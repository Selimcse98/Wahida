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00AE73D5" w14:textId="77777777" w:rsidR="009A55B9" w:rsidRPr="00570710" w:rsidRDefault="00F72645" w:rsidP="009B59CE">
      <w:pPr>
        <w:spacing w:before="120" w:after="120"/>
        <w:rPr>
          <w:rFonts w:asciiTheme="minorHAnsi" w:hAnsiTheme="minorHAnsi" w:cstheme="minorHAnsi"/>
        </w:rPr>
        <w:sectPr w:rsidR="009A55B9" w:rsidRPr="00570710" w:rsidSect="00F72645">
          <w:headerReference w:type="even" r:id="rId11"/>
          <w:headerReference w:type="default" r:id="rId12"/>
          <w:footerReference w:type="even" r:id="rId13"/>
          <w:footerReference w:type="default" r:id="rId14"/>
          <w:headerReference w:type="first" r:id="rId15"/>
          <w:footerReference w:type="first" r:id="rId16"/>
          <w:type w:val="nextColumn"/>
          <w:pgSz w:w="11906" w:h="16838"/>
          <w:pgMar w:top="851" w:right="1440" w:bottom="1440" w:left="1440" w:header="709" w:footer="284" w:gutter="0"/>
          <w:pgNumType w:start="1"/>
          <w:cols w:space="708"/>
          <w:titlePg/>
          <w:docGrid w:linePitch="360"/>
        </w:sectPr>
      </w:pPr>
      <w:bookmarkStart w:id="1" w:name="_Toc511220116"/>
      <w:bookmarkStart w:id="2" w:name="_Toc523306278"/>
      <w:bookmarkStart w:id="3" w:name="_Toc523477958"/>
      <w:bookmarkStart w:id="4" w:name="_Toc523478411"/>
      <w:r w:rsidRPr="00570710">
        <w:rPr>
          <w:rFonts w:asciiTheme="minorHAnsi" w:hAnsiTheme="minorHAnsi" w:cstheme="minorHAnsi"/>
          <w:noProof/>
          <w:lang w:eastAsia="en-AU"/>
        </w:rPr>
        <mc:AlternateContent>
          <mc:Choice Requires="wps">
            <w:drawing>
              <wp:anchor distT="0" distB="0" distL="114300" distR="114300" simplePos="0" relativeHeight="251666435" behindDoc="0" locked="0" layoutInCell="1" allowOverlap="1" wp14:anchorId="4400E4F5" wp14:editId="715C6A76">
                <wp:simplePos x="0" y="0"/>
                <wp:positionH relativeFrom="column">
                  <wp:posOffset>-9525</wp:posOffset>
                </wp:positionH>
                <wp:positionV relativeFrom="paragraph">
                  <wp:posOffset>922020</wp:posOffset>
                </wp:positionV>
                <wp:extent cx="6003925" cy="83153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003925" cy="8315325"/>
                        </a:xfrm>
                        <a:prstGeom prst="rect">
                          <a:avLst/>
                        </a:prstGeom>
                        <a:noFill/>
                        <a:ln w="6350">
                          <a:noFill/>
                        </a:ln>
                      </wps:spPr>
                      <wps:txbx>
                        <w:txbxContent>
                          <w:p w14:paraId="67C16B38" w14:textId="140FBA34" w:rsidR="00710269" w:rsidRDefault="00710269" w:rsidP="001C595B">
                            <w:pPr>
                              <w:pStyle w:val="Covertitle"/>
                              <w:jc w:val="left"/>
                            </w:pPr>
                            <w:r>
                              <w:t xml:space="preserve">Student </w:t>
                            </w:r>
                            <w:r w:rsidRPr="001C595B">
                              <w:rPr>
                                <w:sz w:val="68"/>
                                <w:szCs w:val="68"/>
                              </w:rPr>
                              <w:t>Work Placement</w:t>
                            </w:r>
                          </w:p>
                          <w:p w14:paraId="29F9777F" w14:textId="00210C3D" w:rsidR="00710269" w:rsidRPr="00734211" w:rsidRDefault="00710269" w:rsidP="00734211">
                            <w:pPr>
                              <w:pStyle w:val="Covertitle"/>
                              <w:jc w:val="left"/>
                              <w:rPr>
                                <w:sz w:val="68"/>
                                <w:szCs w:val="68"/>
                              </w:rPr>
                            </w:pPr>
                            <w:r>
                              <w:rPr>
                                <w:sz w:val="68"/>
                                <w:szCs w:val="68"/>
                              </w:rPr>
                              <w:t>Stage 2</w:t>
                            </w:r>
                          </w:p>
                          <w:p w14:paraId="6269FFAD" w14:textId="77777777" w:rsidR="00710269" w:rsidRPr="001C595B" w:rsidRDefault="00710269" w:rsidP="00F72645">
                            <w:pPr>
                              <w:rPr>
                                <w:b/>
                                <w:color w:val="365F91"/>
                                <w:sz w:val="28"/>
                              </w:rPr>
                            </w:pPr>
                            <w:bookmarkStart w:id="5" w:name="_Toc9429903"/>
                            <w:r w:rsidRPr="001C595B">
                              <w:rPr>
                                <w:b/>
                                <w:color w:val="365F91"/>
                                <w:sz w:val="28"/>
                              </w:rPr>
                              <w:t>Qualification/Course code, name and release number</w:t>
                            </w:r>
                            <w:bookmarkEnd w:id="5"/>
                          </w:p>
                          <w:p w14:paraId="17828710" w14:textId="2408C2DA" w:rsidR="00710269" w:rsidRPr="007B7555" w:rsidRDefault="00710269"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6"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6"/>
                          <w:p w14:paraId="17359B86" w14:textId="77777777" w:rsidR="00710269" w:rsidRPr="003E25E0" w:rsidRDefault="00710269" w:rsidP="00F72645">
                            <w:pPr>
                              <w:jc w:val="center"/>
                              <w:rPr>
                                <w:b/>
                                <w:color w:val="365F91" w:themeColor="accent1" w:themeShade="BF"/>
                                <w:sz w:val="2"/>
                                <w:szCs w:val="2"/>
                              </w:rPr>
                            </w:pPr>
                          </w:p>
                          <w:p w14:paraId="4D298B31" w14:textId="1FD3BF70" w:rsidR="00710269" w:rsidRPr="001C595B" w:rsidRDefault="00710269" w:rsidP="00734211">
                            <w:pPr>
                              <w:rPr>
                                <w:b/>
                                <w:color w:val="365F91"/>
                                <w:sz w:val="28"/>
                              </w:rPr>
                            </w:pPr>
                            <w:bookmarkStart w:id="7"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710269"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710269" w:rsidRDefault="00710269"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710269" w:rsidRPr="00734211" w:rsidRDefault="00710269"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710269" w:rsidRPr="004D26A1" w:rsidRDefault="00710269" w:rsidP="001C595B">
                            <w:pPr>
                              <w:rPr>
                                <w:b/>
                                <w:noProof/>
                                <w:szCs w:val="36"/>
                                <w:lang w:eastAsia="en-AU"/>
                              </w:rPr>
                            </w:pPr>
                          </w:p>
                          <w:p w14:paraId="779198B7" w14:textId="47D3A8FF" w:rsidR="00710269" w:rsidRDefault="00710269" w:rsidP="001C595B">
                            <w:pPr>
                              <w:rPr>
                                <w:b/>
                                <w:noProof/>
                                <w:sz w:val="36"/>
                                <w:szCs w:val="36"/>
                                <w:lang w:eastAsia="en-AU"/>
                              </w:rPr>
                            </w:pPr>
                            <w:r w:rsidRPr="00AD5170">
                              <w:rPr>
                                <w:b/>
                                <w:noProof/>
                                <w:sz w:val="36"/>
                                <w:szCs w:val="36"/>
                                <w:lang w:eastAsia="en-AU"/>
                              </w:rPr>
                              <w:t>Student details</w:t>
                            </w:r>
                            <w:bookmarkEnd w:id="7"/>
                          </w:p>
                          <w:tbl>
                            <w:tblPr>
                              <w:tblStyle w:val="TableGrid"/>
                              <w:tblW w:w="9503" w:type="dxa"/>
                              <w:tblInd w:w="-147" w:type="dxa"/>
                              <w:tblLook w:val="04A0" w:firstRow="1" w:lastRow="0" w:firstColumn="1" w:lastColumn="0" w:noHBand="0" w:noVBand="1"/>
                            </w:tblPr>
                            <w:tblGrid>
                              <w:gridCol w:w="4868"/>
                              <w:gridCol w:w="4635"/>
                            </w:tblGrid>
                            <w:tr w:rsidR="00710269"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710269" w:rsidRPr="003E25E0" w:rsidRDefault="00710269" w:rsidP="00734211">
                                  <w:pPr>
                                    <w:spacing w:line="240" w:lineRule="auto"/>
                                    <w:rPr>
                                      <w:bCs/>
                                      <w:color w:val="365F91" w:themeColor="accent1" w:themeShade="BF"/>
                                    </w:rPr>
                                  </w:pPr>
                                  <w:bookmarkStart w:id="8" w:name="_Hlk44949315"/>
                                  <w:r w:rsidRPr="003E25E0">
                                    <w:rPr>
                                      <w:bCs/>
                                      <w:color w:val="365F91" w:themeColor="accent1" w:themeShade="BF"/>
                                      <w:sz w:val="28"/>
                                    </w:rPr>
                                    <w:t xml:space="preserve">Student name                                           </w:t>
                                  </w:r>
                                  <w:bookmarkEnd w:id="8"/>
                                </w:p>
                              </w:tc>
                              <w:tc>
                                <w:tcPr>
                                  <w:tcW w:w="4635" w:type="dxa"/>
                                  <w:tcBorders>
                                    <w:top w:val="nil"/>
                                    <w:left w:val="nil"/>
                                    <w:bottom w:val="single" w:sz="4" w:space="0" w:color="365F91" w:themeColor="accent1" w:themeShade="BF"/>
                                    <w:right w:val="nil"/>
                                  </w:tcBorders>
                                  <w:shd w:val="clear" w:color="auto" w:fill="auto"/>
                                </w:tcPr>
                                <w:p w14:paraId="4B91266F" w14:textId="77777777" w:rsidR="00710269" w:rsidRPr="003E25E0" w:rsidRDefault="00710269" w:rsidP="00734211">
                                  <w:pPr>
                                    <w:spacing w:line="240" w:lineRule="auto"/>
                                    <w:rPr>
                                      <w:bCs/>
                                      <w:color w:val="365F91" w:themeColor="accent1" w:themeShade="BF"/>
                                    </w:rPr>
                                  </w:pPr>
                                  <w:r w:rsidRPr="003E25E0">
                                    <w:rPr>
                                      <w:bCs/>
                                      <w:color w:val="365F91" w:themeColor="accent1" w:themeShade="BF"/>
                                      <w:sz w:val="28"/>
                                    </w:rPr>
                                    <w:t>Student number</w:t>
                                  </w:r>
                                </w:p>
                              </w:tc>
                            </w:tr>
                            <w:tr w:rsidR="00710269"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710269" w:rsidRPr="00494FB3" w:rsidRDefault="00710269"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710269" w:rsidRPr="00494FB3" w:rsidRDefault="00710269"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710269" w:rsidRDefault="00710269" w:rsidP="00F72645">
                            <w:pPr>
                              <w:rPr>
                                <w:b/>
                                <w:color w:val="365F91" w:themeColor="accent1" w:themeShade="BF"/>
                                <w:sz w:val="28"/>
                              </w:rPr>
                            </w:pPr>
                          </w:p>
                          <w:p w14:paraId="26DD53DD" w14:textId="77777777" w:rsidR="00710269" w:rsidRDefault="00710269" w:rsidP="00F72645">
                            <w:pPr>
                              <w:rPr>
                                <w:b/>
                                <w:color w:val="365F91" w:themeColor="accent1" w:themeShade="BF"/>
                                <w:sz w:val="28"/>
                              </w:rPr>
                            </w:pPr>
                          </w:p>
                          <w:p w14:paraId="13E71277" w14:textId="77777777" w:rsidR="00710269" w:rsidRPr="000524F1" w:rsidRDefault="00710269" w:rsidP="00F72645">
                            <w:pPr>
                              <w:rPr>
                                <w:b/>
                                <w:color w:val="365F91" w:themeColor="accent1" w:themeShade="BF"/>
                                <w:sz w:val="28"/>
                              </w:rPr>
                            </w:pPr>
                          </w:p>
                          <w:p w14:paraId="22BC1628" w14:textId="77777777" w:rsidR="00710269" w:rsidRDefault="00710269" w:rsidP="00F726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0E4F5" id="_x0000_t202" coordsize="21600,21600" o:spt="202" path="m,l,21600r21600,l21600,xe">
                <v:stroke joinstyle="miter"/>
                <v:path gradientshapeok="t" o:connecttype="rect"/>
              </v:shapetype>
              <v:shape id="Text Box 7" o:spid="_x0000_s1026" type="#_x0000_t202" style="position:absolute;margin-left:-.75pt;margin-top:72.6pt;width:472.75pt;height:654.75pt;z-index:251666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" filled="f" stroked="f" strokeweight=".5pt">
                <v:textbox>
                  <w:txbxContent>
                    <w:p w14:paraId="67C16B38" w14:textId="140FBA34" w:rsidR="00710269" w:rsidRDefault="00710269" w:rsidP="001C595B">
                      <w:pPr>
                        <w:pStyle w:val="Covertitle"/>
                        <w:jc w:val="left"/>
                      </w:pPr>
                      <w:r>
                        <w:t xml:space="preserve">Student </w:t>
                      </w:r>
                      <w:r w:rsidRPr="001C595B">
                        <w:rPr>
                          <w:sz w:val="68"/>
                          <w:szCs w:val="68"/>
                        </w:rPr>
                        <w:t>Work Placement</w:t>
                      </w:r>
                    </w:p>
                    <w:p w14:paraId="29F9777F" w14:textId="00210C3D" w:rsidR="00710269" w:rsidRPr="00734211" w:rsidRDefault="00710269" w:rsidP="00734211">
                      <w:pPr>
                        <w:pStyle w:val="Covertitle"/>
                        <w:jc w:val="left"/>
                        <w:rPr>
                          <w:sz w:val="68"/>
                          <w:szCs w:val="68"/>
                        </w:rPr>
                      </w:pPr>
                      <w:r>
                        <w:rPr>
                          <w:sz w:val="68"/>
                          <w:szCs w:val="68"/>
                        </w:rPr>
                        <w:t>Stage 2</w:t>
                      </w:r>
                    </w:p>
                    <w:p w14:paraId="6269FFAD" w14:textId="77777777" w:rsidR="00710269" w:rsidRPr="001C595B" w:rsidRDefault="00710269" w:rsidP="00F72645">
                      <w:pPr>
                        <w:rPr>
                          <w:b/>
                          <w:color w:val="365F91"/>
                          <w:sz w:val="28"/>
                        </w:rPr>
                      </w:pPr>
                      <w:bookmarkStart w:id="9" w:name="_Toc9429903"/>
                      <w:r w:rsidRPr="001C595B">
                        <w:rPr>
                          <w:b/>
                          <w:color w:val="365F91"/>
                          <w:sz w:val="28"/>
                        </w:rPr>
                        <w:t>Qualification/Course code, name and release number</w:t>
                      </w:r>
                      <w:bookmarkEnd w:id="9"/>
                    </w:p>
                    <w:p w14:paraId="17828710" w14:textId="2408C2DA" w:rsidR="00710269" w:rsidRPr="007B7555" w:rsidRDefault="00710269"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10"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10"/>
                    <w:p w14:paraId="17359B86" w14:textId="77777777" w:rsidR="00710269" w:rsidRPr="003E25E0" w:rsidRDefault="00710269" w:rsidP="00F72645">
                      <w:pPr>
                        <w:jc w:val="center"/>
                        <w:rPr>
                          <w:b/>
                          <w:color w:val="365F91" w:themeColor="accent1" w:themeShade="BF"/>
                          <w:sz w:val="2"/>
                          <w:szCs w:val="2"/>
                        </w:rPr>
                      </w:pPr>
                    </w:p>
                    <w:p w14:paraId="4D298B31" w14:textId="1FD3BF70" w:rsidR="00710269" w:rsidRPr="001C595B" w:rsidRDefault="00710269" w:rsidP="00734211">
                      <w:pPr>
                        <w:rPr>
                          <w:b/>
                          <w:color w:val="365F91"/>
                          <w:sz w:val="28"/>
                        </w:rPr>
                      </w:pPr>
                      <w:bookmarkStart w:id="11"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710269"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710269" w:rsidRDefault="00710269"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710269" w:rsidRPr="00734211" w:rsidRDefault="00710269"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710269" w:rsidRPr="004D26A1" w:rsidRDefault="00710269" w:rsidP="001C595B">
                      <w:pPr>
                        <w:rPr>
                          <w:b/>
                          <w:noProof/>
                          <w:szCs w:val="36"/>
                          <w:lang w:eastAsia="en-AU"/>
                        </w:rPr>
                      </w:pPr>
                    </w:p>
                    <w:p w14:paraId="779198B7" w14:textId="47D3A8FF" w:rsidR="00710269" w:rsidRDefault="00710269" w:rsidP="001C595B">
                      <w:pPr>
                        <w:rPr>
                          <w:b/>
                          <w:noProof/>
                          <w:sz w:val="36"/>
                          <w:szCs w:val="36"/>
                          <w:lang w:eastAsia="en-AU"/>
                        </w:rPr>
                      </w:pPr>
                      <w:r w:rsidRPr="00AD5170">
                        <w:rPr>
                          <w:b/>
                          <w:noProof/>
                          <w:sz w:val="36"/>
                          <w:szCs w:val="36"/>
                          <w:lang w:eastAsia="en-AU"/>
                        </w:rPr>
                        <w:t>Student details</w:t>
                      </w:r>
                      <w:bookmarkEnd w:id="11"/>
                    </w:p>
                    <w:tbl>
                      <w:tblPr>
                        <w:tblStyle w:val="TableGrid"/>
                        <w:tblW w:w="9503" w:type="dxa"/>
                        <w:tblInd w:w="-147" w:type="dxa"/>
                        <w:tblLook w:val="04A0" w:firstRow="1" w:lastRow="0" w:firstColumn="1" w:lastColumn="0" w:noHBand="0" w:noVBand="1"/>
                      </w:tblPr>
                      <w:tblGrid>
                        <w:gridCol w:w="4868"/>
                        <w:gridCol w:w="4635"/>
                      </w:tblGrid>
                      <w:tr w:rsidR="00710269"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710269" w:rsidRPr="003E25E0" w:rsidRDefault="00710269" w:rsidP="00734211">
                            <w:pPr>
                              <w:spacing w:line="240" w:lineRule="auto"/>
                              <w:rPr>
                                <w:bCs/>
                                <w:color w:val="365F91" w:themeColor="accent1" w:themeShade="BF"/>
                              </w:rPr>
                            </w:pPr>
                            <w:bookmarkStart w:id="12" w:name="_Hlk44949315"/>
                            <w:r w:rsidRPr="003E25E0">
                              <w:rPr>
                                <w:bCs/>
                                <w:color w:val="365F91" w:themeColor="accent1" w:themeShade="BF"/>
                                <w:sz w:val="28"/>
                              </w:rPr>
                              <w:t xml:space="preserve">Student name                                           </w:t>
                            </w:r>
                            <w:bookmarkEnd w:id="12"/>
                          </w:p>
                        </w:tc>
                        <w:tc>
                          <w:tcPr>
                            <w:tcW w:w="4635" w:type="dxa"/>
                            <w:tcBorders>
                              <w:top w:val="nil"/>
                              <w:left w:val="nil"/>
                              <w:bottom w:val="single" w:sz="4" w:space="0" w:color="365F91" w:themeColor="accent1" w:themeShade="BF"/>
                              <w:right w:val="nil"/>
                            </w:tcBorders>
                            <w:shd w:val="clear" w:color="auto" w:fill="auto"/>
                          </w:tcPr>
                          <w:p w14:paraId="4B91266F" w14:textId="77777777" w:rsidR="00710269" w:rsidRPr="003E25E0" w:rsidRDefault="00710269" w:rsidP="00734211">
                            <w:pPr>
                              <w:spacing w:line="240" w:lineRule="auto"/>
                              <w:rPr>
                                <w:bCs/>
                                <w:color w:val="365F91" w:themeColor="accent1" w:themeShade="BF"/>
                              </w:rPr>
                            </w:pPr>
                            <w:r w:rsidRPr="003E25E0">
                              <w:rPr>
                                <w:bCs/>
                                <w:color w:val="365F91" w:themeColor="accent1" w:themeShade="BF"/>
                                <w:sz w:val="28"/>
                              </w:rPr>
                              <w:t>Student number</w:t>
                            </w:r>
                          </w:p>
                        </w:tc>
                      </w:tr>
                      <w:tr w:rsidR="00710269"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710269" w:rsidRPr="00494FB3" w:rsidRDefault="00710269"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710269" w:rsidRPr="00494FB3" w:rsidRDefault="00710269"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710269" w:rsidRDefault="00710269" w:rsidP="00F72645">
                      <w:pPr>
                        <w:rPr>
                          <w:b/>
                          <w:color w:val="365F91" w:themeColor="accent1" w:themeShade="BF"/>
                          <w:sz w:val="28"/>
                        </w:rPr>
                      </w:pPr>
                    </w:p>
                    <w:p w14:paraId="26DD53DD" w14:textId="77777777" w:rsidR="00710269" w:rsidRDefault="00710269" w:rsidP="00F72645">
                      <w:pPr>
                        <w:rPr>
                          <w:b/>
                          <w:color w:val="365F91" w:themeColor="accent1" w:themeShade="BF"/>
                          <w:sz w:val="28"/>
                        </w:rPr>
                      </w:pPr>
                    </w:p>
                    <w:p w14:paraId="13E71277" w14:textId="77777777" w:rsidR="00710269" w:rsidRPr="000524F1" w:rsidRDefault="00710269" w:rsidP="00F72645">
                      <w:pPr>
                        <w:rPr>
                          <w:b/>
                          <w:color w:val="365F91" w:themeColor="accent1" w:themeShade="BF"/>
                          <w:sz w:val="28"/>
                        </w:rPr>
                      </w:pPr>
                    </w:p>
                    <w:p w14:paraId="22BC1628" w14:textId="77777777" w:rsidR="00710269" w:rsidRDefault="00710269" w:rsidP="00F72645"/>
                  </w:txbxContent>
                </v:textbox>
              </v:shape>
            </w:pict>
          </mc:Fallback>
        </mc:AlternateContent>
      </w:r>
      <w:r>
        <w:rPr>
          <w:noProof/>
          <w:lang w:eastAsia="en-AU"/>
        </w:rPr>
        <w:t xml:space="preserve"> </w:t>
      </w:r>
      <w:r w:rsidR="00143FD4">
        <w:rPr>
          <w:noProof/>
          <w:lang w:eastAsia="en-AU"/>
        </w:rPr>
        <w:drawing>
          <wp:anchor distT="0" distB="0" distL="114300" distR="114300" simplePos="0" relativeHeight="251662339" behindDoc="1" locked="0" layoutInCell="0" allowOverlap="1" wp14:anchorId="64040B7E" wp14:editId="083D8C1B">
            <wp:simplePos x="0" y="0"/>
            <wp:positionH relativeFrom="page">
              <wp:posOffset>19406</wp:posOffset>
            </wp:positionH>
            <wp:positionV relativeFrom="page">
              <wp:align>top</wp:align>
            </wp:positionV>
            <wp:extent cx="7562215" cy="10689515"/>
            <wp:effectExtent l="0" t="0" r="63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4550953" descr="M:\Graphic Design\[Alita]\_Other\Skillpoint Cover BG\Skillpoint bg lavender.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562215" cy="10689515"/>
                    </a:xfrm>
                    <a:prstGeom prst="rect">
                      <a:avLst/>
                    </a:prstGeom>
                    <a:noFill/>
                    <a:ln>
                      <a:noFill/>
                    </a:ln>
                  </pic:spPr>
                </pic:pic>
              </a:graphicData>
            </a:graphic>
            <wp14:sizeRelH relativeFrom="page">
              <wp14:pctWidth>0</wp14:pctWidth>
            </wp14:sizeRelH>
            <wp14:sizeRelV relativeFrom="page">
              <wp14:pctHeight>0</wp14:pctHeight>
            </wp14:sizeRelV>
          </wp:anchor>
        </w:drawing>
      </w:r>
      <w:r w:rsidR="00AC5F03" w:rsidRPr="00570710">
        <w:rPr>
          <w:rFonts w:asciiTheme="minorHAnsi" w:hAnsiTheme="minorHAnsi" w:cstheme="minorHAnsi"/>
          <w:noProof/>
          <w:lang w:eastAsia="en-AU"/>
        </w:rPr>
        <w:drawing>
          <wp:anchor distT="0" distB="0" distL="114300" distR="114300" simplePos="0" relativeHeight="251658242" behindDoc="0" locked="0" layoutInCell="1" allowOverlap="1" wp14:anchorId="19F3F148" wp14:editId="74EAACEC">
            <wp:simplePos x="0" y="0"/>
            <wp:positionH relativeFrom="margin">
              <wp:posOffset>3907716</wp:posOffset>
            </wp:positionH>
            <wp:positionV relativeFrom="paragraph">
              <wp:posOffset>-217149</wp:posOffset>
            </wp:positionV>
            <wp:extent cx="2224800" cy="554400"/>
            <wp:effectExtent l="0" t="0" r="4445" b="0"/>
            <wp:wrapNone/>
            <wp:docPr id="245" name="Picture 245" descr="C:\Users\ttsang.000\AppData\Local\Microsoft\Windows\INetCache\Content.Word\TAFE NSW NEW WARATAH LOCKUP NOV 2017 CM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sang.000\AppData\Local\Microsoft\Windows\INetCache\Content.Word\TAFE NSW NEW WARATAH LOCKUP NOV 2017 CMY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48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5B9" w:rsidRPr="00570710">
        <w:rPr>
          <w:rFonts w:asciiTheme="minorHAnsi" w:hAnsiTheme="minorHAnsi" w:cstheme="minorHAnsi"/>
          <w:noProof/>
          <w:lang w:eastAsia="en-AU"/>
        </w:rPr>
        <mc:AlternateContent>
          <mc:Choice Requires="wpg">
            <w:drawing>
              <wp:anchor distT="0" distB="0" distL="114300" distR="114300" simplePos="0" relativeHeight="251658240" behindDoc="0" locked="0" layoutInCell="1" allowOverlap="1" wp14:anchorId="3AA79862" wp14:editId="4A8DB334">
                <wp:simplePos x="0" y="0"/>
                <wp:positionH relativeFrom="column">
                  <wp:posOffset>57832</wp:posOffset>
                </wp:positionH>
                <wp:positionV relativeFrom="paragraph">
                  <wp:posOffset>439970</wp:posOffset>
                </wp:positionV>
                <wp:extent cx="2032819" cy="581209"/>
                <wp:effectExtent l="0" t="0" r="24765" b="28575"/>
                <wp:wrapNone/>
                <wp:docPr id="225" name="Group 225"/>
                <wp:cNvGraphicFramePr/>
                <a:graphic xmlns:a="http://schemas.openxmlformats.org/drawingml/2006/main">
                  <a:graphicData uri="http://schemas.microsoft.com/office/word/2010/wordprocessingGroup">
                    <wpg:wgp>
                      <wpg:cNvGrpSpPr/>
                      <wpg:grpSpPr>
                        <a:xfrm>
                          <a:off x="0" y="0"/>
                          <a:ext cx="2032819" cy="581209"/>
                          <a:chOff x="0" y="0"/>
                          <a:chExt cx="2032819" cy="581209"/>
                        </a:xfrm>
                      </wpg:grpSpPr>
                      <wps:wsp>
                        <wps:cNvPr id="230" name="Straight Connector 230"/>
                        <wps:cNvCnPr/>
                        <wps:spPr>
                          <a:xfrm flipH="1">
                            <a:off x="0" y="163773"/>
                            <a:ext cx="2032819" cy="0"/>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0" y="163773"/>
                            <a:ext cx="2146" cy="41743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0" y="0"/>
                            <a:ext cx="154858" cy="15731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7F2243" id="Group 225" o:spid="_x0000_s1026" style="position:absolute;margin-left:4.55pt;margin-top:34.65pt;width:160.05pt;height:45.75pt;z-index:251658240" coordsize="20328,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">
                <v:line id="Straight Connector 230" o:spid="_x0000_s1027" style="position:absolute;flip:x;visibility:visible;mso-wrap-style:square" from="0,1637" to="20328,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" strokecolor="#4596ca"/>
                <v:line id="Straight Connector 240" o:spid="_x0000_s1028" style="position:absolute;visibility:visible;mso-wrap-style:square" from="0,1637" to="21,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" strokecolor="#4596ca"/>
                <v:line id="Straight Connector 241" o:spid="_x0000_s1029" style="position:absolute;flip:y;visibility:visible;mso-wrap-style:square" from="0,0" to="1548,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" strokecolor="#4596ca"/>
              </v:group>
            </w:pict>
          </mc:Fallback>
        </mc:AlternateContent>
      </w:r>
      <w:r w:rsidR="009A55B9" w:rsidRPr="00570710">
        <w:rPr>
          <w:rFonts w:asciiTheme="minorHAnsi" w:hAnsiTheme="minorHAnsi" w:cstheme="minorHAnsi"/>
          <w:noProof/>
          <w:lang w:eastAsia="en-AU"/>
        </w:rPr>
        <mc:AlternateContent>
          <mc:Choice Requires="wpg">
            <w:drawing>
              <wp:anchor distT="0" distB="0" distL="114300" distR="114300" simplePos="0" relativeHeight="251658241" behindDoc="0" locked="0" layoutInCell="1" allowOverlap="1" wp14:anchorId="3920B64C" wp14:editId="36FE445F">
                <wp:simplePos x="0" y="0"/>
                <wp:positionH relativeFrom="column">
                  <wp:posOffset>-120735</wp:posOffset>
                </wp:positionH>
                <wp:positionV relativeFrom="paragraph">
                  <wp:posOffset>9046317</wp:posOffset>
                </wp:positionV>
                <wp:extent cx="6341440" cy="442921"/>
                <wp:effectExtent l="0" t="0" r="2540" b="0"/>
                <wp:wrapNone/>
                <wp:docPr id="242" name="Group 242"/>
                <wp:cNvGraphicFramePr/>
                <a:graphic xmlns:a="http://schemas.openxmlformats.org/drawingml/2006/main">
                  <a:graphicData uri="http://schemas.microsoft.com/office/word/2010/wordprocessingGroup">
                    <wpg:wgp>
                      <wpg:cNvGrpSpPr/>
                      <wpg:grpSpPr>
                        <a:xfrm>
                          <a:off x="0" y="0"/>
                          <a:ext cx="6341440" cy="442921"/>
                          <a:chOff x="0" y="0"/>
                          <a:chExt cx="6341440" cy="442921"/>
                        </a:xfrm>
                        <a:solidFill>
                          <a:srgbClr val="4596CA"/>
                        </a:solidFill>
                      </wpg:grpSpPr>
                      <wps:wsp>
                        <wps:cNvPr id="243" name="Rectangle 243"/>
                        <wps:cNvSpPr/>
                        <wps:spPr>
                          <a:xfrm>
                            <a:off x="207469" y="0"/>
                            <a:ext cx="6133971" cy="23597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0" y="238205"/>
                            <a:ext cx="204716" cy="20471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F9814" id="Group 242" o:spid="_x0000_s1026" style="position:absolute;margin-left:-9.5pt;margin-top:712.3pt;width:499.35pt;height:34.9pt;z-index:251658241" coordsize="63414,4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">
                <v:rect id="Rectangle 243" o:spid="_x0000_s1027" style="position:absolute;left:2074;width:61340;height:2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" filled="f" stroked="f" strokeweight="2pt"/>
                <v:rect id="Rectangle 244" o:spid="_x0000_s1028" style="position:absolute;top:2382;width:2047;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" filled="f" stroked="f" strokeweight="2pt"/>
              </v:group>
            </w:pict>
          </mc:Fallback>
        </mc:AlternateContent>
      </w:r>
    </w:p>
    <w:p w14:paraId="0ECF6719" w14:textId="77777777" w:rsidR="00C35B6E" w:rsidRDefault="00C35B6E" w:rsidP="00C35B6E">
      <w:pPr>
        <w:spacing w:after="0" w:line="360" w:lineRule="auto"/>
        <w:contextualSpacing/>
        <w:textAlignment w:val="baseline"/>
        <w:rPr>
          <w:sz w:val="40"/>
          <w:lang w:eastAsia="en-AU"/>
        </w:rPr>
      </w:pPr>
    </w:p>
    <w:p w14:paraId="220A69A5" w14:textId="77777777" w:rsidR="00544E40" w:rsidRDefault="00544E40" w:rsidP="00C35B6E">
      <w:pPr>
        <w:spacing w:after="0" w:line="360" w:lineRule="auto"/>
        <w:contextualSpacing/>
        <w:textAlignment w:val="baseline"/>
        <w:rPr>
          <w:rFonts w:asciiTheme="minorHAnsi" w:hAnsiTheme="minorHAnsi" w:cstheme="minorHAnsi"/>
          <w:b/>
          <w:bCs/>
          <w:color w:val="365F91" w:themeColor="accent1" w:themeShade="BF"/>
          <w:sz w:val="28"/>
        </w:rPr>
      </w:pPr>
      <w:r w:rsidRPr="00544E40">
        <w:rPr>
          <w:rFonts w:asciiTheme="minorHAnsi" w:hAnsiTheme="minorHAnsi" w:cstheme="minorHAnsi"/>
          <w:b/>
          <w:bCs/>
          <w:color w:val="365F91" w:themeColor="accent1" w:themeShade="BF"/>
          <w:sz w:val="28"/>
        </w:rPr>
        <w:t xml:space="preserve">CHCECE019; CHCMGT003; CHCPRP003Compliance, Leadership and Reflective Practice </w:t>
      </w:r>
    </w:p>
    <w:p w14:paraId="0C8751A3" w14:textId="07C169F4" w:rsidR="00C35B6E" w:rsidRPr="00C35B6E" w:rsidRDefault="00C35B6E" w:rsidP="00C35B6E">
      <w:pPr>
        <w:spacing w:after="0" w:line="360" w:lineRule="auto"/>
        <w:contextualSpacing/>
        <w:textAlignment w:val="baseline"/>
        <w:rPr>
          <w:sz w:val="40"/>
          <w:lang w:eastAsia="en-AU"/>
        </w:rPr>
      </w:pPr>
      <w:r w:rsidRPr="00A7080A">
        <w:rPr>
          <w:rFonts w:asciiTheme="minorHAnsi" w:hAnsiTheme="minorHAnsi" w:cstheme="minorHAnsi"/>
          <w:b/>
          <w:bCs/>
          <w:color w:val="365F91" w:themeColor="accent1" w:themeShade="BF"/>
          <w:sz w:val="28"/>
        </w:rPr>
        <w:t xml:space="preserve">Assessment Declaration </w:t>
      </w:r>
    </w:p>
    <w:p w14:paraId="3E5398B5" w14:textId="77777777" w:rsidR="00C35B6E" w:rsidRPr="004A34A9" w:rsidRDefault="00C35B6E" w:rsidP="002235C7">
      <w:pPr>
        <w:pStyle w:val="ListParagraph"/>
        <w:numPr>
          <w:ilvl w:val="0"/>
          <w:numId w:val="9"/>
        </w:numPr>
        <w:spacing w:after="0" w:line="360" w:lineRule="auto"/>
        <w:jc w:val="both"/>
        <w:textAlignment w:val="baseline"/>
        <w:rPr>
          <w:rFonts w:eastAsia="Times New Roman" w:cs="Calibri"/>
          <w:lang w:val="en-US" w:eastAsia="en-AU"/>
        </w:rPr>
      </w:pPr>
      <w:r w:rsidRPr="004A34A9">
        <w:rPr>
          <w:rFonts w:eastAsia="Times New Roman" w:cs="Calibri"/>
          <w:i/>
          <w:iCs/>
          <w:lang w:eastAsia="en-AU"/>
        </w:rPr>
        <w:t>This assessment is my original work and no part of it has been copied from any other source except where due acknowledgement is made.</w:t>
      </w:r>
      <w:r w:rsidRPr="004A34A9">
        <w:rPr>
          <w:rFonts w:eastAsia="Times New Roman" w:cs="Calibri"/>
          <w:lang w:val="en-US" w:eastAsia="en-AU"/>
        </w:rPr>
        <w:t> </w:t>
      </w:r>
    </w:p>
    <w:p w14:paraId="28161DF7" w14:textId="77777777" w:rsidR="00C35B6E" w:rsidRPr="004A34A9"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No part of this assessment has been written for me by any other person except where such collaboration has been authorised by the assessor concerned.</w:t>
      </w:r>
      <w:r w:rsidRPr="004A34A9">
        <w:rPr>
          <w:rFonts w:eastAsia="Times New Roman" w:cs="Calibri"/>
          <w:lang w:val="en-US" w:eastAsia="en-AU"/>
        </w:rPr>
        <w:t> </w:t>
      </w:r>
    </w:p>
    <w:p w14:paraId="4E3655DD" w14:textId="194C9C68" w:rsidR="00C35B6E"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I understand that plagiarism is the presentation of the work, idea or creation of another person as though it is your own. Plagiarism occurs when the origin of the material used is not appropriately cited. No part of this assessment is plagiarised.</w:t>
      </w:r>
      <w:r w:rsidRPr="004A34A9">
        <w:rPr>
          <w:rFonts w:eastAsia="Times New Roman" w:cs="Calibri"/>
          <w:lang w:val="en-US" w:eastAsia="en-AU"/>
        </w:rPr>
        <w:t> </w:t>
      </w:r>
      <w:bookmarkStart w:id="13" w:name="_Toc45902310"/>
    </w:p>
    <w:p w14:paraId="2B18FC87" w14:textId="77777777" w:rsidR="00C35B6E" w:rsidRPr="00C35B6E" w:rsidRDefault="00C35B6E" w:rsidP="00C35B6E">
      <w:pPr>
        <w:spacing w:after="0" w:line="360" w:lineRule="auto"/>
        <w:contextualSpacing/>
        <w:jc w:val="both"/>
        <w:textAlignment w:val="baseline"/>
        <w:rPr>
          <w:rFonts w:eastAsia="Times New Roman" w:cs="Calibri"/>
          <w:lang w:val="en-US" w:eastAsia="en-AU"/>
        </w:rPr>
      </w:pPr>
    </w:p>
    <w:tbl>
      <w:tblPr>
        <w:tblStyle w:val="TableGrid"/>
        <w:tblW w:w="9503" w:type="dxa"/>
        <w:tblInd w:w="-147" w:type="dxa"/>
        <w:tblLook w:val="04A0" w:firstRow="1" w:lastRow="0" w:firstColumn="1" w:lastColumn="0" w:noHBand="0" w:noVBand="1"/>
      </w:tblPr>
      <w:tblGrid>
        <w:gridCol w:w="4868"/>
        <w:gridCol w:w="4635"/>
      </w:tblGrid>
      <w:tr w:rsidR="00C35B6E" w:rsidRPr="003E25E0" w14:paraId="69416F20" w14:textId="77777777" w:rsidTr="004D26A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1588DE86"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 xml:space="preserve">Student name                                           </w:t>
            </w:r>
          </w:p>
        </w:tc>
        <w:tc>
          <w:tcPr>
            <w:tcW w:w="4635" w:type="dxa"/>
            <w:tcBorders>
              <w:top w:val="nil"/>
              <w:left w:val="nil"/>
              <w:bottom w:val="single" w:sz="4" w:space="0" w:color="365F91" w:themeColor="accent1" w:themeShade="BF"/>
              <w:right w:val="nil"/>
            </w:tcBorders>
            <w:shd w:val="clear" w:color="auto" w:fill="auto"/>
          </w:tcPr>
          <w:p w14:paraId="3ECD68FC"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Student number</w:t>
            </w:r>
          </w:p>
        </w:tc>
      </w:tr>
      <w:tr w:rsidR="00C35B6E" w:rsidRPr="00494FB3" w14:paraId="5D0348E4" w14:textId="77777777" w:rsidTr="004D26A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0E5107D4" w14:textId="57377E85" w:rsidR="00C35B6E" w:rsidRPr="00494FB3" w:rsidRDefault="00A02946" w:rsidP="004D26A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55A60464" w14:textId="26928CA0" w:rsidR="00C35B6E" w:rsidRPr="00494FB3" w:rsidRDefault="00A02946" w:rsidP="004D26A1">
            <w:pPr>
              <w:rPr>
                <w:bCs/>
                <w:i/>
                <w:iCs/>
                <w:color w:val="17365D" w:themeColor="text2" w:themeShade="BF"/>
                <w:sz w:val="28"/>
                <w:szCs w:val="28"/>
              </w:rPr>
            </w:pPr>
            <w:r>
              <w:rPr>
                <w:bCs/>
                <w:i/>
                <w:iCs/>
                <w:color w:val="17365D" w:themeColor="text2" w:themeShade="BF"/>
                <w:sz w:val="28"/>
                <w:szCs w:val="28"/>
              </w:rPr>
              <w:t>808689448</w:t>
            </w:r>
          </w:p>
        </w:tc>
      </w:tr>
    </w:tbl>
    <w:p w14:paraId="6210477D" w14:textId="77777777" w:rsidR="00C35B6E" w:rsidRDefault="00C35B6E" w:rsidP="00C35B6E">
      <w:pPr>
        <w:pStyle w:val="NormalTextDarkBackground"/>
        <w:rPr>
          <w:b/>
          <w:color w:val="365F91"/>
          <w:sz w:val="28"/>
        </w:rPr>
      </w:pPr>
    </w:p>
    <w:p w14:paraId="25937F7F" w14:textId="77777777" w:rsidR="00C35B6E" w:rsidRPr="005B5F66" w:rsidRDefault="00C35B6E" w:rsidP="00C35B6E">
      <w:pPr>
        <w:pStyle w:val="NormalTextDarkBackground"/>
        <w:rPr>
          <w:b/>
          <w:color w:val="365F91"/>
        </w:rPr>
      </w:pPr>
      <w:r w:rsidRPr="005B5F66">
        <w:rPr>
          <w:b/>
          <w:color w:val="365F91"/>
          <w:sz w:val="28"/>
        </w:rPr>
        <w:t>Student signature and date</w:t>
      </w:r>
      <w:bookmarkEnd w:id="13"/>
      <w:r w:rsidRPr="005B5F66">
        <w:rPr>
          <w:b/>
          <w:color w:val="365F91"/>
        </w:rPr>
        <w:t xml:space="preserve">                                           </w:t>
      </w:r>
    </w:p>
    <w:p w14:paraId="268EF2FF" w14:textId="5FC2A875" w:rsidR="00C35B6E" w:rsidRDefault="007A718E" w:rsidP="00C35B6E">
      <w:pPr>
        <w:spacing w:after="0"/>
        <w:ind w:left="-150"/>
        <w:jc w:val="both"/>
        <w:textAlignment w:val="baseline"/>
        <w:rPr>
          <w:rFonts w:eastAsia="Times New Roman" w:cs="Calibri"/>
          <w:b/>
          <w:bCs/>
          <w:lang w:val="en-US" w:eastAsia="en-AU"/>
        </w:rPr>
      </w:pPr>
      <w:r>
        <w:rPr>
          <w:rFonts w:eastAsia="Times New Roman" w:cs="Calibri"/>
          <w:lang w:eastAsia="en-AU"/>
        </w:rPr>
        <w:t>(I</w:t>
      </w:r>
      <w:r w:rsidR="00C35B6E" w:rsidRPr="004A34A9">
        <w:rPr>
          <w:rFonts w:eastAsia="Times New Roman" w:cs="Calibri"/>
          <w:lang w:eastAsia="en-AU"/>
        </w:rPr>
        <w:t>f you are submitting this assessment online, your online submission will be deemed your digital signature)</w:t>
      </w:r>
      <w:r w:rsidR="00C35B6E" w:rsidRPr="004A34A9">
        <w:rPr>
          <w:rFonts w:eastAsia="Times New Roman" w:cs="Calibri"/>
          <w:b/>
          <w:bCs/>
          <w:lang w:val="en-US" w:eastAsia="en-AU"/>
        </w:rPr>
        <w:t> </w:t>
      </w:r>
    </w:p>
    <w:p w14:paraId="550CDB88" w14:textId="77777777" w:rsidR="00C35B6E" w:rsidRPr="004A34A9" w:rsidRDefault="00C35B6E" w:rsidP="00C35B6E">
      <w:pPr>
        <w:spacing w:after="0"/>
        <w:ind w:left="-150"/>
        <w:jc w:val="both"/>
        <w:textAlignment w:val="baseline"/>
        <w:rPr>
          <w:rFonts w:eastAsia="Times New Roman" w:cs="Calibri"/>
          <w:b/>
          <w:bCs/>
          <w:lang w:val="en-US" w:eastAsia="en-AU"/>
        </w:rPr>
      </w:pPr>
    </w:p>
    <w:tbl>
      <w:tblPr>
        <w:tblStyle w:val="UBTableGrid22"/>
        <w:tblW w:w="9501" w:type="dxa"/>
        <w:tblInd w:w="-150"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none" w:sz="0" w:space="0" w:color="auto"/>
          <w:insideV w:val="none" w:sz="0" w:space="0" w:color="auto"/>
        </w:tblBorders>
        <w:tblLook w:val="04A0" w:firstRow="1" w:lastRow="0" w:firstColumn="1" w:lastColumn="0" w:noHBand="0" w:noVBand="1"/>
      </w:tblPr>
      <w:tblGrid>
        <w:gridCol w:w="9501"/>
      </w:tblGrid>
      <w:tr w:rsidR="00C35B6E" w:rsidRPr="003E25E0" w14:paraId="0D5E73D3" w14:textId="77777777" w:rsidTr="004D26A1">
        <w:trPr>
          <w:cnfStyle w:val="100000000000" w:firstRow="1" w:lastRow="0" w:firstColumn="0" w:lastColumn="0" w:oddVBand="0" w:evenVBand="0" w:oddHBand="0" w:evenHBand="0" w:firstRowFirstColumn="0" w:firstRowLastColumn="0" w:lastRowFirstColumn="0" w:lastRowLastColumn="0"/>
        </w:trPr>
        <w:tc>
          <w:tcPr>
            <w:tcW w:w="9501" w:type="dxa"/>
            <w:shd w:val="clear" w:color="auto" w:fill="auto"/>
          </w:tcPr>
          <w:p w14:paraId="694EC167" w14:textId="77777777" w:rsidR="00C35B6E" w:rsidRPr="003E25E0" w:rsidRDefault="00C35B6E" w:rsidP="004D26A1">
            <w:pPr>
              <w:keepNext/>
              <w:keepLines/>
              <w:spacing w:before="320" w:after="0" w:line="240" w:lineRule="auto"/>
              <w:rPr>
                <w:rFonts w:asciiTheme="majorHAnsi" w:eastAsiaTheme="majorEastAsia" w:hAnsiTheme="majorHAnsi" w:cstheme="majorBidi"/>
                <w:b w:val="0"/>
                <w:bCs/>
                <w:i/>
                <w:iCs/>
                <w:color w:val="17365D" w:themeColor="text2" w:themeShade="BF"/>
                <w:sz w:val="28"/>
                <w:szCs w:val="28"/>
              </w:rPr>
            </w:pPr>
          </w:p>
        </w:tc>
      </w:tr>
    </w:tbl>
    <w:p w14:paraId="7B8E0C3D" w14:textId="77777777" w:rsidR="00C35B6E" w:rsidRDefault="00C35B6E" w:rsidP="00C35B6E">
      <w:pPr>
        <w:rPr>
          <w:b/>
          <w:color w:val="365F91" w:themeColor="accent1" w:themeShade="BF"/>
          <w:sz w:val="12"/>
          <w:szCs w:val="10"/>
        </w:rPr>
      </w:pPr>
    </w:p>
    <w:p w14:paraId="13786EE8" w14:textId="77777777" w:rsidR="00C35B6E" w:rsidRDefault="00C35B6E" w:rsidP="00C35B6E">
      <w:pPr>
        <w:rPr>
          <w:b/>
          <w:color w:val="365F91" w:themeColor="accent1" w:themeShade="BF"/>
          <w:sz w:val="12"/>
          <w:szCs w:val="10"/>
        </w:rPr>
      </w:pPr>
    </w:p>
    <w:p w14:paraId="3BAC254D" w14:textId="681C69C9" w:rsidR="004B5E7C" w:rsidRDefault="004B5E7C" w:rsidP="00C35B6E">
      <w:pPr>
        <w:rPr>
          <w:b/>
          <w:color w:val="365F91" w:themeColor="accent1" w:themeShade="BF"/>
          <w:sz w:val="12"/>
          <w:szCs w:val="10"/>
        </w:rPr>
      </w:pPr>
    </w:p>
    <w:p w14:paraId="2513226F" w14:textId="530021E5" w:rsidR="00C35B6E" w:rsidRDefault="00C35B6E" w:rsidP="00C35B6E">
      <w:pPr>
        <w:rPr>
          <w:b/>
          <w:color w:val="365F91" w:themeColor="accent1" w:themeShade="BF"/>
          <w:sz w:val="12"/>
          <w:szCs w:val="10"/>
        </w:rPr>
      </w:pPr>
    </w:p>
    <w:p w14:paraId="472138BD" w14:textId="64297B71" w:rsidR="00C35B6E" w:rsidRDefault="00C35B6E" w:rsidP="00C35B6E">
      <w:pPr>
        <w:rPr>
          <w:b/>
          <w:color w:val="365F91" w:themeColor="accent1" w:themeShade="BF"/>
          <w:sz w:val="12"/>
          <w:szCs w:val="10"/>
        </w:rPr>
      </w:pPr>
    </w:p>
    <w:p w14:paraId="26719989" w14:textId="4A29A9E9" w:rsidR="00C35B6E" w:rsidRDefault="00C35B6E" w:rsidP="00C35B6E">
      <w:pPr>
        <w:rPr>
          <w:b/>
          <w:color w:val="365F91" w:themeColor="accent1" w:themeShade="BF"/>
          <w:sz w:val="12"/>
          <w:szCs w:val="10"/>
        </w:rPr>
      </w:pPr>
    </w:p>
    <w:p w14:paraId="3B682BE2" w14:textId="5DB11F04" w:rsidR="00C35B6E" w:rsidRDefault="00C35B6E" w:rsidP="00C35B6E">
      <w:pPr>
        <w:rPr>
          <w:b/>
          <w:color w:val="365F91" w:themeColor="accent1" w:themeShade="BF"/>
          <w:sz w:val="12"/>
          <w:szCs w:val="10"/>
        </w:rPr>
      </w:pPr>
    </w:p>
    <w:p w14:paraId="37B64300" w14:textId="3AB7701D" w:rsidR="00CB18CC" w:rsidRDefault="00C35B6E" w:rsidP="00C35B6E">
      <w:pPr>
        <w:rPr>
          <w:sz w:val="40"/>
          <w:lang w:eastAsia="en-AU"/>
        </w:rPr>
      </w:pPr>
      <w:r>
        <w:rPr>
          <w:sz w:val="40"/>
          <w:lang w:eastAsia="en-AU"/>
        </w:rPr>
        <w:br w:type="page"/>
      </w:r>
    </w:p>
    <w:p w14:paraId="50F1EF56" w14:textId="77777777" w:rsidR="00CB18CC" w:rsidRPr="00C35B6E" w:rsidRDefault="00CB18CC" w:rsidP="00C35B6E">
      <w:pPr>
        <w:rPr>
          <w:sz w:val="40"/>
          <w:lang w:eastAsia="en-AU"/>
        </w:rPr>
      </w:pPr>
    </w:p>
    <w:sdt>
      <w:sdtPr>
        <w:rPr>
          <w:rFonts w:ascii="Calibri" w:eastAsiaTheme="minorHAnsi" w:hAnsi="Calibri" w:cstheme="minorBidi"/>
          <w:b w:val="0"/>
          <w:noProof w:val="0"/>
          <w:sz w:val="24"/>
          <w:szCs w:val="24"/>
          <w:lang w:val="en-AU" w:eastAsia="en-US"/>
        </w:rPr>
        <w:id w:val="1132901744"/>
        <w:docPartObj>
          <w:docPartGallery w:val="Table of Contents"/>
          <w:docPartUnique/>
        </w:docPartObj>
      </w:sdtPr>
      <w:sdtEndPr>
        <w:rPr>
          <w:bCs/>
        </w:rPr>
      </w:sdtEndPr>
      <w:sdtContent>
        <w:p w14:paraId="1D5DC2AB" w14:textId="23026F74" w:rsidR="001A3B4F" w:rsidRDefault="001A3B4F" w:rsidP="00327FF4">
          <w:pPr>
            <w:pStyle w:val="TOCHeading"/>
          </w:pPr>
        </w:p>
        <w:p w14:paraId="10F6F6B8" w14:textId="528A80E9" w:rsidR="00D26574" w:rsidRDefault="001A3B4F">
          <w:pPr>
            <w:pStyle w:val="TOC3"/>
            <w:tabs>
              <w:tab w:val="right" w:leader="dot" w:pos="9323"/>
            </w:tabs>
            <w:rPr>
              <w:rFonts w:asciiTheme="minorHAnsi" w:eastAsiaTheme="minorEastAsia" w:hAnsiTheme="minorHAnsi"/>
              <w:noProof/>
              <w:color w:val="auto"/>
              <w:sz w:val="22"/>
              <w:szCs w:val="22"/>
              <w:lang w:val="en-AU" w:eastAsia="en-AU"/>
            </w:rPr>
          </w:pPr>
          <w:r>
            <w:fldChar w:fldCharType="begin"/>
          </w:r>
          <w:r>
            <w:instrText xml:space="preserve"> TOC \o "1-3" \h \z \u </w:instrText>
          </w:r>
          <w:r>
            <w:fldChar w:fldCharType="separate"/>
          </w:r>
          <w:hyperlink w:anchor="_Toc51059664" w:history="1">
            <w:r w:rsidR="00D26574" w:rsidRPr="003D619E">
              <w:rPr>
                <w:rStyle w:val="Hyperlink"/>
                <w:noProof/>
              </w:rPr>
              <w:t>Introduction</w:t>
            </w:r>
            <w:r w:rsidR="00D26574">
              <w:rPr>
                <w:noProof/>
                <w:webHidden/>
              </w:rPr>
              <w:tab/>
            </w:r>
            <w:r w:rsidR="00D26574">
              <w:rPr>
                <w:noProof/>
                <w:webHidden/>
              </w:rPr>
              <w:fldChar w:fldCharType="begin"/>
            </w:r>
            <w:r w:rsidR="00D26574">
              <w:rPr>
                <w:noProof/>
                <w:webHidden/>
              </w:rPr>
              <w:instrText xml:space="preserve"> PAGEREF _Toc51059664 \h </w:instrText>
            </w:r>
            <w:r w:rsidR="00D26574">
              <w:rPr>
                <w:noProof/>
                <w:webHidden/>
              </w:rPr>
            </w:r>
            <w:r w:rsidR="00D26574">
              <w:rPr>
                <w:noProof/>
                <w:webHidden/>
              </w:rPr>
              <w:fldChar w:fldCharType="separate"/>
            </w:r>
            <w:r w:rsidR="00B95588">
              <w:rPr>
                <w:noProof/>
                <w:webHidden/>
              </w:rPr>
              <w:t>5</w:t>
            </w:r>
            <w:r w:rsidR="00D26574">
              <w:rPr>
                <w:noProof/>
                <w:webHidden/>
              </w:rPr>
              <w:fldChar w:fldCharType="end"/>
            </w:r>
          </w:hyperlink>
        </w:p>
        <w:p w14:paraId="6D63AC7C" w14:textId="22A99188"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65" w:history="1">
            <w:r w:rsidR="00D26574" w:rsidRPr="003D619E">
              <w:rPr>
                <w:rStyle w:val="Hyperlink"/>
                <w:noProof/>
              </w:rPr>
              <w:t>What do I need to do to achieve a satisfactory result?</w:t>
            </w:r>
            <w:r w:rsidR="00D26574">
              <w:rPr>
                <w:noProof/>
                <w:webHidden/>
              </w:rPr>
              <w:tab/>
            </w:r>
            <w:r w:rsidR="00D26574">
              <w:rPr>
                <w:noProof/>
                <w:webHidden/>
              </w:rPr>
              <w:fldChar w:fldCharType="begin"/>
            </w:r>
            <w:r w:rsidR="00D26574">
              <w:rPr>
                <w:noProof/>
                <w:webHidden/>
              </w:rPr>
              <w:instrText xml:space="preserve"> PAGEREF _Toc51059665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23DD015E" w14:textId="782EF4D8"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66" w:history="1">
            <w:r w:rsidR="00D26574" w:rsidRPr="003D619E">
              <w:rPr>
                <w:rStyle w:val="Hyperlink"/>
                <w:noProof/>
              </w:rPr>
              <w:t>Submitting your Workplace Logbook and Portfolio</w:t>
            </w:r>
            <w:r w:rsidR="00D26574">
              <w:rPr>
                <w:noProof/>
                <w:webHidden/>
              </w:rPr>
              <w:tab/>
            </w:r>
            <w:r w:rsidR="00D26574">
              <w:rPr>
                <w:noProof/>
                <w:webHidden/>
              </w:rPr>
              <w:fldChar w:fldCharType="begin"/>
            </w:r>
            <w:r w:rsidR="00D26574">
              <w:rPr>
                <w:noProof/>
                <w:webHidden/>
              </w:rPr>
              <w:instrText xml:space="preserve"> PAGEREF _Toc51059666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708A3169" w14:textId="4B2C9FEC" w:rsidR="00D26574" w:rsidRDefault="00B71F2A">
          <w:pPr>
            <w:pStyle w:val="TOC1"/>
            <w:rPr>
              <w:rFonts w:eastAsiaTheme="minorEastAsia" w:cstheme="minorBidi"/>
              <w:b w:val="0"/>
              <w:color w:val="auto"/>
              <w:kern w:val="0"/>
              <w:sz w:val="22"/>
              <w:szCs w:val="22"/>
            </w:rPr>
          </w:pPr>
          <w:hyperlink w:anchor="_Toc51059667" w:history="1">
            <w:r w:rsidR="00D26574" w:rsidRPr="003D619E">
              <w:rPr>
                <w:rStyle w:val="Hyperlink"/>
                <w:rFonts w:eastAsia="MS Mincho" w:cs="Calibri"/>
                <w:spacing w:val="20"/>
                <w:lang w:val="en-US" w:bidi="en-US"/>
              </w:rPr>
              <w:t>Workplace Assessments</w:t>
            </w:r>
            <w:r w:rsidR="00D26574">
              <w:rPr>
                <w:webHidden/>
              </w:rPr>
              <w:tab/>
            </w:r>
            <w:r w:rsidR="00D26574">
              <w:rPr>
                <w:webHidden/>
              </w:rPr>
              <w:fldChar w:fldCharType="begin"/>
            </w:r>
            <w:r w:rsidR="00D26574">
              <w:rPr>
                <w:webHidden/>
              </w:rPr>
              <w:instrText xml:space="preserve"> PAGEREF _Toc51059667 \h </w:instrText>
            </w:r>
            <w:r w:rsidR="00D26574">
              <w:rPr>
                <w:webHidden/>
              </w:rPr>
            </w:r>
            <w:r w:rsidR="00D26574">
              <w:rPr>
                <w:webHidden/>
              </w:rPr>
              <w:fldChar w:fldCharType="separate"/>
            </w:r>
            <w:r w:rsidR="00B95588">
              <w:rPr>
                <w:webHidden/>
              </w:rPr>
              <w:t>7</w:t>
            </w:r>
            <w:r w:rsidR="00D26574">
              <w:rPr>
                <w:webHidden/>
              </w:rPr>
              <w:fldChar w:fldCharType="end"/>
            </w:r>
          </w:hyperlink>
        </w:p>
        <w:p w14:paraId="0096872E" w14:textId="31D5346C" w:rsidR="00D26574" w:rsidRDefault="00B71F2A">
          <w:pPr>
            <w:pStyle w:val="TOC1"/>
            <w:rPr>
              <w:rFonts w:eastAsiaTheme="minorEastAsia" w:cstheme="minorBidi"/>
              <w:b w:val="0"/>
              <w:color w:val="auto"/>
              <w:kern w:val="0"/>
              <w:sz w:val="22"/>
              <w:szCs w:val="22"/>
            </w:rPr>
          </w:pPr>
          <w:hyperlink w:anchor="_Toc51059668" w:history="1">
            <w:r w:rsidR="00D26574" w:rsidRPr="003D619E">
              <w:rPr>
                <w:rStyle w:val="Hyperlink"/>
              </w:rPr>
              <w:t>CHCECE016 Establish and maintain a safe and healthy environment</w:t>
            </w:r>
            <w:r w:rsidR="00D26574">
              <w:rPr>
                <w:webHidden/>
              </w:rPr>
              <w:tab/>
            </w:r>
            <w:r w:rsidR="00B95588">
              <w:rPr>
                <w:webHidden/>
              </w:rPr>
              <w:t>8</w:t>
            </w:r>
          </w:hyperlink>
        </w:p>
        <w:p w14:paraId="29CC90E8" w14:textId="6F69DDA8"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69" w:history="1">
            <w:r w:rsidR="00D26574" w:rsidRPr="003D619E">
              <w:rPr>
                <w:rStyle w:val="Hyperlink"/>
                <w:noProof/>
              </w:rPr>
              <w:t>Assessment 3 instructions</w:t>
            </w:r>
            <w:r w:rsidR="00D26574">
              <w:rPr>
                <w:noProof/>
                <w:webHidden/>
              </w:rPr>
              <w:tab/>
            </w:r>
            <w:r w:rsidR="00B95588">
              <w:rPr>
                <w:noProof/>
                <w:webHidden/>
              </w:rPr>
              <w:t>8</w:t>
            </w:r>
          </w:hyperlink>
        </w:p>
        <w:p w14:paraId="27DFD9AB" w14:textId="3B53D58D"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70" w:history="1">
            <w:r w:rsidR="00D26574" w:rsidRPr="003D619E">
              <w:rPr>
                <w:rStyle w:val="Hyperlink"/>
                <w:rFonts w:eastAsia="Times New Roman" w:cstheme="minorHAnsi"/>
                <w:bCs/>
                <w:noProof/>
                <w:kern w:val="22"/>
                <w:lang w:eastAsia="en-AU"/>
              </w:rPr>
              <w:t>Part 1 Safety audit</w:t>
            </w:r>
            <w:r w:rsidR="00D26574">
              <w:rPr>
                <w:noProof/>
                <w:webHidden/>
              </w:rPr>
              <w:tab/>
            </w:r>
            <w:r w:rsidR="00D26574">
              <w:rPr>
                <w:noProof/>
                <w:webHidden/>
              </w:rPr>
              <w:fldChar w:fldCharType="begin"/>
            </w:r>
            <w:r w:rsidR="00D26574">
              <w:rPr>
                <w:noProof/>
                <w:webHidden/>
              </w:rPr>
              <w:instrText xml:space="preserve"> PAGEREF _Toc51059670 \h </w:instrText>
            </w:r>
            <w:r w:rsidR="00D26574">
              <w:rPr>
                <w:noProof/>
                <w:webHidden/>
              </w:rPr>
            </w:r>
            <w:r w:rsidR="00D26574">
              <w:rPr>
                <w:noProof/>
                <w:webHidden/>
              </w:rPr>
              <w:fldChar w:fldCharType="separate"/>
            </w:r>
            <w:r w:rsidR="00B95588">
              <w:rPr>
                <w:noProof/>
                <w:webHidden/>
              </w:rPr>
              <w:t>11</w:t>
            </w:r>
            <w:r w:rsidR="00D26574">
              <w:rPr>
                <w:noProof/>
                <w:webHidden/>
              </w:rPr>
              <w:fldChar w:fldCharType="end"/>
            </w:r>
          </w:hyperlink>
        </w:p>
        <w:p w14:paraId="51AE3BBE" w14:textId="63F3980C"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71" w:history="1">
            <w:r w:rsidR="00D26574" w:rsidRPr="003D619E">
              <w:rPr>
                <w:rStyle w:val="Hyperlink"/>
                <w:rFonts w:eastAsia="Times New Roman" w:cstheme="minorHAnsi"/>
                <w:bCs/>
                <w:noProof/>
                <w:kern w:val="22"/>
                <w:lang w:eastAsia="en-AU"/>
              </w:rPr>
              <w:t>Safety Audit Record</w:t>
            </w:r>
            <w:r w:rsidR="00D26574">
              <w:rPr>
                <w:noProof/>
                <w:webHidden/>
              </w:rPr>
              <w:tab/>
            </w:r>
            <w:r w:rsidR="00D26574">
              <w:rPr>
                <w:noProof/>
                <w:webHidden/>
              </w:rPr>
              <w:fldChar w:fldCharType="begin"/>
            </w:r>
            <w:r w:rsidR="00D26574">
              <w:rPr>
                <w:noProof/>
                <w:webHidden/>
              </w:rPr>
              <w:instrText xml:space="preserve"> PAGEREF _Toc51059671 \h </w:instrText>
            </w:r>
            <w:r w:rsidR="00D26574">
              <w:rPr>
                <w:noProof/>
                <w:webHidden/>
              </w:rPr>
            </w:r>
            <w:r w:rsidR="00D26574">
              <w:rPr>
                <w:noProof/>
                <w:webHidden/>
              </w:rPr>
              <w:fldChar w:fldCharType="separate"/>
            </w:r>
            <w:r w:rsidR="00B95588">
              <w:rPr>
                <w:noProof/>
                <w:webHidden/>
              </w:rPr>
              <w:t>13</w:t>
            </w:r>
            <w:r w:rsidR="00D26574">
              <w:rPr>
                <w:noProof/>
                <w:webHidden/>
              </w:rPr>
              <w:fldChar w:fldCharType="end"/>
            </w:r>
          </w:hyperlink>
        </w:p>
        <w:p w14:paraId="2436B637" w14:textId="55E9B7AC"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72" w:history="1">
            <w:r w:rsidR="00D26574" w:rsidRPr="003D619E">
              <w:rPr>
                <w:rStyle w:val="Hyperlink"/>
                <w:rFonts w:eastAsia="Times New Roman" w:cstheme="minorHAnsi"/>
                <w:bCs/>
                <w:noProof/>
                <w:kern w:val="22"/>
                <w:lang w:eastAsia="en-AU"/>
              </w:rPr>
              <w:t>Part 2 Set up and supervise an afternoon routine</w:t>
            </w:r>
            <w:r w:rsidR="00D26574">
              <w:rPr>
                <w:noProof/>
                <w:webHidden/>
              </w:rPr>
              <w:tab/>
            </w:r>
            <w:r w:rsidR="00D26574">
              <w:rPr>
                <w:noProof/>
                <w:webHidden/>
              </w:rPr>
              <w:fldChar w:fldCharType="begin"/>
            </w:r>
            <w:r w:rsidR="00D26574">
              <w:rPr>
                <w:noProof/>
                <w:webHidden/>
              </w:rPr>
              <w:instrText xml:space="preserve"> PAGEREF _Toc51059672 \h </w:instrText>
            </w:r>
            <w:r w:rsidR="00D26574">
              <w:rPr>
                <w:noProof/>
                <w:webHidden/>
              </w:rPr>
            </w:r>
            <w:r w:rsidR="00D26574">
              <w:rPr>
                <w:noProof/>
                <w:webHidden/>
              </w:rPr>
              <w:fldChar w:fldCharType="separate"/>
            </w:r>
            <w:r w:rsidR="00B95588">
              <w:rPr>
                <w:noProof/>
                <w:webHidden/>
              </w:rPr>
              <w:t>17</w:t>
            </w:r>
            <w:r w:rsidR="00D26574">
              <w:rPr>
                <w:noProof/>
                <w:webHidden/>
              </w:rPr>
              <w:fldChar w:fldCharType="end"/>
            </w:r>
          </w:hyperlink>
        </w:p>
        <w:p w14:paraId="61F91107" w14:textId="3ECD61B2" w:rsidR="00D26574" w:rsidRDefault="00B71F2A">
          <w:pPr>
            <w:pStyle w:val="TOC1"/>
            <w:rPr>
              <w:rFonts w:eastAsiaTheme="minorEastAsia" w:cstheme="minorBidi"/>
              <w:b w:val="0"/>
              <w:color w:val="auto"/>
              <w:kern w:val="0"/>
              <w:sz w:val="22"/>
              <w:szCs w:val="22"/>
            </w:rPr>
          </w:pPr>
          <w:hyperlink w:anchor="_Toc51059673" w:history="1">
            <w:r w:rsidR="00D26574" w:rsidRPr="003D619E">
              <w:rPr>
                <w:rStyle w:val="Hyperlink"/>
              </w:rPr>
              <w:t>HLTWHS003 Maintain work health and safety</w:t>
            </w:r>
            <w:r w:rsidR="00D26574">
              <w:rPr>
                <w:webHidden/>
              </w:rPr>
              <w:tab/>
            </w:r>
            <w:r w:rsidR="00D26574">
              <w:rPr>
                <w:webHidden/>
              </w:rPr>
              <w:fldChar w:fldCharType="begin"/>
            </w:r>
            <w:r w:rsidR="00D26574">
              <w:rPr>
                <w:webHidden/>
              </w:rPr>
              <w:instrText xml:space="preserve"> PAGEREF _Toc51059673 \h </w:instrText>
            </w:r>
            <w:r w:rsidR="00D26574">
              <w:rPr>
                <w:webHidden/>
              </w:rPr>
            </w:r>
            <w:r w:rsidR="00D26574">
              <w:rPr>
                <w:webHidden/>
              </w:rPr>
              <w:fldChar w:fldCharType="separate"/>
            </w:r>
            <w:r w:rsidR="00B95588">
              <w:rPr>
                <w:webHidden/>
              </w:rPr>
              <w:t>21</w:t>
            </w:r>
            <w:r w:rsidR="00D26574">
              <w:rPr>
                <w:webHidden/>
              </w:rPr>
              <w:fldChar w:fldCharType="end"/>
            </w:r>
          </w:hyperlink>
        </w:p>
        <w:p w14:paraId="2B0F2A76" w14:textId="2095AEBC"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74" w:history="1">
            <w:r w:rsidR="00D26574" w:rsidRPr="003D619E">
              <w:rPr>
                <w:rStyle w:val="Hyperlink"/>
                <w:noProof/>
              </w:rPr>
              <w:t>Assessment 3 instructions</w:t>
            </w:r>
            <w:r w:rsidR="00D26574">
              <w:rPr>
                <w:noProof/>
                <w:webHidden/>
              </w:rPr>
              <w:tab/>
            </w:r>
          </w:hyperlink>
          <w:r w:rsidR="00B95588">
            <w:rPr>
              <w:noProof/>
            </w:rPr>
            <w:t>21</w:t>
          </w:r>
        </w:p>
        <w:p w14:paraId="7FDCC070" w14:textId="04A023AD"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75" w:history="1">
            <w:r w:rsidR="00D26574" w:rsidRPr="003D619E">
              <w:rPr>
                <w:rStyle w:val="Hyperlink"/>
                <w:rFonts w:eastAsia="Times New Roman" w:cstheme="minorHAnsi"/>
                <w:bCs/>
                <w:noProof/>
                <w:kern w:val="22"/>
                <w:lang w:eastAsia="en-AU"/>
              </w:rPr>
              <w:t>Part 1 – Outdoor Safety Checklist, Risk Assessment &amp; Consultation</w:t>
            </w:r>
            <w:r w:rsidR="00D26574">
              <w:rPr>
                <w:noProof/>
                <w:webHidden/>
              </w:rPr>
              <w:tab/>
            </w:r>
            <w:r w:rsidR="00D26574">
              <w:rPr>
                <w:noProof/>
                <w:webHidden/>
              </w:rPr>
              <w:fldChar w:fldCharType="begin"/>
            </w:r>
            <w:r w:rsidR="00D26574">
              <w:rPr>
                <w:noProof/>
                <w:webHidden/>
              </w:rPr>
              <w:instrText xml:space="preserve"> PAGEREF _Toc51059675 \h </w:instrText>
            </w:r>
            <w:r w:rsidR="00D26574">
              <w:rPr>
                <w:noProof/>
                <w:webHidden/>
              </w:rPr>
            </w:r>
            <w:r w:rsidR="00D26574">
              <w:rPr>
                <w:noProof/>
                <w:webHidden/>
              </w:rPr>
              <w:fldChar w:fldCharType="separate"/>
            </w:r>
            <w:r w:rsidR="00B95588">
              <w:rPr>
                <w:noProof/>
                <w:webHidden/>
              </w:rPr>
              <w:t>24</w:t>
            </w:r>
            <w:r w:rsidR="00D26574">
              <w:rPr>
                <w:noProof/>
                <w:webHidden/>
              </w:rPr>
              <w:fldChar w:fldCharType="end"/>
            </w:r>
          </w:hyperlink>
        </w:p>
        <w:p w14:paraId="00309049" w14:textId="2C543E40" w:rsidR="00D26574" w:rsidRP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59676" w:history="1">
            <w:r w:rsidR="00D26574" w:rsidRPr="003D619E">
              <w:rPr>
                <w:rStyle w:val="Hyperlink"/>
                <w:rFonts w:eastAsia="Times New Roman" w:cstheme="minorHAnsi"/>
                <w:bCs/>
                <w:noProof/>
                <w:kern w:val="22"/>
                <w:lang w:eastAsia="en-AU"/>
              </w:rPr>
              <w:t>Part 2 – Housekeeping and safety procedures</w:t>
            </w:r>
            <w:r w:rsidR="00D26574">
              <w:rPr>
                <w:noProof/>
                <w:webHidden/>
              </w:rPr>
              <w:tab/>
            </w:r>
            <w:r w:rsidR="00D26574">
              <w:rPr>
                <w:noProof/>
                <w:webHidden/>
              </w:rPr>
              <w:fldChar w:fldCharType="begin"/>
            </w:r>
            <w:r w:rsidR="00D26574">
              <w:rPr>
                <w:noProof/>
                <w:webHidden/>
              </w:rPr>
              <w:instrText xml:space="preserve"> PAGEREF _Toc51059676 \h </w:instrText>
            </w:r>
            <w:r w:rsidR="00D26574">
              <w:rPr>
                <w:noProof/>
                <w:webHidden/>
              </w:rPr>
            </w:r>
            <w:r w:rsidR="00D26574">
              <w:rPr>
                <w:noProof/>
                <w:webHidden/>
              </w:rPr>
              <w:fldChar w:fldCharType="separate"/>
            </w:r>
            <w:r w:rsidR="00B95588">
              <w:rPr>
                <w:noProof/>
                <w:webHidden/>
              </w:rPr>
              <w:t>31</w:t>
            </w:r>
            <w:r w:rsidR="00D26574">
              <w:rPr>
                <w:noProof/>
                <w:webHidden/>
              </w:rPr>
              <w:fldChar w:fldCharType="end"/>
            </w:r>
          </w:hyperlink>
        </w:p>
        <w:p w14:paraId="621BF98A" w14:textId="042255FF" w:rsidR="00D26574" w:rsidRDefault="00F8080B">
          <w:pPr>
            <w:pStyle w:val="TOC1"/>
            <w:rPr>
              <w:rFonts w:eastAsiaTheme="minorEastAsia" w:cstheme="minorBidi"/>
              <w:b w:val="0"/>
              <w:color w:val="auto"/>
              <w:kern w:val="0"/>
              <w:sz w:val="22"/>
              <w:szCs w:val="22"/>
            </w:rPr>
          </w:pPr>
          <w:r>
            <w:t xml:space="preserve"> CHCECE021 &amp; CHCECE021: </w:t>
          </w:r>
          <w:hyperlink w:anchor="_Toc51059687" w:history="1">
            <w:r w:rsidR="00D26574" w:rsidRPr="003D619E">
              <w:rPr>
                <w:rStyle w:val="Hyperlink"/>
              </w:rPr>
              <w:t>Inclusion of all children cluster</w:t>
            </w:r>
            <w:r w:rsidR="00D26574">
              <w:rPr>
                <w:webHidden/>
              </w:rPr>
              <w:tab/>
            </w:r>
            <w:r w:rsidR="00D26574">
              <w:rPr>
                <w:webHidden/>
              </w:rPr>
              <w:fldChar w:fldCharType="begin"/>
            </w:r>
            <w:r w:rsidR="00D26574">
              <w:rPr>
                <w:webHidden/>
              </w:rPr>
              <w:instrText xml:space="preserve"> PAGEREF _Toc51059687 \h </w:instrText>
            </w:r>
            <w:r w:rsidR="00D26574">
              <w:rPr>
                <w:webHidden/>
              </w:rPr>
            </w:r>
            <w:r w:rsidR="00D26574">
              <w:rPr>
                <w:webHidden/>
              </w:rPr>
              <w:fldChar w:fldCharType="separate"/>
            </w:r>
            <w:r w:rsidR="00B95588">
              <w:rPr>
                <w:webHidden/>
              </w:rPr>
              <w:t>32</w:t>
            </w:r>
            <w:r w:rsidR="00D26574">
              <w:rPr>
                <w:webHidden/>
              </w:rPr>
              <w:fldChar w:fldCharType="end"/>
            </w:r>
          </w:hyperlink>
        </w:p>
        <w:p w14:paraId="664105BD" w14:textId="35D6C031"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88" w:history="1">
            <w:r w:rsidR="00D26574" w:rsidRPr="003D619E">
              <w:rPr>
                <w:rStyle w:val="Hyperlink"/>
                <w:noProof/>
              </w:rPr>
              <w:t>Assessment 3 instructions</w:t>
            </w:r>
            <w:r w:rsidR="00D26574">
              <w:rPr>
                <w:noProof/>
                <w:webHidden/>
              </w:rPr>
              <w:tab/>
            </w:r>
            <w:r w:rsidR="00B95588">
              <w:rPr>
                <w:noProof/>
                <w:webHidden/>
              </w:rPr>
              <w:t>3</w:t>
            </w:r>
            <w:r w:rsidR="00250A9F">
              <w:rPr>
                <w:noProof/>
                <w:webHidden/>
              </w:rPr>
              <w:t>3</w:t>
            </w:r>
          </w:hyperlink>
        </w:p>
        <w:p w14:paraId="67860D62" w14:textId="6E71D7D8"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89" w:history="1">
            <w:r w:rsidR="00D26574" w:rsidRPr="003D619E">
              <w:rPr>
                <w:rStyle w:val="Hyperlink"/>
                <w:noProof/>
              </w:rPr>
              <w:t>Part 1 Exploring diversity, fairness and equity</w:t>
            </w:r>
            <w:r w:rsidR="00D26574">
              <w:rPr>
                <w:noProof/>
                <w:webHidden/>
              </w:rPr>
              <w:tab/>
            </w:r>
            <w:r w:rsidR="00D26574">
              <w:rPr>
                <w:noProof/>
                <w:webHidden/>
              </w:rPr>
              <w:fldChar w:fldCharType="begin"/>
            </w:r>
            <w:r w:rsidR="00D26574">
              <w:rPr>
                <w:noProof/>
                <w:webHidden/>
              </w:rPr>
              <w:instrText xml:space="preserve"> PAGEREF _Toc51059689 \h </w:instrText>
            </w:r>
            <w:r w:rsidR="00D26574">
              <w:rPr>
                <w:noProof/>
                <w:webHidden/>
              </w:rPr>
            </w:r>
            <w:r w:rsidR="00D26574">
              <w:rPr>
                <w:noProof/>
                <w:webHidden/>
              </w:rPr>
              <w:fldChar w:fldCharType="separate"/>
            </w:r>
            <w:r w:rsidR="00B95588">
              <w:rPr>
                <w:noProof/>
                <w:webHidden/>
              </w:rPr>
              <w:t>34</w:t>
            </w:r>
            <w:r w:rsidR="00D26574">
              <w:rPr>
                <w:noProof/>
                <w:webHidden/>
              </w:rPr>
              <w:fldChar w:fldCharType="end"/>
            </w:r>
          </w:hyperlink>
        </w:p>
        <w:p w14:paraId="1CBC4DC2" w14:textId="624B11E3" w:rsidR="00D26574" w:rsidRDefault="00B71F2A">
          <w:pPr>
            <w:pStyle w:val="TOC3"/>
            <w:tabs>
              <w:tab w:val="right" w:leader="dot" w:pos="9323"/>
            </w:tabs>
            <w:rPr>
              <w:rFonts w:asciiTheme="minorHAnsi" w:eastAsiaTheme="minorEastAsia" w:hAnsiTheme="minorHAnsi"/>
              <w:noProof/>
              <w:color w:val="auto"/>
              <w:sz w:val="22"/>
              <w:szCs w:val="22"/>
              <w:lang w:val="en-AU" w:eastAsia="en-AU"/>
            </w:rPr>
          </w:pPr>
          <w:hyperlink w:anchor="_Toc51059690" w:history="1">
            <w:r w:rsidR="00D26574" w:rsidRPr="003D619E">
              <w:rPr>
                <w:rStyle w:val="Hyperlink"/>
                <w:noProof/>
              </w:rPr>
              <w:t>Part 2 Individual Support and Inclusion Plan</w:t>
            </w:r>
            <w:r w:rsidR="00D26574">
              <w:rPr>
                <w:noProof/>
                <w:webHidden/>
              </w:rPr>
              <w:tab/>
            </w:r>
            <w:r w:rsidR="00D26574">
              <w:rPr>
                <w:noProof/>
                <w:webHidden/>
              </w:rPr>
              <w:fldChar w:fldCharType="begin"/>
            </w:r>
            <w:r w:rsidR="00D26574">
              <w:rPr>
                <w:noProof/>
                <w:webHidden/>
              </w:rPr>
              <w:instrText xml:space="preserve"> PAGEREF _Toc51059690 \h </w:instrText>
            </w:r>
            <w:r w:rsidR="00D26574">
              <w:rPr>
                <w:noProof/>
                <w:webHidden/>
              </w:rPr>
            </w:r>
            <w:r w:rsidR="00D26574">
              <w:rPr>
                <w:noProof/>
                <w:webHidden/>
              </w:rPr>
              <w:fldChar w:fldCharType="separate"/>
            </w:r>
            <w:r w:rsidR="00B95588">
              <w:rPr>
                <w:noProof/>
                <w:webHidden/>
              </w:rPr>
              <w:t>37</w:t>
            </w:r>
            <w:r w:rsidR="00D26574">
              <w:rPr>
                <w:noProof/>
                <w:webHidden/>
              </w:rPr>
              <w:fldChar w:fldCharType="end"/>
            </w:r>
          </w:hyperlink>
        </w:p>
        <w:p w14:paraId="7EFFC731" w14:textId="37C71E8D" w:rsidR="00D26574" w:rsidRDefault="00B71F2A">
          <w:pPr>
            <w:pStyle w:val="TOC3"/>
            <w:tabs>
              <w:tab w:val="right" w:leader="dot" w:pos="9323"/>
            </w:tabs>
            <w:rPr>
              <w:noProof/>
            </w:rPr>
          </w:pPr>
          <w:hyperlink w:anchor="_Toc51059691" w:history="1">
            <w:r w:rsidR="00D26574" w:rsidRPr="003D619E">
              <w:rPr>
                <w:rStyle w:val="Hyperlink"/>
                <w:noProof/>
              </w:rPr>
              <w:t>Part 3 Demonstration of Skills</w:t>
            </w:r>
            <w:r w:rsidR="00D26574">
              <w:rPr>
                <w:noProof/>
                <w:webHidden/>
              </w:rPr>
              <w:tab/>
            </w:r>
            <w:r w:rsidR="00D26574">
              <w:rPr>
                <w:noProof/>
                <w:webHidden/>
              </w:rPr>
              <w:fldChar w:fldCharType="begin"/>
            </w:r>
            <w:r w:rsidR="00D26574">
              <w:rPr>
                <w:noProof/>
                <w:webHidden/>
              </w:rPr>
              <w:instrText xml:space="preserve"> PAGEREF _Toc51059691 \h </w:instrText>
            </w:r>
            <w:r w:rsidR="00D26574">
              <w:rPr>
                <w:noProof/>
                <w:webHidden/>
              </w:rPr>
            </w:r>
            <w:r w:rsidR="00D26574">
              <w:rPr>
                <w:noProof/>
                <w:webHidden/>
              </w:rPr>
              <w:fldChar w:fldCharType="separate"/>
            </w:r>
            <w:r w:rsidR="00B95588">
              <w:rPr>
                <w:noProof/>
                <w:webHidden/>
              </w:rPr>
              <w:t>66</w:t>
            </w:r>
            <w:r w:rsidR="00D26574">
              <w:rPr>
                <w:noProof/>
                <w:webHidden/>
              </w:rPr>
              <w:fldChar w:fldCharType="end"/>
            </w:r>
          </w:hyperlink>
        </w:p>
        <w:p w14:paraId="3AA23A56" w14:textId="4FD97A6A"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4" w:history="1">
            <w:r w:rsidR="00F8080B" w:rsidRPr="00DC5AE2">
              <w:rPr>
                <w:rStyle w:val="Hyperlink"/>
                <w:noProof/>
              </w:rPr>
              <w:t>Introduction</w:t>
            </w:r>
            <w:r w:rsidR="00F8080B">
              <w:rPr>
                <w:noProof/>
                <w:webHidden/>
              </w:rPr>
              <w:tab/>
            </w:r>
            <w:r w:rsidR="00F8080B">
              <w:rPr>
                <w:noProof/>
                <w:webHidden/>
              </w:rPr>
              <w:fldChar w:fldCharType="begin"/>
            </w:r>
            <w:r w:rsidR="00F8080B">
              <w:rPr>
                <w:noProof/>
                <w:webHidden/>
              </w:rPr>
              <w:instrText xml:space="preserve"> PAGEREF _Toc51072034 \h </w:instrText>
            </w:r>
            <w:r w:rsidR="00F8080B">
              <w:rPr>
                <w:noProof/>
                <w:webHidden/>
              </w:rPr>
            </w:r>
            <w:r w:rsidR="00F8080B">
              <w:rPr>
                <w:noProof/>
                <w:webHidden/>
              </w:rPr>
              <w:fldChar w:fldCharType="separate"/>
            </w:r>
            <w:r w:rsidR="00B95588">
              <w:rPr>
                <w:b/>
                <w:bCs/>
                <w:noProof/>
                <w:webHidden/>
              </w:rPr>
              <w:t>.</w:t>
            </w:r>
            <w:r w:rsidR="00F8080B">
              <w:rPr>
                <w:noProof/>
                <w:webHidden/>
              </w:rPr>
              <w:fldChar w:fldCharType="end"/>
            </w:r>
          </w:hyperlink>
        </w:p>
        <w:p w14:paraId="7CA4C8C9" w14:textId="730AAA21"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5" w:history="1">
            <w:r w:rsidR="00F8080B" w:rsidRPr="00DC5AE2">
              <w:rPr>
                <w:rStyle w:val="Hyperlink"/>
                <w:noProof/>
              </w:rPr>
              <w:t>What do I need to do to achieve a satisfactory result?</w:t>
            </w:r>
            <w:r w:rsidR="00F8080B">
              <w:rPr>
                <w:noProof/>
                <w:webHidden/>
              </w:rPr>
              <w:tab/>
            </w:r>
            <w:r w:rsidR="00F8080B">
              <w:rPr>
                <w:noProof/>
                <w:webHidden/>
              </w:rPr>
              <w:fldChar w:fldCharType="begin"/>
            </w:r>
            <w:r w:rsidR="00F8080B">
              <w:rPr>
                <w:noProof/>
                <w:webHidden/>
              </w:rPr>
              <w:instrText xml:space="preserve"> PAGEREF _Toc51072035 \h </w:instrText>
            </w:r>
            <w:r w:rsidR="00F8080B">
              <w:rPr>
                <w:noProof/>
                <w:webHidden/>
              </w:rPr>
            </w:r>
            <w:r w:rsidR="00F8080B">
              <w:rPr>
                <w:noProof/>
                <w:webHidden/>
              </w:rPr>
              <w:fldChar w:fldCharType="separate"/>
            </w:r>
            <w:r w:rsidR="00485C70">
              <w:rPr>
                <w:b/>
                <w:bCs/>
                <w:noProof/>
                <w:webHidden/>
              </w:rPr>
              <w:t>66</w:t>
            </w:r>
            <w:r w:rsidR="00B95588">
              <w:rPr>
                <w:b/>
                <w:bCs/>
                <w:noProof/>
                <w:webHidden/>
              </w:rPr>
              <w:t>.</w:t>
            </w:r>
            <w:r w:rsidR="00F8080B">
              <w:rPr>
                <w:noProof/>
                <w:webHidden/>
              </w:rPr>
              <w:fldChar w:fldCharType="end"/>
            </w:r>
          </w:hyperlink>
        </w:p>
        <w:p w14:paraId="6165D1EC" w14:textId="4DAC5F96" w:rsidR="00F8080B" w:rsidRP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6" w:history="1">
            <w:r w:rsidR="00F8080B" w:rsidRPr="00DC5AE2">
              <w:rPr>
                <w:rStyle w:val="Hyperlink"/>
                <w:noProof/>
              </w:rPr>
              <w:t>Submitting your Workplace Logbook and Portfolio</w:t>
            </w:r>
            <w:r w:rsidR="00F8080B">
              <w:rPr>
                <w:noProof/>
                <w:webHidden/>
              </w:rPr>
              <w:tab/>
            </w:r>
            <w:r w:rsidR="00F8080B">
              <w:rPr>
                <w:noProof/>
                <w:webHidden/>
              </w:rPr>
              <w:fldChar w:fldCharType="begin"/>
            </w:r>
            <w:r w:rsidR="00F8080B">
              <w:rPr>
                <w:noProof/>
                <w:webHidden/>
              </w:rPr>
              <w:instrText xml:space="preserve"> PAGEREF _Toc51072036 \h </w:instrText>
            </w:r>
            <w:r w:rsidR="00F8080B">
              <w:rPr>
                <w:noProof/>
                <w:webHidden/>
              </w:rPr>
            </w:r>
            <w:r w:rsidR="00F8080B">
              <w:rPr>
                <w:noProof/>
                <w:webHidden/>
              </w:rPr>
              <w:fldChar w:fldCharType="separate"/>
            </w:r>
            <w:r w:rsidR="00485C70">
              <w:rPr>
                <w:b/>
                <w:bCs/>
                <w:noProof/>
                <w:webHidden/>
              </w:rPr>
              <w:t>67</w:t>
            </w:r>
            <w:r w:rsidR="00B95588">
              <w:rPr>
                <w:b/>
                <w:bCs/>
                <w:noProof/>
                <w:webHidden/>
              </w:rPr>
              <w:t>.</w:t>
            </w:r>
            <w:r w:rsidR="00F8080B">
              <w:rPr>
                <w:noProof/>
                <w:webHidden/>
              </w:rPr>
              <w:fldChar w:fldCharType="end"/>
            </w:r>
          </w:hyperlink>
        </w:p>
        <w:p w14:paraId="1A332BD8" w14:textId="478972E0" w:rsidR="00F8080B" w:rsidRDefault="00B71F2A" w:rsidP="00F8080B">
          <w:pPr>
            <w:pStyle w:val="TOC1"/>
            <w:rPr>
              <w:rFonts w:eastAsiaTheme="minorEastAsia" w:cstheme="minorBidi"/>
              <w:b w:val="0"/>
              <w:color w:val="auto"/>
              <w:kern w:val="0"/>
              <w:sz w:val="22"/>
              <w:szCs w:val="22"/>
            </w:rPr>
          </w:pPr>
          <w:hyperlink w:anchor="_Toc51072044" w:history="1">
            <w:r w:rsidR="00F8080B" w:rsidRPr="00DC5AE2">
              <w:rPr>
                <w:rStyle w:val="Hyperlink"/>
              </w:rPr>
              <w:t>CHCECE025 Sustainability</w:t>
            </w:r>
            <w:r w:rsidR="00F8080B">
              <w:rPr>
                <w:webHidden/>
              </w:rPr>
              <w:tab/>
            </w:r>
            <w:r w:rsidR="00250A9F">
              <w:rPr>
                <w:webHidden/>
              </w:rPr>
              <w:t>68</w:t>
            </w:r>
          </w:hyperlink>
        </w:p>
        <w:p w14:paraId="3825C088" w14:textId="6B899E6E"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5"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_Toc51072045 \h </w:instrText>
            </w:r>
            <w:r w:rsidR="00F8080B">
              <w:rPr>
                <w:noProof/>
                <w:webHidden/>
              </w:rPr>
            </w:r>
            <w:r w:rsidR="00F8080B">
              <w:rPr>
                <w:noProof/>
                <w:webHidden/>
              </w:rPr>
              <w:fldChar w:fldCharType="separate"/>
            </w:r>
            <w:r w:rsidR="00250A9F">
              <w:rPr>
                <w:b/>
                <w:bCs/>
                <w:noProof/>
                <w:webHidden/>
              </w:rPr>
              <w:t>69</w:t>
            </w:r>
            <w:r w:rsidR="00B95588">
              <w:rPr>
                <w:b/>
                <w:bCs/>
                <w:noProof/>
                <w:webHidden/>
              </w:rPr>
              <w:t>.</w:t>
            </w:r>
            <w:r w:rsidR="00F8080B">
              <w:rPr>
                <w:noProof/>
                <w:webHidden/>
              </w:rPr>
              <w:fldChar w:fldCharType="end"/>
            </w:r>
          </w:hyperlink>
        </w:p>
        <w:p w14:paraId="1B57EAB0" w14:textId="17AA7F35"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6" w:history="1">
            <w:r w:rsidR="00F8080B" w:rsidRPr="00DC5AE2">
              <w:rPr>
                <w:rStyle w:val="Hyperlink"/>
                <w:rFonts w:eastAsia="Times New Roman" w:cstheme="minorHAnsi"/>
                <w:b/>
                <w:noProof/>
                <w:kern w:val="22"/>
                <w:lang w:eastAsia="en-AU"/>
              </w:rPr>
              <w:t>Part 1 Sustainability Audit</w:t>
            </w:r>
            <w:r w:rsidR="00F8080B">
              <w:rPr>
                <w:noProof/>
                <w:webHidden/>
              </w:rPr>
              <w:tab/>
            </w:r>
            <w:r w:rsidR="00F8080B">
              <w:rPr>
                <w:noProof/>
                <w:webHidden/>
              </w:rPr>
              <w:fldChar w:fldCharType="begin"/>
            </w:r>
            <w:r w:rsidR="00F8080B">
              <w:rPr>
                <w:noProof/>
                <w:webHidden/>
              </w:rPr>
              <w:instrText xml:space="preserve"> PAGEREF _Toc51072046 \h </w:instrText>
            </w:r>
            <w:r w:rsidR="00F8080B">
              <w:rPr>
                <w:noProof/>
                <w:webHidden/>
              </w:rPr>
            </w:r>
            <w:r w:rsidR="00F8080B">
              <w:rPr>
                <w:noProof/>
                <w:webHidden/>
              </w:rPr>
              <w:fldChar w:fldCharType="separate"/>
            </w:r>
            <w:r w:rsidR="00B95588">
              <w:rPr>
                <w:noProof/>
                <w:webHidden/>
              </w:rPr>
              <w:t>71</w:t>
            </w:r>
            <w:r w:rsidR="00F8080B">
              <w:rPr>
                <w:noProof/>
                <w:webHidden/>
              </w:rPr>
              <w:fldChar w:fldCharType="end"/>
            </w:r>
          </w:hyperlink>
        </w:p>
        <w:p w14:paraId="16D32E24" w14:textId="36EEEAA0" w:rsidR="00F8080B" w:rsidRDefault="00B71F2A" w:rsidP="00F8080B">
          <w:pPr>
            <w:pStyle w:val="TOC2"/>
            <w:rPr>
              <w:rFonts w:asciiTheme="minorHAnsi" w:eastAsiaTheme="minorEastAsia" w:hAnsiTheme="minorHAnsi"/>
              <w:noProof/>
              <w:color w:val="auto"/>
              <w:sz w:val="22"/>
              <w:szCs w:val="22"/>
              <w:lang w:val="en-AU" w:eastAsia="en-AU"/>
            </w:rPr>
          </w:pPr>
          <w:hyperlink w:anchor="_Toc51072047" w:history="1">
            <w:r w:rsidR="00F8080B" w:rsidRPr="00DC5AE2">
              <w:rPr>
                <w:rStyle w:val="Hyperlink"/>
                <w:rFonts w:eastAsia="Times New Roman" w:cstheme="minorHAnsi"/>
                <w:b/>
                <w:noProof/>
                <w:kern w:val="22"/>
                <w:lang w:eastAsia="en-AU"/>
              </w:rPr>
              <w:t>Sustainability Audit Checklist</w:t>
            </w:r>
            <w:r w:rsidR="00F8080B">
              <w:rPr>
                <w:noProof/>
                <w:webHidden/>
              </w:rPr>
              <w:tab/>
            </w:r>
            <w:r w:rsidR="00F8080B">
              <w:rPr>
                <w:noProof/>
                <w:webHidden/>
              </w:rPr>
              <w:fldChar w:fldCharType="begin"/>
            </w:r>
            <w:r w:rsidR="00F8080B">
              <w:rPr>
                <w:noProof/>
                <w:webHidden/>
              </w:rPr>
              <w:instrText xml:space="preserve"> PAGEREF _Toc51072047 \h </w:instrText>
            </w:r>
            <w:r w:rsidR="00F8080B">
              <w:rPr>
                <w:noProof/>
                <w:webHidden/>
              </w:rPr>
            </w:r>
            <w:r w:rsidR="00F8080B">
              <w:rPr>
                <w:noProof/>
                <w:webHidden/>
              </w:rPr>
              <w:fldChar w:fldCharType="separate"/>
            </w:r>
            <w:r w:rsidR="00B95588">
              <w:rPr>
                <w:noProof/>
                <w:webHidden/>
              </w:rPr>
              <w:t>74</w:t>
            </w:r>
            <w:r w:rsidR="00F8080B">
              <w:rPr>
                <w:noProof/>
                <w:webHidden/>
              </w:rPr>
              <w:fldChar w:fldCharType="end"/>
            </w:r>
          </w:hyperlink>
        </w:p>
        <w:p w14:paraId="3E9DEA81" w14:textId="0736E4B0"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8" w:history="1">
            <w:r w:rsidR="00F8080B" w:rsidRPr="00DC5AE2">
              <w:rPr>
                <w:rStyle w:val="Hyperlink"/>
                <w:rFonts w:eastAsia="Times New Roman" w:cstheme="minorHAnsi"/>
                <w:b/>
                <w:noProof/>
                <w:kern w:val="22"/>
                <w:lang w:eastAsia="en-AU"/>
              </w:rPr>
              <w:t>Part 2 Sustainability project</w:t>
            </w:r>
            <w:r w:rsidR="00F8080B">
              <w:rPr>
                <w:noProof/>
                <w:webHidden/>
              </w:rPr>
              <w:tab/>
            </w:r>
            <w:r w:rsidR="00F8080B">
              <w:rPr>
                <w:noProof/>
                <w:webHidden/>
              </w:rPr>
              <w:fldChar w:fldCharType="begin"/>
            </w:r>
            <w:r w:rsidR="00F8080B">
              <w:rPr>
                <w:noProof/>
                <w:webHidden/>
              </w:rPr>
              <w:instrText xml:space="preserve"> PAGEREF _Toc51072048 \h </w:instrText>
            </w:r>
            <w:r w:rsidR="00F8080B">
              <w:rPr>
                <w:noProof/>
                <w:webHidden/>
              </w:rPr>
            </w:r>
            <w:r w:rsidR="00F8080B">
              <w:rPr>
                <w:noProof/>
                <w:webHidden/>
              </w:rPr>
              <w:fldChar w:fldCharType="separate"/>
            </w:r>
            <w:r w:rsidR="00B95588">
              <w:rPr>
                <w:noProof/>
                <w:webHidden/>
              </w:rPr>
              <w:t>83</w:t>
            </w:r>
            <w:r w:rsidR="00F8080B">
              <w:rPr>
                <w:noProof/>
                <w:webHidden/>
              </w:rPr>
              <w:fldChar w:fldCharType="end"/>
            </w:r>
          </w:hyperlink>
        </w:p>
        <w:p w14:paraId="4B3A1F05" w14:textId="120EF95D" w:rsidR="00F8080B" w:rsidRDefault="00B71F2A" w:rsidP="00F8080B">
          <w:pPr>
            <w:pStyle w:val="TOC1"/>
            <w:rPr>
              <w:rFonts w:eastAsiaTheme="minorEastAsia" w:cstheme="minorBidi"/>
              <w:b w:val="0"/>
              <w:color w:val="auto"/>
              <w:kern w:val="0"/>
              <w:sz w:val="22"/>
              <w:szCs w:val="22"/>
            </w:rPr>
          </w:pPr>
          <w:hyperlink w:anchor="_Toc51072049" w:history="1">
            <w:r w:rsidR="00F8080B" w:rsidRPr="00DC5AE2">
              <w:rPr>
                <w:rStyle w:val="Hyperlink"/>
              </w:rPr>
              <w:t xml:space="preserve"> </w:t>
            </w:r>
            <w:r w:rsidR="00544E40" w:rsidRPr="00544E40">
              <w:rPr>
                <w:rStyle w:val="Hyperlink"/>
              </w:rPr>
              <w:t>CHCECE019; CHCMGT003; CHCPRP003</w:t>
            </w:r>
            <w:r w:rsidR="00F8080B" w:rsidRPr="00DC5AE2">
              <w:rPr>
                <w:rStyle w:val="Hyperlink"/>
              </w:rPr>
              <w:t>Compliance, Leadership and Reflective Practice</w:t>
            </w:r>
            <w:r w:rsidR="00F8080B">
              <w:rPr>
                <w:webHidden/>
              </w:rPr>
              <w:tab/>
            </w:r>
            <w:r w:rsidR="00F8080B">
              <w:rPr>
                <w:webHidden/>
              </w:rPr>
              <w:fldChar w:fldCharType="begin"/>
            </w:r>
            <w:r w:rsidR="00F8080B">
              <w:rPr>
                <w:webHidden/>
              </w:rPr>
              <w:instrText xml:space="preserve"> PAGEREF _Toc51072049 \h </w:instrText>
            </w:r>
            <w:r w:rsidR="00F8080B">
              <w:rPr>
                <w:webHidden/>
              </w:rPr>
            </w:r>
            <w:r w:rsidR="00F8080B">
              <w:rPr>
                <w:webHidden/>
              </w:rPr>
              <w:fldChar w:fldCharType="separate"/>
            </w:r>
            <w:r w:rsidR="00B95588">
              <w:rPr>
                <w:webHidden/>
              </w:rPr>
              <w:t>87</w:t>
            </w:r>
            <w:r w:rsidR="00F8080B">
              <w:rPr>
                <w:webHidden/>
              </w:rPr>
              <w:fldChar w:fldCharType="end"/>
            </w:r>
          </w:hyperlink>
        </w:p>
        <w:p w14:paraId="0FC4D996" w14:textId="6E5562CC"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0"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_Toc51072050 \h </w:instrText>
            </w:r>
            <w:r w:rsidR="00F8080B">
              <w:rPr>
                <w:noProof/>
                <w:webHidden/>
              </w:rPr>
            </w:r>
            <w:r w:rsidR="00F8080B">
              <w:rPr>
                <w:noProof/>
                <w:webHidden/>
              </w:rPr>
              <w:fldChar w:fldCharType="separate"/>
            </w:r>
            <w:r w:rsidR="00250A9F">
              <w:rPr>
                <w:b/>
                <w:bCs/>
                <w:noProof/>
                <w:webHidden/>
              </w:rPr>
              <w:t>87</w:t>
            </w:r>
            <w:r w:rsidR="00B95588">
              <w:rPr>
                <w:b/>
                <w:bCs/>
                <w:noProof/>
                <w:webHidden/>
              </w:rPr>
              <w:t>.</w:t>
            </w:r>
            <w:r w:rsidR="00F8080B">
              <w:rPr>
                <w:noProof/>
                <w:webHidden/>
              </w:rPr>
              <w:fldChar w:fldCharType="end"/>
            </w:r>
          </w:hyperlink>
        </w:p>
        <w:p w14:paraId="0DDC1002" w14:textId="4AFE888C"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1" w:history="1">
            <w:r w:rsidR="00F8080B" w:rsidRPr="00DC5AE2">
              <w:rPr>
                <w:rStyle w:val="Hyperlink"/>
                <w:rFonts w:eastAsia="Times New Roman" w:cstheme="minorHAnsi"/>
                <w:bCs/>
                <w:noProof/>
                <w:kern w:val="22"/>
                <w:lang w:eastAsia="en-AU"/>
              </w:rPr>
              <w:t>Part 1 – Reflective journal and goals</w:t>
            </w:r>
            <w:r w:rsidR="00F8080B">
              <w:rPr>
                <w:noProof/>
                <w:webHidden/>
              </w:rPr>
              <w:tab/>
            </w:r>
            <w:r w:rsidR="00F8080B">
              <w:rPr>
                <w:noProof/>
                <w:webHidden/>
              </w:rPr>
              <w:fldChar w:fldCharType="begin"/>
            </w:r>
            <w:r w:rsidR="00F8080B">
              <w:rPr>
                <w:noProof/>
                <w:webHidden/>
              </w:rPr>
              <w:instrText xml:space="preserve"> PAGEREF _Toc51072051 \h </w:instrText>
            </w:r>
            <w:r w:rsidR="00F8080B">
              <w:rPr>
                <w:noProof/>
                <w:webHidden/>
              </w:rPr>
            </w:r>
            <w:r w:rsidR="00F8080B">
              <w:rPr>
                <w:noProof/>
                <w:webHidden/>
              </w:rPr>
              <w:fldChar w:fldCharType="separate"/>
            </w:r>
            <w:r w:rsidR="00B95588">
              <w:rPr>
                <w:noProof/>
                <w:webHidden/>
              </w:rPr>
              <w:t>90</w:t>
            </w:r>
            <w:r w:rsidR="00F8080B">
              <w:rPr>
                <w:noProof/>
                <w:webHidden/>
              </w:rPr>
              <w:fldChar w:fldCharType="end"/>
            </w:r>
          </w:hyperlink>
        </w:p>
        <w:p w14:paraId="4E5EDF43" w14:textId="415B22FE"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2" w:history="1">
            <w:r w:rsidR="00F8080B" w:rsidRPr="00DC5AE2">
              <w:rPr>
                <w:rStyle w:val="Hyperlink"/>
                <w:rFonts w:eastAsia="Times New Roman" w:cstheme="minorHAnsi"/>
                <w:bCs/>
                <w:noProof/>
                <w:kern w:val="22"/>
                <w:lang w:eastAsia="en-AU"/>
              </w:rPr>
              <w:t>Part 2 – Interview</w:t>
            </w:r>
            <w:r w:rsidR="00F8080B">
              <w:rPr>
                <w:noProof/>
                <w:webHidden/>
              </w:rPr>
              <w:tab/>
            </w:r>
            <w:r w:rsidR="00F8080B">
              <w:rPr>
                <w:noProof/>
                <w:webHidden/>
              </w:rPr>
              <w:fldChar w:fldCharType="begin"/>
            </w:r>
            <w:r w:rsidR="00F8080B">
              <w:rPr>
                <w:noProof/>
                <w:webHidden/>
              </w:rPr>
              <w:instrText xml:space="preserve"> PAGEREF _Toc51072052 \h </w:instrText>
            </w:r>
            <w:r w:rsidR="00F8080B">
              <w:rPr>
                <w:noProof/>
                <w:webHidden/>
              </w:rPr>
            </w:r>
            <w:r w:rsidR="00F8080B">
              <w:rPr>
                <w:noProof/>
                <w:webHidden/>
              </w:rPr>
              <w:fldChar w:fldCharType="separate"/>
            </w:r>
            <w:r w:rsidR="00B95588">
              <w:rPr>
                <w:noProof/>
                <w:webHidden/>
              </w:rPr>
              <w:t>97</w:t>
            </w:r>
            <w:r w:rsidR="00F8080B">
              <w:rPr>
                <w:noProof/>
                <w:webHidden/>
              </w:rPr>
              <w:fldChar w:fldCharType="end"/>
            </w:r>
          </w:hyperlink>
        </w:p>
        <w:p w14:paraId="28A7F292" w14:textId="7FA97896"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3" w:history="1">
            <w:r w:rsidR="00F8080B" w:rsidRPr="00DC5AE2">
              <w:rPr>
                <w:rStyle w:val="Hyperlink"/>
                <w:rFonts w:eastAsia="Times New Roman" w:cstheme="minorHAnsi"/>
                <w:bCs/>
                <w:noProof/>
                <w:kern w:val="22"/>
                <w:lang w:eastAsia="en-AU"/>
              </w:rPr>
              <w:t>Part 3 – Self assessment</w:t>
            </w:r>
            <w:r w:rsidR="00F8080B">
              <w:rPr>
                <w:noProof/>
                <w:webHidden/>
              </w:rPr>
              <w:tab/>
            </w:r>
            <w:r w:rsidR="00F8080B">
              <w:rPr>
                <w:noProof/>
                <w:webHidden/>
              </w:rPr>
              <w:fldChar w:fldCharType="begin"/>
            </w:r>
            <w:r w:rsidR="00F8080B">
              <w:rPr>
                <w:noProof/>
                <w:webHidden/>
              </w:rPr>
              <w:instrText xml:space="preserve"> PAGEREF _Toc51072053 \h </w:instrText>
            </w:r>
            <w:r w:rsidR="00F8080B">
              <w:rPr>
                <w:noProof/>
                <w:webHidden/>
              </w:rPr>
            </w:r>
            <w:r w:rsidR="00F8080B">
              <w:rPr>
                <w:noProof/>
                <w:webHidden/>
              </w:rPr>
              <w:fldChar w:fldCharType="separate"/>
            </w:r>
            <w:r w:rsidR="00B95588">
              <w:rPr>
                <w:noProof/>
                <w:webHidden/>
              </w:rPr>
              <w:t>100</w:t>
            </w:r>
            <w:r w:rsidR="00F8080B">
              <w:rPr>
                <w:noProof/>
                <w:webHidden/>
              </w:rPr>
              <w:fldChar w:fldCharType="end"/>
            </w:r>
          </w:hyperlink>
        </w:p>
        <w:p w14:paraId="4E118DBA" w14:textId="1C3E4EE1"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4" w:history="1">
            <w:r w:rsidR="00F8080B" w:rsidRPr="00DC5AE2">
              <w:rPr>
                <w:rStyle w:val="Hyperlink"/>
                <w:rFonts w:eastAsia="Times New Roman" w:cstheme="minorHAnsi"/>
                <w:bCs/>
                <w:noProof/>
                <w:kern w:val="22"/>
                <w:lang w:eastAsia="en-AU"/>
              </w:rPr>
              <w:t>Part 4 – Quality improvement plan</w:t>
            </w:r>
            <w:r w:rsidR="00F8080B">
              <w:rPr>
                <w:noProof/>
                <w:webHidden/>
              </w:rPr>
              <w:tab/>
            </w:r>
            <w:r w:rsidR="00F8080B">
              <w:rPr>
                <w:noProof/>
                <w:webHidden/>
              </w:rPr>
              <w:fldChar w:fldCharType="begin"/>
            </w:r>
            <w:r w:rsidR="00F8080B">
              <w:rPr>
                <w:noProof/>
                <w:webHidden/>
              </w:rPr>
              <w:instrText xml:space="preserve"> PAGEREF _Toc51072054 \h </w:instrText>
            </w:r>
            <w:r w:rsidR="00F8080B">
              <w:rPr>
                <w:noProof/>
                <w:webHidden/>
              </w:rPr>
            </w:r>
            <w:r w:rsidR="00F8080B">
              <w:rPr>
                <w:noProof/>
                <w:webHidden/>
              </w:rPr>
              <w:fldChar w:fldCharType="separate"/>
            </w:r>
            <w:r w:rsidR="00B95588">
              <w:rPr>
                <w:noProof/>
                <w:webHidden/>
              </w:rPr>
              <w:t>107</w:t>
            </w:r>
            <w:r w:rsidR="00F8080B">
              <w:rPr>
                <w:noProof/>
                <w:webHidden/>
              </w:rPr>
              <w:fldChar w:fldCharType="end"/>
            </w:r>
          </w:hyperlink>
        </w:p>
        <w:p w14:paraId="1276E560" w14:textId="407168D4" w:rsidR="00F8080B" w:rsidRDefault="00B71F2A"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5" w:history="1">
            <w:r w:rsidR="00F8080B" w:rsidRPr="00DC5AE2">
              <w:rPr>
                <w:rStyle w:val="Hyperlink"/>
                <w:rFonts w:eastAsia="Times New Roman" w:cstheme="minorHAnsi"/>
                <w:bCs/>
                <w:noProof/>
                <w:kern w:val="22"/>
                <w:lang w:eastAsia="en-AU"/>
              </w:rPr>
              <w:t>Part 5 – Conflict resolution</w:t>
            </w:r>
            <w:r w:rsidR="00F8080B">
              <w:rPr>
                <w:noProof/>
                <w:webHidden/>
              </w:rPr>
              <w:tab/>
            </w:r>
            <w:r w:rsidR="00F8080B">
              <w:rPr>
                <w:noProof/>
                <w:webHidden/>
              </w:rPr>
              <w:fldChar w:fldCharType="begin"/>
            </w:r>
            <w:r w:rsidR="00F8080B">
              <w:rPr>
                <w:noProof/>
                <w:webHidden/>
              </w:rPr>
              <w:instrText xml:space="preserve"> PAGEREF _Toc51072055 \h </w:instrText>
            </w:r>
            <w:r w:rsidR="00F8080B">
              <w:rPr>
                <w:noProof/>
                <w:webHidden/>
              </w:rPr>
            </w:r>
            <w:r w:rsidR="00F8080B">
              <w:rPr>
                <w:noProof/>
                <w:webHidden/>
              </w:rPr>
              <w:fldChar w:fldCharType="separate"/>
            </w:r>
            <w:r w:rsidR="00B95588">
              <w:rPr>
                <w:noProof/>
                <w:webHidden/>
              </w:rPr>
              <w:t>110</w:t>
            </w:r>
            <w:r w:rsidR="00F8080B">
              <w:rPr>
                <w:noProof/>
                <w:webHidden/>
              </w:rPr>
              <w:fldChar w:fldCharType="end"/>
            </w:r>
          </w:hyperlink>
        </w:p>
        <w:p w14:paraId="35FD289E" w14:textId="05FFC1D8" w:rsidR="00F8080B" w:rsidRPr="00F8080B" w:rsidRDefault="00B71F2A" w:rsidP="00F8080B">
          <w:pPr>
            <w:rPr>
              <w:lang w:val="en-US"/>
            </w:rPr>
          </w:pPr>
          <w:hyperlink w:anchor="_Toc51072056" w:history="1">
            <w:r w:rsidR="00F8080B" w:rsidRPr="00DC5AE2">
              <w:rPr>
                <w:rStyle w:val="Hyperlink"/>
                <w:rFonts w:eastAsia="Times New Roman" w:cstheme="minorHAnsi"/>
                <w:bCs/>
                <w:noProof/>
                <w:kern w:val="22"/>
                <w:lang w:eastAsia="en-AU"/>
              </w:rPr>
              <w:t>Part 6 – Skills demonstrations and workplacement hours</w:t>
            </w:r>
            <w:r w:rsidR="00F8080B">
              <w:rPr>
                <w:noProof/>
                <w:webHidden/>
              </w:rPr>
              <w:tab/>
            </w:r>
            <w:r w:rsidR="00F8080B">
              <w:rPr>
                <w:noProof/>
                <w:webHidden/>
              </w:rPr>
              <w:fldChar w:fldCharType="begin"/>
            </w:r>
            <w:r w:rsidR="00F8080B">
              <w:rPr>
                <w:noProof/>
                <w:webHidden/>
              </w:rPr>
              <w:instrText xml:space="preserve"> PAGEREF _Toc51072056 \h </w:instrText>
            </w:r>
            <w:r w:rsidR="00F8080B">
              <w:rPr>
                <w:noProof/>
                <w:webHidden/>
              </w:rPr>
            </w:r>
            <w:r w:rsidR="00F8080B">
              <w:rPr>
                <w:noProof/>
                <w:webHidden/>
              </w:rPr>
              <w:fldChar w:fldCharType="separate"/>
            </w:r>
            <w:r w:rsidR="00B95588">
              <w:rPr>
                <w:noProof/>
                <w:webHidden/>
              </w:rPr>
              <w:t>115</w:t>
            </w:r>
            <w:r w:rsidR="00F8080B">
              <w:rPr>
                <w:noProof/>
                <w:webHidden/>
              </w:rPr>
              <w:fldChar w:fldCharType="end"/>
            </w:r>
          </w:hyperlink>
        </w:p>
        <w:p w14:paraId="35899A16" w14:textId="328F9E02" w:rsidR="00D26574" w:rsidRDefault="00B71F2A">
          <w:pPr>
            <w:pStyle w:val="TOC1"/>
            <w:rPr>
              <w:rFonts w:eastAsiaTheme="minorEastAsia" w:cstheme="minorBidi"/>
              <w:b w:val="0"/>
              <w:color w:val="auto"/>
              <w:kern w:val="0"/>
              <w:sz w:val="22"/>
              <w:szCs w:val="22"/>
            </w:rPr>
          </w:pPr>
          <w:hyperlink w:anchor="_Toc51059692" w:history="1">
            <w:r w:rsidR="00D26574" w:rsidRPr="003D619E">
              <w:rPr>
                <w:rStyle w:val="Hyperlink"/>
                <w:rFonts w:eastAsia="MS Mincho" w:cs="Calibri"/>
                <w:spacing w:val="20"/>
                <w:lang w:val="en-US" w:bidi="en-US"/>
              </w:rPr>
              <w:t>Appendices</w:t>
            </w:r>
            <w:r w:rsidR="00D26574">
              <w:rPr>
                <w:webHidden/>
              </w:rPr>
              <w:tab/>
            </w:r>
            <w:r w:rsidR="00D26574">
              <w:rPr>
                <w:webHidden/>
              </w:rPr>
              <w:fldChar w:fldCharType="begin"/>
            </w:r>
            <w:r w:rsidR="00D26574">
              <w:rPr>
                <w:webHidden/>
              </w:rPr>
              <w:instrText xml:space="preserve"> PAGEREF _Toc51059692 \h </w:instrText>
            </w:r>
            <w:r w:rsidR="00D26574">
              <w:rPr>
                <w:webHidden/>
              </w:rPr>
            </w:r>
            <w:r w:rsidR="00D26574">
              <w:rPr>
                <w:webHidden/>
              </w:rPr>
              <w:fldChar w:fldCharType="separate"/>
            </w:r>
            <w:r w:rsidR="00B95588">
              <w:rPr>
                <w:webHidden/>
              </w:rPr>
              <w:t>118</w:t>
            </w:r>
            <w:r w:rsidR="00D26574">
              <w:rPr>
                <w:webHidden/>
              </w:rPr>
              <w:fldChar w:fldCharType="end"/>
            </w:r>
          </w:hyperlink>
        </w:p>
        <w:p w14:paraId="7AE91E6C" w14:textId="7D4A1B9D" w:rsidR="00D26574" w:rsidRDefault="00B71F2A">
          <w:pPr>
            <w:pStyle w:val="TOC2"/>
            <w:rPr>
              <w:rFonts w:asciiTheme="minorHAnsi" w:eastAsiaTheme="minorEastAsia" w:hAnsiTheme="minorHAnsi"/>
              <w:noProof/>
              <w:color w:val="auto"/>
              <w:sz w:val="22"/>
              <w:szCs w:val="22"/>
              <w:lang w:val="en-AU" w:eastAsia="en-AU"/>
            </w:rPr>
          </w:pPr>
          <w:hyperlink w:anchor="_Toc51059693" w:history="1">
            <w:r w:rsidR="00D26574" w:rsidRPr="003D619E">
              <w:rPr>
                <w:rStyle w:val="Hyperlink"/>
                <w:noProof/>
              </w:rPr>
              <w:t>APPENDIX 1 Permission to observe form</w:t>
            </w:r>
            <w:r w:rsidR="00D26574">
              <w:rPr>
                <w:noProof/>
                <w:webHidden/>
              </w:rPr>
              <w:tab/>
            </w:r>
            <w:r w:rsidR="00D26574">
              <w:rPr>
                <w:noProof/>
                <w:webHidden/>
              </w:rPr>
              <w:fldChar w:fldCharType="begin"/>
            </w:r>
            <w:r w:rsidR="00D26574">
              <w:rPr>
                <w:noProof/>
                <w:webHidden/>
              </w:rPr>
              <w:instrText xml:space="preserve"> PAGEREF _Toc51059693 \h </w:instrText>
            </w:r>
            <w:r w:rsidR="00D26574">
              <w:rPr>
                <w:noProof/>
                <w:webHidden/>
              </w:rPr>
            </w:r>
            <w:r w:rsidR="00D26574">
              <w:rPr>
                <w:noProof/>
                <w:webHidden/>
              </w:rPr>
              <w:fldChar w:fldCharType="separate"/>
            </w:r>
            <w:r w:rsidR="00B95588">
              <w:rPr>
                <w:noProof/>
                <w:webHidden/>
              </w:rPr>
              <w:t>119</w:t>
            </w:r>
            <w:r w:rsidR="00D26574">
              <w:rPr>
                <w:noProof/>
                <w:webHidden/>
              </w:rPr>
              <w:fldChar w:fldCharType="end"/>
            </w:r>
          </w:hyperlink>
        </w:p>
        <w:p w14:paraId="3101D325" w14:textId="5C410CAB" w:rsidR="001A3B4F" w:rsidRDefault="001A3B4F">
          <w:r>
            <w:rPr>
              <w:b/>
              <w:bCs/>
              <w:noProof/>
            </w:rPr>
            <w:fldChar w:fldCharType="end"/>
          </w:r>
        </w:p>
      </w:sdtContent>
    </w:sdt>
    <w:p w14:paraId="45D264E9" w14:textId="0B16678B" w:rsidR="006137BF" w:rsidRDefault="006137BF" w:rsidP="00F56732">
      <w:pPr>
        <w:rPr>
          <w:lang w:eastAsia="en-AU"/>
        </w:rPr>
      </w:pPr>
    </w:p>
    <w:p w14:paraId="6E1A51D3" w14:textId="1C92859A" w:rsidR="00D402BE" w:rsidRPr="00570710" w:rsidRDefault="00D402BE" w:rsidP="00D402BE">
      <w:pPr>
        <w:spacing w:before="120" w:after="120"/>
        <w:jc w:val="center"/>
        <w:rPr>
          <w:rFonts w:asciiTheme="minorHAnsi" w:hAnsiTheme="minorHAnsi" w:cstheme="minorHAnsi"/>
          <w:b/>
          <w:bCs/>
        </w:rPr>
      </w:pPr>
      <w:r w:rsidRPr="00570710">
        <w:rPr>
          <w:rFonts w:asciiTheme="minorHAnsi" w:hAnsiTheme="minorHAnsi" w:cstheme="minorHAnsi"/>
          <w:b/>
          <w:bCs/>
        </w:rPr>
        <w:lastRenderedPageBreak/>
        <w:t>TAFE NSW would like to pay our respect and acknowledge Aboriginal and Torres Strait Islander Peoples as the Traditional Custodians of the Land, Rivers and Sea. We acknowledge and pay our respect to the Elders, past</w:t>
      </w:r>
      <w:r w:rsidR="007A7632">
        <w:rPr>
          <w:rFonts w:asciiTheme="minorHAnsi" w:hAnsiTheme="minorHAnsi" w:cstheme="minorHAnsi"/>
          <w:b/>
          <w:bCs/>
        </w:rPr>
        <w:t xml:space="preserve">, </w:t>
      </w:r>
      <w:r w:rsidRPr="00570710">
        <w:rPr>
          <w:rFonts w:asciiTheme="minorHAnsi" w:hAnsiTheme="minorHAnsi" w:cstheme="minorHAnsi"/>
          <w:b/>
          <w:bCs/>
        </w:rPr>
        <w:t>present</w:t>
      </w:r>
      <w:r w:rsidR="007A7632">
        <w:rPr>
          <w:rFonts w:asciiTheme="minorHAnsi" w:hAnsiTheme="minorHAnsi" w:cstheme="minorHAnsi"/>
          <w:b/>
          <w:bCs/>
        </w:rPr>
        <w:t xml:space="preserve"> and emerging</w:t>
      </w:r>
      <w:r w:rsidRPr="00570710">
        <w:rPr>
          <w:rFonts w:asciiTheme="minorHAnsi" w:hAnsiTheme="minorHAnsi" w:cstheme="minorHAnsi"/>
          <w:b/>
          <w:bCs/>
        </w:rPr>
        <w:t xml:space="preserve"> of all Nations.</w:t>
      </w:r>
    </w:p>
    <w:p w14:paraId="64ADCA5A" w14:textId="77777777" w:rsidR="00804B69" w:rsidRDefault="00804B69">
      <w:pPr>
        <w:rPr>
          <w:lang w:eastAsia="en-AU"/>
        </w:rPr>
      </w:pPr>
      <w:r>
        <w:rPr>
          <w:lang w:eastAsia="en-AU"/>
        </w:rPr>
        <w:br w:type="page"/>
      </w:r>
    </w:p>
    <w:p w14:paraId="6449D7DF" w14:textId="77777777" w:rsidR="00804B69" w:rsidRPr="005524A4" w:rsidRDefault="00804B69" w:rsidP="00327FF4">
      <w:pPr>
        <w:pStyle w:val="Heading3"/>
      </w:pPr>
      <w:bookmarkStart w:id="14" w:name="_Toc51059664"/>
      <w:r w:rsidRPr="005524A4">
        <w:lastRenderedPageBreak/>
        <w:t>Introduction</w:t>
      </w:r>
      <w:bookmarkEnd w:id="14"/>
    </w:p>
    <w:p w14:paraId="70EBB0DF" w14:textId="39EAD089" w:rsidR="009E0E9D" w:rsidRDefault="009E0E9D" w:rsidP="009E0E9D">
      <w:pPr>
        <w:spacing w:before="120" w:after="120"/>
        <w:rPr>
          <w:rFonts w:asciiTheme="minorHAnsi" w:hAnsiTheme="minorHAnsi" w:cstheme="minorHAnsi"/>
          <w:b/>
        </w:rPr>
      </w:pPr>
      <w:r>
        <w:rPr>
          <w:rFonts w:asciiTheme="minorHAnsi" w:hAnsiTheme="minorHAnsi" w:cstheme="minorHAnsi"/>
        </w:rPr>
        <w:t xml:space="preserve">This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Pr>
          <w:rFonts w:asciiTheme="minorHAnsi" w:hAnsiTheme="minorHAnsi" w:cstheme="minorHAnsi"/>
          <w:b/>
        </w:rPr>
        <w:t>Portfolio</w:t>
      </w:r>
      <w:r w:rsidRPr="000D1A94">
        <w:rPr>
          <w:rFonts w:asciiTheme="minorHAnsi" w:hAnsiTheme="minorHAnsi" w:cstheme="minorHAnsi"/>
          <w:b/>
        </w:rPr>
        <w:t xml:space="preserve"> </w:t>
      </w:r>
      <w:r>
        <w:rPr>
          <w:rFonts w:asciiTheme="minorHAnsi" w:hAnsiTheme="minorHAnsi" w:cstheme="minorHAnsi"/>
        </w:rPr>
        <w:t>is designed to support you undertaking your work placement and qualification, and is to be used in conjunction with the</w:t>
      </w:r>
      <w:r w:rsidRPr="00221708">
        <w:rPr>
          <w:rFonts w:asciiTheme="minorHAnsi" w:hAnsiTheme="minorHAnsi" w:cstheme="minorHAnsi"/>
          <w:b/>
        </w:rPr>
        <w:t xml:space="preserv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Logbook</w:t>
      </w:r>
      <w:r>
        <w:rPr>
          <w:rFonts w:asciiTheme="minorHAnsi" w:hAnsiTheme="minorHAnsi" w:cstheme="minorHAnsi"/>
          <w:b/>
        </w:rPr>
        <w:t>.</w:t>
      </w:r>
      <w:r w:rsidRPr="000D1A94">
        <w:rPr>
          <w:rFonts w:asciiTheme="minorHAnsi" w:hAnsiTheme="minorHAnsi" w:cstheme="minorHAnsi"/>
          <w:b/>
        </w:rPr>
        <w:t xml:space="preserve"> </w:t>
      </w:r>
    </w:p>
    <w:p w14:paraId="1CED4304" w14:textId="77777777" w:rsidR="009E0E9D" w:rsidRPr="000D1A94" w:rsidRDefault="009E0E9D" w:rsidP="009E0E9D">
      <w:pPr>
        <w:spacing w:before="120" w:after="120"/>
        <w:rPr>
          <w:rFonts w:asciiTheme="minorHAnsi" w:hAnsiTheme="minorHAnsi" w:cstheme="minorHAnsi"/>
          <w:b/>
        </w:rPr>
      </w:pPr>
    </w:p>
    <w:p w14:paraId="5530A86C" w14:textId="5B941099" w:rsidR="009E0E9D" w:rsidRPr="00570710"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Portfolio</w:t>
      </w:r>
      <w:r>
        <w:rPr>
          <w:rFonts w:asciiTheme="minorHAnsi" w:hAnsiTheme="minorHAnsi" w:cstheme="minorHAnsi"/>
        </w:rPr>
        <w:t xml:space="preserve"> includes the work place assessment tasks that must be completed in a regulated </w:t>
      </w:r>
      <w:r w:rsidR="007A7632">
        <w:rPr>
          <w:rFonts w:asciiTheme="minorHAnsi" w:hAnsiTheme="minorHAnsi" w:cstheme="minorHAnsi"/>
        </w:rPr>
        <w:t>education and care</w:t>
      </w:r>
      <w:r>
        <w:rPr>
          <w:rFonts w:asciiTheme="minorHAnsi" w:hAnsiTheme="minorHAnsi" w:cstheme="minorHAnsi"/>
        </w:rPr>
        <w:t xml:space="preserve"> service. The assessments require</w:t>
      </w:r>
      <w:r w:rsidRPr="00570710">
        <w:rPr>
          <w:rFonts w:asciiTheme="minorHAnsi" w:hAnsiTheme="minorHAnsi" w:cstheme="minorHAnsi"/>
        </w:rPr>
        <w:t xml:space="preserve"> you to apply your skills and knowledge to complete a range of tasks</w:t>
      </w:r>
      <w:r>
        <w:rPr>
          <w:rFonts w:asciiTheme="minorHAnsi" w:hAnsiTheme="minorHAnsi" w:cstheme="minorHAnsi"/>
        </w:rPr>
        <w:t xml:space="preserve">. </w:t>
      </w:r>
      <w:r w:rsidRPr="00570710">
        <w:rPr>
          <w:rFonts w:asciiTheme="minorHAnsi" w:hAnsiTheme="minorHAnsi" w:cstheme="minorHAnsi"/>
          <w:noProof/>
          <w:lang w:eastAsia="en-AU"/>
        </w:rPr>
        <w:t xml:space="preserve">During your work placement: </w:t>
      </w:r>
    </w:p>
    <w:p w14:paraId="46BA2B60" w14:textId="5A4DA97A" w:rsidR="009E0E9D"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You sho</w:t>
      </w:r>
      <w:r>
        <w:rPr>
          <w:rFonts w:asciiTheme="minorHAnsi" w:hAnsiTheme="minorHAnsi" w:cstheme="minorHAnsi"/>
          <w:lang w:eastAsia="en-AU"/>
        </w:rPr>
        <w:t>uld work on your tasks that are in the Work Placement P</w:t>
      </w:r>
      <w:r w:rsidRPr="00570710">
        <w:rPr>
          <w:rFonts w:asciiTheme="minorHAnsi" w:hAnsiTheme="minorHAnsi" w:cstheme="minorHAnsi"/>
          <w:lang w:eastAsia="en-AU"/>
        </w:rPr>
        <w:t>ortfolio daily</w:t>
      </w:r>
    </w:p>
    <w:p w14:paraId="706B9CBC" w14:textId="207BC130" w:rsidR="007A7632" w:rsidRPr="00570710" w:rsidRDefault="007A7632" w:rsidP="002235C7">
      <w:pPr>
        <w:numPr>
          <w:ilvl w:val="0"/>
          <w:numId w:val="8"/>
        </w:numPr>
        <w:spacing w:before="120" w:after="120"/>
        <w:rPr>
          <w:rFonts w:asciiTheme="minorHAnsi" w:hAnsiTheme="minorHAnsi" w:cstheme="minorHAnsi"/>
          <w:lang w:eastAsia="en-AU"/>
        </w:rPr>
      </w:pPr>
      <w:r>
        <w:rPr>
          <w:rFonts w:asciiTheme="minorHAnsi" w:hAnsiTheme="minorHAnsi" w:cstheme="minorHAnsi"/>
          <w:lang w:eastAsia="en-AU"/>
        </w:rPr>
        <w:t>Make your work available for viewing by your workplace supervisor</w:t>
      </w:r>
    </w:p>
    <w:p w14:paraId="6F1ECA2E"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Contact your </w:t>
      </w:r>
      <w:r>
        <w:rPr>
          <w:rFonts w:asciiTheme="minorHAnsi" w:hAnsiTheme="minorHAnsi" w:cstheme="minorHAnsi"/>
          <w:lang w:eastAsia="en-AU"/>
        </w:rPr>
        <w:t>TAFE NSW Teacher/Assessor</w:t>
      </w:r>
      <w:r w:rsidRPr="00570710">
        <w:rPr>
          <w:rFonts w:asciiTheme="minorHAnsi" w:hAnsiTheme="minorHAnsi" w:cstheme="minorHAnsi"/>
          <w:lang w:eastAsia="en-AU"/>
        </w:rPr>
        <w:t xml:space="preserve"> and speak with your </w:t>
      </w:r>
      <w:r>
        <w:rPr>
          <w:rFonts w:asciiTheme="minorHAnsi" w:hAnsiTheme="minorHAnsi" w:cstheme="minorHAnsi"/>
          <w:lang w:eastAsia="en-AU"/>
        </w:rPr>
        <w:t>Workplace Supervisor</w:t>
      </w:r>
      <w:r w:rsidRPr="00570710">
        <w:rPr>
          <w:rFonts w:asciiTheme="minorHAnsi" w:hAnsiTheme="minorHAnsi" w:cstheme="minorHAnsi"/>
          <w:lang w:eastAsia="en-AU"/>
        </w:rPr>
        <w:t xml:space="preserve"> if you fall behind or have any difficulties with your work</w:t>
      </w:r>
      <w:r>
        <w:rPr>
          <w:rFonts w:asciiTheme="minorHAnsi" w:hAnsiTheme="minorHAnsi" w:cstheme="minorHAnsi"/>
          <w:lang w:eastAsia="en-AU"/>
        </w:rPr>
        <w:t xml:space="preserve"> </w:t>
      </w:r>
    </w:p>
    <w:p w14:paraId="0B3F2B6B"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You should use opportunities at your </w:t>
      </w:r>
      <w:r>
        <w:rPr>
          <w:rFonts w:asciiTheme="minorHAnsi" w:hAnsiTheme="minorHAnsi" w:cstheme="minorHAnsi"/>
          <w:lang w:eastAsia="en-AU"/>
        </w:rPr>
        <w:t xml:space="preserve">service </w:t>
      </w:r>
      <w:r w:rsidRPr="00570710">
        <w:rPr>
          <w:rFonts w:asciiTheme="minorHAnsi" w:hAnsiTheme="minorHAnsi" w:cstheme="minorHAnsi"/>
          <w:lang w:eastAsia="en-AU"/>
        </w:rPr>
        <w:t>to practice tasks that are directly related to the unit(s) you are learning at TAFE NSW</w:t>
      </w:r>
      <w:r>
        <w:rPr>
          <w:rFonts w:asciiTheme="minorHAnsi" w:hAnsiTheme="minorHAnsi" w:cstheme="minorHAnsi"/>
          <w:lang w:eastAsia="en-AU"/>
        </w:rPr>
        <w:t xml:space="preserve"> </w:t>
      </w:r>
    </w:p>
    <w:p w14:paraId="11716025" w14:textId="77777777" w:rsidR="009E0E9D" w:rsidRDefault="009E0E9D" w:rsidP="009E0E9D">
      <w:pPr>
        <w:spacing w:before="120" w:after="120"/>
        <w:rPr>
          <w:rFonts w:asciiTheme="minorHAnsi" w:hAnsiTheme="minorHAnsi" w:cstheme="minorHAnsi"/>
        </w:rPr>
      </w:pPr>
    </w:p>
    <w:p w14:paraId="45822EBA" w14:textId="77777777" w:rsidR="009E0E9D"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Logbook</w:t>
      </w:r>
      <w:r>
        <w:rPr>
          <w:rFonts w:asciiTheme="minorHAnsi" w:hAnsiTheme="minorHAnsi" w:cstheme="minorHAnsi"/>
        </w:rPr>
        <w:t xml:space="preserve"> includes important information about your work placement, as well as the Evidence Guides where your TAFE NSW Teacher/Assessor will record your assessment outcome as you complete your tasks and skills demonstrations.  </w:t>
      </w:r>
    </w:p>
    <w:p w14:paraId="2E4773C2" w14:textId="7C726F86" w:rsidR="009E0E9D" w:rsidRDefault="009E0E9D" w:rsidP="009E0E9D">
      <w:pPr>
        <w:spacing w:before="120" w:after="120"/>
        <w:rPr>
          <w:rFonts w:asciiTheme="minorHAnsi" w:hAnsiTheme="minorHAnsi" w:cstheme="minorHAnsi"/>
        </w:rPr>
      </w:pPr>
      <w:r w:rsidRPr="00570710">
        <w:rPr>
          <w:rFonts w:asciiTheme="minorHAnsi" w:hAnsiTheme="minorHAnsi" w:cstheme="minorHAnsi"/>
        </w:rPr>
        <w:t xml:space="preserve">Your assessments include </w:t>
      </w:r>
      <w:r>
        <w:rPr>
          <w:rFonts w:asciiTheme="minorHAnsi" w:hAnsiTheme="minorHAnsi" w:cstheme="minorHAnsi"/>
        </w:rPr>
        <w:t xml:space="preserve">Written Tasks and </w:t>
      </w:r>
      <w:r w:rsidRPr="00570710">
        <w:rPr>
          <w:rFonts w:asciiTheme="minorHAnsi" w:hAnsiTheme="minorHAnsi" w:cstheme="minorHAnsi"/>
        </w:rPr>
        <w:t>Demonstration Reports</w:t>
      </w:r>
      <w:r>
        <w:rPr>
          <w:rFonts w:asciiTheme="minorHAnsi" w:hAnsiTheme="minorHAnsi" w:cstheme="minorHAnsi"/>
        </w:rPr>
        <w:t>, as well as</w:t>
      </w:r>
      <w:r w:rsidRPr="00570710">
        <w:rPr>
          <w:rFonts w:asciiTheme="minorHAnsi" w:hAnsiTheme="minorHAnsi" w:cstheme="minorHAnsi"/>
        </w:rPr>
        <w:t xml:space="preserve"> </w:t>
      </w:r>
      <w:r>
        <w:rPr>
          <w:rFonts w:asciiTheme="minorHAnsi" w:hAnsiTheme="minorHAnsi" w:cstheme="minorHAnsi"/>
        </w:rPr>
        <w:t>Workplace Supervisor</w:t>
      </w:r>
      <w:r w:rsidRPr="00570710">
        <w:rPr>
          <w:rFonts w:asciiTheme="minorHAnsi" w:hAnsiTheme="minorHAnsi" w:cstheme="minorHAnsi"/>
        </w:rPr>
        <w:t xml:space="preserve"> Verifications (</w:t>
      </w:r>
      <w:r>
        <w:rPr>
          <w:rFonts w:asciiTheme="minorHAnsi" w:hAnsiTheme="minorHAnsi" w:cstheme="minorHAnsi"/>
        </w:rPr>
        <w:t>located in the Evidence Guides</w:t>
      </w:r>
      <w:r w:rsidR="007A7632">
        <w:rPr>
          <w:rFonts w:asciiTheme="minorHAnsi" w:hAnsiTheme="minorHAnsi" w:cstheme="minorHAnsi"/>
        </w:rPr>
        <w:t xml:space="preserve"> in the logbook</w:t>
      </w:r>
      <w:r>
        <w:rPr>
          <w:rFonts w:asciiTheme="minorHAnsi" w:hAnsiTheme="minorHAnsi" w:cstheme="minorHAnsi"/>
        </w:rPr>
        <w:t>)</w:t>
      </w:r>
      <w:r w:rsidRPr="00570710">
        <w:rPr>
          <w:rFonts w:asciiTheme="minorHAnsi" w:hAnsiTheme="minorHAnsi" w:cstheme="minorHAnsi"/>
        </w:rPr>
        <w:t xml:space="preserve"> that will be used by the TAFE NSW assess</w:t>
      </w:r>
      <w:r>
        <w:rPr>
          <w:rFonts w:asciiTheme="minorHAnsi" w:hAnsiTheme="minorHAnsi" w:cstheme="minorHAnsi"/>
        </w:rPr>
        <w:t xml:space="preserve">or to assess your performance or as supplementary evidence. Your TAFE NSW Teacher/Assessor will verify your skills and knowledge with your Workplace Supervisor through-out your work placement. </w:t>
      </w:r>
    </w:p>
    <w:p w14:paraId="06309952" w14:textId="77777777" w:rsidR="009E0E9D" w:rsidRPr="00804B69" w:rsidRDefault="009E0E9D" w:rsidP="009E0E9D">
      <w:pPr>
        <w:spacing w:before="120" w:after="120"/>
        <w:rPr>
          <w:rFonts w:asciiTheme="minorHAnsi" w:eastAsia="Calibri" w:hAnsiTheme="minorHAnsi" w:cstheme="minorHAnsi"/>
          <w:lang w:eastAsia="zh-CN"/>
        </w:rPr>
      </w:pPr>
      <w:r>
        <w:rPr>
          <w:rFonts w:asciiTheme="minorHAnsi" w:hAnsiTheme="minorHAnsi" w:cstheme="minorHAnsi"/>
        </w:rPr>
        <w:t xml:space="preserve">You must keep these documents up to date and well organised. They must be available at all times for the </w:t>
      </w:r>
      <w:r w:rsidRPr="00570710">
        <w:rPr>
          <w:rFonts w:asciiTheme="minorHAnsi" w:eastAsia="Calibri" w:hAnsiTheme="minorHAnsi" w:cstheme="minorHAnsi"/>
          <w:lang w:eastAsia="zh-CN"/>
        </w:rPr>
        <w:t>workplace staff and your TAFE NSW Teacher/Assessor.</w:t>
      </w:r>
      <w:r>
        <w:rPr>
          <w:rFonts w:asciiTheme="minorHAnsi" w:eastAsia="Calibri" w:hAnsiTheme="minorHAnsi" w:cstheme="minorHAnsi"/>
          <w:lang w:eastAsia="zh-CN"/>
        </w:rPr>
        <w:t xml:space="preserve"> </w:t>
      </w:r>
      <w:r w:rsidRPr="00570710">
        <w:rPr>
          <w:rFonts w:asciiTheme="minorHAnsi" w:eastAsia="Calibri" w:hAnsiTheme="minorHAnsi" w:cstheme="minorHAnsi"/>
          <w:lang w:eastAsia="zh-CN"/>
        </w:rPr>
        <w:t xml:space="preserve">When not at your workplace you must ensure that you keep </w:t>
      </w:r>
      <w:r>
        <w:rPr>
          <w:rFonts w:asciiTheme="minorHAnsi" w:eastAsia="Calibri" w:hAnsiTheme="minorHAnsi" w:cstheme="minorHAnsi"/>
          <w:lang w:eastAsia="zh-CN"/>
        </w:rPr>
        <w:t xml:space="preserve">all documents </w:t>
      </w:r>
      <w:r w:rsidRPr="00570710">
        <w:rPr>
          <w:rFonts w:asciiTheme="minorHAnsi" w:eastAsia="Calibri" w:hAnsiTheme="minorHAnsi" w:cstheme="minorHAnsi"/>
          <w:lang w:eastAsia="zh-CN"/>
        </w:rPr>
        <w:t xml:space="preserve">in a safe location where you can ensure </w:t>
      </w:r>
      <w:r>
        <w:rPr>
          <w:rFonts w:asciiTheme="minorHAnsi" w:eastAsia="Calibri" w:hAnsiTheme="minorHAnsi" w:cstheme="minorHAnsi"/>
          <w:lang w:eastAsia="zh-CN"/>
        </w:rPr>
        <w:t>the</w:t>
      </w:r>
      <w:r w:rsidRPr="00570710">
        <w:rPr>
          <w:rFonts w:asciiTheme="minorHAnsi" w:eastAsia="Calibri" w:hAnsiTheme="minorHAnsi" w:cstheme="minorHAnsi"/>
          <w:lang w:eastAsia="zh-CN"/>
        </w:rPr>
        <w:t xml:space="preserve"> contents remain confidential.</w:t>
      </w:r>
    </w:p>
    <w:p w14:paraId="117688FA" w14:textId="77777777" w:rsidR="009E0E9D" w:rsidRPr="00570710"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Check with your TAFE NSW Teacher/Assessor if you are unsure of any</w:t>
      </w:r>
      <w:r>
        <w:rPr>
          <w:rFonts w:asciiTheme="minorHAnsi" w:eastAsia="Calibri" w:hAnsiTheme="minorHAnsi" w:cstheme="minorHAnsi"/>
          <w:lang w:eastAsia="zh-CN"/>
        </w:rPr>
        <w:t xml:space="preserve"> of the</w:t>
      </w:r>
      <w:r w:rsidRPr="00570710">
        <w:rPr>
          <w:rFonts w:asciiTheme="minorHAnsi" w:eastAsia="Calibri" w:hAnsiTheme="minorHAnsi" w:cstheme="minorHAnsi"/>
          <w:lang w:eastAsia="zh-CN"/>
        </w:rPr>
        <w:t xml:space="preserve"> requirements or assessment tasks.</w:t>
      </w:r>
      <w:r>
        <w:rPr>
          <w:rFonts w:asciiTheme="minorHAnsi" w:eastAsia="Calibri" w:hAnsiTheme="minorHAnsi" w:cstheme="minorHAnsi"/>
          <w:lang w:eastAsia="zh-CN"/>
        </w:rPr>
        <w:t xml:space="preserve"> </w:t>
      </w:r>
    </w:p>
    <w:p w14:paraId="0B719C6A" w14:textId="77777777" w:rsidR="009E0E9D"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Always seek advice through your employer for any work-related concerns and/or your TAFE Teacher for course-related concerns.</w:t>
      </w:r>
      <w:r>
        <w:rPr>
          <w:rFonts w:asciiTheme="minorHAnsi" w:eastAsia="Calibri" w:hAnsiTheme="minorHAnsi" w:cstheme="minorHAnsi"/>
          <w:lang w:eastAsia="zh-CN"/>
        </w:rPr>
        <w:t xml:space="preserve"> </w:t>
      </w:r>
    </w:p>
    <w:p w14:paraId="4D009A9F" w14:textId="77777777" w:rsidR="000248D0" w:rsidRPr="00570710" w:rsidRDefault="000248D0" w:rsidP="000248D0">
      <w:pPr>
        <w:spacing w:before="120" w:after="120"/>
        <w:rPr>
          <w:rFonts w:asciiTheme="minorHAnsi" w:hAnsiTheme="minorHAnsi" w:cstheme="minorHAnsi"/>
        </w:rPr>
      </w:pPr>
    </w:p>
    <w:p w14:paraId="2A3D1F78" w14:textId="77777777" w:rsidR="00475540" w:rsidRDefault="00475540" w:rsidP="00327FF4">
      <w:pPr>
        <w:pStyle w:val="Heading2"/>
      </w:pPr>
    </w:p>
    <w:p w14:paraId="4CFDAB7F" w14:textId="77777777" w:rsidR="00327FF4" w:rsidRDefault="00327FF4" w:rsidP="00327FF4">
      <w:pPr>
        <w:pStyle w:val="Heading3"/>
      </w:pPr>
    </w:p>
    <w:p w14:paraId="71475BBA" w14:textId="77777777" w:rsidR="00327FF4" w:rsidRDefault="00327FF4" w:rsidP="00327FF4">
      <w:pPr>
        <w:pStyle w:val="Heading3"/>
      </w:pPr>
    </w:p>
    <w:p w14:paraId="2F24C64D" w14:textId="78BFB3F1" w:rsidR="00475540" w:rsidRPr="001F73AE" w:rsidRDefault="00475540" w:rsidP="00327FF4">
      <w:pPr>
        <w:pStyle w:val="Heading3"/>
      </w:pPr>
      <w:bookmarkStart w:id="15" w:name="_Toc51059665"/>
      <w:r>
        <w:lastRenderedPageBreak/>
        <w:t>What do I need to do to achieve a satisfactory result?</w:t>
      </w:r>
      <w:bookmarkEnd w:id="15"/>
      <w:r>
        <w:t xml:space="preserve"> </w:t>
      </w:r>
    </w:p>
    <w:p w14:paraId="30D84CF2" w14:textId="60871A34"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To successfully complete these </w:t>
      </w:r>
      <w:r w:rsidR="007A7632" w:rsidRPr="00570710">
        <w:rPr>
          <w:rFonts w:asciiTheme="minorHAnsi" w:hAnsiTheme="minorHAnsi" w:cstheme="minorHAnsi"/>
        </w:rPr>
        <w:t>assessments,</w:t>
      </w:r>
      <w:r w:rsidRPr="00570710">
        <w:rPr>
          <w:rFonts w:asciiTheme="minorHAnsi" w:hAnsiTheme="minorHAnsi" w:cstheme="minorHAnsi"/>
        </w:rPr>
        <w:t xml:space="preserve"> you will need to be available at the arranged time</w:t>
      </w:r>
      <w:r>
        <w:rPr>
          <w:rFonts w:asciiTheme="minorHAnsi" w:hAnsiTheme="minorHAnsi" w:cstheme="minorHAnsi"/>
        </w:rPr>
        <w:t>s</w:t>
      </w:r>
      <w:r w:rsidRPr="00570710">
        <w:rPr>
          <w:rFonts w:asciiTheme="minorHAnsi" w:hAnsiTheme="minorHAnsi" w:cstheme="minorHAnsi"/>
        </w:rPr>
        <w:t xml:space="preserve"> to complete all the assessment criteria as outlined in the assessment instructions.</w:t>
      </w:r>
    </w:p>
    <w:p w14:paraId="750CA9A4" w14:textId="77777777"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All parts of each observable task must be performed to a satisfactory level, and as indicated </w:t>
      </w:r>
      <w:r>
        <w:rPr>
          <w:rFonts w:asciiTheme="minorHAnsi" w:hAnsiTheme="minorHAnsi" w:cstheme="minorHAnsi"/>
        </w:rPr>
        <w:t xml:space="preserve">in the assessment criteria. </w:t>
      </w:r>
    </w:p>
    <w:p w14:paraId="01D4EE98" w14:textId="3D7FB42F" w:rsidR="00475540" w:rsidRPr="00570710" w:rsidRDefault="00475540" w:rsidP="00475540">
      <w:pPr>
        <w:pStyle w:val="Body"/>
        <w:spacing w:before="120" w:after="120"/>
        <w:rPr>
          <w:rFonts w:asciiTheme="minorHAnsi" w:hAnsiTheme="minorHAnsi" w:cstheme="minorHAnsi"/>
          <w:lang w:eastAsia="en-AU"/>
        </w:rPr>
      </w:pPr>
      <w:r w:rsidRPr="00570710">
        <w:rPr>
          <w:rFonts w:asciiTheme="minorHAnsi" w:hAnsiTheme="minorHAnsi" w:cstheme="minorHAnsi"/>
        </w:rPr>
        <w:t>All written and verbal questions must be answered correctly to be deemed satisfactory. Assessors may ask additional questions to clarify understanding</w:t>
      </w:r>
      <w:r w:rsidR="007A7632">
        <w:rPr>
          <w:rFonts w:asciiTheme="minorHAnsi" w:hAnsiTheme="minorHAnsi" w:cstheme="minorHAnsi"/>
        </w:rPr>
        <w:t xml:space="preserve"> or verify knowledge/information</w:t>
      </w:r>
      <w:r w:rsidRPr="00570710">
        <w:rPr>
          <w:rFonts w:asciiTheme="minorHAnsi" w:hAnsiTheme="minorHAnsi" w:cstheme="minorHAnsi"/>
        </w:rPr>
        <w:t>.</w:t>
      </w:r>
      <w:r>
        <w:rPr>
          <w:rFonts w:asciiTheme="minorHAnsi" w:hAnsiTheme="minorHAnsi" w:cstheme="minorHAnsi"/>
        </w:rPr>
        <w:t xml:space="preserve"> </w:t>
      </w:r>
    </w:p>
    <w:p w14:paraId="60D1F3FD" w14:textId="77777777" w:rsidR="00475540" w:rsidRDefault="00475540" w:rsidP="00475540"/>
    <w:p w14:paraId="718A28A5" w14:textId="77777777" w:rsidR="00475540" w:rsidRDefault="00475540" w:rsidP="00327FF4">
      <w:pPr>
        <w:pStyle w:val="Heading3"/>
      </w:pPr>
      <w:bookmarkStart w:id="16" w:name="_Toc51059666"/>
      <w:r>
        <w:t>Submitting your Workplace Logbook and Portfolio</w:t>
      </w:r>
      <w:bookmarkEnd w:id="16"/>
      <w:r>
        <w:t xml:space="preserve"> </w:t>
      </w:r>
    </w:p>
    <w:p w14:paraId="5C463CD3"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 xml:space="preserve">Once all tasks and activities outlined in this Workplace Portfolio have been completed, you </w:t>
      </w:r>
      <w:r>
        <w:rPr>
          <w:rFonts w:asciiTheme="minorHAnsi" w:hAnsiTheme="minorHAnsi" w:cstheme="minorHAnsi"/>
        </w:rPr>
        <w:t>must</w:t>
      </w:r>
      <w:r w:rsidRPr="00570710">
        <w:rPr>
          <w:rFonts w:asciiTheme="minorHAnsi" w:hAnsiTheme="minorHAnsi" w:cstheme="minorHAnsi"/>
        </w:rPr>
        <w:t xml:space="preserve"> submit the completed Workplace Portfolio to your assessor or upload the tasks as per the instructions provided to you by your assessor.</w:t>
      </w:r>
    </w:p>
    <w:p w14:paraId="0D98404C"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It is important that you keep a copy of all electronic and hardcopy assessments submitted to TAFE NSW and complete the assessment declaration when submitting the assessment.</w:t>
      </w:r>
    </w:p>
    <w:p w14:paraId="24E76EB1"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As part of the Portfolio, you will also be required to submit documents, photographs and possibly videos to demonstrate you have the knowledge and skills required in the unit. Some evidence may be emailed and other evidence (such as video evidence), that is too large to email will need to be submitted in other ways. Please check with your teacher or assessor for specific requirements.</w:t>
      </w:r>
    </w:p>
    <w:p w14:paraId="1AEC9AED" w14:textId="77777777" w:rsidR="00475540" w:rsidRPr="00570710" w:rsidRDefault="00475540" w:rsidP="00804B69">
      <w:pPr>
        <w:spacing w:before="120" w:after="120"/>
        <w:rPr>
          <w:rFonts w:asciiTheme="minorHAnsi" w:hAnsiTheme="minorHAnsi" w:cstheme="minorHAnsi"/>
        </w:rPr>
      </w:pPr>
    </w:p>
    <w:p w14:paraId="25FC8C2A" w14:textId="77777777" w:rsidR="00804B69" w:rsidRPr="00570710" w:rsidRDefault="00804B69" w:rsidP="00804B69">
      <w:pPr>
        <w:spacing w:before="120" w:after="120"/>
        <w:rPr>
          <w:rFonts w:asciiTheme="minorHAnsi" w:eastAsia="Calibri" w:hAnsiTheme="minorHAnsi" w:cstheme="minorHAnsi"/>
          <w:lang w:eastAsia="zh-CN"/>
        </w:rPr>
      </w:pPr>
    </w:p>
    <w:p w14:paraId="3ADC2E67" w14:textId="1D0FA4C4" w:rsidR="00804B69" w:rsidRPr="006137BF" w:rsidRDefault="00804B69" w:rsidP="00804B69">
      <w:pPr>
        <w:tabs>
          <w:tab w:val="left" w:pos="2400"/>
        </w:tabs>
        <w:rPr>
          <w:lang w:eastAsia="en-AU"/>
        </w:rPr>
        <w:sectPr w:rsidR="00804B69" w:rsidRPr="006137BF" w:rsidSect="00BB45CA">
          <w:headerReference w:type="even" r:id="rId19"/>
          <w:headerReference w:type="default" r:id="rId20"/>
          <w:footerReference w:type="even" r:id="rId21"/>
          <w:footerReference w:type="default" r:id="rId22"/>
          <w:headerReference w:type="first" r:id="rId23"/>
          <w:footerReference w:type="first" r:id="rId24"/>
          <w:type w:val="nextColumn"/>
          <w:pgSz w:w="11906" w:h="16838"/>
          <w:pgMar w:top="851" w:right="1133" w:bottom="1440" w:left="1440" w:header="567" w:footer="454" w:gutter="0"/>
          <w:cols w:space="4253"/>
          <w:docGrid w:linePitch="360"/>
        </w:sectPr>
      </w:pPr>
    </w:p>
    <w:bookmarkStart w:id="17" w:name="_Toc15405314"/>
    <w:bookmarkStart w:id="18" w:name="_Toc33558502"/>
    <w:bookmarkStart w:id="19" w:name="_Toc45259764"/>
    <w:bookmarkStart w:id="20" w:name="_Toc46129631"/>
    <w:bookmarkStart w:id="21" w:name="_Toc46213484"/>
    <w:bookmarkStart w:id="22" w:name="_Toc51059667"/>
    <w:bookmarkEnd w:id="1"/>
    <w:bookmarkEnd w:id="2"/>
    <w:bookmarkEnd w:id="3"/>
    <w:bookmarkEnd w:id="4"/>
    <w:p w14:paraId="25A7868C" w14:textId="5759AB33" w:rsidR="00187EEB" w:rsidRPr="00845B2C" w:rsidRDefault="00187EEB" w:rsidP="00187EEB">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187EEB" w:rsidRPr="00845B2C" w:rsidSect="00F72645">
          <w:headerReference w:type="even" r:id="rId25"/>
          <w:headerReference w:type="default" r:id="rId26"/>
          <w:footerReference w:type="even" r:id="rId27"/>
          <w:footerReference w:type="default" r:id="rId28"/>
          <w:headerReference w:type="first" r:id="rId29"/>
          <w:footerReference w:type="first" r:id="rId30"/>
          <w:type w:val="nextColumn"/>
          <w:pgSz w:w="11906" w:h="16838"/>
          <w:pgMar w:top="851" w:right="1440" w:bottom="1440" w:left="1440" w:header="567" w:footer="482" w:gutter="0"/>
          <w:cols w:space="4253"/>
          <w:vAlign w:val="center"/>
          <w:docGrid w:linePitch="360"/>
        </w:sectPr>
      </w:pPr>
      <w:r w:rsidRPr="00845B2C">
        <w:rPr>
          <w:b/>
          <w:noProof/>
          <w:lang w:eastAsia="en-AU"/>
        </w:rPr>
        <w:lastRenderedPageBreak/>
        <mc:AlternateContent>
          <mc:Choice Requires="wpg">
            <w:drawing>
              <wp:anchor distT="0" distB="0" distL="114300" distR="114300" simplePos="0" relativeHeight="251660291" behindDoc="1" locked="0" layoutInCell="1" allowOverlap="1" wp14:anchorId="26E17224" wp14:editId="31E49B48">
                <wp:simplePos x="0" y="0"/>
                <wp:positionH relativeFrom="margin">
                  <wp:posOffset>1654810</wp:posOffset>
                </wp:positionH>
                <wp:positionV relativeFrom="paragraph">
                  <wp:posOffset>-970280</wp:posOffset>
                </wp:positionV>
                <wp:extent cx="3876675" cy="3305175"/>
                <wp:effectExtent l="0" t="0" r="9525" b="9525"/>
                <wp:wrapNone/>
                <wp:docPr id="5" name="Group 5"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6" name="Rectangle 6"/>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98478" id="Group 5" o:spid="_x0000_s1026" alt="Section 1&#10;Section name" style="position:absolute;margin-left:130.3pt;margin-top:-76.4pt;width:305.25pt;height:260.25pt;z-index:-251656189;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">
                <v:rect id="Rectangle 6"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" filled="f" stroked="f"/>
                <v:rect id="Rectangle 8"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" filled="f" stroked="f"/>
                <v:rect id="Rectangle 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" fillcolor="#2d739f" stroked="f"/>
                <v:rect id="Rectangle 10"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" filled="f" stroked="f"/>
                <w10:wrap anchorx="margin"/>
              </v:group>
            </w:pict>
          </mc:Fallback>
        </mc:AlternateContent>
      </w:r>
      <w:bookmarkEnd w:id="17"/>
      <w:bookmarkEnd w:id="18"/>
      <w:bookmarkEnd w:id="19"/>
      <w:bookmarkEnd w:id="20"/>
      <w:bookmarkEnd w:id="21"/>
      <w:r w:rsidR="00C42D43">
        <w:rPr>
          <w:rFonts w:eastAsia="MS Mincho" w:cs="Calibri"/>
          <w:b/>
          <w:noProof/>
          <w:color w:val="000000"/>
          <w:spacing w:val="20"/>
          <w:kern w:val="22"/>
          <w:sz w:val="66"/>
          <w:szCs w:val="40"/>
          <w:lang w:val="en-US" w:eastAsia="en-AU" w:bidi="en-US"/>
        </w:rPr>
        <w:t xml:space="preserve">Workplace </w:t>
      </w:r>
      <w:r w:rsidR="004D26A1">
        <w:rPr>
          <w:rFonts w:eastAsia="MS Mincho" w:cs="Calibri"/>
          <w:b/>
          <w:noProof/>
          <w:color w:val="000000"/>
          <w:spacing w:val="20"/>
          <w:kern w:val="22"/>
          <w:sz w:val="66"/>
          <w:szCs w:val="40"/>
          <w:lang w:val="en-US" w:eastAsia="en-AU" w:bidi="en-US"/>
        </w:rPr>
        <w:t>Assessments</w:t>
      </w:r>
      <w:bookmarkEnd w:id="22"/>
    </w:p>
    <w:p w14:paraId="0EBD7756" w14:textId="7F8183C3" w:rsidR="00934AB6" w:rsidRPr="00934AB6" w:rsidRDefault="00934AB6" w:rsidP="00F8080B">
      <w:pPr>
        <w:pStyle w:val="Heading1"/>
      </w:pPr>
      <w:bookmarkStart w:id="23" w:name="_Toc51059668"/>
      <w:bookmarkStart w:id="24" w:name="_Toc46291129"/>
      <w:bookmarkStart w:id="25" w:name="_Toc10728813"/>
      <w:bookmarkStart w:id="26" w:name="_Toc15405337"/>
      <w:bookmarkStart w:id="27" w:name="_Toc33558545"/>
      <w:bookmarkStart w:id="28" w:name="_Toc46129638"/>
      <w:bookmarkStart w:id="29" w:name="_Toc46213493"/>
      <w:r>
        <w:lastRenderedPageBreak/>
        <w:t>CHCECE016 Establish and maintain a safe and healthy environmen</w:t>
      </w:r>
      <w:bookmarkEnd w:id="23"/>
      <w:r w:rsidR="00F8080B">
        <w:t>t</w:t>
      </w:r>
    </w:p>
    <w:p w14:paraId="7E0FFD99" w14:textId="6C43D32B" w:rsidR="00934AB6" w:rsidRPr="00934AB6" w:rsidRDefault="00934AB6" w:rsidP="00934AB6">
      <w:pPr>
        <w:keepNext/>
        <w:tabs>
          <w:tab w:val="left" w:pos="284"/>
        </w:tabs>
        <w:spacing w:before="120" w:after="120"/>
        <w:rPr>
          <w:rFonts w:asciiTheme="minorHAnsi" w:hAnsiTheme="minorHAnsi" w:cstheme="minorHAnsi"/>
          <w:color w:val="747679"/>
          <w:sz w:val="16"/>
          <w:szCs w:val="16"/>
        </w:rPr>
      </w:pPr>
      <w:r w:rsidRPr="00934AB6">
        <w:rPr>
          <w:rFonts w:asciiTheme="minorHAnsi" w:hAnsiTheme="minorHAnsi" w:cstheme="minorHAnsi"/>
          <w:color w:val="747679"/>
          <w:sz w:val="16"/>
          <w:szCs w:val="16"/>
        </w:rPr>
        <w:t xml:space="preserve">Table </w:t>
      </w:r>
      <w:r w:rsidRPr="00934AB6">
        <w:rPr>
          <w:rFonts w:asciiTheme="minorHAnsi" w:hAnsiTheme="minorHAnsi" w:cstheme="minorHAnsi"/>
          <w:noProof/>
          <w:color w:val="747679"/>
          <w:sz w:val="16"/>
          <w:szCs w:val="16"/>
        </w:rPr>
        <w:fldChar w:fldCharType="begin"/>
      </w:r>
      <w:r w:rsidRPr="00934AB6">
        <w:rPr>
          <w:rFonts w:asciiTheme="minorHAnsi" w:hAnsiTheme="minorHAnsi" w:cstheme="minorHAnsi"/>
          <w:noProof/>
          <w:color w:val="747679"/>
          <w:sz w:val="16"/>
          <w:szCs w:val="16"/>
        </w:rPr>
        <w:instrText xml:space="preserve"> SEQ Table \* ARABIC </w:instrText>
      </w:r>
      <w:r w:rsidRPr="00934AB6">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1</w:t>
      </w:r>
      <w:r w:rsidRPr="00934AB6">
        <w:rPr>
          <w:rFonts w:asciiTheme="minorHAnsi" w:hAnsiTheme="minorHAnsi" w:cstheme="minorHAnsi"/>
          <w:noProof/>
          <w:color w:val="747679"/>
          <w:sz w:val="16"/>
          <w:szCs w:val="16"/>
        </w:rPr>
        <w:fldChar w:fldCharType="end"/>
      </w:r>
      <w:r w:rsidRPr="00934AB6">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934AB6" w:rsidRPr="00934AB6" w14:paraId="266BFC9D" w14:textId="77777777" w:rsidTr="00934AB6">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4680C181"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Assessment details</w:t>
            </w:r>
          </w:p>
        </w:tc>
        <w:tc>
          <w:tcPr>
            <w:tcW w:w="3673" w:type="pct"/>
            <w:vAlign w:val="top"/>
          </w:tcPr>
          <w:p w14:paraId="548C537E"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Instructions</w:t>
            </w:r>
          </w:p>
        </w:tc>
      </w:tr>
      <w:tr w:rsidR="00934AB6" w:rsidRPr="00934AB6" w14:paraId="2FFABD0A" w14:textId="77777777" w:rsidTr="00934AB6">
        <w:trPr>
          <w:cantSplit w:val="0"/>
        </w:trPr>
        <w:tc>
          <w:tcPr>
            <w:tcW w:w="1327" w:type="pct"/>
            <w:shd w:val="clear" w:color="auto" w:fill="D9D9D9" w:themeFill="background1" w:themeFillShade="D9"/>
            <w:vAlign w:val="top"/>
          </w:tcPr>
          <w:p w14:paraId="17C6E5D5" w14:textId="77777777" w:rsidR="00934AB6" w:rsidRPr="00934AB6" w:rsidRDefault="00934AB6" w:rsidP="00934AB6">
            <w:pPr>
              <w:tabs>
                <w:tab w:val="left" w:pos="284"/>
              </w:tabs>
              <w:rPr>
                <w:rFonts w:cstheme="minorHAnsi"/>
                <w:b/>
                <w:lang w:eastAsia="en-AU"/>
              </w:rPr>
            </w:pPr>
            <w:r w:rsidRPr="00934AB6">
              <w:rPr>
                <w:rFonts w:cstheme="minorHAnsi"/>
                <w:b/>
                <w:lang w:eastAsia="en-AU"/>
              </w:rPr>
              <w:t>Specific assessment conditions</w:t>
            </w:r>
          </w:p>
        </w:tc>
        <w:tc>
          <w:tcPr>
            <w:tcW w:w="3673" w:type="pct"/>
            <w:shd w:val="clear" w:color="auto" w:fill="D9D9D9" w:themeFill="background1" w:themeFillShade="D9"/>
            <w:vAlign w:val="top"/>
          </w:tcPr>
          <w:p w14:paraId="446BEB34"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Skills must be demonstrated in a regulated education and care service.</w:t>
            </w:r>
          </w:p>
          <w:p w14:paraId="7B2B0706"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3CB968EA"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934AB6" w:rsidRPr="00934AB6" w14:paraId="7731DD69" w14:textId="77777777" w:rsidTr="00934AB6">
        <w:trPr>
          <w:cantSplit w:val="0"/>
        </w:trPr>
        <w:tc>
          <w:tcPr>
            <w:tcW w:w="1327" w:type="pct"/>
            <w:shd w:val="clear" w:color="auto" w:fill="D9D9D9" w:themeFill="background1" w:themeFillShade="D9"/>
            <w:vAlign w:val="top"/>
          </w:tcPr>
          <w:p w14:paraId="4132EEEA" w14:textId="77777777" w:rsidR="00934AB6" w:rsidRPr="00934AB6" w:rsidRDefault="00934AB6" w:rsidP="00934AB6">
            <w:pPr>
              <w:tabs>
                <w:tab w:val="left" w:pos="284"/>
              </w:tabs>
              <w:spacing w:line="276" w:lineRule="auto"/>
              <w:rPr>
                <w:rFonts w:cstheme="minorHAnsi"/>
                <w:b/>
                <w:lang w:eastAsia="en-AU"/>
              </w:rPr>
            </w:pPr>
            <w:r w:rsidRPr="00934AB6">
              <w:rPr>
                <w:rFonts w:cstheme="minorHAnsi"/>
                <w:b/>
                <w:lang w:eastAsia="en-AU"/>
              </w:rPr>
              <w:t>Assessment overview</w:t>
            </w:r>
          </w:p>
        </w:tc>
        <w:tc>
          <w:tcPr>
            <w:tcW w:w="3673" w:type="pct"/>
            <w:shd w:val="clear" w:color="auto" w:fill="D9D9D9" w:themeFill="background1" w:themeFillShade="D9"/>
            <w:vAlign w:val="top"/>
          </w:tcPr>
          <w:p w14:paraId="5A046F62"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lang w:eastAsia="en-AU"/>
              </w:rPr>
              <w:t>The objective of this assessment is to assess your skills and knowledge as would be required to maintain establish and maintain a safe and healthy environment for children.</w:t>
            </w:r>
          </w:p>
        </w:tc>
      </w:tr>
      <w:tr w:rsidR="00934AB6" w:rsidRPr="00934AB6" w14:paraId="4664C450" w14:textId="77777777" w:rsidTr="00934AB6">
        <w:trPr>
          <w:cantSplit w:val="0"/>
        </w:trPr>
        <w:tc>
          <w:tcPr>
            <w:tcW w:w="1327" w:type="pct"/>
            <w:shd w:val="clear" w:color="auto" w:fill="D9D9D9" w:themeFill="background1" w:themeFillShade="D9"/>
            <w:vAlign w:val="top"/>
          </w:tcPr>
          <w:p w14:paraId="4F080B0A" w14:textId="77777777" w:rsidR="00934AB6" w:rsidRPr="00934AB6" w:rsidRDefault="00934AB6" w:rsidP="00934AB6">
            <w:pPr>
              <w:tabs>
                <w:tab w:val="left" w:pos="284"/>
              </w:tabs>
              <w:spacing w:line="276" w:lineRule="auto"/>
              <w:rPr>
                <w:rFonts w:cstheme="minorHAnsi"/>
              </w:rPr>
            </w:pPr>
            <w:r w:rsidRPr="00934AB6">
              <w:rPr>
                <w:rFonts w:cstheme="minorHAnsi"/>
                <w:b/>
                <w:lang w:eastAsia="en-AU"/>
              </w:rPr>
              <w:t>The Assessment Event number</w:t>
            </w:r>
          </w:p>
        </w:tc>
        <w:tc>
          <w:tcPr>
            <w:tcW w:w="3673" w:type="pct"/>
            <w:shd w:val="clear" w:color="auto" w:fill="D9D9D9" w:themeFill="background1" w:themeFillShade="D9"/>
            <w:vAlign w:val="top"/>
          </w:tcPr>
          <w:p w14:paraId="029C6F41" w14:textId="77777777" w:rsidR="00934AB6" w:rsidRPr="00934AB6" w:rsidRDefault="00934AB6" w:rsidP="00934AB6">
            <w:pPr>
              <w:tabs>
                <w:tab w:val="left" w:pos="284"/>
              </w:tabs>
              <w:spacing w:line="276" w:lineRule="auto"/>
              <w:rPr>
                <w:rFonts w:cstheme="minorHAnsi"/>
                <w:i/>
                <w:sz w:val="20"/>
                <w:szCs w:val="20"/>
                <w:highlight w:val="yellow"/>
                <w:lang w:eastAsia="en-AU"/>
              </w:rPr>
            </w:pPr>
            <w:r w:rsidRPr="00934AB6">
              <w:rPr>
                <w:rFonts w:cstheme="minorHAnsi"/>
                <w:i/>
                <w:sz w:val="20"/>
                <w:szCs w:val="20"/>
                <w:lang w:eastAsia="en-AU"/>
              </w:rPr>
              <w:t>3 of 3</w:t>
            </w:r>
          </w:p>
        </w:tc>
      </w:tr>
      <w:tr w:rsidR="00934AB6" w:rsidRPr="00934AB6" w14:paraId="2C312904" w14:textId="77777777" w:rsidTr="00934AB6">
        <w:trPr>
          <w:cantSplit w:val="0"/>
        </w:trPr>
        <w:tc>
          <w:tcPr>
            <w:tcW w:w="1327" w:type="pct"/>
            <w:shd w:val="clear" w:color="auto" w:fill="D9D9D9" w:themeFill="background1" w:themeFillShade="D9"/>
            <w:vAlign w:val="top"/>
          </w:tcPr>
          <w:p w14:paraId="22CC17A5" w14:textId="77777777" w:rsidR="00934AB6" w:rsidRPr="00934AB6" w:rsidRDefault="00934AB6" w:rsidP="00934AB6">
            <w:pPr>
              <w:tabs>
                <w:tab w:val="left" w:pos="284"/>
              </w:tabs>
              <w:rPr>
                <w:rFonts w:cstheme="minorHAnsi"/>
                <w:b/>
              </w:rPr>
            </w:pPr>
            <w:r w:rsidRPr="00934AB6">
              <w:rPr>
                <w:rFonts w:cstheme="minorHAnsi"/>
                <w:b/>
              </w:rPr>
              <w:t>Companion documents</w:t>
            </w:r>
          </w:p>
        </w:tc>
        <w:tc>
          <w:tcPr>
            <w:tcW w:w="3673" w:type="pct"/>
            <w:shd w:val="clear" w:color="auto" w:fill="D9D9D9" w:themeFill="background1" w:themeFillShade="D9"/>
            <w:vAlign w:val="top"/>
          </w:tcPr>
          <w:p w14:paraId="0AB3D29C"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Workplace Portfolio</w:t>
            </w:r>
          </w:p>
          <w:p w14:paraId="2FA370F5" w14:textId="77777777" w:rsidR="00934AB6" w:rsidRPr="00934AB6" w:rsidRDefault="00934AB6" w:rsidP="00934AB6">
            <w:pPr>
              <w:tabs>
                <w:tab w:val="left" w:pos="284"/>
              </w:tabs>
              <w:rPr>
                <w:i/>
                <w:iCs/>
                <w:sz w:val="20"/>
                <w:szCs w:val="20"/>
                <w:highlight w:val="yellow"/>
              </w:rPr>
            </w:pPr>
            <w:r w:rsidRPr="00934AB6">
              <w:rPr>
                <w:i/>
                <w:iCs/>
                <w:sz w:val="20"/>
                <w:szCs w:val="20"/>
              </w:rPr>
              <w:t>Workplace Logbook</w:t>
            </w:r>
          </w:p>
        </w:tc>
      </w:tr>
      <w:tr w:rsidR="00934AB6" w:rsidRPr="00934AB6" w14:paraId="754886D9" w14:textId="77777777" w:rsidTr="00934AB6">
        <w:trPr>
          <w:cantSplit w:val="0"/>
        </w:trPr>
        <w:tc>
          <w:tcPr>
            <w:tcW w:w="1327" w:type="pct"/>
            <w:shd w:val="clear" w:color="auto" w:fill="D9D9D9" w:themeFill="background1" w:themeFillShade="D9"/>
            <w:vAlign w:val="top"/>
          </w:tcPr>
          <w:p w14:paraId="74FF5943" w14:textId="77777777" w:rsidR="00934AB6" w:rsidRPr="00934AB6" w:rsidRDefault="00934AB6" w:rsidP="00934AB6">
            <w:pPr>
              <w:tabs>
                <w:tab w:val="left" w:pos="284"/>
              </w:tabs>
              <w:spacing w:line="276" w:lineRule="auto"/>
              <w:rPr>
                <w:b/>
                <w:bCs/>
              </w:rPr>
            </w:pPr>
            <w:r w:rsidRPr="00934AB6">
              <w:rPr>
                <w:b/>
                <w:bCs/>
              </w:rPr>
              <w:t>Instructions for this assessment</w:t>
            </w:r>
          </w:p>
        </w:tc>
        <w:tc>
          <w:tcPr>
            <w:tcW w:w="3673" w:type="pct"/>
            <w:shd w:val="clear" w:color="auto" w:fill="D9D9D9" w:themeFill="background1" w:themeFillShade="D9"/>
            <w:vAlign w:val="top"/>
          </w:tcPr>
          <w:p w14:paraId="0310653E" w14:textId="77777777" w:rsidR="00934AB6" w:rsidRPr="00934AB6" w:rsidRDefault="00934AB6" w:rsidP="00934AB6">
            <w:pPr>
              <w:tabs>
                <w:tab w:val="left" w:pos="284"/>
              </w:tabs>
              <w:rPr>
                <w:i/>
                <w:iCs/>
                <w:sz w:val="20"/>
                <w:szCs w:val="20"/>
              </w:rPr>
            </w:pPr>
            <w:r w:rsidRPr="00934AB6">
              <w:rPr>
                <w:i/>
                <w:iCs/>
                <w:sz w:val="20"/>
                <w:szCs w:val="20"/>
              </w:rPr>
              <w:t>This assessment is in two parts and also includes a Demonstration Report, Third-Party Verification, Evidence Guide and Final Assessment Feedback:</w:t>
            </w:r>
          </w:p>
          <w:p w14:paraId="27089F6A"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Safety Audit</w:t>
            </w:r>
          </w:p>
          <w:p w14:paraId="10D87F94"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Set up and supervise afternoon routine</w:t>
            </w:r>
          </w:p>
          <w:p w14:paraId="5CA3019E"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Detailed instruction for each assessment part is contained at the beginning of each assessment part and include:</w:t>
            </w:r>
          </w:p>
          <w:p w14:paraId="7481F4B8"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Assessment task introduction</w:t>
            </w:r>
          </w:p>
          <w:p w14:paraId="38962D62"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When the assessment task must take place</w:t>
            </w:r>
          </w:p>
          <w:p w14:paraId="7457C9DC"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Where the assessment task will take place</w:t>
            </w:r>
          </w:p>
          <w:p w14:paraId="66E80524"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Resources and equipment required to complete the assessment task</w:t>
            </w:r>
          </w:p>
          <w:p w14:paraId="6E1A189B"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Specific assessment conditions (where required)</w:t>
            </w:r>
          </w:p>
          <w:p w14:paraId="7A2EED0A" w14:textId="77777777" w:rsidR="00934AB6" w:rsidRPr="00934AB6" w:rsidRDefault="00934AB6" w:rsidP="00934AB6">
            <w:pPr>
              <w:tabs>
                <w:tab w:val="left" w:pos="284"/>
              </w:tabs>
              <w:rPr>
                <w:i/>
                <w:iCs/>
                <w:sz w:val="20"/>
                <w:szCs w:val="20"/>
              </w:rPr>
            </w:pPr>
            <w:r w:rsidRPr="00934AB6">
              <w:rPr>
                <w:i/>
                <w:iCs/>
                <w:sz w:val="20"/>
                <w:szCs w:val="20"/>
              </w:rPr>
              <w:t xml:space="preserve">You must read the entire document before commencing your assessment, so you are aware of all requirements.  </w:t>
            </w:r>
          </w:p>
        </w:tc>
      </w:tr>
      <w:tr w:rsidR="00934AB6" w:rsidRPr="00934AB6" w14:paraId="1197730B" w14:textId="77777777" w:rsidTr="00934AB6">
        <w:trPr>
          <w:cantSplit w:val="0"/>
        </w:trPr>
        <w:tc>
          <w:tcPr>
            <w:tcW w:w="1327" w:type="pct"/>
            <w:shd w:val="clear" w:color="auto" w:fill="D9D9D9" w:themeFill="background1" w:themeFillShade="D9"/>
            <w:vAlign w:val="top"/>
          </w:tcPr>
          <w:p w14:paraId="7A6A3A86" w14:textId="77777777" w:rsidR="00934AB6" w:rsidRPr="00934AB6" w:rsidRDefault="00934AB6" w:rsidP="00934AB6">
            <w:pPr>
              <w:tabs>
                <w:tab w:val="left" w:pos="284"/>
              </w:tabs>
              <w:spacing w:line="276" w:lineRule="auto"/>
              <w:rPr>
                <w:rFonts w:cstheme="minorHAnsi"/>
                <w:b/>
              </w:rPr>
            </w:pPr>
            <w:r w:rsidRPr="00934AB6">
              <w:rPr>
                <w:rFonts w:cstheme="minorHAnsi"/>
                <w:b/>
              </w:rPr>
              <w:t xml:space="preserve">Submission instructions </w:t>
            </w:r>
          </w:p>
        </w:tc>
        <w:tc>
          <w:tcPr>
            <w:tcW w:w="3673" w:type="pct"/>
            <w:shd w:val="clear" w:color="auto" w:fill="D9D9D9" w:themeFill="background1" w:themeFillShade="D9"/>
            <w:vAlign w:val="top"/>
          </w:tcPr>
          <w:p w14:paraId="58542515"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 xml:space="preserve">On completion of this assessment, you are required to upload </w:t>
            </w:r>
            <w:r w:rsidRPr="00934AB6">
              <w:rPr>
                <w:rFonts w:cstheme="minorHAnsi"/>
                <w:b/>
                <w:i/>
                <w:sz w:val="20"/>
                <w:szCs w:val="20"/>
                <w:lang w:eastAsia="en-AU"/>
              </w:rPr>
              <w:t>your response and any marking tools as they appear in this assessment workbook</w:t>
            </w:r>
            <w:r w:rsidRPr="00934AB6">
              <w:rPr>
                <w:rFonts w:cstheme="minorHAnsi"/>
                <w:i/>
                <w:sz w:val="20"/>
                <w:szCs w:val="20"/>
                <w:lang w:eastAsia="en-AU"/>
              </w:rPr>
              <w:t xml:space="preserve"> as per the instructions on your online platform or hand it to your assessor for marking</w:t>
            </w:r>
          </w:p>
          <w:p w14:paraId="2F1F80F4"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Ensure you have written your name at the bottom of each page of this assessment.</w:t>
            </w:r>
          </w:p>
          <w:p w14:paraId="66A2E0D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934AB6" w:rsidRPr="00934AB6" w14:paraId="43CA5B47" w14:textId="77777777" w:rsidTr="00934AB6">
        <w:trPr>
          <w:cantSplit w:val="0"/>
        </w:trPr>
        <w:tc>
          <w:tcPr>
            <w:tcW w:w="1327" w:type="pct"/>
            <w:shd w:val="clear" w:color="auto" w:fill="D9D9D9" w:themeFill="background1" w:themeFillShade="D9"/>
            <w:vAlign w:val="top"/>
          </w:tcPr>
          <w:p w14:paraId="7A251A8D"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Confidentiality Instructions</w:t>
            </w:r>
          </w:p>
        </w:tc>
        <w:tc>
          <w:tcPr>
            <w:tcW w:w="3673" w:type="pct"/>
            <w:shd w:val="clear" w:color="auto" w:fill="D9D9D9" w:themeFill="background1" w:themeFillShade="D9"/>
            <w:vAlign w:val="top"/>
          </w:tcPr>
          <w:p w14:paraId="7C787DD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an assessment task requires the recording of child observation and/or development of a plan for a child, the child must only be identified by:</w:t>
            </w:r>
          </w:p>
          <w:p w14:paraId="3580B397"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Their first name</w:t>
            </w:r>
          </w:p>
          <w:p w14:paraId="257685E4"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Age in years and months – for example 5 years 3 months</w:t>
            </w:r>
          </w:p>
          <w:p w14:paraId="4EFB541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AD5F583"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Prior to undertaking any observation: </w:t>
            </w:r>
          </w:p>
          <w:p w14:paraId="1D385F6F" w14:textId="77777777" w:rsidR="00934AB6" w:rsidRPr="00934AB6" w:rsidRDefault="00934AB6" w:rsidP="00934AB6">
            <w:pPr>
              <w:numPr>
                <w:ilvl w:val="0"/>
                <w:numId w:val="11"/>
              </w:numPr>
              <w:tabs>
                <w:tab w:val="left" w:pos="284"/>
              </w:tabs>
              <w:spacing w:line="276" w:lineRule="auto"/>
              <w:rPr>
                <w:i/>
                <w:iCs/>
                <w:sz w:val="20"/>
                <w:szCs w:val="20"/>
              </w:rPr>
            </w:pPr>
            <w:r w:rsidRPr="00934AB6">
              <w:rPr>
                <w:i/>
                <w:iCs/>
                <w:sz w:val="20"/>
                <w:szCs w:val="20"/>
              </w:rPr>
              <w:t xml:space="preserve">parental/guardian consent must be obtained, and a copy included in the submitted assessment; and </w:t>
            </w:r>
          </w:p>
          <w:p w14:paraId="16B1EBAF" w14:textId="77777777" w:rsidR="00934AB6" w:rsidRPr="00934AB6" w:rsidRDefault="00934AB6" w:rsidP="00934AB6">
            <w:pPr>
              <w:numPr>
                <w:ilvl w:val="0"/>
                <w:numId w:val="11"/>
              </w:numPr>
              <w:tabs>
                <w:tab w:val="left" w:pos="284"/>
              </w:tabs>
              <w:spacing w:line="276" w:lineRule="auto"/>
              <w:rPr>
                <w:rFonts w:cstheme="minorHAnsi"/>
                <w:i/>
                <w:sz w:val="20"/>
                <w:szCs w:val="20"/>
              </w:rPr>
            </w:pPr>
            <w:r w:rsidRPr="00934AB6">
              <w:rPr>
                <w:rFonts w:cstheme="minorHAnsi"/>
                <w:i/>
                <w:sz w:val="20"/>
                <w:szCs w:val="20"/>
              </w:rPr>
              <w:t>Students must also request the child’s permission prior to commencing an observation.</w:t>
            </w:r>
          </w:p>
          <w:p w14:paraId="42AB618E"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Where an assessment requires video recording of adults, each participant must provide </w:t>
            </w:r>
            <w:r w:rsidRPr="00934AB6">
              <w:rPr>
                <w:rFonts w:cstheme="minorHAnsi"/>
                <w:b/>
                <w:i/>
                <w:sz w:val="20"/>
                <w:szCs w:val="20"/>
              </w:rPr>
              <w:t>written consent</w:t>
            </w:r>
            <w:r w:rsidRPr="00934AB6">
              <w:rPr>
                <w:rFonts w:cstheme="minorHAnsi"/>
                <w:i/>
                <w:sz w:val="20"/>
                <w:szCs w:val="20"/>
              </w:rPr>
              <w:t xml:space="preserve"> and this consent must be included in the student’s assessment submission.</w:t>
            </w:r>
          </w:p>
        </w:tc>
      </w:tr>
      <w:tr w:rsidR="00934AB6" w:rsidRPr="00934AB6" w14:paraId="0A45EB57" w14:textId="77777777" w:rsidTr="00934AB6">
        <w:trPr>
          <w:cantSplit w:val="0"/>
        </w:trPr>
        <w:tc>
          <w:tcPr>
            <w:tcW w:w="1327" w:type="pct"/>
            <w:shd w:val="clear" w:color="auto" w:fill="D9D9D9" w:themeFill="background1" w:themeFillShade="D9"/>
            <w:vAlign w:val="top"/>
          </w:tcPr>
          <w:p w14:paraId="451C92B4"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do to achieve a satisfactory result?</w:t>
            </w:r>
          </w:p>
        </w:tc>
        <w:tc>
          <w:tcPr>
            <w:tcW w:w="3673" w:type="pct"/>
            <w:shd w:val="clear" w:color="auto" w:fill="D9D9D9" w:themeFill="background1" w:themeFillShade="D9"/>
            <w:vAlign w:val="top"/>
          </w:tcPr>
          <w:p w14:paraId="7434CA0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To achieve a satisfactory result for this assessment you must complete each part of your assessment to a satisfactory standard.</w:t>
            </w:r>
          </w:p>
          <w:p w14:paraId="28381337"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rPr>
              <w:t xml:space="preserve">You must ensure your assessment responses are written in your own words (unless otherwise specified), include </w:t>
            </w:r>
            <w:hyperlink r:id="rId31" w:history="1">
              <w:r w:rsidRPr="00934AB6">
                <w:rPr>
                  <w:rFonts w:cstheme="minorHAnsi"/>
                  <w:i/>
                  <w:sz w:val="20"/>
                  <w:szCs w:val="20"/>
                  <w:u w:val="single"/>
                </w:rPr>
                <w:t>APA</w:t>
              </w:r>
            </w:hyperlink>
            <w:r w:rsidRPr="00934AB6">
              <w:rPr>
                <w:rFonts w:cstheme="minorHAnsi"/>
                <w:i/>
                <w:sz w:val="20"/>
                <w:szCs w:val="20"/>
              </w:rPr>
              <w:t xml:space="preserve"> references where required and adhere to the word count requirements where specified.</w:t>
            </w:r>
          </w:p>
        </w:tc>
      </w:tr>
      <w:tr w:rsidR="00934AB6" w:rsidRPr="00934AB6" w14:paraId="3E33D0FC" w14:textId="77777777" w:rsidTr="00934AB6">
        <w:trPr>
          <w:cantSplit w:val="0"/>
        </w:trPr>
        <w:tc>
          <w:tcPr>
            <w:tcW w:w="1327" w:type="pct"/>
            <w:shd w:val="clear" w:color="auto" w:fill="D9D9D9" w:themeFill="background1" w:themeFillShade="D9"/>
            <w:vAlign w:val="top"/>
          </w:tcPr>
          <w:p w14:paraId="37623196"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provide?</w:t>
            </w:r>
          </w:p>
        </w:tc>
        <w:tc>
          <w:tcPr>
            <w:tcW w:w="3673" w:type="pct"/>
            <w:shd w:val="clear" w:color="auto" w:fill="D9D9D9" w:themeFill="background1" w:themeFillShade="D9"/>
            <w:vAlign w:val="top"/>
          </w:tcPr>
          <w:p w14:paraId="4D151E2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Pens to complete documentation. You will need to self-source observational tools and planning templates or use the service formats.</w:t>
            </w:r>
          </w:p>
        </w:tc>
      </w:tr>
      <w:tr w:rsidR="00934AB6" w:rsidRPr="00934AB6" w14:paraId="45BA6298" w14:textId="77777777" w:rsidTr="00934AB6">
        <w:trPr>
          <w:cantSplit w:val="0"/>
        </w:trPr>
        <w:tc>
          <w:tcPr>
            <w:tcW w:w="1327" w:type="pct"/>
            <w:shd w:val="clear" w:color="auto" w:fill="D9D9D9" w:themeFill="background1" w:themeFillShade="D9"/>
            <w:vAlign w:val="top"/>
          </w:tcPr>
          <w:p w14:paraId="64E51A34" w14:textId="77777777" w:rsidR="00934AB6" w:rsidRPr="00934AB6" w:rsidRDefault="00934AB6" w:rsidP="00934AB6">
            <w:pPr>
              <w:tabs>
                <w:tab w:val="left" w:pos="284"/>
              </w:tabs>
              <w:spacing w:line="276" w:lineRule="auto"/>
              <w:rPr>
                <w:rFonts w:cstheme="minorHAnsi"/>
                <w:b/>
              </w:rPr>
            </w:pPr>
            <w:r w:rsidRPr="00934AB6">
              <w:rPr>
                <w:rFonts w:cstheme="minorHAnsi"/>
                <w:b/>
              </w:rPr>
              <w:t>What the assessor will provide?</w:t>
            </w:r>
          </w:p>
        </w:tc>
        <w:tc>
          <w:tcPr>
            <w:tcW w:w="3673" w:type="pct"/>
            <w:shd w:val="clear" w:color="auto" w:fill="D9D9D9" w:themeFill="background1" w:themeFillShade="D9"/>
            <w:vAlign w:val="top"/>
          </w:tcPr>
          <w:p w14:paraId="442B21B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Nil</w:t>
            </w:r>
          </w:p>
        </w:tc>
      </w:tr>
      <w:tr w:rsidR="00934AB6" w:rsidRPr="00934AB6" w14:paraId="56918736" w14:textId="77777777" w:rsidTr="00934AB6">
        <w:trPr>
          <w:cantSplit w:val="0"/>
        </w:trPr>
        <w:tc>
          <w:tcPr>
            <w:tcW w:w="1327" w:type="pct"/>
            <w:shd w:val="clear" w:color="auto" w:fill="D9D9D9" w:themeFill="background1" w:themeFillShade="D9"/>
            <w:vAlign w:val="top"/>
          </w:tcPr>
          <w:p w14:paraId="1A6542A1" w14:textId="77777777" w:rsidR="00934AB6" w:rsidRPr="00934AB6" w:rsidRDefault="00934AB6" w:rsidP="00934AB6">
            <w:pPr>
              <w:tabs>
                <w:tab w:val="left" w:pos="284"/>
              </w:tabs>
              <w:spacing w:line="276" w:lineRule="auto"/>
              <w:rPr>
                <w:rFonts w:cstheme="minorHAnsi"/>
                <w:b/>
              </w:rPr>
            </w:pPr>
            <w:r w:rsidRPr="00934AB6">
              <w:rPr>
                <w:rFonts w:cstheme="minorHAnsi"/>
                <w:b/>
              </w:rPr>
              <w:t>Due date and time allowed</w:t>
            </w:r>
          </w:p>
        </w:tc>
        <w:tc>
          <w:tcPr>
            <w:tcW w:w="3673" w:type="pct"/>
            <w:shd w:val="clear" w:color="auto" w:fill="D9D9D9" w:themeFill="background1" w:themeFillShade="D9"/>
            <w:vAlign w:val="top"/>
          </w:tcPr>
          <w:p w14:paraId="39B9D30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Due Date</w:t>
            </w:r>
            <w:r w:rsidRPr="00934AB6">
              <w:rPr>
                <w:rFonts w:cstheme="minorHAnsi"/>
                <w:i/>
                <w:sz w:val="20"/>
                <w:szCs w:val="20"/>
              </w:rPr>
              <w:t xml:space="preserve">: </w:t>
            </w:r>
          </w:p>
          <w:p w14:paraId="28E2C59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The time allowed</w:t>
            </w:r>
            <w:r w:rsidRPr="00934AB6">
              <w:rPr>
                <w:rFonts w:cstheme="minorHAnsi"/>
                <w:i/>
                <w:sz w:val="20"/>
                <w:szCs w:val="20"/>
              </w:rPr>
              <w:t>: To be completed during the work placement.</w:t>
            </w:r>
          </w:p>
          <w:p w14:paraId="1EC3BF6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b/>
                <w:i/>
                <w:sz w:val="20"/>
                <w:szCs w:val="20"/>
                <w:lang w:eastAsia="en-AU"/>
              </w:rPr>
              <w:t>Venue</w:t>
            </w:r>
            <w:r w:rsidRPr="00934AB6">
              <w:rPr>
                <w:rFonts w:cstheme="minorHAnsi"/>
                <w:i/>
                <w:sz w:val="20"/>
                <w:szCs w:val="20"/>
                <w:lang w:eastAsia="en-AU"/>
              </w:rPr>
              <w:t xml:space="preserve">:  Parts of this assessment will need to be completed during attendance at a regulated education and care service however written tasks </w:t>
            </w:r>
            <w:r w:rsidRPr="00934AB6">
              <w:rPr>
                <w:rFonts w:cstheme="minorHAnsi"/>
                <w:i/>
                <w:sz w:val="20"/>
                <w:szCs w:val="20"/>
              </w:rPr>
              <w:t>may be completed outside of the service</w:t>
            </w:r>
            <w:r w:rsidRPr="00934AB6">
              <w:rPr>
                <w:rFonts w:cstheme="minorHAnsi"/>
                <w:i/>
                <w:sz w:val="20"/>
                <w:szCs w:val="20"/>
                <w:lang w:eastAsia="en-AU"/>
              </w:rPr>
              <w:t xml:space="preserve"> in the classroom, home or online environment.</w:t>
            </w:r>
          </w:p>
        </w:tc>
      </w:tr>
      <w:tr w:rsidR="00934AB6" w:rsidRPr="00934AB6" w14:paraId="7E39BF03" w14:textId="77777777" w:rsidTr="00934AB6">
        <w:trPr>
          <w:cantSplit w:val="0"/>
        </w:trPr>
        <w:tc>
          <w:tcPr>
            <w:tcW w:w="1327" w:type="pct"/>
            <w:shd w:val="clear" w:color="auto" w:fill="D9D9D9" w:themeFill="background1" w:themeFillShade="D9"/>
            <w:vAlign w:val="top"/>
          </w:tcPr>
          <w:p w14:paraId="27FD0B72"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Assessment feedback, review or appeals</w:t>
            </w:r>
          </w:p>
        </w:tc>
        <w:tc>
          <w:tcPr>
            <w:tcW w:w="3673" w:type="pct"/>
            <w:shd w:val="clear" w:color="auto" w:fill="D9D9D9" w:themeFill="background1" w:themeFillShade="D9"/>
            <w:vAlign w:val="top"/>
          </w:tcPr>
          <w:p w14:paraId="31ACCC50" w14:textId="77777777" w:rsidR="00934AB6" w:rsidRPr="00934AB6" w:rsidRDefault="00934AB6" w:rsidP="00934AB6">
            <w:pPr>
              <w:tabs>
                <w:tab w:val="left" w:pos="284"/>
              </w:tabs>
              <w:spacing w:line="276" w:lineRule="auto"/>
              <w:rPr>
                <w:rFonts w:cstheme="minorHAnsi"/>
                <w:sz w:val="20"/>
                <w:szCs w:val="20"/>
              </w:rPr>
            </w:pPr>
            <w:r w:rsidRPr="00934AB6">
              <w:rPr>
                <w:rFonts w:cstheme="minorHAnsi"/>
                <w:i/>
                <w:sz w:val="20"/>
                <w:szCs w:val="20"/>
              </w:rPr>
              <w:t xml:space="preserve">In accordance with the TAFE NSW policy </w:t>
            </w:r>
            <w:r w:rsidRPr="00934AB6">
              <w:rPr>
                <w:rFonts w:cstheme="minorHAnsi"/>
                <w:i/>
                <w:iCs/>
                <w:sz w:val="20"/>
                <w:szCs w:val="20"/>
              </w:rPr>
              <w:t xml:space="preserve">Manage Assessment Appeals, </w:t>
            </w:r>
            <w:r w:rsidRPr="00934AB6">
              <w:rPr>
                <w:rFonts w:cstheme="minorHAnsi"/>
                <w:i/>
                <w:sz w:val="20"/>
                <w:szCs w:val="20"/>
              </w:rPr>
              <w:t xml:space="preserve">all students have the right to appeal an assessment decision in relation to how the assessment was conducted and the outcome of the assessment. Appeals must be lodged within </w:t>
            </w:r>
            <w:r w:rsidRPr="00934AB6">
              <w:rPr>
                <w:rFonts w:cstheme="minorHAnsi"/>
                <w:b/>
                <w:bCs/>
                <w:i/>
                <w:sz w:val="20"/>
                <w:szCs w:val="20"/>
              </w:rPr>
              <w:t>14 working days</w:t>
            </w:r>
            <w:r w:rsidRPr="00934AB6">
              <w:rPr>
                <w:rFonts w:cstheme="minorHAnsi"/>
                <w:i/>
                <w:sz w:val="20"/>
                <w:szCs w:val="20"/>
              </w:rPr>
              <w:t xml:space="preserve"> of the formal notification of the result of the</w:t>
            </w:r>
            <w:r w:rsidRPr="00934AB6">
              <w:rPr>
                <w:rFonts w:cstheme="minorHAnsi"/>
                <w:sz w:val="20"/>
                <w:szCs w:val="20"/>
              </w:rPr>
              <w:t xml:space="preserve"> </w:t>
            </w:r>
            <w:r w:rsidRPr="00934AB6">
              <w:rPr>
                <w:rFonts w:cstheme="minorHAnsi"/>
                <w:i/>
                <w:sz w:val="20"/>
                <w:szCs w:val="20"/>
              </w:rPr>
              <w:t>assessment.</w:t>
            </w:r>
            <w:r w:rsidRPr="00934AB6">
              <w:rPr>
                <w:rFonts w:cstheme="minorHAnsi"/>
                <w:sz w:val="20"/>
                <w:szCs w:val="20"/>
              </w:rPr>
              <w:t xml:space="preserve"> </w:t>
            </w:r>
          </w:p>
          <w:p w14:paraId="4D26DFDF"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67673A70" w14:textId="77777777" w:rsidR="00934AB6" w:rsidRPr="00934AB6" w:rsidRDefault="00934AB6" w:rsidP="00934AB6">
            <w:pPr>
              <w:tabs>
                <w:tab w:val="left" w:pos="284"/>
              </w:tabs>
              <w:spacing w:line="276" w:lineRule="auto"/>
              <w:rPr>
                <w:rFonts w:cstheme="minorHAnsi"/>
                <w:sz w:val="20"/>
                <w:szCs w:val="20"/>
                <w:lang w:eastAsia="en-AU"/>
              </w:rPr>
            </w:pPr>
            <w:r w:rsidRPr="00934AB6">
              <w:rPr>
                <w:rFonts w:cstheme="minorHAnsi"/>
                <w:i/>
                <w:sz w:val="20"/>
                <w:szCs w:val="20"/>
                <w:lang w:eastAsia="en-AU"/>
              </w:rPr>
              <w:t>Contact your Head Teacher for the assessment appeals procedures at your college/campus.</w:t>
            </w:r>
          </w:p>
        </w:tc>
      </w:tr>
    </w:tbl>
    <w:p w14:paraId="0861DE9D" w14:textId="77777777" w:rsidR="00934AB6" w:rsidRPr="00934AB6" w:rsidRDefault="00934AB6" w:rsidP="00934AB6">
      <w:pPr>
        <w:rPr>
          <w:lang w:eastAsia="en-AU"/>
        </w:rPr>
      </w:pPr>
    </w:p>
    <w:p w14:paraId="2DA5DEB7" w14:textId="77777777" w:rsidR="00934AB6" w:rsidRPr="00934AB6" w:rsidRDefault="00934AB6" w:rsidP="00934AB6">
      <w:pPr>
        <w:rPr>
          <w:lang w:eastAsia="en-AU"/>
        </w:rPr>
      </w:pPr>
      <w:r w:rsidRPr="00934AB6">
        <w:rPr>
          <w:lang w:eastAsia="en-AU"/>
        </w:rPr>
        <w:br w:type="page"/>
      </w:r>
    </w:p>
    <w:p w14:paraId="4F5DD65D" w14:textId="77777777" w:rsidR="00934AB6" w:rsidRPr="00714492"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0" w:name="_Toc46262993"/>
      <w:bookmarkStart w:id="31" w:name="_Toc51059670"/>
      <w:r w:rsidRPr="00714492">
        <w:rPr>
          <w:rFonts w:eastAsia="Times New Roman" w:cstheme="minorHAnsi"/>
          <w:bCs/>
          <w:noProof/>
          <w:color w:val="2D739F"/>
          <w:kern w:val="22"/>
          <w:sz w:val="32"/>
          <w:szCs w:val="32"/>
          <w:lang w:eastAsia="en-AU"/>
        </w:rPr>
        <w:lastRenderedPageBreak/>
        <w:t>Part 1 Safety audit</w:t>
      </w:r>
      <w:bookmarkEnd w:id="30"/>
      <w:bookmarkEnd w:id="31"/>
    </w:p>
    <w:tbl>
      <w:tblPr>
        <w:tblStyle w:val="TableGridLight"/>
        <w:tblW w:w="0" w:type="auto"/>
        <w:tblLook w:val="04A0" w:firstRow="1" w:lastRow="0" w:firstColumn="1" w:lastColumn="0" w:noHBand="0" w:noVBand="1"/>
      </w:tblPr>
      <w:tblGrid>
        <w:gridCol w:w="6870"/>
        <w:gridCol w:w="2146"/>
      </w:tblGrid>
      <w:tr w:rsidR="00934AB6" w:rsidRPr="00934AB6" w14:paraId="1CE11DCB"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DF59D5A" w14:textId="77777777" w:rsidR="00934AB6" w:rsidRPr="00934AB6" w:rsidRDefault="00934AB6" w:rsidP="00934AB6">
            <w:pPr>
              <w:spacing w:after="120" w:line="276" w:lineRule="auto"/>
              <w:rPr>
                <w:b/>
                <w:szCs w:val="22"/>
              </w:rPr>
            </w:pPr>
            <w:bookmarkStart w:id="32" w:name="_Hlk46263522"/>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2A2714B" w14:textId="77777777" w:rsidR="00934AB6" w:rsidRPr="00934AB6" w:rsidRDefault="00934AB6" w:rsidP="00934AB6">
            <w:pPr>
              <w:spacing w:after="120"/>
              <w:rPr>
                <w:b/>
                <w:szCs w:val="22"/>
              </w:rPr>
            </w:pPr>
            <w:r w:rsidRPr="00934AB6">
              <w:rPr>
                <w:b/>
                <w:szCs w:val="22"/>
              </w:rPr>
              <w:t>(Part 1)</w:t>
            </w:r>
          </w:p>
        </w:tc>
      </w:tr>
      <w:tr w:rsidR="00934AB6" w:rsidRPr="00934AB6" w14:paraId="658D615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340BC88"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3AA10AAB"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BDBCEFF" w14:textId="77777777" w:rsidR="00934AB6" w:rsidRPr="00934AB6" w:rsidRDefault="00934AB6" w:rsidP="00934AB6">
            <w:pPr>
              <w:spacing w:after="120"/>
              <w:rPr>
                <w:i/>
                <w:iCs/>
                <w:sz w:val="22"/>
                <w:szCs w:val="22"/>
                <w:lang w:eastAsia="en-AU"/>
              </w:rPr>
            </w:pPr>
            <w:r w:rsidRPr="00934AB6">
              <w:rPr>
                <w:i/>
                <w:iCs/>
                <w:sz w:val="22"/>
                <w:szCs w:val="22"/>
                <w:lang w:eastAsia="en-AU"/>
              </w:rPr>
              <w:t>To complete this part of the assessment the student must, in consultation with their supervisor, identify hazards by completing a safety audit and communicate identified hazards to the appropriate person within the service.</w:t>
            </w:r>
          </w:p>
        </w:tc>
      </w:tr>
      <w:tr w:rsidR="00934AB6" w:rsidRPr="00934AB6" w14:paraId="0E371D9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F2309AD"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F21BA93"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37731B3" w14:textId="77777777" w:rsidR="00934AB6" w:rsidRPr="00934AB6" w:rsidRDefault="00934AB6" w:rsidP="00934AB6">
            <w:pPr>
              <w:spacing w:after="120"/>
              <w:rPr>
                <w:i/>
                <w:iCs/>
                <w:sz w:val="22"/>
                <w:szCs w:val="22"/>
                <w:lang w:eastAsia="en-AU"/>
              </w:rPr>
            </w:pPr>
            <w:r w:rsidRPr="00934AB6">
              <w:rPr>
                <w:i/>
                <w:iCs/>
                <w:sz w:val="22"/>
                <w:szCs w:val="22"/>
                <w:lang w:eastAsia="en-AU"/>
              </w:rPr>
              <w:t>This task will be completed in a regulated education and care setting. The written questions of the assessment task may be completed outside of work placement hours.</w:t>
            </w:r>
          </w:p>
          <w:p w14:paraId="3EBA85EE"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Completion of the written components of the plan should occur outside of placement hours so as not to impact on child/staff engagement during placement.</w:t>
            </w:r>
          </w:p>
          <w:p w14:paraId="14B0D680"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You should negotiate an agreed time with the supervisor to discuss the items of the audit when supervisor input is required.</w:t>
            </w:r>
          </w:p>
        </w:tc>
      </w:tr>
      <w:tr w:rsidR="00934AB6" w:rsidRPr="00934AB6" w14:paraId="0381915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BFF7D95"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6F7027C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CB1E378" w14:textId="77777777" w:rsidR="00934AB6" w:rsidRPr="00934AB6" w:rsidRDefault="00934AB6" w:rsidP="00934AB6">
            <w:pPr>
              <w:spacing w:after="120"/>
              <w:rPr>
                <w:i/>
                <w:iCs/>
                <w:sz w:val="22"/>
                <w:szCs w:val="22"/>
                <w:lang w:eastAsia="en-AU"/>
              </w:rPr>
            </w:pPr>
            <w:r w:rsidRPr="00934AB6">
              <w:rPr>
                <w:i/>
                <w:iCs/>
                <w:sz w:val="22"/>
                <w:szCs w:val="22"/>
                <w:lang w:eastAsia="en-AU"/>
              </w:rPr>
              <w:t>Must be completed in a regulated education and care service</w:t>
            </w:r>
          </w:p>
        </w:tc>
      </w:tr>
      <w:tr w:rsidR="00934AB6" w:rsidRPr="00934AB6" w14:paraId="4ABF3E9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CB36F3D"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3C2E64C5"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5D01E7D" w14:textId="77777777" w:rsidR="00934AB6" w:rsidRPr="00934AB6" w:rsidRDefault="00934AB6" w:rsidP="00934AB6">
            <w:pPr>
              <w:rPr>
                <w:i/>
                <w:lang w:eastAsia="en-AU"/>
              </w:rPr>
            </w:pPr>
            <w:r w:rsidRPr="00934AB6">
              <w:rPr>
                <w:i/>
                <w:iCs/>
                <w:sz w:val="22"/>
                <w:szCs w:val="22"/>
                <w:lang w:eastAsia="en-AU"/>
              </w:rPr>
              <w:t>Access to the service’s organisational standards, procedures and policies. This will be related to individual criteria.</w:t>
            </w:r>
          </w:p>
        </w:tc>
      </w:tr>
      <w:tr w:rsidR="00934AB6" w:rsidRPr="00934AB6" w14:paraId="618D7AEC"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ADCBEB8"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1C6FE32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B1A706"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39614B40" w14:textId="77777777" w:rsidR="00934AB6" w:rsidRPr="00934AB6" w:rsidRDefault="00934AB6" w:rsidP="00934AB6">
            <w:pPr>
              <w:tabs>
                <w:tab w:val="left" w:pos="284"/>
              </w:tabs>
              <w:spacing w:before="120" w:after="120"/>
              <w:rPr>
                <w:rFonts w:asciiTheme="minorHAnsi" w:hAnsiTheme="minorHAnsi"/>
                <w:i/>
                <w:iCs/>
                <w:sz w:val="22"/>
                <w:szCs w:val="22"/>
              </w:rPr>
            </w:pPr>
            <w:r w:rsidRPr="00934AB6">
              <w:rPr>
                <w:rFonts w:asciiTheme="minorHAnsi" w:hAnsiTheme="minorHAnsi"/>
                <w:i/>
                <w:iCs/>
                <w:sz w:val="22"/>
                <w:szCs w:val="22"/>
              </w:rPr>
              <w:t>In addition, simulations and scenarios must be used where the full range of contexts and situations cannot be provided in the workplace or may occur only rarely. These are situations relating to an emergency or unplanned procedure where assessment in these circumstances would be unsafe or is impractical.</w:t>
            </w:r>
          </w:p>
          <w:p w14:paraId="6490A75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bookmarkEnd w:id="32"/>
    </w:tbl>
    <w:p w14:paraId="0B6A64BA" w14:textId="77777777" w:rsidR="00934AB6" w:rsidRPr="00934AB6" w:rsidRDefault="00934AB6" w:rsidP="00934AB6">
      <w:pPr>
        <w:rPr>
          <w:lang w:eastAsia="en-AU"/>
        </w:rPr>
      </w:pPr>
    </w:p>
    <w:p w14:paraId="0BA6FC54" w14:textId="77777777" w:rsidR="00934AB6" w:rsidRPr="00934AB6" w:rsidRDefault="00934AB6" w:rsidP="00934AB6">
      <w:pPr>
        <w:rPr>
          <w:lang w:eastAsia="en-AU"/>
        </w:rPr>
      </w:pPr>
      <w:r w:rsidRPr="00934AB6">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1C7E186C"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202AE44E" w14:textId="77777777" w:rsidR="00934AB6" w:rsidRPr="00934AB6" w:rsidRDefault="00934AB6" w:rsidP="00934AB6">
            <w:pPr>
              <w:spacing w:after="120" w:line="276" w:lineRule="auto"/>
              <w:rPr>
                <w:b/>
                <w:szCs w:val="22"/>
              </w:rPr>
            </w:pPr>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8854A3F" w14:textId="77777777" w:rsidR="00934AB6" w:rsidRPr="00934AB6" w:rsidRDefault="00934AB6" w:rsidP="00934AB6">
            <w:pPr>
              <w:spacing w:after="120"/>
              <w:rPr>
                <w:b/>
                <w:szCs w:val="22"/>
              </w:rPr>
            </w:pPr>
            <w:r w:rsidRPr="00934AB6">
              <w:rPr>
                <w:b/>
                <w:szCs w:val="22"/>
              </w:rPr>
              <w:t>(Part 1)</w:t>
            </w:r>
          </w:p>
        </w:tc>
      </w:tr>
      <w:tr w:rsidR="00934AB6" w:rsidRPr="00934AB6" w14:paraId="517F3080"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C7BB04A"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 xml:space="preserve">In consultation with the workplace supervisor complete the following Safety Audit. Conduct a visual inspection to complete the audit and engage in a discussion with the supervisor to assist in answering any criteria than cannot be observed. You will also need to discuss risks and controls with your workplace supervisor. </w:t>
            </w:r>
          </w:p>
          <w:p w14:paraId="2026E48C"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Your supervisor will observe you completing this checklist and provide feedback to your Assessor it’s completion and your discussion regarding the risks, controls and responsible person.</w:t>
            </w:r>
          </w:p>
          <w:p w14:paraId="0F1A8449"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each item indicate YES OR NO. </w:t>
            </w:r>
          </w:p>
          <w:p w14:paraId="0751AB8E"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yes, record the details in the current state column. </w:t>
            </w:r>
          </w:p>
          <w:p w14:paraId="632F218D"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no, record the required action and who this would need to be reported to. </w:t>
            </w:r>
          </w:p>
          <w:p w14:paraId="22271C8E" w14:textId="77777777" w:rsidR="00934AB6" w:rsidRPr="00934AB6" w:rsidRDefault="00934AB6" w:rsidP="00934AB6">
            <w:pPr>
              <w:spacing w:before="120" w:after="120"/>
              <w:rPr>
                <w:rFonts w:asciiTheme="minorHAnsi" w:hAnsiTheme="minorHAnsi" w:cstheme="minorHAnsi"/>
                <w:szCs w:val="20"/>
                <w:lang w:eastAsia="en-AU"/>
              </w:rPr>
            </w:pPr>
            <w:r w:rsidRPr="00934AB6">
              <w:rPr>
                <w:lang w:eastAsia="en-AU"/>
              </w:rPr>
              <w:t>Complete Safety Audit format on following pages.</w:t>
            </w:r>
          </w:p>
        </w:tc>
      </w:tr>
    </w:tbl>
    <w:p w14:paraId="17749231" w14:textId="77777777" w:rsidR="00934AB6" w:rsidRPr="00934AB6" w:rsidRDefault="00934AB6" w:rsidP="00934AB6">
      <w:pPr>
        <w:tabs>
          <w:tab w:val="left" w:pos="284"/>
        </w:tabs>
        <w:spacing w:before="120" w:after="120"/>
      </w:pPr>
    </w:p>
    <w:p w14:paraId="6E1926A8" w14:textId="77777777" w:rsidR="00934AB6" w:rsidRPr="00934AB6" w:rsidRDefault="00934AB6" w:rsidP="00934AB6">
      <w:pPr>
        <w:tabs>
          <w:tab w:val="left" w:pos="284"/>
        </w:tabs>
        <w:spacing w:before="120" w:after="120"/>
        <w:sectPr w:rsidR="00934AB6" w:rsidRPr="00934AB6" w:rsidSect="00690FF2">
          <w:headerReference w:type="even" r:id="rId32"/>
          <w:headerReference w:type="default" r:id="rId33"/>
          <w:footerReference w:type="even" r:id="rId34"/>
          <w:headerReference w:type="first" r:id="rId35"/>
          <w:footerReference w:type="first" r:id="rId36"/>
          <w:pgSz w:w="11906" w:h="16838"/>
          <w:pgMar w:top="1440" w:right="1440" w:bottom="1440" w:left="1440" w:header="567" w:footer="454" w:gutter="0"/>
          <w:cols w:space="4253"/>
          <w:docGrid w:linePitch="360"/>
        </w:sectPr>
      </w:pPr>
    </w:p>
    <w:p w14:paraId="55ECF876" w14:textId="77777777" w:rsidR="00934AB6" w:rsidRPr="0053628A"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3" w:name="_Toc46262995"/>
      <w:bookmarkStart w:id="34" w:name="_Toc51059671"/>
      <w:r w:rsidRPr="0053628A">
        <w:rPr>
          <w:rFonts w:eastAsia="Times New Roman" w:cstheme="minorHAnsi"/>
          <w:bCs/>
          <w:noProof/>
          <w:color w:val="2D739F"/>
          <w:kern w:val="22"/>
          <w:sz w:val="32"/>
          <w:szCs w:val="32"/>
          <w:lang w:eastAsia="en-AU"/>
        </w:rPr>
        <w:lastRenderedPageBreak/>
        <w:t>Safety Audit Record</w:t>
      </w:r>
      <w:bookmarkEnd w:id="33"/>
      <w:bookmarkEnd w:id="34"/>
    </w:p>
    <w:tbl>
      <w:tblPr>
        <w:tblW w:w="4673"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533"/>
        <w:gridCol w:w="3538"/>
        <w:gridCol w:w="983"/>
        <w:gridCol w:w="4208"/>
        <w:gridCol w:w="1332"/>
        <w:gridCol w:w="1442"/>
      </w:tblGrid>
      <w:tr w:rsidR="00934AB6" w:rsidRPr="00934AB6" w14:paraId="5DA23850" w14:textId="77777777" w:rsidTr="00CF442B">
        <w:trPr>
          <w:trHeight w:val="433"/>
          <w:tblHeader/>
        </w:trPr>
        <w:tc>
          <w:tcPr>
            <w:tcW w:w="588" w:type="pct"/>
            <w:shd w:val="clear" w:color="auto" w:fill="2D739F"/>
          </w:tcPr>
          <w:p w14:paraId="7F04A366" w14:textId="77777777" w:rsidR="00934AB6" w:rsidRPr="00934AB6" w:rsidRDefault="00934AB6" w:rsidP="00934AB6">
            <w:pPr>
              <w:rPr>
                <w:bCs/>
                <w:i/>
                <w:iCs/>
                <w:color w:val="000000" w:themeColor="text1"/>
              </w:rPr>
            </w:pPr>
            <w:r w:rsidRPr="00934AB6">
              <w:rPr>
                <w:b/>
                <w:bCs/>
                <w:color w:val="FFFFFF" w:themeColor="background1"/>
              </w:rPr>
              <w:t>Student’s name:</w:t>
            </w:r>
          </w:p>
        </w:tc>
        <w:tc>
          <w:tcPr>
            <w:tcW w:w="1357" w:type="pct"/>
            <w:shd w:val="clear" w:color="auto" w:fill="FFFFFF" w:themeFill="background1"/>
          </w:tcPr>
          <w:p w14:paraId="6FFD8CC4" w14:textId="2FA435ED" w:rsidR="00934AB6" w:rsidRPr="00934AB6" w:rsidRDefault="00037B86" w:rsidP="00934AB6">
            <w:pPr>
              <w:rPr>
                <w:bCs/>
                <w:i/>
                <w:iCs/>
                <w:color w:val="000000" w:themeColor="text1"/>
              </w:rPr>
            </w:pPr>
            <w:r>
              <w:rPr>
                <w:bCs/>
                <w:i/>
                <w:iCs/>
                <w:color w:val="000000" w:themeColor="text1"/>
              </w:rPr>
              <w:t>Wahida Moon</w:t>
            </w:r>
          </w:p>
        </w:tc>
        <w:tc>
          <w:tcPr>
            <w:tcW w:w="377" w:type="pct"/>
            <w:shd w:val="clear" w:color="auto" w:fill="2D739F"/>
          </w:tcPr>
          <w:p w14:paraId="6D0E4033" w14:textId="77777777" w:rsidR="00934AB6" w:rsidRPr="00934AB6" w:rsidRDefault="00934AB6" w:rsidP="00934AB6">
            <w:pPr>
              <w:rPr>
                <w:bCs/>
                <w:i/>
                <w:iCs/>
                <w:color w:val="000000" w:themeColor="text1"/>
              </w:rPr>
            </w:pPr>
            <w:r w:rsidRPr="00934AB6">
              <w:rPr>
                <w:b/>
                <w:bCs/>
                <w:color w:val="FFFFFF" w:themeColor="background1"/>
              </w:rPr>
              <w:t>Service Name:</w:t>
            </w:r>
          </w:p>
        </w:tc>
        <w:tc>
          <w:tcPr>
            <w:tcW w:w="1614" w:type="pct"/>
            <w:shd w:val="clear" w:color="auto" w:fill="FFFFFF" w:themeFill="background1"/>
          </w:tcPr>
          <w:p w14:paraId="56C1CE40" w14:textId="2EC47B3C" w:rsidR="00934AB6" w:rsidRPr="00934AB6" w:rsidRDefault="00037B86" w:rsidP="00934AB6">
            <w:pPr>
              <w:rPr>
                <w:bCs/>
                <w:i/>
                <w:iCs/>
                <w:color w:val="000000" w:themeColor="text1"/>
              </w:rPr>
            </w:pPr>
            <w:r>
              <w:rPr>
                <w:bCs/>
                <w:i/>
                <w:iCs/>
                <w:color w:val="000000" w:themeColor="text1"/>
              </w:rPr>
              <w:t>Greenwood Hunters Hill</w:t>
            </w:r>
          </w:p>
        </w:tc>
        <w:tc>
          <w:tcPr>
            <w:tcW w:w="511" w:type="pct"/>
            <w:shd w:val="clear" w:color="auto" w:fill="2D739F"/>
          </w:tcPr>
          <w:p w14:paraId="6412527A" w14:textId="77777777" w:rsidR="00934AB6" w:rsidRPr="00934AB6" w:rsidRDefault="00934AB6" w:rsidP="00934AB6">
            <w:pPr>
              <w:rPr>
                <w:bCs/>
                <w:i/>
                <w:iCs/>
                <w:color w:val="000000" w:themeColor="text1"/>
              </w:rPr>
            </w:pPr>
            <w:r w:rsidRPr="00934AB6">
              <w:rPr>
                <w:b/>
                <w:bCs/>
                <w:color w:val="FFFFFF" w:themeColor="background1"/>
              </w:rPr>
              <w:t>Date conducted:</w:t>
            </w:r>
          </w:p>
        </w:tc>
        <w:tc>
          <w:tcPr>
            <w:tcW w:w="553" w:type="pct"/>
            <w:shd w:val="clear" w:color="auto" w:fill="FFFFFF" w:themeFill="background1"/>
          </w:tcPr>
          <w:p w14:paraId="2DF2FB5F" w14:textId="473C3297" w:rsidR="00934AB6" w:rsidRPr="00934AB6" w:rsidRDefault="00CF442B" w:rsidP="00934AB6">
            <w:pPr>
              <w:rPr>
                <w:bCs/>
                <w:i/>
                <w:iCs/>
                <w:color w:val="000000" w:themeColor="text1"/>
              </w:rPr>
            </w:pPr>
            <w:r>
              <w:rPr>
                <w:bCs/>
                <w:i/>
                <w:iCs/>
                <w:color w:val="000000" w:themeColor="text1"/>
              </w:rPr>
              <w:t>16-Nov-20</w:t>
            </w:r>
          </w:p>
        </w:tc>
      </w:tr>
    </w:tbl>
    <w:p w14:paraId="335735DF" w14:textId="77777777" w:rsidR="00934AB6" w:rsidRPr="00934AB6" w:rsidRDefault="00934AB6" w:rsidP="00934AB6">
      <w:pPr>
        <w:tabs>
          <w:tab w:val="left" w:pos="284"/>
        </w:tabs>
        <w:spacing w:before="120" w:after="120"/>
      </w:pPr>
    </w:p>
    <w:tbl>
      <w:tblPr>
        <w:tblStyle w:val="UBTableGrid241"/>
        <w:tblW w:w="13036" w:type="dxa"/>
        <w:tblInd w:w="0" w:type="dxa"/>
        <w:tblLook w:val="04A0" w:firstRow="1" w:lastRow="0" w:firstColumn="1" w:lastColumn="0" w:noHBand="0" w:noVBand="1"/>
      </w:tblPr>
      <w:tblGrid>
        <w:gridCol w:w="460"/>
        <w:gridCol w:w="3371"/>
        <w:gridCol w:w="1134"/>
        <w:gridCol w:w="3115"/>
        <w:gridCol w:w="2832"/>
        <w:gridCol w:w="2124"/>
      </w:tblGrid>
      <w:tr w:rsidR="00934AB6" w:rsidRPr="00934AB6" w14:paraId="56C710CA" w14:textId="77777777" w:rsidTr="00CF442B">
        <w:trPr>
          <w:cnfStyle w:val="100000000000" w:firstRow="1" w:lastRow="0" w:firstColumn="0" w:lastColumn="0" w:oddVBand="0" w:evenVBand="0" w:oddHBand="0" w:evenHBand="0" w:firstRowFirstColumn="0" w:firstRowLastColumn="0" w:lastRowFirstColumn="0" w:lastRowLastColumn="0"/>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3BA7990" w14:textId="77777777" w:rsidR="00934AB6" w:rsidRPr="00934AB6" w:rsidRDefault="00934AB6" w:rsidP="00934AB6">
            <w:pPr>
              <w:spacing w:before="120" w:after="120"/>
              <w:rPr>
                <w:rFonts w:cstheme="minorHAnsi"/>
                <w:lang w:eastAsia="en-AU"/>
              </w:rPr>
            </w:pP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D66314" w14:textId="77777777" w:rsidR="00934AB6" w:rsidRPr="00934AB6" w:rsidRDefault="00934AB6" w:rsidP="00934AB6">
            <w:pPr>
              <w:spacing w:before="120" w:after="120"/>
              <w:rPr>
                <w:rFonts w:cstheme="minorHAnsi"/>
                <w:lang w:eastAsia="en-AU"/>
              </w:rPr>
            </w:pPr>
            <w:r w:rsidRPr="00934AB6">
              <w:rPr>
                <w:rFonts w:cstheme="minorHAnsi"/>
                <w:lang w:eastAsia="en-AU"/>
              </w:rPr>
              <w:t>Item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A3C0F9" w14:textId="77777777" w:rsidR="00934AB6" w:rsidRPr="00934AB6" w:rsidRDefault="00934AB6" w:rsidP="00934AB6">
            <w:pPr>
              <w:spacing w:before="120" w:after="120"/>
              <w:rPr>
                <w:rFonts w:cstheme="minorHAnsi"/>
                <w:lang w:eastAsia="en-AU"/>
              </w:rPr>
            </w:pP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EC79A" w14:textId="77777777" w:rsidR="00934AB6" w:rsidRPr="00934AB6" w:rsidRDefault="00934AB6" w:rsidP="00934AB6">
            <w:pPr>
              <w:spacing w:before="120" w:after="120"/>
              <w:rPr>
                <w:rFonts w:cstheme="minorHAnsi"/>
                <w:lang w:eastAsia="en-AU"/>
              </w:rPr>
            </w:pPr>
            <w:r w:rsidRPr="00934AB6">
              <w:rPr>
                <w:rFonts w:cstheme="minorHAnsi"/>
                <w:lang w:eastAsia="en-AU"/>
              </w:rPr>
              <w:t>Current State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AC5329" w14:textId="77777777" w:rsidR="00934AB6" w:rsidRPr="00934AB6" w:rsidRDefault="00934AB6" w:rsidP="00934AB6">
            <w:pPr>
              <w:spacing w:before="120" w:after="120"/>
              <w:rPr>
                <w:rFonts w:cstheme="minorHAnsi"/>
                <w:lang w:eastAsia="en-AU"/>
              </w:rPr>
            </w:pPr>
            <w:r w:rsidRPr="00934AB6">
              <w:rPr>
                <w:rFonts w:cstheme="minorHAnsi"/>
                <w:lang w:eastAsia="en-AU"/>
              </w:rPr>
              <w:t>Action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FF1B3F" w14:textId="77777777" w:rsidR="00934AB6" w:rsidRPr="00934AB6" w:rsidRDefault="00934AB6" w:rsidP="00934AB6">
            <w:pPr>
              <w:tabs>
                <w:tab w:val="left" w:pos="3716"/>
              </w:tabs>
              <w:spacing w:before="120" w:after="120"/>
              <w:rPr>
                <w:rFonts w:cstheme="minorHAnsi"/>
                <w:lang w:eastAsia="en-AU"/>
              </w:rPr>
            </w:pPr>
            <w:r w:rsidRPr="00934AB6">
              <w:rPr>
                <w:rFonts w:cstheme="minorHAnsi"/>
                <w:lang w:eastAsia="en-AU"/>
              </w:rPr>
              <w:t>Reporting</w:t>
            </w:r>
          </w:p>
          <w:p w14:paraId="2EC50113" w14:textId="77777777" w:rsidR="00934AB6" w:rsidRPr="00934AB6" w:rsidRDefault="00934AB6" w:rsidP="00934AB6">
            <w:pPr>
              <w:spacing w:before="120" w:after="120"/>
              <w:jc w:val="center"/>
              <w:rPr>
                <w:rFonts w:cstheme="minorHAnsi"/>
                <w:lang w:eastAsia="en-AU"/>
              </w:rPr>
            </w:pPr>
            <w:r w:rsidRPr="00934AB6">
              <w:rPr>
                <w:rFonts w:cstheme="minorHAnsi"/>
                <w:sz w:val="22"/>
                <w:lang w:eastAsia="en-AU"/>
              </w:rPr>
              <w:t>(Who would you report this to)</w:t>
            </w:r>
          </w:p>
        </w:tc>
      </w:tr>
      <w:tr w:rsidR="00DF5343" w:rsidRPr="00934AB6" w14:paraId="54942F5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DBFBE3" w14:textId="77777777" w:rsidR="00DF5343" w:rsidRPr="00934AB6" w:rsidRDefault="00DF5343" w:rsidP="00DF5343">
            <w:pPr>
              <w:rPr>
                <w:rFonts w:cstheme="minorHAnsi"/>
                <w:lang w:eastAsia="en-AU"/>
              </w:rPr>
            </w:pPr>
            <w:r w:rsidRPr="00934AB6">
              <w:rPr>
                <w:rFonts w:cstheme="minorHAnsi"/>
                <w:lang w:eastAsia="en-AU"/>
              </w:rPr>
              <w:t>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5AF985" w14:textId="77777777" w:rsidR="00DF5343" w:rsidRPr="00934AB6" w:rsidRDefault="00DF5343" w:rsidP="00DF5343">
            <w:pPr>
              <w:rPr>
                <w:rFonts w:cstheme="minorHAnsi"/>
                <w:lang w:eastAsia="en-AU"/>
              </w:rPr>
            </w:pPr>
            <w:r w:rsidRPr="00934AB6">
              <w:rPr>
                <w:rFonts w:cstheme="minorHAnsi"/>
                <w:lang w:eastAsia="en-AU"/>
              </w:rPr>
              <w:t>Risk minimisation/medical management plans are in place for children with specific health care needs, allergy or relevant medical conditions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235D27" w14:textId="6CA9CD52" w:rsidR="00DF5343" w:rsidRPr="00934AB6" w:rsidRDefault="00B71F2A" w:rsidP="00DF5343">
            <w:pPr>
              <w:rPr>
                <w:rFonts w:cstheme="minorHAnsi"/>
                <w:color w:val="FF0000"/>
                <w:lang w:eastAsia="en-AU"/>
              </w:rPr>
            </w:pPr>
            <w:sdt>
              <w:sdtPr>
                <w:rPr>
                  <w:rFonts w:cstheme="minorHAnsi"/>
                  <w:szCs w:val="20"/>
                </w:rPr>
                <w:id w:val="1016498342"/>
                <w14:checkbox>
                  <w14:checked w14:val="1"/>
                  <w14:checkedState w14:val="2612" w14:font="MS Gothic"/>
                  <w14:uncheckedState w14:val="2610" w14:font="MS Gothic"/>
                </w14:checkbox>
              </w:sdtPr>
              <w:sdtEndPr/>
              <w:sdtContent>
                <w:r w:rsidR="00DF5343">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547042857"/>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0202B1D" w14:textId="77777777" w:rsidR="00DF5343" w:rsidRDefault="00DF5343" w:rsidP="00DF5343">
            <w:pPr>
              <w:rPr>
                <w:rFonts w:cstheme="minorHAnsi"/>
                <w:lang w:eastAsia="en-AU"/>
              </w:rPr>
            </w:pPr>
            <w:r>
              <w:rPr>
                <w:rFonts w:cstheme="minorHAnsi"/>
                <w:lang w:eastAsia="en-AU"/>
              </w:rPr>
              <w:t xml:space="preserve">Allergic children, </w:t>
            </w:r>
          </w:p>
          <w:p w14:paraId="5282706A" w14:textId="77777777" w:rsidR="00DF5343" w:rsidRDefault="00DF5343" w:rsidP="00DF5343">
            <w:pPr>
              <w:rPr>
                <w:rFonts w:cstheme="minorHAnsi"/>
                <w:lang w:eastAsia="en-AU"/>
              </w:rPr>
            </w:pPr>
            <w:r>
              <w:rPr>
                <w:rFonts w:cstheme="minorHAnsi"/>
                <w:lang w:eastAsia="en-AU"/>
              </w:rPr>
              <w:t>Anaphylaxis children,</w:t>
            </w:r>
          </w:p>
          <w:p w14:paraId="13B96222" w14:textId="3335958B" w:rsidR="00DF5343" w:rsidRPr="00DF5343" w:rsidRDefault="00DF5343" w:rsidP="00DF5343">
            <w:pPr>
              <w:rPr>
                <w:rFonts w:cstheme="minorHAnsi"/>
                <w:lang w:eastAsia="en-AU"/>
              </w:rPr>
            </w:pPr>
            <w:r>
              <w:rPr>
                <w:rFonts w:cstheme="minorHAnsi"/>
                <w:lang w:eastAsia="en-AU"/>
              </w:rPr>
              <w:t>Asthma children</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54C40BB" w14:textId="77777777" w:rsidR="00DF5343" w:rsidRDefault="00DF5343" w:rsidP="00DF5343">
            <w:pPr>
              <w:rPr>
                <w:rFonts w:cstheme="minorHAnsi"/>
                <w:lang w:eastAsia="en-AU"/>
              </w:rPr>
            </w:pPr>
            <w:r w:rsidRPr="00DF5343">
              <w:rPr>
                <w:rFonts w:cstheme="minorHAnsi"/>
                <w:lang w:eastAsia="en-AU"/>
              </w:rPr>
              <w:t>Be cautious about food and dietary allergies</w:t>
            </w:r>
            <w:r w:rsidR="00436DD9">
              <w:rPr>
                <w:rFonts w:cstheme="minorHAnsi"/>
                <w:lang w:eastAsia="en-AU"/>
              </w:rPr>
              <w:t>.</w:t>
            </w:r>
          </w:p>
          <w:p w14:paraId="49F67856" w14:textId="41EC6827" w:rsidR="00436DD9" w:rsidRPr="00934AB6" w:rsidRDefault="00436DD9" w:rsidP="00DF5343">
            <w:pPr>
              <w:rPr>
                <w:rFonts w:cstheme="minorHAnsi"/>
                <w:lang w:eastAsia="en-AU"/>
              </w:rPr>
            </w:pPr>
            <w:r>
              <w:rPr>
                <w:rFonts w:cstheme="minorHAnsi"/>
                <w:lang w:eastAsia="en-AU"/>
              </w:rPr>
              <w:t>Follow the anaphylaxis and asthma action plan.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2E7588C" w14:textId="77777777" w:rsidR="00DF5343" w:rsidRDefault="00D777F6" w:rsidP="00DF5343">
            <w:pPr>
              <w:rPr>
                <w:rFonts w:cstheme="minorHAnsi"/>
                <w:lang w:eastAsia="en-AU"/>
              </w:rPr>
            </w:pPr>
            <w:r>
              <w:rPr>
                <w:rFonts w:cstheme="minorHAnsi"/>
                <w:lang w:eastAsia="en-AU"/>
              </w:rPr>
              <w:t xml:space="preserve">Another staff, </w:t>
            </w:r>
          </w:p>
          <w:p w14:paraId="7012090C" w14:textId="77777777" w:rsidR="00D777F6" w:rsidRDefault="00D777F6" w:rsidP="00DF5343">
            <w:pPr>
              <w:rPr>
                <w:rFonts w:cstheme="minorHAnsi"/>
                <w:lang w:eastAsia="en-AU"/>
              </w:rPr>
            </w:pPr>
            <w:r>
              <w:rPr>
                <w:rFonts w:cstheme="minorHAnsi"/>
                <w:lang w:eastAsia="en-AU"/>
              </w:rPr>
              <w:t>Room leader,</w:t>
            </w:r>
          </w:p>
          <w:p w14:paraId="06A750CF" w14:textId="77777777" w:rsidR="00D777F6" w:rsidRDefault="00D777F6" w:rsidP="00DF5343">
            <w:pPr>
              <w:rPr>
                <w:rFonts w:cstheme="minorHAnsi"/>
                <w:lang w:eastAsia="en-AU"/>
              </w:rPr>
            </w:pPr>
            <w:r>
              <w:rPr>
                <w:rFonts w:cstheme="minorHAnsi"/>
                <w:lang w:eastAsia="en-AU"/>
              </w:rPr>
              <w:t>Centre manager,</w:t>
            </w:r>
          </w:p>
          <w:p w14:paraId="0F7347BF" w14:textId="5F6E7C2A" w:rsidR="00D777F6" w:rsidRPr="00934AB6" w:rsidRDefault="00D777F6" w:rsidP="00DF5343">
            <w:pPr>
              <w:rPr>
                <w:rFonts w:cstheme="minorHAnsi"/>
                <w:lang w:eastAsia="en-AU"/>
              </w:rPr>
            </w:pPr>
            <w:r>
              <w:rPr>
                <w:rFonts w:cstheme="minorHAnsi"/>
                <w:lang w:eastAsia="en-AU"/>
              </w:rPr>
              <w:t>Call emergency (000).</w:t>
            </w:r>
          </w:p>
        </w:tc>
      </w:tr>
      <w:tr w:rsidR="00DF5343" w:rsidRPr="00934AB6" w14:paraId="2412369F"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3E83AD3" w14:textId="77777777" w:rsidR="00DF5343" w:rsidRPr="00934AB6" w:rsidRDefault="00DF5343" w:rsidP="00DF5343">
            <w:pPr>
              <w:rPr>
                <w:rFonts w:cstheme="minorHAnsi"/>
                <w:lang w:eastAsia="en-AU"/>
              </w:rPr>
            </w:pPr>
            <w:r w:rsidRPr="00934AB6">
              <w:rPr>
                <w:rFonts w:cstheme="minorHAnsi"/>
                <w:lang w:eastAsia="en-AU"/>
              </w:rPr>
              <w:t>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588EC" w14:textId="77777777" w:rsidR="00DF5343" w:rsidRPr="00934AB6" w:rsidRDefault="00DF5343" w:rsidP="00DF5343">
            <w:pPr>
              <w:rPr>
                <w:rFonts w:cstheme="minorHAnsi"/>
                <w:lang w:eastAsia="en-AU"/>
              </w:rPr>
            </w:pPr>
            <w:r w:rsidRPr="00934AB6">
              <w:rPr>
                <w:rFonts w:cstheme="minorHAnsi"/>
                <w:lang w:eastAsia="en-AU"/>
              </w:rPr>
              <w:t>Records of pest/vermin inspections and/or eradications are kept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02782A" w14:textId="32B96AFF" w:rsidR="00DF5343" w:rsidRPr="00934AB6" w:rsidRDefault="00B71F2A" w:rsidP="00DF5343">
            <w:pPr>
              <w:rPr>
                <w:rFonts w:cstheme="minorHAnsi"/>
                <w:color w:val="FF0000"/>
                <w:lang w:eastAsia="en-AU"/>
              </w:rPr>
            </w:pPr>
            <w:sdt>
              <w:sdtPr>
                <w:rPr>
                  <w:rFonts w:cstheme="minorHAnsi"/>
                  <w:szCs w:val="20"/>
                </w:rPr>
                <w:id w:val="1741282866"/>
                <w14:checkbox>
                  <w14:checked w14:val="1"/>
                  <w14:checkedState w14:val="2612" w14:font="MS Gothic"/>
                  <w14:uncheckedState w14:val="2610" w14:font="MS Gothic"/>
                </w14:checkbox>
              </w:sdtPr>
              <w:sdtEndPr/>
              <w:sdtContent>
                <w:r w:rsidR="00500EB4">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923246082"/>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FC8A01A" w14:textId="1697B896" w:rsidR="00DF5343" w:rsidRPr="00934AB6" w:rsidRDefault="001D341C" w:rsidP="00DF5343">
            <w:pPr>
              <w:rPr>
                <w:rFonts w:cstheme="minorHAnsi"/>
                <w:lang w:eastAsia="en-AU"/>
              </w:rPr>
            </w:pPr>
            <w:r>
              <w:rPr>
                <w:rFonts w:cstheme="minorHAnsi"/>
                <w:lang w:eastAsia="en-AU"/>
              </w:rPr>
              <w:t>They do paste control every 6 months.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B2CBCE" w14:textId="7AFA8DE1" w:rsidR="00DF5343" w:rsidRPr="00934AB6" w:rsidRDefault="001D341C" w:rsidP="00DF5343">
            <w:pPr>
              <w:rPr>
                <w:rFonts w:cstheme="minorHAnsi"/>
                <w:lang w:eastAsia="en-AU"/>
              </w:rPr>
            </w:pPr>
            <w:r>
              <w:rPr>
                <w:rFonts w:cstheme="minorHAnsi"/>
                <w:lang w:eastAsia="en-AU"/>
              </w:rPr>
              <w:t>Keep records of paste control.</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39B530E" w14:textId="77777777" w:rsidR="001D341C" w:rsidRDefault="001D341C" w:rsidP="001D341C">
            <w:pPr>
              <w:rPr>
                <w:rFonts w:cstheme="minorHAnsi"/>
                <w:lang w:eastAsia="en-AU"/>
              </w:rPr>
            </w:pPr>
            <w:r>
              <w:rPr>
                <w:rFonts w:cstheme="minorHAnsi"/>
                <w:lang w:eastAsia="en-AU"/>
              </w:rPr>
              <w:t>Room leader,</w:t>
            </w:r>
          </w:p>
          <w:p w14:paraId="6C4166D0" w14:textId="38CE126F" w:rsidR="00DF5343" w:rsidRPr="00934AB6" w:rsidRDefault="001D341C" w:rsidP="001D341C">
            <w:pPr>
              <w:rPr>
                <w:rFonts w:cstheme="minorHAnsi"/>
                <w:lang w:eastAsia="en-AU"/>
              </w:rPr>
            </w:pPr>
            <w:r>
              <w:rPr>
                <w:rFonts w:cstheme="minorHAnsi"/>
                <w:lang w:eastAsia="en-AU"/>
              </w:rPr>
              <w:t>Centre manager</w:t>
            </w:r>
          </w:p>
        </w:tc>
      </w:tr>
      <w:tr w:rsidR="00DF5343" w:rsidRPr="00934AB6" w14:paraId="515781F6"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C62B61" w14:textId="77777777" w:rsidR="00DF5343" w:rsidRPr="00934AB6" w:rsidRDefault="00DF5343" w:rsidP="00DF5343">
            <w:pPr>
              <w:rPr>
                <w:rFonts w:cstheme="minorHAnsi"/>
              </w:rPr>
            </w:pPr>
            <w:r w:rsidRPr="00934AB6">
              <w:rPr>
                <w:rFonts w:cstheme="minorHAnsi"/>
              </w:rPr>
              <w:t>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27B1C39" w14:textId="77777777" w:rsidR="00DF5343" w:rsidRPr="00934AB6" w:rsidRDefault="00DF5343" w:rsidP="00DF5343">
            <w:pPr>
              <w:rPr>
                <w:rFonts w:cstheme="minorHAnsi"/>
                <w:lang w:eastAsia="en-AU"/>
              </w:rPr>
            </w:pPr>
            <w:r w:rsidRPr="00934AB6">
              <w:rPr>
                <w:rFonts w:cstheme="minorHAnsi"/>
              </w:rPr>
              <w:t xml:space="preserve">Information about correct handwashing procedures </w:t>
            </w:r>
            <w:proofErr w:type="gramStart"/>
            <w:r w:rsidRPr="00934AB6">
              <w:rPr>
                <w:rFonts w:cstheme="minorHAnsi"/>
              </w:rPr>
              <w:t>are</w:t>
            </w:r>
            <w:proofErr w:type="gramEnd"/>
            <w:r w:rsidRPr="00934AB6">
              <w:rPr>
                <w:rFonts w:cstheme="minorHAnsi"/>
              </w:rPr>
              <w:t xml:space="preserve"> displayed near each handwashing sink. Shares this information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F6BDCD" w14:textId="19FF45D1" w:rsidR="00DF5343" w:rsidRPr="00934AB6" w:rsidRDefault="00B71F2A" w:rsidP="00DF5343">
            <w:pPr>
              <w:rPr>
                <w:rFonts w:cstheme="minorHAnsi"/>
                <w:color w:val="FF0000"/>
                <w:lang w:eastAsia="en-AU"/>
              </w:rPr>
            </w:pPr>
            <w:sdt>
              <w:sdtPr>
                <w:rPr>
                  <w:rFonts w:cstheme="minorHAnsi"/>
                  <w:szCs w:val="20"/>
                </w:rPr>
                <w:id w:val="-292754493"/>
                <w14:checkbox>
                  <w14:checked w14:val="1"/>
                  <w14:checkedState w14:val="2612" w14:font="MS Gothic"/>
                  <w14:uncheckedState w14:val="2610" w14:font="MS Gothic"/>
                </w14:checkbox>
              </w:sdtPr>
              <w:sdtEndPr/>
              <w:sdtContent>
                <w:r w:rsidR="00E67C49">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244343803"/>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4E7E" w14:textId="3E72FE5A" w:rsidR="00DF5343" w:rsidRPr="001429EF" w:rsidRDefault="00BA6BB6" w:rsidP="00DF5343">
            <w:pPr>
              <w:rPr>
                <w:rFonts w:cstheme="minorHAnsi"/>
                <w:lang w:eastAsia="en-AU"/>
              </w:rPr>
            </w:pPr>
            <w:r>
              <w:rPr>
                <w:rFonts w:cstheme="minorHAnsi"/>
                <w:lang w:eastAsia="en-AU"/>
              </w:rPr>
              <w:t>P</w:t>
            </w:r>
            <w:r w:rsidR="001429EF" w:rsidRPr="001429EF">
              <w:rPr>
                <w:rFonts w:cstheme="minorHAnsi"/>
                <w:lang w:eastAsia="en-AU"/>
              </w:rPr>
              <w:t>icture and instruction about handwash</w:t>
            </w:r>
            <w:r>
              <w:rPr>
                <w:rFonts w:cstheme="minorHAnsi"/>
                <w:lang w:eastAsia="en-AU"/>
              </w:rPr>
              <w:t xml:space="preserve"> are displayed</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C1CB3" w14:textId="59AB32E1" w:rsidR="00DF5343" w:rsidRPr="00934AB6" w:rsidRDefault="00351189" w:rsidP="00DF5343">
            <w:pPr>
              <w:rPr>
                <w:rFonts w:cstheme="minorHAnsi"/>
                <w:lang w:eastAsia="en-AU"/>
              </w:rPr>
            </w:pPr>
            <w:r>
              <w:rPr>
                <w:rFonts w:cstheme="minorHAnsi"/>
                <w:lang w:eastAsia="en-AU"/>
              </w:rPr>
              <w:t>Educators supervise and give instructions during handwash.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A5F291" w14:textId="51F94152" w:rsidR="00DF5343" w:rsidRPr="00351189" w:rsidRDefault="00351189" w:rsidP="00DF5343">
            <w:pPr>
              <w:rPr>
                <w:rFonts w:cstheme="minorHAnsi"/>
                <w:lang w:eastAsia="en-AU"/>
              </w:rPr>
            </w:pPr>
            <w:r w:rsidRPr="00351189">
              <w:rPr>
                <w:rFonts w:cstheme="minorHAnsi"/>
                <w:lang w:eastAsia="en-AU"/>
              </w:rPr>
              <w:t>Room leader</w:t>
            </w:r>
          </w:p>
        </w:tc>
      </w:tr>
      <w:tr w:rsidR="00DF5343" w:rsidRPr="00934AB6" w14:paraId="68F95CC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52199AE" w14:textId="77777777" w:rsidR="00DF5343" w:rsidRPr="00934AB6" w:rsidRDefault="00DF5343" w:rsidP="00DF5343">
            <w:pPr>
              <w:rPr>
                <w:rFonts w:cstheme="minorHAnsi"/>
              </w:rPr>
            </w:pPr>
            <w:r w:rsidRPr="00934AB6">
              <w:rPr>
                <w:rFonts w:cstheme="minorHAnsi"/>
              </w:rPr>
              <w:lastRenderedPageBreak/>
              <w:t>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115D7D" w14:textId="77777777" w:rsidR="00DF5343" w:rsidRPr="00934AB6" w:rsidRDefault="00DF5343" w:rsidP="00DF5343">
            <w:pPr>
              <w:rPr>
                <w:rFonts w:cstheme="minorHAnsi"/>
                <w:lang w:eastAsia="en-AU"/>
              </w:rPr>
            </w:pPr>
            <w:r w:rsidRPr="00934AB6">
              <w:rPr>
                <w:rFonts w:cstheme="minorHAnsi"/>
              </w:rPr>
              <w:t>Simple warning signs are located where potentially dangerous products are stored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63C3D81" w14:textId="3FEC8C5C" w:rsidR="00DF5343" w:rsidRPr="00934AB6" w:rsidRDefault="00B71F2A" w:rsidP="00DF5343">
            <w:pPr>
              <w:rPr>
                <w:rFonts w:cstheme="minorHAnsi"/>
                <w:lang w:eastAsia="en-AU"/>
              </w:rPr>
            </w:pPr>
            <w:sdt>
              <w:sdtPr>
                <w:rPr>
                  <w:rFonts w:cstheme="minorHAnsi"/>
                  <w:szCs w:val="20"/>
                </w:rPr>
                <w:id w:val="-1168548577"/>
                <w14:checkbox>
                  <w14:checked w14:val="1"/>
                  <w14:checkedState w14:val="2612" w14:font="MS Gothic"/>
                  <w14:uncheckedState w14:val="2610" w14:font="MS Gothic"/>
                </w14:checkbox>
              </w:sdtPr>
              <w:sdtEndPr/>
              <w:sdtContent>
                <w:r w:rsidR="00115C2F">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711035919"/>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0106770" w14:textId="32784E0C" w:rsidR="00DF5343" w:rsidRPr="00934AB6" w:rsidRDefault="00BA6BB6" w:rsidP="00DF5343">
            <w:pPr>
              <w:rPr>
                <w:rFonts w:cstheme="minorHAnsi"/>
                <w:lang w:eastAsia="en-AU"/>
              </w:rPr>
            </w:pPr>
            <w:r>
              <w:rPr>
                <w:rFonts w:cstheme="minorHAnsi"/>
                <w:lang w:eastAsia="en-AU"/>
              </w:rPr>
              <w:t>C</w:t>
            </w:r>
            <w:r w:rsidR="00115C2F">
              <w:rPr>
                <w:rFonts w:cstheme="minorHAnsi"/>
                <w:lang w:eastAsia="en-AU"/>
              </w:rPr>
              <w:t>hemical warning sign</w:t>
            </w:r>
            <w:r>
              <w:rPr>
                <w:rFonts w:cstheme="minorHAnsi"/>
                <w:lang w:eastAsia="en-AU"/>
              </w:rPr>
              <w:t xml:space="preserv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5D0AE7" w14:textId="1BE99F19" w:rsidR="00DF5343" w:rsidRPr="00934AB6" w:rsidRDefault="00335C13" w:rsidP="00DF5343">
            <w:pPr>
              <w:rPr>
                <w:rFonts w:cstheme="minorHAnsi"/>
                <w:lang w:eastAsia="en-AU"/>
              </w:rPr>
            </w:pPr>
            <w:r>
              <w:rPr>
                <w:rFonts w:cstheme="minorHAnsi"/>
                <w:lang w:eastAsia="en-AU"/>
              </w:rPr>
              <w:t>Ensure door is always locked where the warning sign is displayed.</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E6FA99" w14:textId="77777777" w:rsidR="005336E9" w:rsidRDefault="005336E9" w:rsidP="005336E9">
            <w:pPr>
              <w:rPr>
                <w:rFonts w:cstheme="minorHAnsi"/>
                <w:lang w:eastAsia="en-AU"/>
              </w:rPr>
            </w:pPr>
            <w:r>
              <w:rPr>
                <w:rFonts w:cstheme="minorHAnsi"/>
                <w:lang w:eastAsia="en-AU"/>
              </w:rPr>
              <w:t xml:space="preserve">Another staff, </w:t>
            </w:r>
          </w:p>
          <w:p w14:paraId="6B28A76E" w14:textId="77777777" w:rsidR="005336E9" w:rsidRDefault="005336E9" w:rsidP="005336E9">
            <w:pPr>
              <w:rPr>
                <w:rFonts w:cstheme="minorHAnsi"/>
                <w:lang w:eastAsia="en-AU"/>
              </w:rPr>
            </w:pPr>
            <w:r>
              <w:rPr>
                <w:rFonts w:cstheme="minorHAnsi"/>
                <w:lang w:eastAsia="en-AU"/>
              </w:rPr>
              <w:t>Room leader,</w:t>
            </w:r>
          </w:p>
          <w:p w14:paraId="3C782A3E" w14:textId="11AC1DBA" w:rsidR="00DF5343" w:rsidRPr="00934AB6" w:rsidRDefault="005336E9" w:rsidP="005336E9">
            <w:pPr>
              <w:rPr>
                <w:rFonts w:cstheme="minorHAnsi"/>
                <w:lang w:eastAsia="en-AU"/>
              </w:rPr>
            </w:pPr>
            <w:r>
              <w:rPr>
                <w:rFonts w:cstheme="minorHAnsi"/>
                <w:lang w:eastAsia="en-AU"/>
              </w:rPr>
              <w:t>Centre manager</w:t>
            </w:r>
          </w:p>
        </w:tc>
      </w:tr>
      <w:tr w:rsidR="00DF5343" w:rsidRPr="00934AB6" w14:paraId="78A5CFE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68E003" w14:textId="77777777" w:rsidR="00DF5343" w:rsidRPr="00934AB6" w:rsidRDefault="00DF5343" w:rsidP="00DF5343">
            <w:pPr>
              <w:rPr>
                <w:rFonts w:cstheme="minorHAnsi"/>
              </w:rPr>
            </w:pPr>
            <w:r w:rsidRPr="00934AB6">
              <w:rPr>
                <w:rFonts w:cstheme="minorHAnsi"/>
              </w:rPr>
              <w:t>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66A2E3" w14:textId="77777777" w:rsidR="00DF5343" w:rsidRPr="00934AB6" w:rsidRDefault="00DF5343" w:rsidP="00DF5343">
            <w:pPr>
              <w:rPr>
                <w:rFonts w:cstheme="minorHAnsi"/>
              </w:rPr>
            </w:pPr>
            <w:r w:rsidRPr="00934AB6">
              <w:rPr>
                <w:rFonts w:cstheme="minorHAnsi"/>
              </w:rPr>
              <w:t>Emergency procedures are displayed prominently throughout the premises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83C976" w14:textId="1FF037D1" w:rsidR="00DF5343" w:rsidRPr="00934AB6" w:rsidRDefault="00B71F2A" w:rsidP="00DF5343">
            <w:pPr>
              <w:rPr>
                <w:rFonts w:cstheme="minorHAnsi"/>
                <w:lang w:eastAsia="en-AU"/>
              </w:rPr>
            </w:pPr>
            <w:sdt>
              <w:sdtPr>
                <w:rPr>
                  <w:rFonts w:cstheme="minorHAnsi"/>
                  <w:szCs w:val="20"/>
                </w:rPr>
                <w:id w:val="851382054"/>
                <w14:checkbox>
                  <w14:checked w14:val="1"/>
                  <w14:checkedState w14:val="2612" w14:font="MS Gothic"/>
                  <w14:uncheckedState w14:val="2610" w14:font="MS Gothic"/>
                </w14:checkbox>
              </w:sdtPr>
              <w:sdtEndPr/>
              <w:sdtContent>
                <w:r w:rsidR="0032538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713228519"/>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D49C65" w14:textId="15A86397" w:rsidR="00DF5343" w:rsidRPr="00934AB6" w:rsidRDefault="00BA6BB6" w:rsidP="00DF5343">
            <w:pPr>
              <w:rPr>
                <w:rFonts w:cstheme="minorHAnsi"/>
                <w:lang w:eastAsia="en-AU"/>
              </w:rPr>
            </w:pPr>
            <w:r>
              <w:rPr>
                <w:rFonts w:cstheme="minorHAnsi"/>
                <w:lang w:eastAsia="en-AU"/>
              </w:rPr>
              <w:t>E</w:t>
            </w:r>
            <w:r w:rsidR="00325380">
              <w:rPr>
                <w:rFonts w:cstheme="minorHAnsi"/>
                <w:lang w:eastAsia="en-AU"/>
              </w:rPr>
              <w:t>mergency</w:t>
            </w:r>
            <w:r w:rsidR="00DC1EA8">
              <w:rPr>
                <w:rFonts w:cstheme="minorHAnsi"/>
                <w:lang w:eastAsia="en-AU"/>
              </w:rPr>
              <w:t xml:space="preserve"> exit routes</w:t>
            </w:r>
            <w:r w:rsidR="00325380">
              <w:rPr>
                <w:rFonts w:cstheme="minorHAnsi"/>
                <w:lang w:eastAsia="en-AU"/>
              </w:rPr>
              <w:t xml:space="preserve"> poster</w:t>
            </w:r>
            <w:r>
              <w:rPr>
                <w:rFonts w:cstheme="minorHAnsi"/>
                <w:lang w:eastAsia="en-AU"/>
              </w:rPr>
              <w:t xml:space="preserve"> is displayed</w:t>
            </w:r>
            <w:r w:rsidR="00213F60">
              <w:rPr>
                <w:rFonts w:cstheme="minorHAnsi"/>
                <w:lang w:eastAsia="en-AU"/>
              </w:rPr>
              <w:t xml:space="preserve"> in every room near door.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0809114" w14:textId="64F4140B" w:rsidR="00DF5343" w:rsidRPr="00934AB6" w:rsidRDefault="00213F60" w:rsidP="00DF5343">
            <w:pPr>
              <w:rPr>
                <w:rFonts w:cstheme="minorHAnsi"/>
                <w:lang w:eastAsia="en-AU"/>
              </w:rPr>
            </w:pPr>
            <w:r>
              <w:rPr>
                <w:rFonts w:cstheme="minorHAnsi"/>
                <w:lang w:eastAsia="en-AU"/>
              </w:rPr>
              <w:t>Make aware of emergency procedure among all staff members.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A838E" w14:textId="4B83411C" w:rsidR="00DF5343" w:rsidRPr="00934AB6" w:rsidRDefault="009A28F7" w:rsidP="00DF5343">
            <w:pPr>
              <w:rPr>
                <w:rFonts w:cstheme="minorHAnsi"/>
                <w:lang w:eastAsia="en-AU"/>
              </w:rPr>
            </w:pPr>
            <w:r>
              <w:rPr>
                <w:rFonts w:cstheme="minorHAnsi"/>
                <w:lang w:eastAsia="en-AU"/>
              </w:rPr>
              <w:t>among all staff members</w:t>
            </w:r>
          </w:p>
        </w:tc>
      </w:tr>
      <w:tr w:rsidR="00DF5343" w:rsidRPr="00934AB6" w14:paraId="241B419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C24B6CB" w14:textId="77777777" w:rsidR="00DF5343" w:rsidRPr="00934AB6" w:rsidRDefault="00DF5343" w:rsidP="00DF5343">
            <w:pPr>
              <w:rPr>
                <w:rFonts w:cstheme="minorHAnsi"/>
              </w:rPr>
            </w:pPr>
            <w:r w:rsidRPr="00934AB6">
              <w:rPr>
                <w:rFonts w:cstheme="minorHAnsi"/>
              </w:rPr>
              <w:t>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7854B4E" w14:textId="77777777" w:rsidR="00DF5343" w:rsidRPr="00934AB6" w:rsidRDefault="00DF5343" w:rsidP="00DF5343">
            <w:pPr>
              <w:rPr>
                <w:rFonts w:cstheme="minorHAnsi"/>
              </w:rPr>
            </w:pPr>
            <w:r w:rsidRPr="00934AB6">
              <w:rPr>
                <w:rFonts w:cstheme="minorHAnsi"/>
              </w:rPr>
              <w:t>All educators have ready access to a phone or similar means of communication</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A6ED11" w14:textId="284A8E52" w:rsidR="00DF5343" w:rsidRPr="00934AB6" w:rsidRDefault="00B71F2A" w:rsidP="00DF5343">
            <w:pPr>
              <w:rPr>
                <w:rFonts w:cstheme="minorHAnsi"/>
                <w:lang w:eastAsia="en-AU"/>
              </w:rPr>
            </w:pPr>
            <w:sdt>
              <w:sdtPr>
                <w:rPr>
                  <w:rFonts w:cstheme="minorHAnsi"/>
                  <w:szCs w:val="20"/>
                </w:rPr>
                <w:id w:val="-173335740"/>
                <w14:checkbox>
                  <w14:checked w14:val="1"/>
                  <w14:checkedState w14:val="2612" w14:font="MS Gothic"/>
                  <w14:uncheckedState w14:val="2610" w14:font="MS Gothic"/>
                </w14:checkbox>
              </w:sdtPr>
              <w:sdtEndPr/>
              <w:sdtContent>
                <w:r w:rsidR="002F3298">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279830478"/>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E17739" w14:textId="2DBDD363" w:rsidR="00DF5343" w:rsidRPr="00934AB6" w:rsidRDefault="002F3298" w:rsidP="00DF5343">
            <w:pPr>
              <w:rPr>
                <w:rFonts w:cstheme="minorHAnsi"/>
                <w:lang w:eastAsia="en-AU"/>
              </w:rPr>
            </w:pPr>
            <w:r>
              <w:rPr>
                <w:rFonts w:cstheme="minorHAnsi"/>
                <w:lang w:eastAsia="en-AU"/>
              </w:rPr>
              <w:t>Every room has phone for communications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A79B93" w14:textId="223D2FED" w:rsidR="00DF5343" w:rsidRPr="00934AB6" w:rsidRDefault="00B06394" w:rsidP="00DF5343">
            <w:pPr>
              <w:rPr>
                <w:rFonts w:cstheme="minorHAnsi"/>
                <w:lang w:eastAsia="en-AU"/>
              </w:rPr>
            </w:pPr>
            <w:r>
              <w:rPr>
                <w:rFonts w:cstheme="minorHAnsi"/>
                <w:lang w:eastAsia="en-AU"/>
              </w:rPr>
              <w:t xml:space="preserve">In case of emergency use phone to contact </w:t>
            </w:r>
            <w:r w:rsidR="00840412">
              <w:rPr>
                <w:rFonts w:cstheme="minorHAnsi"/>
                <w:lang w:eastAsia="en-AU"/>
              </w:rPr>
              <w:t>with staffs and another emergency number.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61B2FC" w14:textId="77777777" w:rsidR="0048225B" w:rsidRDefault="0048225B" w:rsidP="0048225B">
            <w:pPr>
              <w:rPr>
                <w:rFonts w:cstheme="minorHAnsi"/>
                <w:lang w:eastAsia="en-AU"/>
              </w:rPr>
            </w:pPr>
            <w:r>
              <w:rPr>
                <w:rFonts w:cstheme="minorHAnsi"/>
                <w:lang w:eastAsia="en-AU"/>
              </w:rPr>
              <w:t xml:space="preserve">Another staff, </w:t>
            </w:r>
          </w:p>
          <w:p w14:paraId="0E1C24B3" w14:textId="77777777" w:rsidR="0048225B" w:rsidRDefault="0048225B" w:rsidP="0048225B">
            <w:pPr>
              <w:rPr>
                <w:rFonts w:cstheme="minorHAnsi"/>
                <w:lang w:eastAsia="en-AU"/>
              </w:rPr>
            </w:pPr>
            <w:r>
              <w:rPr>
                <w:rFonts w:cstheme="minorHAnsi"/>
                <w:lang w:eastAsia="en-AU"/>
              </w:rPr>
              <w:t>Room leader,</w:t>
            </w:r>
          </w:p>
          <w:p w14:paraId="26083663" w14:textId="68B88E83" w:rsidR="00DF5343" w:rsidRPr="00934AB6" w:rsidRDefault="0048225B" w:rsidP="0048225B">
            <w:pPr>
              <w:rPr>
                <w:rFonts w:cstheme="minorHAnsi"/>
                <w:lang w:eastAsia="en-AU"/>
              </w:rPr>
            </w:pPr>
            <w:r>
              <w:rPr>
                <w:rFonts w:cstheme="minorHAnsi"/>
                <w:lang w:eastAsia="en-AU"/>
              </w:rPr>
              <w:t>Centre manager</w:t>
            </w:r>
          </w:p>
        </w:tc>
      </w:tr>
      <w:tr w:rsidR="00DF5343" w:rsidRPr="00934AB6" w14:paraId="573506FD"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4B01E97" w14:textId="77777777" w:rsidR="00DF5343" w:rsidRPr="00934AB6" w:rsidRDefault="00DF5343" w:rsidP="00DF5343">
            <w:pPr>
              <w:rPr>
                <w:rFonts w:cstheme="minorHAnsi"/>
              </w:rPr>
            </w:pPr>
            <w:r w:rsidRPr="00934AB6">
              <w:rPr>
                <w:rFonts w:cstheme="minorHAnsi"/>
              </w:rPr>
              <w:t>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924D70" w14:textId="77777777" w:rsidR="00DF5343" w:rsidRPr="00934AB6" w:rsidRDefault="00DF5343" w:rsidP="00DF5343">
            <w:pPr>
              <w:rPr>
                <w:rFonts w:cstheme="minorHAnsi"/>
              </w:rPr>
            </w:pPr>
            <w:r w:rsidRPr="00934AB6">
              <w:rPr>
                <w:rFonts w:cstheme="minorHAnsi"/>
              </w:rPr>
              <w:t>Emergency numbers are located near telephones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EB19F93" w14:textId="0CC55DD5" w:rsidR="00DF5343" w:rsidRPr="00934AB6" w:rsidRDefault="00B71F2A" w:rsidP="00DF5343">
            <w:pPr>
              <w:rPr>
                <w:rFonts w:cstheme="minorHAnsi"/>
                <w:lang w:eastAsia="en-AU"/>
              </w:rPr>
            </w:pPr>
            <w:sdt>
              <w:sdtPr>
                <w:rPr>
                  <w:rFonts w:cstheme="minorHAnsi"/>
                  <w:szCs w:val="20"/>
                </w:rPr>
                <w:id w:val="-1389951457"/>
                <w14:checkbox>
                  <w14:checked w14:val="1"/>
                  <w14:checkedState w14:val="2612" w14:font="MS Gothic"/>
                  <w14:uncheckedState w14:val="2610" w14:font="MS Gothic"/>
                </w14:checkbox>
              </w:sdtPr>
              <w:sdtEndPr/>
              <w:sdtContent>
                <w:r w:rsidR="00F44573">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698054286"/>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394BB" w14:textId="3494229F" w:rsidR="00DF5343" w:rsidRPr="00934AB6" w:rsidRDefault="00F44573" w:rsidP="00DF5343">
            <w:pPr>
              <w:rPr>
                <w:rFonts w:cstheme="minorHAnsi"/>
                <w:lang w:eastAsia="en-AU"/>
              </w:rPr>
            </w:pPr>
            <w:r>
              <w:rPr>
                <w:rFonts w:cstheme="minorHAnsi"/>
                <w:lang w:eastAsia="en-AU"/>
              </w:rPr>
              <w:t>Emergency numbers are displayed near telephones.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EADAAF7" w14:textId="111727B0" w:rsidR="00DF5343" w:rsidRPr="00934AB6" w:rsidRDefault="00407AC1" w:rsidP="00DF5343">
            <w:pPr>
              <w:rPr>
                <w:rFonts w:cstheme="minorHAnsi"/>
                <w:lang w:eastAsia="en-AU"/>
              </w:rPr>
            </w:pPr>
            <w:r>
              <w:rPr>
                <w:rFonts w:cstheme="minorHAnsi"/>
                <w:lang w:eastAsia="en-AU"/>
              </w:rPr>
              <w:t>If there is any emergency situation use emergency numbers.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A9F572" w14:textId="77777777" w:rsidR="00B63FA3" w:rsidRDefault="00B63FA3" w:rsidP="00B63FA3">
            <w:pPr>
              <w:rPr>
                <w:rFonts w:cstheme="minorHAnsi"/>
                <w:lang w:eastAsia="en-AU"/>
              </w:rPr>
            </w:pPr>
            <w:r>
              <w:rPr>
                <w:rFonts w:cstheme="minorHAnsi"/>
                <w:lang w:eastAsia="en-AU"/>
              </w:rPr>
              <w:t xml:space="preserve">Another staff, </w:t>
            </w:r>
          </w:p>
          <w:p w14:paraId="223A0815" w14:textId="77777777" w:rsidR="00B63FA3" w:rsidRDefault="00B63FA3" w:rsidP="00B63FA3">
            <w:pPr>
              <w:rPr>
                <w:rFonts w:cstheme="minorHAnsi"/>
                <w:lang w:eastAsia="en-AU"/>
              </w:rPr>
            </w:pPr>
            <w:r>
              <w:rPr>
                <w:rFonts w:cstheme="minorHAnsi"/>
                <w:lang w:eastAsia="en-AU"/>
              </w:rPr>
              <w:t>Room leader,</w:t>
            </w:r>
          </w:p>
          <w:p w14:paraId="1784A830" w14:textId="2754D629" w:rsidR="00DF5343" w:rsidRPr="00934AB6" w:rsidRDefault="00B63FA3" w:rsidP="00B63FA3">
            <w:pPr>
              <w:rPr>
                <w:rFonts w:cstheme="minorHAnsi"/>
                <w:color w:val="FF0000"/>
                <w:lang w:eastAsia="en-AU"/>
              </w:rPr>
            </w:pPr>
            <w:r>
              <w:rPr>
                <w:rFonts w:cstheme="minorHAnsi"/>
                <w:lang w:eastAsia="en-AU"/>
              </w:rPr>
              <w:t>Centre manager</w:t>
            </w:r>
          </w:p>
        </w:tc>
      </w:tr>
      <w:tr w:rsidR="00DF5343" w:rsidRPr="00934AB6" w14:paraId="4EB2E3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59F1AD" w14:textId="77777777" w:rsidR="00DF5343" w:rsidRPr="00934AB6" w:rsidRDefault="00DF5343" w:rsidP="00DF5343">
            <w:pPr>
              <w:rPr>
                <w:rFonts w:cstheme="minorHAnsi"/>
              </w:rPr>
            </w:pPr>
            <w:r w:rsidRPr="00934AB6">
              <w:rPr>
                <w:rFonts w:cstheme="minorHAnsi"/>
              </w:rPr>
              <w:t>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99448E" w14:textId="77777777" w:rsidR="00DF5343" w:rsidRPr="00934AB6" w:rsidRDefault="00DF5343" w:rsidP="00DF5343">
            <w:pPr>
              <w:rPr>
                <w:rFonts w:cstheme="minorHAnsi"/>
              </w:rPr>
            </w:pPr>
            <w:r w:rsidRPr="00934AB6">
              <w:rPr>
                <w:rFonts w:cstheme="minorHAnsi"/>
              </w:rPr>
              <w:t>A portable record of children’s emergency contacts in case of emergencies is maintained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E7B2BC" w14:textId="04C684CE" w:rsidR="00DF5343" w:rsidRPr="00934AB6" w:rsidRDefault="00B71F2A" w:rsidP="00DF5343">
            <w:pPr>
              <w:rPr>
                <w:rFonts w:cstheme="minorHAnsi"/>
                <w:lang w:eastAsia="en-AU"/>
              </w:rPr>
            </w:pPr>
            <w:sdt>
              <w:sdtPr>
                <w:rPr>
                  <w:rFonts w:cstheme="minorHAnsi"/>
                  <w:szCs w:val="20"/>
                </w:rPr>
                <w:id w:val="-483308566"/>
                <w14:checkbox>
                  <w14:checked w14:val="1"/>
                  <w14:checkedState w14:val="2612" w14:font="MS Gothic"/>
                  <w14:uncheckedState w14:val="2610" w14:font="MS Gothic"/>
                </w14:checkbox>
              </w:sdtPr>
              <w:sdtEndPr/>
              <w:sdtContent>
                <w:r w:rsidR="007D744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585448557"/>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C0A426" w14:textId="5E5ED9A0" w:rsidR="00DF5343" w:rsidRPr="00934AB6" w:rsidRDefault="007D7440" w:rsidP="00DF5343">
            <w:pPr>
              <w:rPr>
                <w:rFonts w:cstheme="minorHAnsi"/>
                <w:szCs w:val="20"/>
                <w:lang w:eastAsia="en-AU"/>
              </w:rPr>
            </w:pPr>
            <w:r>
              <w:rPr>
                <w:rFonts w:cstheme="minorHAnsi"/>
                <w:szCs w:val="20"/>
                <w:lang w:eastAsia="en-AU"/>
              </w:rPr>
              <w:t>Children emergency contacts are kept in phone and emergency bag.</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3661514" w14:textId="7868722A" w:rsidR="00DF5343" w:rsidRPr="00934AB6" w:rsidRDefault="00D26A09" w:rsidP="00DF5343">
            <w:pPr>
              <w:rPr>
                <w:rFonts w:cstheme="minorHAnsi"/>
                <w:lang w:eastAsia="en-AU"/>
              </w:rPr>
            </w:pPr>
            <w:r>
              <w:rPr>
                <w:rFonts w:cstheme="minorHAnsi"/>
                <w:lang w:eastAsia="en-AU"/>
              </w:rPr>
              <w:t>During emergency situation all staffs can use emergency number from iPad and emergency bag.</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937E239" w14:textId="77777777" w:rsidR="00482AAA" w:rsidRDefault="00482AAA" w:rsidP="00482AAA">
            <w:pPr>
              <w:rPr>
                <w:rFonts w:cstheme="minorHAnsi"/>
                <w:lang w:eastAsia="en-AU"/>
              </w:rPr>
            </w:pPr>
            <w:r>
              <w:rPr>
                <w:rFonts w:cstheme="minorHAnsi"/>
                <w:lang w:eastAsia="en-AU"/>
              </w:rPr>
              <w:t xml:space="preserve">Another staff, </w:t>
            </w:r>
          </w:p>
          <w:p w14:paraId="4FEE775A" w14:textId="77777777" w:rsidR="00482AAA" w:rsidRDefault="00482AAA" w:rsidP="00482AAA">
            <w:pPr>
              <w:rPr>
                <w:rFonts w:cstheme="minorHAnsi"/>
                <w:lang w:eastAsia="en-AU"/>
              </w:rPr>
            </w:pPr>
            <w:r>
              <w:rPr>
                <w:rFonts w:cstheme="minorHAnsi"/>
                <w:lang w:eastAsia="en-AU"/>
              </w:rPr>
              <w:t>Room leader,</w:t>
            </w:r>
          </w:p>
          <w:p w14:paraId="0E4380DA" w14:textId="0A659EF3" w:rsidR="00DF5343" w:rsidRPr="00934AB6" w:rsidRDefault="00482AAA" w:rsidP="00482AAA">
            <w:pPr>
              <w:rPr>
                <w:rFonts w:cstheme="minorHAnsi"/>
                <w:lang w:eastAsia="en-AU"/>
              </w:rPr>
            </w:pPr>
            <w:r>
              <w:rPr>
                <w:rFonts w:cstheme="minorHAnsi"/>
                <w:lang w:eastAsia="en-AU"/>
              </w:rPr>
              <w:t>Centre manager</w:t>
            </w:r>
          </w:p>
        </w:tc>
      </w:tr>
      <w:tr w:rsidR="00DF5343" w:rsidRPr="00934AB6" w14:paraId="1E90011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B953C" w14:textId="77777777" w:rsidR="00DF5343" w:rsidRPr="00934AB6" w:rsidRDefault="00DF5343" w:rsidP="00DF5343">
            <w:pPr>
              <w:rPr>
                <w:rFonts w:cstheme="minorHAnsi"/>
              </w:rPr>
            </w:pPr>
            <w:r w:rsidRPr="00934AB6">
              <w:rPr>
                <w:rFonts w:cstheme="minorHAnsi"/>
              </w:rPr>
              <w:t>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5F8E860" w14:textId="77777777" w:rsidR="00DF5343" w:rsidRPr="00934AB6" w:rsidRDefault="00DF5343" w:rsidP="00DF5343">
            <w:pPr>
              <w:rPr>
                <w:rFonts w:cstheme="minorHAnsi"/>
              </w:rPr>
            </w:pPr>
            <w:r w:rsidRPr="00934AB6">
              <w:rPr>
                <w:rFonts w:cstheme="minorHAnsi"/>
              </w:rPr>
              <w:t xml:space="preserve">Emergency equipment is available and has notification tag of being tested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F792F4" w14:textId="66A2520E" w:rsidR="00DF5343" w:rsidRPr="00934AB6" w:rsidRDefault="00B71F2A" w:rsidP="00DF5343">
            <w:pPr>
              <w:rPr>
                <w:rFonts w:cstheme="minorHAnsi"/>
                <w:lang w:eastAsia="en-AU"/>
              </w:rPr>
            </w:pPr>
            <w:sdt>
              <w:sdtPr>
                <w:rPr>
                  <w:rFonts w:cstheme="minorHAnsi"/>
                  <w:szCs w:val="20"/>
                </w:rPr>
                <w:id w:val="888922633"/>
                <w14:checkbox>
                  <w14:checked w14:val="1"/>
                  <w14:checkedState w14:val="2612" w14:font="MS Gothic"/>
                  <w14:uncheckedState w14:val="2610" w14:font="MS Gothic"/>
                </w14:checkbox>
              </w:sdtPr>
              <w:sdtEndPr/>
              <w:sdtContent>
                <w:r w:rsidR="00FA38D1">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488329594"/>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CCD5994" w14:textId="111326CE" w:rsidR="00DF5343" w:rsidRPr="00934AB6" w:rsidRDefault="00F178BE" w:rsidP="00DF5343">
            <w:pPr>
              <w:rPr>
                <w:rFonts w:cstheme="minorHAnsi"/>
                <w:lang w:eastAsia="en-AU"/>
              </w:rPr>
            </w:pPr>
            <w:r>
              <w:rPr>
                <w:rFonts w:cstheme="minorHAnsi"/>
                <w:lang w:eastAsia="en-AU"/>
              </w:rPr>
              <w:t>Yes, emergency equipment is available and notification tag is being tested once a year.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F272C9" w14:textId="54C17C16" w:rsidR="00DF5343" w:rsidRPr="00934AB6" w:rsidRDefault="00AA2C7B" w:rsidP="00DF5343">
            <w:pPr>
              <w:rPr>
                <w:rFonts w:cstheme="minorHAnsi"/>
                <w:lang w:eastAsia="en-AU"/>
              </w:rPr>
            </w:pPr>
            <w:r>
              <w:rPr>
                <w:rFonts w:cstheme="minorHAnsi"/>
                <w:lang w:eastAsia="en-AU"/>
              </w:rPr>
              <w:t>WHS responsible person should check equipment and throws out expired/non-functional ones and tag units.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8F8F4A" w14:textId="77777777" w:rsidR="00482AAA" w:rsidRDefault="00482AAA" w:rsidP="00482AAA">
            <w:pPr>
              <w:rPr>
                <w:rFonts w:cstheme="minorHAnsi"/>
                <w:lang w:eastAsia="en-AU"/>
              </w:rPr>
            </w:pPr>
            <w:r>
              <w:rPr>
                <w:rFonts w:cstheme="minorHAnsi"/>
                <w:lang w:eastAsia="en-AU"/>
              </w:rPr>
              <w:t xml:space="preserve">Another staff, </w:t>
            </w:r>
          </w:p>
          <w:p w14:paraId="597900DE" w14:textId="77777777" w:rsidR="00482AAA" w:rsidRDefault="00482AAA" w:rsidP="00482AAA">
            <w:pPr>
              <w:rPr>
                <w:rFonts w:cstheme="minorHAnsi"/>
                <w:lang w:eastAsia="en-AU"/>
              </w:rPr>
            </w:pPr>
            <w:r>
              <w:rPr>
                <w:rFonts w:cstheme="minorHAnsi"/>
                <w:lang w:eastAsia="en-AU"/>
              </w:rPr>
              <w:t>Room leader,</w:t>
            </w:r>
          </w:p>
          <w:p w14:paraId="1C2A51C7" w14:textId="12232F93" w:rsidR="00DF5343" w:rsidRPr="00934AB6" w:rsidRDefault="00482AAA" w:rsidP="00482AAA">
            <w:pPr>
              <w:rPr>
                <w:rFonts w:cstheme="minorHAnsi"/>
                <w:lang w:eastAsia="en-AU"/>
              </w:rPr>
            </w:pPr>
            <w:r>
              <w:rPr>
                <w:rFonts w:cstheme="minorHAnsi"/>
                <w:lang w:eastAsia="en-AU"/>
              </w:rPr>
              <w:t>Centre manager</w:t>
            </w:r>
          </w:p>
        </w:tc>
      </w:tr>
      <w:tr w:rsidR="00DF5343" w:rsidRPr="00934AB6" w14:paraId="37DBE6E1"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86488A" w14:textId="77777777" w:rsidR="00DF5343" w:rsidRPr="00934AB6" w:rsidRDefault="00DF5343" w:rsidP="00DF5343">
            <w:pPr>
              <w:rPr>
                <w:rFonts w:cstheme="minorHAnsi"/>
              </w:rPr>
            </w:pPr>
            <w:r w:rsidRPr="00934AB6">
              <w:rPr>
                <w:rFonts w:cstheme="minorHAnsi"/>
              </w:rPr>
              <w:lastRenderedPageBreak/>
              <w:t>10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999BAA" w14:textId="77777777" w:rsidR="00DF5343" w:rsidRPr="00934AB6" w:rsidRDefault="00DF5343" w:rsidP="00DF5343">
            <w:pPr>
              <w:rPr>
                <w:rFonts w:cstheme="minorHAnsi"/>
              </w:rPr>
            </w:pPr>
            <w:r w:rsidRPr="00934AB6">
              <w:rPr>
                <w:rFonts w:cstheme="minorHAnsi"/>
              </w:rPr>
              <w:t>Staff are trained in the use of emergency equipment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F5B82D" w14:textId="1BF53DDC" w:rsidR="00DF5343" w:rsidRPr="00934AB6" w:rsidRDefault="00B71F2A" w:rsidP="00DF5343">
            <w:pPr>
              <w:rPr>
                <w:rFonts w:cstheme="minorHAnsi"/>
                <w:lang w:eastAsia="en-AU"/>
              </w:rPr>
            </w:pPr>
            <w:sdt>
              <w:sdtPr>
                <w:rPr>
                  <w:rFonts w:cstheme="minorHAnsi"/>
                  <w:szCs w:val="20"/>
                </w:rPr>
                <w:id w:val="-1003512484"/>
                <w14:checkbox>
                  <w14:checked w14:val="1"/>
                  <w14:checkedState w14:val="2612" w14:font="MS Gothic"/>
                  <w14:uncheckedState w14:val="2610" w14:font="MS Gothic"/>
                </w14:checkbox>
              </w:sdtPr>
              <w:sdtEndPr/>
              <w:sdtContent>
                <w:r w:rsidR="0025626C">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178620851"/>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A77403" w14:textId="7CD86616" w:rsidR="00DF5343" w:rsidRPr="0025626C" w:rsidRDefault="0025626C" w:rsidP="00DF5343">
            <w:pPr>
              <w:rPr>
                <w:rFonts w:cstheme="minorHAnsi"/>
                <w:lang w:eastAsia="en-AU"/>
              </w:rPr>
            </w:pPr>
            <w:r w:rsidRPr="0025626C">
              <w:rPr>
                <w:rFonts w:cstheme="minorHAnsi"/>
                <w:lang w:eastAsia="en-AU"/>
              </w:rPr>
              <w:t>Every month staffs are trained how to use emergency equipment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1A4C83" w14:textId="063467EA" w:rsidR="00DF5343" w:rsidRPr="00934AB6" w:rsidRDefault="00A93C95" w:rsidP="00DF5343">
            <w:pPr>
              <w:rPr>
                <w:rFonts w:cstheme="minorHAnsi"/>
                <w:lang w:eastAsia="en-AU"/>
              </w:rPr>
            </w:pPr>
            <w:r>
              <w:rPr>
                <w:rFonts w:cstheme="minorHAnsi"/>
                <w:lang w:eastAsia="en-AU"/>
              </w:rPr>
              <w:t>Keep training all staffs about emergency equipment every month.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F62AFD" w14:textId="011F6CD8" w:rsidR="00DF5343" w:rsidRPr="008A025C" w:rsidRDefault="008A025C" w:rsidP="00DF5343">
            <w:pPr>
              <w:rPr>
                <w:rFonts w:cstheme="minorHAnsi"/>
                <w:lang w:eastAsia="en-AU"/>
              </w:rPr>
            </w:pPr>
            <w:r w:rsidRPr="008A025C">
              <w:rPr>
                <w:rFonts w:cstheme="minorHAnsi"/>
                <w:lang w:eastAsia="en-AU"/>
              </w:rPr>
              <w:t>All staff members</w:t>
            </w:r>
          </w:p>
        </w:tc>
      </w:tr>
      <w:tr w:rsidR="00DF5343" w:rsidRPr="00934AB6" w14:paraId="278899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A351DB5" w14:textId="77777777" w:rsidR="00DF5343" w:rsidRPr="00934AB6" w:rsidRDefault="00DF5343" w:rsidP="00DF5343">
            <w:pPr>
              <w:rPr>
                <w:rFonts w:cstheme="minorHAnsi"/>
              </w:rPr>
            </w:pPr>
            <w:r w:rsidRPr="00934AB6">
              <w:rPr>
                <w:rFonts w:cstheme="minorHAnsi"/>
              </w:rPr>
              <w:t>11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165AC" w14:textId="77777777" w:rsidR="00DF5343" w:rsidRPr="00934AB6" w:rsidRDefault="00DF5343" w:rsidP="00DF5343">
            <w:pPr>
              <w:rPr>
                <w:rFonts w:cstheme="minorHAnsi"/>
              </w:rPr>
            </w:pPr>
            <w:r w:rsidRPr="00934AB6">
              <w:rPr>
                <w:rFonts w:cstheme="minorHAnsi"/>
              </w:rPr>
              <w:t>Basic training and testing on, how to move and fit car seats, restraints and booster seats are available to all educators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06644D0" w14:textId="73D90643" w:rsidR="00DF5343" w:rsidRPr="00934AB6" w:rsidRDefault="00B71F2A" w:rsidP="00DF5343">
            <w:pPr>
              <w:rPr>
                <w:rFonts w:cstheme="minorHAnsi"/>
                <w:lang w:eastAsia="en-AU"/>
              </w:rPr>
            </w:pPr>
            <w:sdt>
              <w:sdtPr>
                <w:rPr>
                  <w:rFonts w:cstheme="minorHAnsi"/>
                  <w:szCs w:val="20"/>
                </w:rPr>
                <w:id w:val="590973543"/>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 xml:space="preserve"> YES   </w:t>
            </w:r>
            <w:sdt>
              <w:sdtPr>
                <w:rPr>
                  <w:rFonts w:cstheme="minorHAnsi"/>
                  <w:szCs w:val="20"/>
                </w:rPr>
                <w:id w:val="-310632747"/>
                <w14:checkbox>
                  <w14:checked w14:val="1"/>
                  <w14:checkedState w14:val="2612" w14:font="MS Gothic"/>
                  <w14:uncheckedState w14:val="2610" w14:font="MS Gothic"/>
                </w14:checkbox>
              </w:sdtPr>
              <w:sdtEndPr/>
              <w:sdtContent>
                <w:r w:rsidR="0098057D">
                  <w:rPr>
                    <w:rFonts w:ascii="MS Gothic" w:eastAsia="MS Gothic" w:hAnsi="MS Gothic" w:cstheme="minorHAnsi" w:hint="eastAsia"/>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6AA46C" w14:textId="77777777" w:rsidR="00DF5343" w:rsidRPr="00934AB6" w:rsidRDefault="00DF5343" w:rsidP="00DF5343">
            <w:pPr>
              <w:rPr>
                <w:rFonts w:cstheme="minorHAnsi"/>
                <w:color w:val="FF0000"/>
                <w:lang w:eastAsia="en-AU"/>
              </w:rPr>
            </w:pP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329A4D" w14:textId="77777777" w:rsidR="00DF5343" w:rsidRPr="00934AB6" w:rsidRDefault="00DF5343" w:rsidP="00DF5343">
            <w:pPr>
              <w:rPr>
                <w:rFonts w:cstheme="minorHAnsi"/>
                <w:lang w:eastAsia="en-AU"/>
              </w:rPr>
            </w:pP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56585C" w14:textId="77777777" w:rsidR="00DF5343" w:rsidRPr="00934AB6" w:rsidRDefault="00DF5343" w:rsidP="00DF5343">
            <w:pPr>
              <w:rPr>
                <w:rFonts w:cstheme="minorHAnsi"/>
                <w:color w:val="FF0000"/>
                <w:lang w:eastAsia="en-AU"/>
              </w:rPr>
            </w:pPr>
          </w:p>
        </w:tc>
      </w:tr>
      <w:tr w:rsidR="00DF5343" w:rsidRPr="00934AB6" w14:paraId="0A64C18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28D78" w14:textId="77777777" w:rsidR="00DF5343" w:rsidRPr="00934AB6" w:rsidRDefault="00DF5343" w:rsidP="00DF5343">
            <w:pPr>
              <w:rPr>
                <w:rFonts w:cstheme="minorHAnsi"/>
              </w:rPr>
            </w:pPr>
            <w:r w:rsidRPr="00934AB6">
              <w:rPr>
                <w:rFonts w:cstheme="minorHAnsi"/>
              </w:rPr>
              <w:t>12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17A0F8F" w14:textId="77777777" w:rsidR="00DF5343" w:rsidRPr="00934AB6" w:rsidRDefault="00DF5343" w:rsidP="00DF5343">
            <w:pPr>
              <w:rPr>
                <w:rFonts w:cstheme="minorHAnsi"/>
              </w:rPr>
            </w:pPr>
            <w:r w:rsidRPr="00934AB6">
              <w:rPr>
                <w:rFonts w:cstheme="minorHAnsi"/>
              </w:rPr>
              <w:t>Safety checks of the service are regularly implemented and documented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B3A80F" w14:textId="377569DD" w:rsidR="00DF5343" w:rsidRPr="00934AB6" w:rsidRDefault="00B71F2A" w:rsidP="00DF5343">
            <w:pPr>
              <w:rPr>
                <w:rFonts w:cstheme="minorHAnsi"/>
                <w:lang w:eastAsia="en-AU"/>
              </w:rPr>
            </w:pPr>
            <w:sdt>
              <w:sdtPr>
                <w:rPr>
                  <w:rFonts w:cstheme="minorHAnsi"/>
                  <w:szCs w:val="20"/>
                </w:rPr>
                <w:id w:val="-1495255720"/>
                <w14:checkbox>
                  <w14:checked w14:val="1"/>
                  <w14:checkedState w14:val="2612" w14:font="MS Gothic"/>
                  <w14:uncheckedState w14:val="2610" w14:font="MS Gothic"/>
                </w14:checkbox>
              </w:sdtPr>
              <w:sdtEndPr/>
              <w:sdtContent>
                <w:r w:rsidR="008F2F4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969196806"/>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1430963" w14:textId="67E1C061" w:rsidR="00DF5343" w:rsidRPr="00934AB6" w:rsidRDefault="008F2F40" w:rsidP="00DF5343">
            <w:pPr>
              <w:rPr>
                <w:rFonts w:cstheme="minorHAnsi"/>
                <w:lang w:eastAsia="en-AU"/>
              </w:rPr>
            </w:pPr>
            <w:r>
              <w:rPr>
                <w:rFonts w:cstheme="minorHAnsi"/>
                <w:lang w:eastAsia="en-AU"/>
              </w:rPr>
              <w:t>Yes, s</w:t>
            </w:r>
            <w:r w:rsidRPr="00934AB6">
              <w:rPr>
                <w:rFonts w:cstheme="minorHAnsi"/>
              </w:rPr>
              <w:t>afety checks of the service are regularly implemented and documented</w:t>
            </w:r>
            <w:r>
              <w:rPr>
                <w:rFonts w:cstheme="minorHAnsi"/>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3CBEECF" w14:textId="75522705" w:rsidR="00DF5343" w:rsidRPr="00934AB6" w:rsidRDefault="00F2117D" w:rsidP="00DF5343">
            <w:pPr>
              <w:rPr>
                <w:rFonts w:cstheme="minorHAnsi"/>
                <w:lang w:eastAsia="en-AU"/>
              </w:rPr>
            </w:pPr>
            <w:r>
              <w:rPr>
                <w:rFonts w:cstheme="minorHAnsi"/>
                <w:lang w:eastAsia="en-AU"/>
              </w:rPr>
              <w:t>Perform daily service checks twice a day as per safety checklist and document it with supervisor signature.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955EDA" w14:textId="2D3EB1F7" w:rsidR="00DF5343" w:rsidRPr="00934AB6" w:rsidRDefault="00610A60" w:rsidP="00DF5343">
            <w:pPr>
              <w:rPr>
                <w:rFonts w:cstheme="minorHAnsi"/>
                <w:lang w:eastAsia="en-AU"/>
              </w:rPr>
            </w:pPr>
            <w:r>
              <w:rPr>
                <w:rFonts w:cstheme="minorHAnsi"/>
                <w:lang w:eastAsia="en-AU"/>
              </w:rPr>
              <w:t>Centre manager</w:t>
            </w:r>
          </w:p>
        </w:tc>
      </w:tr>
      <w:tr w:rsidR="00C31C31" w:rsidRPr="00934AB6" w14:paraId="2BED613B"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660A338" w14:textId="77777777" w:rsidR="00C31C31" w:rsidRPr="00934AB6" w:rsidRDefault="00C31C31" w:rsidP="00C31C31">
            <w:pPr>
              <w:rPr>
                <w:rFonts w:cstheme="minorHAnsi"/>
              </w:rPr>
            </w:pPr>
            <w:r w:rsidRPr="00934AB6">
              <w:rPr>
                <w:rFonts w:cstheme="minorHAnsi"/>
              </w:rPr>
              <w:t>13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627302" w14:textId="77777777" w:rsidR="00C31C31" w:rsidRPr="00934AB6" w:rsidRDefault="00C31C31" w:rsidP="00C31C31">
            <w:pPr>
              <w:rPr>
                <w:rFonts w:cstheme="minorHAnsi"/>
              </w:rPr>
            </w:pPr>
            <w:r w:rsidRPr="00934AB6">
              <w:rPr>
                <w:rFonts w:cstheme="minorHAnsi"/>
              </w:rPr>
              <w:t>Action is taken as a result of any service safety checks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FE3017F" w14:textId="410E948B" w:rsidR="00C31C31" w:rsidRPr="00934AB6" w:rsidRDefault="00B71F2A" w:rsidP="00C31C31">
            <w:pPr>
              <w:rPr>
                <w:rFonts w:cstheme="minorHAnsi"/>
                <w:lang w:eastAsia="en-AU"/>
              </w:rPr>
            </w:pPr>
            <w:sdt>
              <w:sdtPr>
                <w:rPr>
                  <w:rFonts w:cstheme="minorHAnsi"/>
                  <w:szCs w:val="20"/>
                </w:rPr>
                <w:id w:val="2030065932"/>
                <w14:checkbox>
                  <w14:checked w14:val="1"/>
                  <w14:checkedState w14:val="2612" w14:font="MS Gothic"/>
                  <w14:uncheckedState w14:val="2610" w14:font="MS Gothic"/>
                </w14:checkbox>
              </w:sdtPr>
              <w:sdtEndPr/>
              <w:sdtContent>
                <w:r w:rsidR="00C31C31">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2082946427"/>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BD42F3" w14:textId="20929A12" w:rsidR="00C31C31" w:rsidRPr="00934AB6" w:rsidRDefault="00C31C31" w:rsidP="00C31C31">
            <w:pPr>
              <w:rPr>
                <w:rFonts w:cstheme="minorHAnsi"/>
                <w:lang w:eastAsia="en-AU"/>
              </w:rPr>
            </w:pPr>
            <w:r>
              <w:rPr>
                <w:rFonts w:cstheme="minorHAnsi"/>
                <w:lang w:eastAsia="en-AU"/>
              </w:rPr>
              <w:t>They follow safety checklist and take appropriate actions.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E27A3" w14:textId="4814719D" w:rsidR="00C31C31" w:rsidRPr="00934AB6" w:rsidRDefault="00C31C31" w:rsidP="00C31C31">
            <w:pPr>
              <w:rPr>
                <w:rFonts w:cstheme="minorHAnsi"/>
                <w:lang w:eastAsia="en-AU"/>
              </w:rPr>
            </w:pPr>
            <w:r>
              <w:rPr>
                <w:rFonts w:cstheme="minorHAnsi"/>
                <w:lang w:eastAsia="en-AU"/>
              </w:rPr>
              <w:t>If any repairs are needed, fix it as per requirement.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037D5F" w14:textId="70F91796" w:rsidR="00C31C31" w:rsidRPr="00934AB6" w:rsidRDefault="00C31C31" w:rsidP="00C31C31">
            <w:pPr>
              <w:rPr>
                <w:rFonts w:cstheme="minorHAnsi"/>
                <w:lang w:eastAsia="en-AU"/>
              </w:rPr>
            </w:pPr>
            <w:r>
              <w:rPr>
                <w:rFonts w:cstheme="minorHAnsi"/>
                <w:lang w:eastAsia="en-AU"/>
              </w:rPr>
              <w:t>Centre manager</w:t>
            </w:r>
          </w:p>
        </w:tc>
      </w:tr>
      <w:tr w:rsidR="00C31C31" w:rsidRPr="00934AB6" w14:paraId="771ADAB3"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CB7E55B" w14:textId="77777777" w:rsidR="00C31C31" w:rsidRPr="00934AB6" w:rsidRDefault="00C31C31" w:rsidP="00C31C31">
            <w:pPr>
              <w:rPr>
                <w:rFonts w:cstheme="minorHAnsi"/>
                <w:szCs w:val="20"/>
                <w:lang w:eastAsia="en-AU"/>
              </w:rPr>
            </w:pPr>
            <w:r w:rsidRPr="00934AB6">
              <w:rPr>
                <w:rFonts w:cstheme="minorHAnsi"/>
                <w:szCs w:val="20"/>
                <w:lang w:eastAsia="en-AU"/>
              </w:rPr>
              <w:t>14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E6B47E" w14:textId="77777777" w:rsidR="00C31C31" w:rsidRPr="00934AB6" w:rsidRDefault="00C31C31" w:rsidP="00C31C31">
            <w:pPr>
              <w:rPr>
                <w:rFonts w:cstheme="minorHAnsi"/>
              </w:rPr>
            </w:pPr>
            <w:r w:rsidRPr="00934AB6">
              <w:rPr>
                <w:rFonts w:cstheme="minorHAnsi"/>
                <w:szCs w:val="20"/>
                <w:lang w:eastAsia="en-AU"/>
              </w:rPr>
              <w:t xml:space="preserve">Child health needs are discussed as part of the services enrolment procedures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A716D9" w14:textId="62F34A11" w:rsidR="00C31C31" w:rsidRPr="00934AB6" w:rsidRDefault="00B71F2A" w:rsidP="00C31C31">
            <w:pPr>
              <w:rPr>
                <w:rFonts w:cstheme="minorHAnsi"/>
                <w:lang w:eastAsia="en-AU"/>
              </w:rPr>
            </w:pPr>
            <w:sdt>
              <w:sdtPr>
                <w:rPr>
                  <w:rFonts w:cstheme="minorHAnsi"/>
                  <w:szCs w:val="20"/>
                </w:rPr>
                <w:id w:val="1535004952"/>
                <w14:checkbox>
                  <w14:checked w14:val="1"/>
                  <w14:checkedState w14:val="2612" w14:font="MS Gothic"/>
                  <w14:uncheckedState w14:val="2610" w14:font="MS Gothic"/>
                </w14:checkbox>
              </w:sdtPr>
              <w:sdtEndPr/>
              <w:sdtContent>
                <w:r w:rsidR="007178EE">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253932501"/>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B244AD7" w14:textId="581D62D2" w:rsidR="00C31C31" w:rsidRPr="00934AB6" w:rsidRDefault="007178EE" w:rsidP="00C31C31">
            <w:pPr>
              <w:rPr>
                <w:rFonts w:cstheme="minorHAnsi"/>
                <w:szCs w:val="20"/>
                <w:lang w:eastAsia="en-AU"/>
              </w:rPr>
            </w:pPr>
            <w:r>
              <w:rPr>
                <w:rFonts w:cstheme="minorHAnsi"/>
                <w:szCs w:val="20"/>
                <w:lang w:eastAsia="en-AU"/>
              </w:rPr>
              <w:t>They keep record of dietary choices, sleeping routine and kid’s interests.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57E2F0" w14:textId="533D7264" w:rsidR="00C31C31" w:rsidRPr="00934AB6" w:rsidRDefault="006B2EBB" w:rsidP="00C31C31">
            <w:pPr>
              <w:rPr>
                <w:rFonts w:cstheme="minorHAnsi"/>
                <w:lang w:eastAsia="en-AU"/>
              </w:rPr>
            </w:pPr>
            <w:r>
              <w:rPr>
                <w:rFonts w:cstheme="minorHAnsi"/>
                <w:lang w:eastAsia="en-AU"/>
              </w:rPr>
              <w:t>Keep doing the record keeping and discuss as part of the enrolment procedures.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8A9D9F2" w14:textId="343B8CEF" w:rsidR="00C31C31" w:rsidRPr="00934AB6" w:rsidRDefault="00DF35F6" w:rsidP="00C31C31">
            <w:pPr>
              <w:rPr>
                <w:rFonts w:cstheme="minorHAnsi"/>
                <w:lang w:eastAsia="en-AU"/>
              </w:rPr>
            </w:pPr>
            <w:r>
              <w:rPr>
                <w:rFonts w:cstheme="minorHAnsi"/>
                <w:lang w:eastAsia="en-AU"/>
              </w:rPr>
              <w:t>Office staffs and centre manager</w:t>
            </w:r>
          </w:p>
        </w:tc>
      </w:tr>
      <w:tr w:rsidR="00C31C31" w:rsidRPr="00934AB6" w14:paraId="634E14D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C44F14C" w14:textId="77777777" w:rsidR="00C31C31" w:rsidRPr="00934AB6" w:rsidRDefault="00C31C31" w:rsidP="00C31C31">
            <w:pPr>
              <w:rPr>
                <w:rFonts w:cstheme="minorHAnsi"/>
                <w:szCs w:val="20"/>
                <w:lang w:eastAsia="en-AU"/>
              </w:rPr>
            </w:pPr>
            <w:r w:rsidRPr="00934AB6">
              <w:rPr>
                <w:rFonts w:cstheme="minorHAnsi"/>
                <w:szCs w:val="20"/>
                <w:lang w:eastAsia="en-AU"/>
              </w:rPr>
              <w:t>15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E9DC94" w14:textId="77777777" w:rsidR="00C31C31" w:rsidRPr="00934AB6" w:rsidRDefault="00C31C31" w:rsidP="00C31C31">
            <w:pPr>
              <w:rPr>
                <w:rFonts w:cstheme="minorHAnsi"/>
              </w:rPr>
            </w:pPr>
            <w:r w:rsidRPr="00934AB6">
              <w:rPr>
                <w:rFonts w:cstheme="minorHAnsi"/>
                <w:szCs w:val="20"/>
                <w:lang w:eastAsia="en-AU"/>
              </w:rPr>
              <w:t>Procedures are in place for ongoing discussions of children’s health needs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5C01027" w14:textId="77524FA4" w:rsidR="00C31C31" w:rsidRPr="00934AB6" w:rsidRDefault="00B71F2A" w:rsidP="00C31C31">
            <w:pPr>
              <w:rPr>
                <w:rFonts w:cstheme="minorHAnsi"/>
                <w:lang w:eastAsia="en-AU"/>
              </w:rPr>
            </w:pPr>
            <w:sdt>
              <w:sdtPr>
                <w:rPr>
                  <w:rFonts w:cstheme="minorHAnsi"/>
                  <w:szCs w:val="20"/>
                </w:rPr>
                <w:id w:val="-597569710"/>
                <w14:checkbox>
                  <w14:checked w14:val="1"/>
                  <w14:checkedState w14:val="2612" w14:font="MS Gothic"/>
                  <w14:uncheckedState w14:val="2610" w14:font="MS Gothic"/>
                </w14:checkbox>
              </w:sdtPr>
              <w:sdtEndPr/>
              <w:sdtContent>
                <w:r w:rsidR="003939C5">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611513135"/>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43881B6" w14:textId="125DAC62" w:rsidR="00C31C31" w:rsidRPr="003939C5" w:rsidRDefault="003939C5" w:rsidP="00C31C31">
            <w:pPr>
              <w:rPr>
                <w:rFonts w:cstheme="minorHAnsi"/>
                <w:lang w:eastAsia="en-AU"/>
              </w:rPr>
            </w:pPr>
            <w:r w:rsidRPr="003939C5">
              <w:rPr>
                <w:rFonts w:cstheme="minorHAnsi"/>
                <w:lang w:eastAsia="en-AU"/>
              </w:rPr>
              <w:t>Educators discuss with chi</w:t>
            </w:r>
            <w:r>
              <w:rPr>
                <w:rFonts w:cstheme="minorHAnsi"/>
                <w:lang w:eastAsia="en-AU"/>
              </w:rPr>
              <w:t>l</w:t>
            </w:r>
            <w:r w:rsidRPr="003939C5">
              <w:rPr>
                <w:rFonts w:cstheme="minorHAnsi"/>
                <w:lang w:eastAsia="en-AU"/>
              </w:rPr>
              <w:t>dren’s families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6D4D8EB" w14:textId="5D077D3D" w:rsidR="00C31C31" w:rsidRPr="00934AB6" w:rsidRDefault="008A0820" w:rsidP="00C31C31">
            <w:pPr>
              <w:rPr>
                <w:rFonts w:cstheme="minorHAnsi"/>
                <w:lang w:eastAsia="en-AU"/>
              </w:rPr>
            </w:pPr>
            <w:r>
              <w:rPr>
                <w:rFonts w:cstheme="minorHAnsi"/>
                <w:lang w:eastAsia="en-AU"/>
              </w:rPr>
              <w:t>Follow centre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9272E2" w14:textId="0888EDBC" w:rsidR="00C31C31" w:rsidRPr="00934AB6" w:rsidRDefault="00956DE9" w:rsidP="00C31C31">
            <w:pPr>
              <w:rPr>
                <w:rFonts w:cstheme="minorHAnsi"/>
                <w:lang w:eastAsia="en-AU"/>
              </w:rPr>
            </w:pPr>
            <w:r>
              <w:rPr>
                <w:rFonts w:cstheme="minorHAnsi"/>
                <w:lang w:eastAsia="en-AU"/>
              </w:rPr>
              <w:t>All staffs</w:t>
            </w:r>
          </w:p>
        </w:tc>
      </w:tr>
      <w:tr w:rsidR="00C31C31" w:rsidRPr="00934AB6" w14:paraId="5D9B1FC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81E2DB" w14:textId="77777777" w:rsidR="00C31C31" w:rsidRPr="00934AB6" w:rsidRDefault="00C31C31" w:rsidP="00C31C31">
            <w:pPr>
              <w:rPr>
                <w:rFonts w:cstheme="minorHAnsi"/>
                <w:szCs w:val="20"/>
                <w:lang w:eastAsia="en-AU"/>
              </w:rPr>
            </w:pPr>
            <w:r w:rsidRPr="00934AB6">
              <w:rPr>
                <w:rFonts w:cstheme="minorHAnsi"/>
                <w:szCs w:val="20"/>
                <w:lang w:eastAsia="en-AU"/>
              </w:rPr>
              <w:lastRenderedPageBreak/>
              <w:t>16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2E8BD3C" w14:textId="77777777" w:rsidR="00C31C31" w:rsidRPr="00934AB6" w:rsidRDefault="00C31C31" w:rsidP="00C31C31">
            <w:pPr>
              <w:rPr>
                <w:rFonts w:cstheme="minorHAnsi"/>
              </w:rPr>
            </w:pPr>
            <w:r w:rsidRPr="00934AB6">
              <w:rPr>
                <w:rFonts w:cstheme="minorHAnsi"/>
                <w:szCs w:val="20"/>
                <w:lang w:eastAsia="en-AU"/>
              </w:rPr>
              <w:t>Procedures are in place and followed to contact and inform families of any health concerns with a child including cases of infectious diseases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B059D2" w14:textId="26BB78DC" w:rsidR="00C31C31" w:rsidRPr="00934AB6" w:rsidRDefault="00B71F2A" w:rsidP="00C31C31">
            <w:pPr>
              <w:rPr>
                <w:rFonts w:cstheme="minorHAnsi"/>
                <w:lang w:eastAsia="en-AU"/>
              </w:rPr>
            </w:pPr>
            <w:sdt>
              <w:sdtPr>
                <w:rPr>
                  <w:rFonts w:cstheme="minorHAnsi"/>
                  <w:szCs w:val="20"/>
                </w:rPr>
                <w:id w:val="-638344903"/>
                <w14:checkbox>
                  <w14:checked w14:val="1"/>
                  <w14:checkedState w14:val="2612" w14:font="MS Gothic"/>
                  <w14:uncheckedState w14:val="2610" w14:font="MS Gothic"/>
                </w14:checkbox>
              </w:sdtPr>
              <w:sdtEndPr/>
              <w:sdtContent>
                <w:r w:rsidR="008321B0">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809127140"/>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972C1E0" w14:textId="5009DA74" w:rsidR="00C31C31" w:rsidRPr="008321B0" w:rsidRDefault="008321B0" w:rsidP="00C31C31">
            <w:pPr>
              <w:rPr>
                <w:rFonts w:cstheme="minorHAnsi"/>
                <w:lang w:eastAsia="en-AU"/>
              </w:rPr>
            </w:pPr>
            <w:r w:rsidRPr="008321B0">
              <w:rPr>
                <w:rFonts w:cstheme="minorHAnsi"/>
                <w:lang w:eastAsia="en-AU"/>
              </w:rPr>
              <w:t>Yes, procedures are in place and strictly followed</w:t>
            </w:r>
            <w:r w:rsidR="00E60D7B">
              <w:rPr>
                <w:rFonts w:cstheme="minorHAnsi"/>
                <w:lang w:eastAsia="en-AU"/>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84A07D" w14:textId="4B03EB09" w:rsidR="00C31C31" w:rsidRPr="00934AB6" w:rsidRDefault="008321B0" w:rsidP="00C31C31">
            <w:pPr>
              <w:rPr>
                <w:rFonts w:cstheme="minorHAnsi"/>
                <w:lang w:eastAsia="en-AU"/>
              </w:rPr>
            </w:pPr>
            <w:r>
              <w:rPr>
                <w:rFonts w:cstheme="minorHAnsi"/>
                <w:lang w:eastAsia="en-AU"/>
              </w:rPr>
              <w:t>If any child shows sign of infectious disease, service contact with parents and emergency personals</w:t>
            </w:r>
            <w:r w:rsidR="00E60D7B">
              <w:rPr>
                <w:rFonts w:cstheme="minorHAnsi"/>
                <w:lang w:eastAsia="en-AU"/>
              </w:rPr>
              <w:t xml:space="preserve"> to take the child out of the centre.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50DCDC0" w14:textId="257D05A8" w:rsidR="00C31C31" w:rsidRPr="00934AB6" w:rsidRDefault="0028151A" w:rsidP="00C31C31">
            <w:pPr>
              <w:rPr>
                <w:rFonts w:cstheme="minorHAnsi"/>
                <w:lang w:eastAsia="en-AU"/>
              </w:rPr>
            </w:pPr>
            <w:r>
              <w:rPr>
                <w:rFonts w:cstheme="minorHAnsi"/>
                <w:lang w:eastAsia="en-AU"/>
              </w:rPr>
              <w:t>All staff members, parents</w:t>
            </w:r>
          </w:p>
        </w:tc>
      </w:tr>
      <w:tr w:rsidR="00C31C31" w:rsidRPr="00934AB6" w14:paraId="04A6632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1F1E1D" w14:textId="77777777" w:rsidR="00C31C31" w:rsidRPr="00934AB6" w:rsidRDefault="00C31C31" w:rsidP="00C31C31">
            <w:pPr>
              <w:rPr>
                <w:rFonts w:cstheme="minorHAnsi"/>
              </w:rPr>
            </w:pPr>
            <w:r w:rsidRPr="00934AB6">
              <w:rPr>
                <w:rFonts w:cstheme="minorHAnsi"/>
              </w:rPr>
              <w:t>17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BD30BEF" w14:textId="77777777" w:rsidR="00C31C31" w:rsidRPr="00934AB6" w:rsidRDefault="00C31C31" w:rsidP="00C31C31">
            <w:pPr>
              <w:rPr>
                <w:rFonts w:cstheme="minorHAnsi"/>
              </w:rPr>
            </w:pPr>
            <w:r w:rsidRPr="00934AB6">
              <w:rPr>
                <w:rFonts w:cstheme="minorHAnsi"/>
              </w:rPr>
              <w:t xml:space="preserve">Child immunisation records up to date.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7DC203" w14:textId="7627125C" w:rsidR="00C31C31" w:rsidRPr="00934AB6" w:rsidRDefault="00B71F2A" w:rsidP="00C31C31">
            <w:pPr>
              <w:rPr>
                <w:rFonts w:cstheme="minorHAnsi"/>
                <w:lang w:eastAsia="en-AU"/>
              </w:rPr>
            </w:pPr>
            <w:sdt>
              <w:sdtPr>
                <w:rPr>
                  <w:rFonts w:cstheme="minorHAnsi"/>
                  <w:szCs w:val="20"/>
                </w:rPr>
                <w:id w:val="-1330593501"/>
                <w14:checkbox>
                  <w14:checked w14:val="1"/>
                  <w14:checkedState w14:val="2612" w14:font="MS Gothic"/>
                  <w14:uncheckedState w14:val="2610" w14:font="MS Gothic"/>
                </w14:checkbox>
              </w:sdtPr>
              <w:sdtEndPr/>
              <w:sdtContent>
                <w:r w:rsidR="00D01B9C">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766073325"/>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588E665" w14:textId="3CA6918A" w:rsidR="00C31C31" w:rsidRPr="00D01B9C" w:rsidRDefault="00D01B9C" w:rsidP="00C31C31">
            <w:pPr>
              <w:rPr>
                <w:rFonts w:cstheme="minorHAnsi"/>
                <w:lang w:eastAsia="en-AU"/>
              </w:rPr>
            </w:pPr>
            <w:r w:rsidRPr="00D01B9C">
              <w:rPr>
                <w:rFonts w:cstheme="minorHAnsi"/>
                <w:lang w:eastAsia="en-AU"/>
              </w:rPr>
              <w:t>All children’s immunisation records are up to date.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FBB3D1" w14:textId="08DBC348" w:rsidR="00C31C31" w:rsidRPr="00934AB6" w:rsidRDefault="004F76E8" w:rsidP="00C31C31">
            <w:pPr>
              <w:rPr>
                <w:rFonts w:cstheme="minorHAnsi"/>
                <w:lang w:eastAsia="en-AU"/>
              </w:rPr>
            </w:pPr>
            <w:r>
              <w:rPr>
                <w:rFonts w:cstheme="minorHAnsi"/>
                <w:lang w:eastAsia="en-AU"/>
              </w:rPr>
              <w:t>Regularly keep checking to ensure immunisation records are up to date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62E2DF9" w14:textId="20021C45" w:rsidR="00C31C31" w:rsidRPr="00934AB6" w:rsidRDefault="00CE21B0" w:rsidP="00C31C31">
            <w:pPr>
              <w:rPr>
                <w:rFonts w:cstheme="minorHAnsi"/>
                <w:lang w:eastAsia="en-AU"/>
              </w:rPr>
            </w:pPr>
            <w:r>
              <w:rPr>
                <w:rFonts w:cstheme="minorHAnsi"/>
                <w:lang w:eastAsia="en-AU"/>
              </w:rPr>
              <w:t>All staff members</w:t>
            </w:r>
          </w:p>
        </w:tc>
      </w:tr>
      <w:tr w:rsidR="00C31C31" w:rsidRPr="00934AB6" w14:paraId="26DB7E8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E36A3C2" w14:textId="77777777" w:rsidR="00C31C31" w:rsidRPr="00934AB6" w:rsidRDefault="00C31C31" w:rsidP="00C31C31">
            <w:pPr>
              <w:rPr>
                <w:rFonts w:cstheme="minorHAnsi"/>
              </w:rPr>
            </w:pPr>
            <w:r w:rsidRPr="00934AB6">
              <w:rPr>
                <w:rFonts w:cstheme="minorHAnsi"/>
              </w:rPr>
              <w:t>18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1354C74" w14:textId="77777777" w:rsidR="00C31C31" w:rsidRPr="00934AB6" w:rsidRDefault="00C31C31" w:rsidP="00C31C31">
            <w:pPr>
              <w:rPr>
                <w:rFonts w:cstheme="minorHAnsi"/>
              </w:rPr>
            </w:pPr>
            <w:r w:rsidRPr="00934AB6">
              <w:rPr>
                <w:rFonts w:cstheme="minorHAnsi"/>
              </w:rPr>
              <w:t>A procedure is in place to monitor and maintain immunisation records. Families and educators are provided information about the child and adult immunisation recommendations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C2C519" w14:textId="642C02A6" w:rsidR="00C31C31" w:rsidRPr="00934AB6" w:rsidRDefault="00B71F2A" w:rsidP="00C31C31">
            <w:pPr>
              <w:rPr>
                <w:rFonts w:cstheme="minorHAnsi"/>
                <w:lang w:eastAsia="en-AU"/>
              </w:rPr>
            </w:pPr>
            <w:sdt>
              <w:sdtPr>
                <w:rPr>
                  <w:rFonts w:cstheme="minorHAnsi"/>
                  <w:szCs w:val="20"/>
                </w:rPr>
                <w:id w:val="55750263"/>
                <w14:checkbox>
                  <w14:checked w14:val="1"/>
                  <w14:checkedState w14:val="2612" w14:font="MS Gothic"/>
                  <w14:uncheckedState w14:val="2610" w14:font="MS Gothic"/>
                </w14:checkbox>
              </w:sdtPr>
              <w:sdtEndPr/>
              <w:sdtContent>
                <w:r w:rsidR="00A012AB">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886527715"/>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F102A71" w14:textId="6AD1F7D4" w:rsidR="00C31C31" w:rsidRPr="00A012AB" w:rsidRDefault="00A012AB" w:rsidP="00C31C31">
            <w:pPr>
              <w:rPr>
                <w:rFonts w:cstheme="minorHAnsi"/>
                <w:lang w:eastAsia="en-AU"/>
              </w:rPr>
            </w:pPr>
            <w:r w:rsidRPr="00A012AB">
              <w:rPr>
                <w:rFonts w:cstheme="minorHAnsi"/>
                <w:lang w:eastAsia="en-AU"/>
              </w:rPr>
              <w:t>Service maintains immunisation records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393381" w14:textId="355D8ED9" w:rsidR="00C31C31" w:rsidRPr="00934AB6" w:rsidRDefault="0003684E" w:rsidP="00C31C31">
            <w:pPr>
              <w:rPr>
                <w:rFonts w:cstheme="minorHAnsi"/>
                <w:lang w:eastAsia="en-AU"/>
              </w:rPr>
            </w:pPr>
            <w:r>
              <w:rPr>
                <w:rFonts w:cstheme="minorHAnsi"/>
                <w:lang w:eastAsia="en-AU"/>
              </w:rPr>
              <w:t>Ask parents to collect updated immunisation records from Australian Immunisation Register (AIR)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F79987A" w14:textId="28EACB6B" w:rsidR="00C31C31" w:rsidRPr="00934AB6" w:rsidRDefault="00C33483" w:rsidP="00C31C31">
            <w:pPr>
              <w:rPr>
                <w:rFonts w:cstheme="minorHAnsi"/>
                <w:lang w:eastAsia="en-AU"/>
              </w:rPr>
            </w:pPr>
            <w:r>
              <w:rPr>
                <w:rFonts w:cstheme="minorHAnsi"/>
                <w:lang w:eastAsia="en-AU"/>
              </w:rPr>
              <w:t>Office staffs, centre manager</w:t>
            </w:r>
          </w:p>
        </w:tc>
      </w:tr>
      <w:tr w:rsidR="00C31C31" w:rsidRPr="00934AB6" w14:paraId="14F3D57A"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90C9D8" w14:textId="77777777" w:rsidR="00C31C31" w:rsidRPr="00934AB6" w:rsidRDefault="00C31C31" w:rsidP="00C31C31">
            <w:pPr>
              <w:rPr>
                <w:rFonts w:cstheme="minorHAnsi"/>
              </w:rPr>
            </w:pPr>
            <w:r w:rsidRPr="00934AB6">
              <w:rPr>
                <w:rFonts w:cstheme="minorHAnsi"/>
              </w:rPr>
              <w:t>19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69C3909" w14:textId="77777777" w:rsidR="00C31C31" w:rsidRPr="00934AB6" w:rsidRDefault="00C31C31" w:rsidP="00C31C31">
            <w:pPr>
              <w:rPr>
                <w:rFonts w:cstheme="minorHAnsi"/>
              </w:rPr>
            </w:pPr>
            <w:r w:rsidRPr="00934AB6">
              <w:rPr>
                <w:rFonts w:cstheme="minorHAnsi"/>
              </w:rPr>
              <w:t>A procedure is in place to ensure relief educators are aware of supervision arrangements and practices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44F8BD" w14:textId="7B983D9D" w:rsidR="00C31C31" w:rsidRPr="00934AB6" w:rsidRDefault="00B71F2A" w:rsidP="00C31C31">
            <w:pPr>
              <w:rPr>
                <w:rFonts w:cstheme="minorHAnsi"/>
                <w:lang w:eastAsia="en-AU"/>
              </w:rPr>
            </w:pPr>
            <w:sdt>
              <w:sdtPr>
                <w:rPr>
                  <w:rFonts w:cstheme="minorHAnsi"/>
                  <w:szCs w:val="20"/>
                </w:rPr>
                <w:id w:val="417058870"/>
                <w14:checkbox>
                  <w14:checked w14:val="1"/>
                  <w14:checkedState w14:val="2612" w14:font="MS Gothic"/>
                  <w14:uncheckedState w14:val="2610" w14:font="MS Gothic"/>
                </w14:checkbox>
              </w:sdtPr>
              <w:sdtEndPr/>
              <w:sdtContent>
                <w:r w:rsidR="007F2DD2">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05623317"/>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076F22" w14:textId="51DA12D9" w:rsidR="00C31C31" w:rsidRPr="007F2DD2" w:rsidRDefault="007F2DD2" w:rsidP="00C31C31">
            <w:pPr>
              <w:rPr>
                <w:rFonts w:cstheme="minorHAnsi"/>
                <w:lang w:eastAsia="en-AU"/>
              </w:rPr>
            </w:pPr>
            <w:r w:rsidRPr="007F2DD2">
              <w:rPr>
                <w:rFonts w:cstheme="minorHAnsi"/>
                <w:lang w:eastAsia="en-AU"/>
              </w:rPr>
              <w:t>Procedure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73F4A96" w14:textId="0CCD675C" w:rsidR="00C31C31" w:rsidRPr="00934AB6" w:rsidRDefault="00AF49F4" w:rsidP="00C31C31">
            <w:pPr>
              <w:rPr>
                <w:rFonts w:cstheme="minorHAnsi"/>
                <w:lang w:eastAsia="en-AU"/>
              </w:rPr>
            </w:pPr>
            <w:r>
              <w:rPr>
                <w:rFonts w:cstheme="minorHAnsi"/>
                <w:lang w:eastAsia="en-AU"/>
              </w:rPr>
              <w:t>Follow supervision policy, safety checklist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21D3129" w14:textId="3EA02C16" w:rsidR="00C31C31" w:rsidRPr="00934AB6" w:rsidRDefault="00E36B22" w:rsidP="00C31C31">
            <w:pPr>
              <w:rPr>
                <w:rFonts w:cstheme="minorHAnsi"/>
                <w:lang w:eastAsia="en-AU"/>
              </w:rPr>
            </w:pPr>
            <w:r>
              <w:rPr>
                <w:rFonts w:cstheme="minorHAnsi"/>
                <w:lang w:eastAsia="en-AU"/>
              </w:rPr>
              <w:t>All staffs</w:t>
            </w:r>
          </w:p>
        </w:tc>
      </w:tr>
      <w:tr w:rsidR="002341E1" w:rsidRPr="00934AB6" w14:paraId="6C5D583C"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516C27" w14:textId="77777777" w:rsidR="002341E1" w:rsidRPr="00934AB6" w:rsidRDefault="002341E1" w:rsidP="002341E1">
            <w:pPr>
              <w:rPr>
                <w:rFonts w:cstheme="minorHAnsi"/>
              </w:rPr>
            </w:pPr>
            <w:r w:rsidRPr="00934AB6">
              <w:rPr>
                <w:rFonts w:cstheme="minorHAnsi"/>
              </w:rPr>
              <w:t>20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AF1544" w14:textId="77777777" w:rsidR="002341E1" w:rsidRPr="00934AB6" w:rsidRDefault="002341E1" w:rsidP="002341E1">
            <w:pPr>
              <w:rPr>
                <w:rFonts w:cstheme="minorBidi"/>
              </w:rPr>
            </w:pPr>
            <w:r w:rsidRPr="00934AB6">
              <w:rPr>
                <w:rFonts w:cstheme="minorBidi"/>
              </w:rPr>
              <w:t xml:space="preserve">Schedule for toy and equipment washing checked regularly and written record of days completion has been entered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ECFD0A2" w14:textId="58BD75FA" w:rsidR="002341E1" w:rsidRPr="00934AB6" w:rsidRDefault="00B71F2A" w:rsidP="002341E1">
            <w:pPr>
              <w:rPr>
                <w:rFonts w:cstheme="minorHAnsi"/>
                <w:lang w:eastAsia="en-AU"/>
              </w:rPr>
            </w:pPr>
            <w:sdt>
              <w:sdtPr>
                <w:rPr>
                  <w:rFonts w:cstheme="minorHAnsi"/>
                  <w:szCs w:val="20"/>
                </w:rPr>
                <w:id w:val="-1977289834"/>
                <w14:checkbox>
                  <w14:checked w14:val="1"/>
                  <w14:checkedState w14:val="2612" w14:font="MS Gothic"/>
                  <w14:uncheckedState w14:val="2610" w14:font="MS Gothic"/>
                </w14:checkbox>
              </w:sdtPr>
              <w:sdtEndPr/>
              <w:sdtContent>
                <w:r w:rsidR="002341E1">
                  <w:rPr>
                    <w:rFonts w:ascii="MS Gothic" w:eastAsia="MS Gothic" w:hAnsi="MS Gothic" w:cstheme="minorHAnsi" w:hint="eastAsia"/>
                    <w:szCs w:val="20"/>
                  </w:rPr>
                  <w:t>☒</w:t>
                </w:r>
              </w:sdtContent>
            </w:sdt>
            <w:r w:rsidR="002341E1" w:rsidRPr="00934AB6">
              <w:rPr>
                <w:rFonts w:cstheme="minorHAnsi"/>
                <w:szCs w:val="20"/>
              </w:rPr>
              <w:t xml:space="preserve"> YES   </w:t>
            </w:r>
            <w:sdt>
              <w:sdtPr>
                <w:rPr>
                  <w:rFonts w:cstheme="minorHAnsi"/>
                  <w:szCs w:val="20"/>
                </w:rPr>
                <w:id w:val="665140635"/>
                <w14:checkbox>
                  <w14:checked w14:val="0"/>
                  <w14:checkedState w14:val="2612" w14:font="MS Gothic"/>
                  <w14:uncheckedState w14:val="2610" w14:font="MS Gothic"/>
                </w14:checkbox>
              </w:sdtPr>
              <w:sdtEndPr/>
              <w:sdtContent>
                <w:r w:rsidR="002341E1" w:rsidRPr="00934AB6">
                  <w:rPr>
                    <w:rFonts w:ascii="Segoe UI Symbol" w:hAnsi="Segoe UI Symbol" w:cs="Segoe UI Symbol"/>
                    <w:szCs w:val="20"/>
                  </w:rPr>
                  <w:t>☐</w:t>
                </w:r>
              </w:sdtContent>
            </w:sdt>
            <w:r w:rsidR="002341E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583A54E" w14:textId="2F20885F" w:rsidR="002341E1" w:rsidRPr="003B7188" w:rsidRDefault="002341E1" w:rsidP="002341E1">
            <w:pPr>
              <w:rPr>
                <w:rFonts w:cstheme="minorHAnsi"/>
                <w:lang w:eastAsia="en-AU"/>
              </w:rPr>
            </w:pPr>
            <w:r w:rsidRPr="003B7188">
              <w:rPr>
                <w:rFonts w:cstheme="minorHAnsi"/>
                <w:lang w:eastAsia="en-AU"/>
              </w:rPr>
              <w:t>Washing schedules are checked and written records are kept.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695BA1" w14:textId="5F7AE4FD" w:rsidR="002341E1" w:rsidRPr="00934AB6" w:rsidRDefault="002341E1" w:rsidP="002341E1">
            <w:pPr>
              <w:rPr>
                <w:rFonts w:cstheme="minorHAnsi"/>
                <w:lang w:eastAsia="en-AU"/>
              </w:rPr>
            </w:pPr>
            <w:r>
              <w:rPr>
                <w:rFonts w:cstheme="minorHAnsi"/>
                <w:lang w:eastAsia="en-AU"/>
              </w:rPr>
              <w:t>Follow bathroom checklist, cleaning policy and WHS safe environment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2ED1577" w14:textId="3DAC9828" w:rsidR="002341E1" w:rsidRPr="00934AB6" w:rsidRDefault="002341E1" w:rsidP="002341E1">
            <w:pPr>
              <w:rPr>
                <w:rFonts w:cstheme="minorHAnsi"/>
                <w:lang w:eastAsia="en-AU"/>
              </w:rPr>
            </w:pPr>
            <w:r>
              <w:rPr>
                <w:rFonts w:cstheme="minorHAnsi"/>
                <w:lang w:eastAsia="en-AU"/>
              </w:rPr>
              <w:t>All staffs</w:t>
            </w:r>
          </w:p>
        </w:tc>
      </w:tr>
      <w:tr w:rsidR="0056472C" w:rsidRPr="00934AB6" w14:paraId="32603069"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0EE61D" w14:textId="77777777" w:rsidR="0056472C" w:rsidRPr="00934AB6" w:rsidRDefault="0056472C" w:rsidP="0056472C">
            <w:pPr>
              <w:rPr>
                <w:rFonts w:cstheme="minorBidi"/>
              </w:rPr>
            </w:pPr>
            <w:r w:rsidRPr="00934AB6">
              <w:rPr>
                <w:rFonts w:cstheme="minorBidi"/>
              </w:rPr>
              <w:lastRenderedPageBreak/>
              <w:t>21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9ECB2A" w14:textId="77777777" w:rsidR="0056472C" w:rsidRPr="00934AB6" w:rsidRDefault="0056472C" w:rsidP="0056472C">
            <w:pPr>
              <w:rPr>
                <w:rFonts w:cstheme="minorHAnsi"/>
              </w:rPr>
            </w:pPr>
            <w:r w:rsidRPr="00934AB6">
              <w:rPr>
                <w:rFonts w:cstheme="minorBidi"/>
              </w:rPr>
              <w:t>The safety of cooking utensils and appliances is checked for safety when used as part of the program.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E4E1ED" w14:textId="17D74A4E" w:rsidR="0056472C" w:rsidRPr="00934AB6" w:rsidRDefault="00B71F2A" w:rsidP="0056472C">
            <w:pPr>
              <w:rPr>
                <w:rFonts w:cstheme="minorHAnsi"/>
                <w:lang w:eastAsia="en-AU"/>
              </w:rPr>
            </w:pPr>
            <w:sdt>
              <w:sdtPr>
                <w:rPr>
                  <w:rFonts w:cstheme="minorHAnsi"/>
                  <w:szCs w:val="20"/>
                </w:rPr>
                <w:id w:val="-71829425"/>
                <w14:checkbox>
                  <w14:checked w14:val="1"/>
                  <w14:checkedState w14:val="2612" w14:font="MS Gothic"/>
                  <w14:uncheckedState w14:val="2610" w14:font="MS Gothic"/>
                </w14:checkbox>
              </w:sdtPr>
              <w:sdtEndPr/>
              <w:sdtContent>
                <w:r w:rsidR="0056472C">
                  <w:rPr>
                    <w:rFonts w:ascii="MS Gothic" w:eastAsia="MS Gothic" w:hAnsi="MS Gothic" w:cstheme="minorHAnsi" w:hint="eastAsia"/>
                    <w:szCs w:val="20"/>
                  </w:rPr>
                  <w:t>☒</w:t>
                </w:r>
              </w:sdtContent>
            </w:sdt>
            <w:r w:rsidR="0056472C" w:rsidRPr="00934AB6">
              <w:rPr>
                <w:rFonts w:cstheme="minorHAnsi"/>
                <w:szCs w:val="20"/>
              </w:rPr>
              <w:t xml:space="preserve"> YES   </w:t>
            </w:r>
            <w:sdt>
              <w:sdtPr>
                <w:rPr>
                  <w:rFonts w:cstheme="minorHAnsi"/>
                  <w:szCs w:val="20"/>
                </w:rPr>
                <w:id w:val="1404019726"/>
                <w14:checkbox>
                  <w14:checked w14:val="0"/>
                  <w14:checkedState w14:val="2612" w14:font="MS Gothic"/>
                  <w14:uncheckedState w14:val="2610" w14:font="MS Gothic"/>
                </w14:checkbox>
              </w:sdtPr>
              <w:sdtEndPr/>
              <w:sdtContent>
                <w:r w:rsidR="0056472C" w:rsidRPr="00934AB6">
                  <w:rPr>
                    <w:rFonts w:ascii="Segoe UI Symbol" w:hAnsi="Segoe UI Symbol" w:cs="Segoe UI Symbol"/>
                    <w:szCs w:val="20"/>
                  </w:rPr>
                  <w:t>☐</w:t>
                </w:r>
              </w:sdtContent>
            </w:sdt>
            <w:r w:rsidR="0056472C"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BC0882" w14:textId="5DCBC0AE" w:rsidR="0056472C" w:rsidRPr="003D6E24" w:rsidRDefault="0056472C" w:rsidP="0056472C">
            <w:pPr>
              <w:rPr>
                <w:rFonts w:cstheme="minorHAnsi"/>
                <w:lang w:eastAsia="en-AU"/>
              </w:rPr>
            </w:pPr>
            <w:r w:rsidRPr="003D6E24">
              <w:rPr>
                <w:rFonts w:cstheme="minorHAnsi"/>
                <w:lang w:eastAsia="en-AU"/>
              </w:rPr>
              <w:t xml:space="preserve">Regular </w:t>
            </w:r>
            <w:r>
              <w:rPr>
                <w:rFonts w:cstheme="minorHAnsi"/>
                <w:lang w:eastAsia="en-AU"/>
              </w:rPr>
              <w:t xml:space="preserve">safety </w:t>
            </w:r>
            <w:r w:rsidRPr="003D6E24">
              <w:rPr>
                <w:rFonts w:cstheme="minorHAnsi"/>
                <w:lang w:eastAsia="en-AU"/>
              </w:rPr>
              <w:t>checking is in place</w:t>
            </w:r>
            <w:r>
              <w:rPr>
                <w:rFonts w:cstheme="minorHAnsi"/>
                <w:lang w:eastAsia="en-AU"/>
              </w:rPr>
              <w:t xml:space="preserve"> as part of the program</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B9F1AAD" w14:textId="7EA6BBBD" w:rsidR="0056472C" w:rsidRPr="00934AB6" w:rsidRDefault="0056472C" w:rsidP="0056472C">
            <w:pPr>
              <w:rPr>
                <w:rFonts w:cstheme="minorHAnsi"/>
                <w:lang w:eastAsia="en-AU"/>
              </w:rPr>
            </w:pPr>
            <w:r>
              <w:rPr>
                <w:rFonts w:cstheme="minorHAnsi"/>
                <w:lang w:eastAsia="en-AU"/>
              </w:rPr>
              <w:t>Use different utensils as part of the program and perform safety check</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CF2235" w14:textId="1C10B511" w:rsidR="0056472C" w:rsidRPr="00934AB6" w:rsidRDefault="0056472C" w:rsidP="0056472C">
            <w:pPr>
              <w:rPr>
                <w:rFonts w:cstheme="minorHAnsi"/>
                <w:lang w:eastAsia="en-AU"/>
              </w:rPr>
            </w:pPr>
            <w:r>
              <w:rPr>
                <w:rFonts w:cstheme="minorHAnsi"/>
                <w:lang w:eastAsia="en-AU"/>
              </w:rPr>
              <w:t>All staffs</w:t>
            </w:r>
          </w:p>
        </w:tc>
      </w:tr>
      <w:tr w:rsidR="006D73D2" w:rsidRPr="00934AB6" w14:paraId="47AE201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F2DE803" w14:textId="77777777" w:rsidR="006D73D2" w:rsidRPr="00934AB6" w:rsidRDefault="006D73D2" w:rsidP="006D73D2">
            <w:pPr>
              <w:rPr>
                <w:rFonts w:cstheme="minorBidi"/>
              </w:rPr>
            </w:pPr>
            <w:r w:rsidRPr="00934AB6">
              <w:rPr>
                <w:rFonts w:cstheme="minorBidi"/>
              </w:rPr>
              <w:t>22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A99F4" w14:textId="77777777" w:rsidR="006D73D2" w:rsidRPr="00934AB6" w:rsidRDefault="006D73D2" w:rsidP="006D73D2">
            <w:pPr>
              <w:rPr>
                <w:rFonts w:cstheme="minorHAnsi"/>
              </w:rPr>
            </w:pPr>
            <w:r w:rsidRPr="00934AB6">
              <w:rPr>
                <w:rFonts w:cstheme="minorBidi"/>
              </w:rPr>
              <w:t>A process for monitoring who enters and leaves the service is developed and maintained at all times.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60D777" w14:textId="75AAB0C8" w:rsidR="006D73D2" w:rsidRPr="00934AB6" w:rsidRDefault="00B71F2A" w:rsidP="006D73D2">
            <w:pPr>
              <w:rPr>
                <w:rFonts w:cstheme="minorHAnsi"/>
                <w:lang w:eastAsia="en-AU"/>
              </w:rPr>
            </w:pPr>
            <w:sdt>
              <w:sdtPr>
                <w:rPr>
                  <w:rFonts w:cstheme="minorHAnsi"/>
                  <w:szCs w:val="20"/>
                </w:rPr>
                <w:id w:val="-753511784"/>
                <w14:checkbox>
                  <w14:checked w14:val="1"/>
                  <w14:checkedState w14:val="2612" w14:font="MS Gothic"/>
                  <w14:uncheckedState w14:val="2610" w14:font="MS Gothic"/>
                </w14:checkbox>
              </w:sdtPr>
              <w:sdtEndPr/>
              <w:sdtContent>
                <w:r w:rsidR="006D73D2">
                  <w:rPr>
                    <w:rFonts w:ascii="MS Gothic" w:eastAsia="MS Gothic" w:hAnsi="MS Gothic" w:cstheme="minorHAnsi" w:hint="eastAsia"/>
                    <w:szCs w:val="20"/>
                  </w:rPr>
                  <w:t>☒</w:t>
                </w:r>
              </w:sdtContent>
            </w:sdt>
            <w:r w:rsidR="006D73D2" w:rsidRPr="00934AB6">
              <w:rPr>
                <w:rFonts w:cstheme="minorHAnsi"/>
                <w:szCs w:val="20"/>
              </w:rPr>
              <w:t xml:space="preserve"> YES   </w:t>
            </w:r>
            <w:sdt>
              <w:sdtPr>
                <w:rPr>
                  <w:rFonts w:cstheme="minorHAnsi"/>
                  <w:szCs w:val="20"/>
                </w:rPr>
                <w:id w:val="-582229198"/>
                <w14:checkbox>
                  <w14:checked w14:val="0"/>
                  <w14:checkedState w14:val="2612" w14:font="MS Gothic"/>
                  <w14:uncheckedState w14:val="2610" w14:font="MS Gothic"/>
                </w14:checkbox>
              </w:sdtPr>
              <w:sdtEndPr/>
              <w:sdtContent>
                <w:r w:rsidR="006D73D2" w:rsidRPr="00934AB6">
                  <w:rPr>
                    <w:rFonts w:ascii="Segoe UI Symbol" w:hAnsi="Segoe UI Symbol" w:cs="Segoe UI Symbol"/>
                    <w:szCs w:val="20"/>
                  </w:rPr>
                  <w:t>☐</w:t>
                </w:r>
              </w:sdtContent>
            </w:sdt>
            <w:r w:rsidR="006D73D2"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36E86A" w14:textId="4D6ED36D" w:rsidR="006D73D2" w:rsidRPr="0056472C" w:rsidRDefault="006D73D2" w:rsidP="006D73D2">
            <w:pPr>
              <w:rPr>
                <w:rFonts w:cstheme="minorHAnsi"/>
                <w:lang w:eastAsia="en-AU"/>
              </w:rPr>
            </w:pPr>
            <w:r w:rsidRPr="0056472C">
              <w:rPr>
                <w:rFonts w:cstheme="minorHAnsi"/>
                <w:lang w:eastAsia="en-AU"/>
              </w:rPr>
              <w:t>Surveillance process is in place to monitor who enters and leaves the service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A5D2A2" w14:textId="77777777" w:rsidR="006D73D2" w:rsidRPr="006D73D2" w:rsidRDefault="006D73D2" w:rsidP="006D73D2">
            <w:pPr>
              <w:rPr>
                <w:rFonts w:cstheme="minorHAnsi"/>
                <w:lang w:eastAsia="en-AU"/>
              </w:rPr>
            </w:pPr>
            <w:r w:rsidRPr="006D73D2">
              <w:rPr>
                <w:rFonts w:cstheme="minorHAnsi"/>
                <w:lang w:eastAsia="en-AU"/>
              </w:rPr>
              <w:t xml:space="preserve">Parents need to use their own entry password. </w:t>
            </w:r>
          </w:p>
          <w:p w14:paraId="7756F725" w14:textId="628886BC" w:rsidR="006D73D2" w:rsidRPr="006D73D2" w:rsidRDefault="006D73D2" w:rsidP="006D73D2">
            <w:pPr>
              <w:rPr>
                <w:rFonts w:cstheme="minorHAnsi"/>
                <w:lang w:eastAsia="en-AU"/>
              </w:rPr>
            </w:pPr>
            <w:r w:rsidRPr="006D73D2">
              <w:rPr>
                <w:rFonts w:cstheme="minorHAnsi"/>
                <w:lang w:eastAsia="en-AU"/>
              </w:rPr>
              <w:t>Use intercom if any visitor wants to enter the service.</w:t>
            </w:r>
          </w:p>
          <w:p w14:paraId="2B7F11D6" w14:textId="5AAE9A01" w:rsidR="006D73D2" w:rsidRPr="00934AB6" w:rsidRDefault="006D73D2" w:rsidP="006D73D2">
            <w:pPr>
              <w:rPr>
                <w:rFonts w:cstheme="minorHAnsi"/>
                <w:color w:val="FF0000"/>
                <w:lang w:eastAsia="en-AU"/>
              </w:rPr>
            </w:pPr>
            <w:r w:rsidRPr="006D73D2">
              <w:rPr>
                <w:rFonts w:cstheme="minorHAnsi"/>
                <w:lang w:eastAsia="en-AU"/>
              </w:rPr>
              <w:t>Always be vigilant about who enters and leaves the service.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DC04BA" w14:textId="72F15145" w:rsidR="006D73D2" w:rsidRPr="00934AB6" w:rsidRDefault="006D73D2" w:rsidP="006D73D2">
            <w:pPr>
              <w:rPr>
                <w:rFonts w:cstheme="minorHAnsi"/>
                <w:color w:val="FF0000"/>
                <w:lang w:eastAsia="en-AU"/>
              </w:rPr>
            </w:pPr>
            <w:r>
              <w:rPr>
                <w:rFonts w:cstheme="minorHAnsi"/>
                <w:lang w:eastAsia="en-AU"/>
              </w:rPr>
              <w:t>All staffs</w:t>
            </w:r>
          </w:p>
        </w:tc>
      </w:tr>
    </w:tbl>
    <w:p w14:paraId="7E113DD5" w14:textId="77777777" w:rsidR="00934AB6" w:rsidRPr="00934AB6" w:rsidRDefault="00934AB6" w:rsidP="00934AB6">
      <w:r w:rsidRPr="00934AB6">
        <w:br w:type="page"/>
      </w:r>
    </w:p>
    <w:p w14:paraId="767E18C6" w14:textId="77777777" w:rsidR="00934AB6" w:rsidRPr="00934AB6" w:rsidRDefault="00934AB6" w:rsidP="00934AB6">
      <w:pPr>
        <w:tabs>
          <w:tab w:val="left" w:pos="284"/>
        </w:tabs>
        <w:spacing w:before="120" w:after="120"/>
        <w:sectPr w:rsidR="00934AB6" w:rsidRPr="00934AB6" w:rsidSect="00934AB6">
          <w:pgSz w:w="16838" w:h="11906" w:orient="landscape"/>
          <w:pgMar w:top="1440" w:right="1440" w:bottom="1440" w:left="1440" w:header="567" w:footer="454" w:gutter="0"/>
          <w:cols w:space="4253"/>
          <w:docGrid w:linePitch="360"/>
        </w:sectPr>
      </w:pPr>
    </w:p>
    <w:p w14:paraId="5E8962A2" w14:textId="77777777" w:rsidR="00934AB6" w:rsidRPr="00B70176"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5" w:name="_Toc46262996"/>
      <w:bookmarkStart w:id="36" w:name="_Toc51059672"/>
      <w:r w:rsidRPr="00B70176">
        <w:rPr>
          <w:rFonts w:eastAsia="Times New Roman" w:cstheme="minorHAnsi"/>
          <w:bCs/>
          <w:noProof/>
          <w:color w:val="2D739F"/>
          <w:kern w:val="22"/>
          <w:sz w:val="32"/>
          <w:szCs w:val="32"/>
          <w:lang w:eastAsia="en-AU"/>
        </w:rPr>
        <w:lastRenderedPageBreak/>
        <w:t>Part 2 Set up and supervise an afternoon routine</w:t>
      </w:r>
      <w:bookmarkEnd w:id="35"/>
      <w:bookmarkEnd w:id="36"/>
    </w:p>
    <w:tbl>
      <w:tblPr>
        <w:tblStyle w:val="TableGridLight"/>
        <w:tblW w:w="0" w:type="auto"/>
        <w:tblLook w:val="04A0" w:firstRow="1" w:lastRow="0" w:firstColumn="1" w:lastColumn="0" w:noHBand="0" w:noVBand="1"/>
      </w:tblPr>
      <w:tblGrid>
        <w:gridCol w:w="6870"/>
        <w:gridCol w:w="2146"/>
      </w:tblGrid>
      <w:tr w:rsidR="00934AB6" w:rsidRPr="00934AB6" w14:paraId="516CE619"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799C0AF" w14:textId="77777777" w:rsidR="00934AB6" w:rsidRPr="00934AB6" w:rsidRDefault="00934AB6" w:rsidP="00934AB6">
            <w:pPr>
              <w:spacing w:after="120" w:line="276" w:lineRule="auto"/>
              <w:rPr>
                <w:b/>
                <w:szCs w:val="22"/>
              </w:rPr>
            </w:pPr>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081DFA0" w14:textId="77777777" w:rsidR="00934AB6" w:rsidRPr="00934AB6" w:rsidRDefault="00934AB6" w:rsidP="00934AB6">
            <w:pPr>
              <w:spacing w:after="120"/>
              <w:rPr>
                <w:b/>
                <w:szCs w:val="22"/>
              </w:rPr>
            </w:pPr>
            <w:r w:rsidRPr="00934AB6">
              <w:rPr>
                <w:b/>
                <w:szCs w:val="22"/>
              </w:rPr>
              <w:t>(Part 2)</w:t>
            </w:r>
          </w:p>
        </w:tc>
      </w:tr>
      <w:tr w:rsidR="00934AB6" w:rsidRPr="00934AB6" w14:paraId="57D63DB8"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9C43947"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208F26C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10AAF62" w14:textId="77777777" w:rsidR="00934AB6" w:rsidRPr="00934AB6" w:rsidRDefault="00934AB6" w:rsidP="00934AB6">
            <w:pPr>
              <w:spacing w:line="276" w:lineRule="auto"/>
              <w:rPr>
                <w:rFonts w:asciiTheme="minorHAnsi" w:hAnsiTheme="minorHAnsi" w:cstheme="minorHAnsi"/>
                <w:i/>
                <w:iCs/>
                <w:sz w:val="22"/>
                <w:szCs w:val="20"/>
              </w:rPr>
            </w:pPr>
            <w:r w:rsidRPr="00934AB6">
              <w:rPr>
                <w:i/>
                <w:iCs/>
                <w:sz w:val="22"/>
                <w:szCs w:val="22"/>
                <w:lang w:eastAsia="en-AU"/>
              </w:rPr>
              <w:t>To complete this part of the assessment, students are required to participate in a practical demonstration of setting up and supervising the afternoon routine following the services procedures. This procedure will start at lunchtime and progress to rest and onto wake and play after rest routine.</w:t>
            </w:r>
            <w:r w:rsidRPr="00934AB6">
              <w:rPr>
                <w:rFonts w:asciiTheme="minorHAnsi" w:hAnsiTheme="minorHAnsi" w:cstheme="minorHAnsi"/>
                <w:i/>
                <w:iCs/>
                <w:sz w:val="22"/>
                <w:szCs w:val="20"/>
              </w:rPr>
              <w:t xml:space="preserve"> You will also be required to write some journal entries to explain your practices in a variety of situations relating to establishing and maintaining a safe and healthy environment.</w:t>
            </w:r>
          </w:p>
          <w:p w14:paraId="21F71FE4"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Your workplace supervisor will observe you completing this routine and provide feedback to your TAFE Assessor – see below in instructions for further information.</w:t>
            </w:r>
          </w:p>
        </w:tc>
      </w:tr>
      <w:tr w:rsidR="00934AB6" w:rsidRPr="00934AB6" w14:paraId="63127B2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ECF5592"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0324B50"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0AB0ED"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The practical demonstration will be demonstrated in an education and care setting.  The written questions of the assessment task may be completed outside of work placement hours.</w:t>
            </w:r>
          </w:p>
        </w:tc>
      </w:tr>
      <w:tr w:rsidR="00934AB6" w:rsidRPr="00934AB6" w14:paraId="334D742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4802663"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24C40DB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D6D4A31"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Must be completed in a regulated education and care service.</w:t>
            </w:r>
          </w:p>
        </w:tc>
      </w:tr>
      <w:tr w:rsidR="00934AB6" w:rsidRPr="00934AB6" w14:paraId="49E95F4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04F3678"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232CDD7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8F8FDCA" w14:textId="77777777" w:rsidR="00934AB6" w:rsidRPr="00934AB6" w:rsidRDefault="00934AB6" w:rsidP="00934AB6">
            <w:pPr>
              <w:spacing w:after="120"/>
              <w:rPr>
                <w:i/>
                <w:iCs/>
                <w:sz w:val="22"/>
                <w:szCs w:val="22"/>
                <w:lang w:eastAsia="en-AU"/>
              </w:rPr>
            </w:pPr>
            <w:r w:rsidRPr="00934AB6">
              <w:rPr>
                <w:i/>
                <w:iCs/>
                <w:sz w:val="22"/>
                <w:szCs w:val="22"/>
                <w:lang w:eastAsia="en-AU"/>
              </w:rPr>
              <w:t>Access to the service’s health and safety procedures and policies, including food-handling.</w:t>
            </w:r>
          </w:p>
        </w:tc>
      </w:tr>
      <w:tr w:rsidR="00934AB6" w:rsidRPr="00934AB6" w14:paraId="7BBAE70E"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37EE3A"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4A81F78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C3F08EF"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2946949D" w14:textId="56FEC5D3"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 xml:space="preserve">In addition, simulations and scenarios must be used where the full range of contexts and situations cannot be provided in the workplace or may occur only rarely. These are situations relating to an </w:t>
            </w:r>
            <w:r w:rsidR="00C70EF7" w:rsidRPr="00934AB6">
              <w:rPr>
                <w:rFonts w:asciiTheme="minorHAnsi" w:hAnsiTheme="minorHAnsi" w:cstheme="minorHAnsi"/>
                <w:i/>
                <w:iCs/>
                <w:sz w:val="22"/>
                <w:szCs w:val="20"/>
              </w:rPr>
              <w:t>emergency or unplanned procedure</w:t>
            </w:r>
            <w:r w:rsidRPr="00934AB6">
              <w:rPr>
                <w:rFonts w:asciiTheme="minorHAnsi" w:hAnsiTheme="minorHAnsi" w:cstheme="minorHAnsi"/>
                <w:i/>
                <w:iCs/>
                <w:sz w:val="22"/>
                <w:szCs w:val="20"/>
              </w:rPr>
              <w:t xml:space="preserve"> where assessment in these circumstances would be unsafe or is impractical.</w:t>
            </w:r>
          </w:p>
          <w:p w14:paraId="13C0121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tbl>
    <w:p w14:paraId="77010E30" w14:textId="4E5C3E7E" w:rsidR="0074284F" w:rsidRDefault="0074284F" w:rsidP="00934AB6">
      <w:pPr>
        <w:rPr>
          <w:lang w:eastAsia="en-AU"/>
        </w:rPr>
      </w:pPr>
    </w:p>
    <w:p w14:paraId="43D650F9" w14:textId="77777777" w:rsidR="0074284F" w:rsidRDefault="0074284F">
      <w:pPr>
        <w:rPr>
          <w:lang w:eastAsia="en-AU"/>
        </w:rPr>
      </w:pPr>
      <w:r>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20DD851E"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B556008" w14:textId="77777777" w:rsidR="00934AB6" w:rsidRPr="00934AB6" w:rsidRDefault="00934AB6" w:rsidP="00934AB6">
            <w:pPr>
              <w:spacing w:after="120" w:line="276" w:lineRule="auto"/>
              <w:rPr>
                <w:b/>
                <w:szCs w:val="22"/>
              </w:rPr>
            </w:pPr>
            <w:bookmarkStart w:id="37" w:name="_Hlk46264880"/>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551DECF" w14:textId="77777777" w:rsidR="00934AB6" w:rsidRPr="00934AB6" w:rsidRDefault="00934AB6" w:rsidP="00934AB6">
            <w:pPr>
              <w:spacing w:after="120"/>
              <w:rPr>
                <w:b/>
                <w:szCs w:val="22"/>
              </w:rPr>
            </w:pPr>
            <w:r w:rsidRPr="00934AB6">
              <w:rPr>
                <w:b/>
                <w:szCs w:val="22"/>
              </w:rPr>
              <w:t>(Part 2)</w:t>
            </w:r>
          </w:p>
        </w:tc>
      </w:tr>
      <w:tr w:rsidR="00934AB6" w:rsidRPr="00934AB6" w14:paraId="0E44B2FC"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D48822C" w14:textId="77777777" w:rsidR="00934AB6" w:rsidRPr="00934AB6" w:rsidRDefault="00934AB6" w:rsidP="00934AB6">
            <w:pPr>
              <w:spacing w:after="220"/>
              <w:rPr>
                <w:b/>
                <w:sz w:val="22"/>
                <w:szCs w:val="22"/>
                <w:lang w:val="en-US" w:eastAsia="en-AU"/>
              </w:rPr>
            </w:pPr>
            <w:r w:rsidRPr="00934AB6">
              <w:rPr>
                <w:b/>
                <w:sz w:val="22"/>
                <w:szCs w:val="22"/>
                <w:lang w:val="en-US" w:eastAsia="en-AU"/>
              </w:rPr>
              <w:t xml:space="preserve">Instructions: </w:t>
            </w:r>
          </w:p>
          <w:p w14:paraId="11B6CD9F" w14:textId="77777777" w:rsidR="00934AB6" w:rsidRPr="00934AB6" w:rsidRDefault="00934AB6" w:rsidP="00934AB6">
            <w:pPr>
              <w:rPr>
                <w:sz w:val="22"/>
                <w:lang w:eastAsia="en-AU"/>
              </w:rPr>
            </w:pPr>
            <w:r w:rsidRPr="00934AB6">
              <w:rPr>
                <w:sz w:val="22"/>
                <w:lang w:eastAsia="en-AU"/>
              </w:rPr>
              <w:t xml:space="preserve">This demonstration will take place from the start of the lunch time routine through to the end of afternoon playtime (when some children start to be collected). You are required to demonstrate how you followed the service’s procedures to set up and supervise this entire routine / session. You will respond to the questions below to reflect on your implementation of the procedure. </w:t>
            </w:r>
          </w:p>
          <w:p w14:paraId="2CFAF526" w14:textId="77777777" w:rsidR="00934AB6" w:rsidRPr="00934AB6" w:rsidRDefault="00934AB6" w:rsidP="00934AB6">
            <w:pPr>
              <w:rPr>
                <w:sz w:val="22"/>
                <w:lang w:eastAsia="en-AU"/>
              </w:rPr>
            </w:pPr>
          </w:p>
          <w:p w14:paraId="329B88F9" w14:textId="77777777" w:rsidR="00934AB6" w:rsidRPr="00934AB6" w:rsidRDefault="00934AB6" w:rsidP="00934AB6">
            <w:pPr>
              <w:spacing w:after="220"/>
              <w:rPr>
                <w:b/>
                <w:sz w:val="22"/>
                <w:lang w:val="en-US" w:eastAsia="en-AU"/>
              </w:rPr>
            </w:pPr>
            <w:r w:rsidRPr="00934AB6">
              <w:rPr>
                <w:b/>
                <w:sz w:val="22"/>
                <w:lang w:val="en-US" w:eastAsia="en-AU"/>
              </w:rPr>
              <w:t xml:space="preserve">How you will be assessed: </w:t>
            </w:r>
          </w:p>
          <w:p w14:paraId="13E28DF4" w14:textId="77777777" w:rsidR="00934AB6" w:rsidRPr="00934AB6" w:rsidRDefault="00934AB6" w:rsidP="00934AB6">
            <w:pPr>
              <w:spacing w:after="220" w:line="276" w:lineRule="auto"/>
              <w:rPr>
                <w:b/>
                <w:iCs/>
                <w:sz w:val="22"/>
                <w:lang w:val="en-US" w:eastAsia="en-AU"/>
              </w:rPr>
            </w:pPr>
            <w:r w:rsidRPr="00934AB6">
              <w:rPr>
                <w:b/>
                <w:iCs/>
                <w:sz w:val="22"/>
                <w:lang w:val="en-US" w:eastAsia="en-AU"/>
              </w:rPr>
              <w:t xml:space="preserve">During your skill demonstration, you are required to follow the service’s routine for the afternoon period, performing the following activities: </w:t>
            </w:r>
          </w:p>
          <w:p w14:paraId="756C86C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Effectively coordinate the supervision of children throughout this time</w:t>
            </w:r>
          </w:p>
          <w:p w14:paraId="5F7B88E3"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Support the administration of medication to any child in an appropriate manner within their job role. If there is no child with medication, you are to discuss this with your supervisor and record the information below. </w:t>
            </w:r>
          </w:p>
          <w:p w14:paraId="213F4B6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Use appropriate strategies throughout the afternoon to support children’s health, wellbeing and safety. This may include but is not limited to talking about healthy food and drink, ways of being safe and role modelling safe practice in the environment such as using toys safely and putting them away after use.</w:t>
            </w:r>
          </w:p>
          <w:p w14:paraId="143C673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Arrange the beds in a way to minimise risk of illness, injury and/or overcrowding following the service’s procedures. </w:t>
            </w:r>
          </w:p>
          <w:p w14:paraId="6C5076AE"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Set up a rest space to enable quiet rest time following the service’s procedures.</w:t>
            </w:r>
          </w:p>
          <w:p w14:paraId="65E5D8E9"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Provide appropriate environments after rest time including a balance of active and restful experiences that takes supervision into account to ensure the safety and wellbeing of children.</w:t>
            </w:r>
          </w:p>
          <w:p w14:paraId="3DBF4B78"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Group children to minimise risk of injury and maximise comfort taking into account the activity type and ages of children.</w:t>
            </w:r>
          </w:p>
          <w:p w14:paraId="6EBF18DA"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Support children to make appropriate decisions regarding participation in experiences.</w:t>
            </w:r>
          </w:p>
          <w:p w14:paraId="3429505E" w14:textId="77777777" w:rsidR="00934AB6" w:rsidRPr="00934AB6" w:rsidRDefault="00934AB6" w:rsidP="00934AB6">
            <w:pPr>
              <w:spacing w:line="276" w:lineRule="auto"/>
              <w:ind w:left="1014"/>
              <w:contextualSpacing/>
              <w:rPr>
                <w:rFonts w:asciiTheme="minorHAnsi" w:hAnsiTheme="minorHAnsi" w:cstheme="minorHAnsi"/>
                <w:iCs/>
                <w:sz w:val="22"/>
                <w:szCs w:val="20"/>
              </w:rPr>
            </w:pPr>
          </w:p>
          <w:p w14:paraId="2FFCF2A7" w14:textId="77777777" w:rsidR="00934AB6" w:rsidRPr="00934AB6" w:rsidRDefault="00934AB6" w:rsidP="00934AB6">
            <w:pPr>
              <w:spacing w:line="276" w:lineRule="auto"/>
              <w:rPr>
                <w:rFonts w:asciiTheme="minorHAnsi" w:hAnsiTheme="minorHAnsi" w:cstheme="minorHAnsi"/>
                <w:iCs/>
                <w:sz w:val="22"/>
                <w:szCs w:val="20"/>
              </w:rPr>
            </w:pPr>
            <w:r w:rsidRPr="00934AB6">
              <w:rPr>
                <w:rFonts w:asciiTheme="minorHAnsi" w:hAnsiTheme="minorHAnsi" w:cstheme="minorHAnsi"/>
                <w:iCs/>
                <w:sz w:val="22"/>
                <w:szCs w:val="20"/>
              </w:rPr>
              <w:t xml:space="preserve"> This practical assessment will be observed where possible by the TAFE NSW Assessor and documented on the skills demonstration in the evidence guide below. You will need to organise a time to implement this demonstration in collaboration with your TAFE NSW Assessor and your Workplace Supervisor. Where this is not possible, the practical assessment will be observed by the workplace supervisor and detailed feedback provided to the Assessor using the skills demonstration report.</w:t>
            </w:r>
          </w:p>
          <w:p w14:paraId="15F5B59B" w14:textId="77777777" w:rsidR="00934AB6" w:rsidRPr="00934AB6" w:rsidRDefault="00934AB6" w:rsidP="00934AB6">
            <w:pPr>
              <w:spacing w:after="120" w:line="276" w:lineRule="auto"/>
              <w:rPr>
                <w:b/>
                <w:szCs w:val="22"/>
              </w:rPr>
            </w:pPr>
            <w:r w:rsidRPr="00934AB6">
              <w:rPr>
                <w:rFonts w:asciiTheme="minorHAnsi" w:hAnsiTheme="minorHAnsi" w:cstheme="minorHAnsi"/>
                <w:iCs/>
                <w:sz w:val="22"/>
                <w:szCs w:val="20"/>
              </w:rPr>
              <w:t>You may need to respond to questions about the routine reflecting on their practical demonstration. The questions and your responses will be recorded in the evidence guide at the end of this assessment.</w:t>
            </w:r>
          </w:p>
        </w:tc>
      </w:tr>
      <w:tr w:rsidR="00934AB6" w:rsidRPr="00934AB6" w14:paraId="7A6E38F4"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C931F72" w14:textId="77777777" w:rsidR="00934AB6" w:rsidRPr="00934AB6" w:rsidRDefault="00934AB6" w:rsidP="00934AB6">
            <w:pPr>
              <w:rPr>
                <w:szCs w:val="22"/>
              </w:rPr>
            </w:pPr>
            <w:r w:rsidRPr="00934AB6">
              <w:rPr>
                <w:szCs w:val="22"/>
              </w:rPr>
              <w:t xml:space="preserve">You will coordinate the afternoon routine following the service’s procedures. In each of the sections below, answer each of the questions to explain what you did </w:t>
            </w:r>
            <w:r w:rsidRPr="00934AB6">
              <w:t>to ensure the safety and well-being of children at all times.</w:t>
            </w:r>
          </w:p>
          <w:p w14:paraId="332A5792" w14:textId="77777777" w:rsidR="00934AB6" w:rsidRPr="00934AB6" w:rsidRDefault="00934AB6" w:rsidP="00934AB6">
            <w:pPr>
              <w:spacing w:after="120"/>
              <w:rPr>
                <w:b/>
                <w:szCs w:val="22"/>
              </w:rPr>
            </w:pPr>
          </w:p>
        </w:tc>
      </w:tr>
      <w:bookmarkEnd w:id="37"/>
    </w:tbl>
    <w:p w14:paraId="718BDC5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780"/>
        <w:gridCol w:w="2334"/>
        <w:gridCol w:w="5902"/>
      </w:tblGrid>
      <w:tr w:rsidR="00934AB6" w:rsidRPr="00934AB6" w14:paraId="1E47CFCE" w14:textId="77777777" w:rsidTr="00934AB6">
        <w:trPr>
          <w:trHeight w:val="635"/>
        </w:trPr>
        <w:tc>
          <w:tcPr>
            <w:tcW w:w="780"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F1415D4" w14:textId="77777777" w:rsidR="00934AB6" w:rsidRPr="00934AB6" w:rsidRDefault="00934AB6" w:rsidP="00934AB6">
            <w:pPr>
              <w:jc w:val="center"/>
              <w:rPr>
                <w:b/>
                <w:bCs/>
                <w:lang w:val="en-US" w:eastAsia="en-AU"/>
              </w:rPr>
            </w:pPr>
            <w:bookmarkStart w:id="38" w:name="_Hlk46264917"/>
            <w:r w:rsidRPr="00934AB6">
              <w:rPr>
                <w:b/>
                <w:bCs/>
                <w:lang w:val="en-US" w:eastAsia="en-AU"/>
              </w:rPr>
              <w:lastRenderedPageBreak/>
              <w:t>A.</w:t>
            </w:r>
          </w:p>
        </w:tc>
        <w:tc>
          <w:tcPr>
            <w:tcW w:w="8236" w:type="dxa"/>
            <w:gridSpan w:val="2"/>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B8CCE4" w:themeFill="accent1" w:themeFillTint="66"/>
            <w:vAlign w:val="center"/>
          </w:tcPr>
          <w:p w14:paraId="00963A50" w14:textId="77777777" w:rsidR="00934AB6" w:rsidRPr="00934AB6" w:rsidRDefault="00934AB6" w:rsidP="00934AB6">
            <w:r w:rsidRPr="00934AB6">
              <w:rPr>
                <w:b/>
              </w:rPr>
              <w:t xml:space="preserve">Lunch: </w:t>
            </w:r>
            <w:r w:rsidRPr="00934AB6">
              <w:t xml:space="preserve">How did you:                                              </w:t>
            </w:r>
            <w:proofErr w:type="gramStart"/>
            <w:r w:rsidRPr="00934AB6">
              <w:t xml:space="preserve">   (</w:t>
            </w:r>
            <w:proofErr w:type="gramEnd"/>
            <w:r w:rsidRPr="00934AB6">
              <w:t>75-200 words)</w:t>
            </w:r>
          </w:p>
        </w:tc>
      </w:tr>
      <w:tr w:rsidR="00934AB6" w:rsidRPr="00934AB6" w14:paraId="16CA884D" w14:textId="77777777" w:rsidTr="00934AB6">
        <w:trPr>
          <w:trHeight w:val="1986"/>
        </w:trPr>
        <w:tc>
          <w:tcPr>
            <w:tcW w:w="3114" w:type="dxa"/>
            <w:gridSpan w:val="2"/>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tcPr>
          <w:p w14:paraId="43FBC2EA" w14:textId="77777777" w:rsidR="00934AB6" w:rsidRPr="00934AB6" w:rsidRDefault="00934AB6" w:rsidP="00934AB6">
            <w:r w:rsidRPr="00934AB6">
              <w:t xml:space="preserve">Set up the environment for lunch in an aesthetic manner and to ensure the safety of children and avoid overcrowding? </w:t>
            </w:r>
          </w:p>
        </w:tc>
        <w:tc>
          <w:tcPr>
            <w:tcW w:w="5902"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2C716F60" w14:textId="77777777" w:rsidR="00934AB6" w:rsidRPr="00934AB6" w:rsidRDefault="00934AB6" w:rsidP="00934AB6">
            <w:pPr>
              <w:rPr>
                <w:i/>
                <w:iCs/>
                <w:lang w:val="en-US" w:eastAsia="en-AU"/>
              </w:rPr>
            </w:pPr>
          </w:p>
        </w:tc>
      </w:tr>
      <w:tr w:rsidR="00934AB6" w:rsidRPr="00934AB6" w14:paraId="49BAFE40" w14:textId="77777777" w:rsidTr="00934AB6">
        <w:trPr>
          <w:trHeight w:val="1605"/>
        </w:trPr>
        <w:tc>
          <w:tcPr>
            <w:tcW w:w="3114" w:type="dxa"/>
            <w:gridSpan w:val="2"/>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tcPr>
          <w:p w14:paraId="72DB9DF4" w14:textId="77777777" w:rsidR="00934AB6" w:rsidRPr="00934AB6" w:rsidRDefault="00934AB6" w:rsidP="00934AB6">
            <w:r w:rsidRPr="00934AB6">
              <w:t xml:space="preserve">Coordinate the supervision of children during lunchtime including implementing safe food handling practices and managing the group sizes of children to be safe and avoid overcrowding? </w:t>
            </w:r>
          </w:p>
        </w:tc>
        <w:tc>
          <w:tcPr>
            <w:tcW w:w="5902"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6E478B61" w14:textId="77777777" w:rsidR="00934AB6" w:rsidRPr="00934AB6" w:rsidRDefault="00934AB6" w:rsidP="00934AB6">
            <w:pPr>
              <w:rPr>
                <w:i/>
                <w:iCs/>
                <w:lang w:val="en-US" w:eastAsia="en-AU"/>
              </w:rPr>
            </w:pPr>
          </w:p>
        </w:tc>
      </w:tr>
      <w:tr w:rsidR="00934AB6" w:rsidRPr="00934AB6" w14:paraId="544B7C1F" w14:textId="77777777" w:rsidTr="00934AB6">
        <w:trPr>
          <w:trHeight w:val="2190"/>
        </w:trPr>
        <w:tc>
          <w:tcPr>
            <w:tcW w:w="3114" w:type="dxa"/>
            <w:gridSpan w:val="2"/>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tcPr>
          <w:p w14:paraId="25B8BA63" w14:textId="77777777" w:rsidR="00934AB6" w:rsidRPr="00934AB6" w:rsidRDefault="00934AB6" w:rsidP="00934AB6">
            <w:r w:rsidRPr="00934AB6">
              <w:t>Support the safe administration of medication? If no child has medication, discuss the process required with your supervisor and document what you would have done to ensure medication is administered safely?</w:t>
            </w:r>
          </w:p>
        </w:tc>
        <w:tc>
          <w:tcPr>
            <w:tcW w:w="5902"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3AD33956" w14:textId="77777777" w:rsidR="00934AB6" w:rsidRPr="00934AB6" w:rsidRDefault="00934AB6" w:rsidP="00934AB6">
            <w:pPr>
              <w:rPr>
                <w:i/>
                <w:iCs/>
                <w:lang w:val="en-US" w:eastAsia="en-AU"/>
              </w:rPr>
            </w:pPr>
          </w:p>
        </w:tc>
      </w:tr>
      <w:bookmarkEnd w:id="38"/>
    </w:tbl>
    <w:p w14:paraId="6EE58FF8"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40"/>
        <w:gridCol w:w="8176"/>
      </w:tblGrid>
      <w:tr w:rsidR="00934AB6" w:rsidRPr="00934AB6" w14:paraId="0A26803D" w14:textId="77777777" w:rsidTr="00934AB6">
        <w:trPr>
          <w:trHeight w:val="635"/>
        </w:trPr>
        <w:tc>
          <w:tcPr>
            <w:tcW w:w="840"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77D10DB5" w14:textId="77777777" w:rsidR="00934AB6" w:rsidRPr="00934AB6" w:rsidRDefault="00934AB6" w:rsidP="00934AB6">
            <w:pPr>
              <w:jc w:val="center"/>
              <w:rPr>
                <w:b/>
                <w:bCs/>
                <w:lang w:val="en-US" w:eastAsia="en-AU"/>
              </w:rPr>
            </w:pPr>
            <w:bookmarkStart w:id="39" w:name="_Hlk46265042"/>
            <w:r w:rsidRPr="00934AB6">
              <w:rPr>
                <w:b/>
                <w:bCs/>
                <w:lang w:val="en-US" w:eastAsia="en-AU"/>
              </w:rPr>
              <w:t>B.</w:t>
            </w:r>
          </w:p>
        </w:tc>
        <w:tc>
          <w:tcPr>
            <w:tcW w:w="8176"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2A07D942" w14:textId="77777777" w:rsidR="00934AB6" w:rsidRPr="00934AB6" w:rsidRDefault="00934AB6" w:rsidP="00934AB6">
            <w:pPr>
              <w:rPr>
                <w:lang w:val="en-US" w:eastAsia="en-AU"/>
              </w:rPr>
            </w:pPr>
            <w:r w:rsidRPr="00934AB6">
              <w:t>Discuss the three (3) strategies you used with children to increase their responsibility for their own health and physical wellbeing. An example could be that you have talked about the importance of drinking water regularly during the day. (50-100 words)</w:t>
            </w:r>
          </w:p>
        </w:tc>
      </w:tr>
      <w:tr w:rsidR="00934AB6" w:rsidRPr="00934AB6" w14:paraId="47F6AF66" w14:textId="77777777" w:rsidTr="00934AB6">
        <w:trPr>
          <w:trHeight w:val="861"/>
        </w:trPr>
        <w:tc>
          <w:tcPr>
            <w:tcW w:w="840"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2124DAD" w14:textId="77777777" w:rsidR="00934AB6" w:rsidRPr="00934AB6" w:rsidRDefault="00934AB6" w:rsidP="00934AB6">
            <w:pPr>
              <w:jc w:val="center"/>
              <w:rPr>
                <w:b/>
                <w:bCs/>
                <w:lang w:val="en-US" w:eastAsia="en-AU"/>
              </w:rPr>
            </w:pPr>
            <w:r w:rsidRPr="00934AB6">
              <w:rPr>
                <w:b/>
                <w:bCs/>
                <w:lang w:val="en-US" w:eastAsia="en-AU"/>
              </w:rPr>
              <w:t>1</w:t>
            </w:r>
          </w:p>
        </w:tc>
        <w:tc>
          <w:tcPr>
            <w:tcW w:w="8176"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133A8B17" w14:textId="77777777" w:rsidR="00934AB6" w:rsidRPr="00934AB6" w:rsidRDefault="00934AB6" w:rsidP="00934AB6">
            <w:pPr>
              <w:rPr>
                <w:i/>
                <w:iCs/>
                <w:lang w:val="en-US" w:eastAsia="en-AU"/>
              </w:rPr>
            </w:pPr>
          </w:p>
        </w:tc>
      </w:tr>
      <w:tr w:rsidR="00934AB6" w:rsidRPr="00934AB6" w14:paraId="55CD04C8" w14:textId="77777777" w:rsidTr="00934AB6">
        <w:trPr>
          <w:trHeight w:val="861"/>
        </w:trPr>
        <w:tc>
          <w:tcPr>
            <w:tcW w:w="840"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DB3B5D1" w14:textId="77777777" w:rsidR="00934AB6" w:rsidRPr="00934AB6" w:rsidRDefault="00934AB6" w:rsidP="00934AB6">
            <w:pPr>
              <w:jc w:val="center"/>
              <w:rPr>
                <w:b/>
                <w:bCs/>
                <w:lang w:val="en-US" w:eastAsia="en-AU"/>
              </w:rPr>
            </w:pPr>
            <w:r w:rsidRPr="00934AB6">
              <w:rPr>
                <w:b/>
                <w:bCs/>
                <w:lang w:val="en-US" w:eastAsia="en-AU"/>
              </w:rPr>
              <w:t>2</w:t>
            </w:r>
          </w:p>
        </w:tc>
        <w:tc>
          <w:tcPr>
            <w:tcW w:w="8176"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525303FE" w14:textId="77777777" w:rsidR="00934AB6" w:rsidRPr="00934AB6" w:rsidRDefault="00934AB6" w:rsidP="00934AB6">
            <w:pPr>
              <w:rPr>
                <w:i/>
                <w:iCs/>
                <w:lang w:val="en-US" w:eastAsia="en-AU"/>
              </w:rPr>
            </w:pPr>
          </w:p>
        </w:tc>
      </w:tr>
      <w:tr w:rsidR="00934AB6" w:rsidRPr="00934AB6" w14:paraId="148F431B" w14:textId="77777777" w:rsidTr="00934AB6">
        <w:trPr>
          <w:trHeight w:val="861"/>
        </w:trPr>
        <w:tc>
          <w:tcPr>
            <w:tcW w:w="840" w:type="dxa"/>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53D60DF" w14:textId="77777777" w:rsidR="00934AB6" w:rsidRPr="00934AB6" w:rsidRDefault="00934AB6" w:rsidP="00934AB6">
            <w:pPr>
              <w:jc w:val="center"/>
              <w:rPr>
                <w:b/>
                <w:bCs/>
                <w:lang w:val="en-US" w:eastAsia="en-AU"/>
              </w:rPr>
            </w:pPr>
            <w:r w:rsidRPr="00934AB6">
              <w:rPr>
                <w:b/>
                <w:bCs/>
                <w:lang w:val="en-US" w:eastAsia="en-AU"/>
              </w:rPr>
              <w:t>3</w:t>
            </w:r>
          </w:p>
        </w:tc>
        <w:tc>
          <w:tcPr>
            <w:tcW w:w="8176"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0EBA1A4A" w14:textId="77777777" w:rsidR="00934AB6" w:rsidRPr="00934AB6" w:rsidRDefault="00934AB6" w:rsidP="00934AB6">
            <w:pPr>
              <w:rPr>
                <w:i/>
                <w:iCs/>
                <w:lang w:val="en-US" w:eastAsia="en-AU"/>
              </w:rPr>
            </w:pPr>
          </w:p>
        </w:tc>
      </w:tr>
      <w:bookmarkEnd w:id="39"/>
    </w:tbl>
    <w:p w14:paraId="5340174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25"/>
        <w:gridCol w:w="2289"/>
        <w:gridCol w:w="5902"/>
      </w:tblGrid>
      <w:tr w:rsidR="00934AB6" w:rsidRPr="00934AB6" w14:paraId="7FF23B21" w14:textId="77777777" w:rsidTr="00934AB6">
        <w:trPr>
          <w:trHeight w:val="635"/>
        </w:trPr>
        <w:tc>
          <w:tcPr>
            <w:tcW w:w="825" w:type="dxa"/>
            <w:tcBorders>
              <w:bottom w:val="single" w:sz="4" w:space="0" w:color="365F91" w:themeColor="accent1" w:themeShade="BF"/>
              <w:right w:val="single" w:sz="4" w:space="0" w:color="4F81BD" w:themeColor="accent1"/>
            </w:tcBorders>
            <w:shd w:val="clear" w:color="auto" w:fill="B8CCE4" w:themeFill="accent1" w:themeFillTint="66"/>
            <w:vAlign w:val="center"/>
          </w:tcPr>
          <w:p w14:paraId="5CC97BA5" w14:textId="77777777" w:rsidR="00934AB6" w:rsidRPr="00934AB6" w:rsidRDefault="00934AB6" w:rsidP="00934AB6">
            <w:pPr>
              <w:jc w:val="center"/>
              <w:rPr>
                <w:b/>
                <w:bCs/>
              </w:rPr>
            </w:pPr>
            <w:bookmarkStart w:id="40" w:name="_Hlk46265116"/>
            <w:r w:rsidRPr="00934AB6">
              <w:rPr>
                <w:b/>
                <w:bCs/>
              </w:rPr>
              <w:t>C.</w:t>
            </w:r>
          </w:p>
        </w:tc>
        <w:tc>
          <w:tcPr>
            <w:tcW w:w="8191"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38995105" w14:textId="77777777" w:rsidR="00934AB6" w:rsidRPr="00934AB6" w:rsidRDefault="00934AB6" w:rsidP="00934AB6">
            <w:r w:rsidRPr="00934AB6">
              <w:rPr>
                <w:b/>
              </w:rPr>
              <w:t>Rest/sleep</w:t>
            </w:r>
            <w:r w:rsidRPr="00934AB6">
              <w:t xml:space="preserve">: Discuss how you set up the sleep/rest-time space using the following strategies: </w:t>
            </w:r>
          </w:p>
          <w:p w14:paraId="6CC5EBC1" w14:textId="77777777" w:rsidR="00934AB6" w:rsidRPr="00934AB6" w:rsidRDefault="00934AB6" w:rsidP="00934AB6">
            <w:r w:rsidRPr="00934AB6">
              <w:t>(75-100 words in total)</w:t>
            </w:r>
          </w:p>
        </w:tc>
      </w:tr>
      <w:tr w:rsidR="00934AB6" w:rsidRPr="00934AB6" w14:paraId="26689A26" w14:textId="77777777" w:rsidTr="00934AB6">
        <w:trPr>
          <w:trHeight w:val="1820"/>
        </w:trPr>
        <w:tc>
          <w:tcPr>
            <w:tcW w:w="3114" w:type="dxa"/>
            <w:gridSpan w:val="2"/>
            <w:tcBorders>
              <w:right w:val="single" w:sz="4" w:space="0" w:color="4F81BD" w:themeColor="accent1"/>
            </w:tcBorders>
            <w:shd w:val="clear" w:color="auto" w:fill="B8CCE4" w:themeFill="accent1" w:themeFillTint="66"/>
            <w:vAlign w:val="center"/>
          </w:tcPr>
          <w:p w14:paraId="0AD3501C" w14:textId="77777777" w:rsidR="00934AB6" w:rsidRPr="00934AB6" w:rsidRDefault="00934AB6" w:rsidP="00934AB6">
            <w:r w:rsidRPr="00934AB6">
              <w:lastRenderedPageBreak/>
              <w:t>Placed beds in an arrangement to minimise the risk of illness, injury and/or overcrowding and maximise children’s comfort</w:t>
            </w:r>
          </w:p>
        </w:tc>
        <w:tc>
          <w:tcPr>
            <w:tcW w:w="5902" w:type="dxa"/>
            <w:tcBorders>
              <w:left w:val="single" w:sz="4" w:space="0" w:color="4F81BD" w:themeColor="accent1"/>
            </w:tcBorders>
            <w:shd w:val="clear" w:color="auto" w:fill="auto"/>
          </w:tcPr>
          <w:p w14:paraId="67B50408" w14:textId="77777777" w:rsidR="00934AB6" w:rsidRPr="00934AB6" w:rsidRDefault="00934AB6" w:rsidP="00934AB6">
            <w:pPr>
              <w:rPr>
                <w:i/>
                <w:iCs/>
                <w:lang w:val="en-US" w:eastAsia="en-AU"/>
              </w:rPr>
            </w:pPr>
          </w:p>
        </w:tc>
      </w:tr>
      <w:tr w:rsidR="00934AB6" w:rsidRPr="00934AB6" w14:paraId="2A482C12" w14:textId="77777777" w:rsidTr="00934AB6">
        <w:trPr>
          <w:trHeight w:val="1820"/>
        </w:trPr>
        <w:tc>
          <w:tcPr>
            <w:tcW w:w="3114"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15EE6538" w14:textId="77777777" w:rsidR="00934AB6" w:rsidRPr="00934AB6" w:rsidRDefault="00934AB6" w:rsidP="00934AB6">
            <w:pPr>
              <w:rPr>
                <w:iCs/>
                <w:lang w:val="en-US" w:eastAsia="en-AU"/>
              </w:rPr>
            </w:pPr>
            <w:r w:rsidRPr="00934AB6">
              <w:t xml:space="preserve">In a way that supported children to engage in rest or quiet activities if not sleeping as per the service’s procedures </w:t>
            </w:r>
          </w:p>
        </w:tc>
        <w:tc>
          <w:tcPr>
            <w:tcW w:w="5902" w:type="dxa"/>
            <w:tcBorders>
              <w:left w:val="single" w:sz="4" w:space="0" w:color="4F81BD" w:themeColor="accent1"/>
              <w:bottom w:val="single" w:sz="4" w:space="0" w:color="365F91" w:themeColor="accent1" w:themeShade="BF"/>
            </w:tcBorders>
            <w:shd w:val="clear" w:color="auto" w:fill="auto"/>
          </w:tcPr>
          <w:p w14:paraId="75ADDEC5" w14:textId="77777777" w:rsidR="00934AB6" w:rsidRPr="00934AB6" w:rsidRDefault="00934AB6" w:rsidP="00934AB6">
            <w:pPr>
              <w:rPr>
                <w:i/>
                <w:iCs/>
                <w:lang w:val="en-US" w:eastAsia="en-AU"/>
              </w:rPr>
            </w:pPr>
          </w:p>
        </w:tc>
      </w:tr>
      <w:bookmarkEnd w:id="40"/>
    </w:tbl>
    <w:p w14:paraId="2DCF75CC"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1065"/>
        <w:gridCol w:w="1907"/>
        <w:gridCol w:w="6044"/>
      </w:tblGrid>
      <w:tr w:rsidR="00934AB6" w:rsidRPr="00934AB6" w14:paraId="6F710960" w14:textId="77777777" w:rsidTr="00934AB6">
        <w:trPr>
          <w:trHeight w:val="635"/>
        </w:trPr>
        <w:tc>
          <w:tcPr>
            <w:tcW w:w="1065"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0AE6E2FD" w14:textId="77777777" w:rsidR="00934AB6" w:rsidRPr="00934AB6" w:rsidRDefault="00934AB6" w:rsidP="00934AB6">
            <w:pPr>
              <w:jc w:val="center"/>
              <w:rPr>
                <w:b/>
                <w:bCs/>
              </w:rPr>
            </w:pPr>
            <w:bookmarkStart w:id="41" w:name="_Hlk46265227"/>
            <w:r w:rsidRPr="00934AB6">
              <w:rPr>
                <w:b/>
                <w:bCs/>
              </w:rPr>
              <w:t>D.</w:t>
            </w:r>
          </w:p>
        </w:tc>
        <w:tc>
          <w:tcPr>
            <w:tcW w:w="7951"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569EA926" w14:textId="77777777" w:rsidR="00934AB6" w:rsidRPr="00934AB6" w:rsidRDefault="00934AB6" w:rsidP="00934AB6">
            <w:r w:rsidRPr="00934AB6">
              <w:rPr>
                <w:b/>
              </w:rPr>
              <w:t>After rest period</w:t>
            </w:r>
            <w:r w:rsidRPr="00934AB6">
              <w:t>: When the sleep/rest-time period is finished, discuss how you:</w:t>
            </w:r>
          </w:p>
          <w:p w14:paraId="1FCBFB36" w14:textId="77777777" w:rsidR="00934AB6" w:rsidRPr="00934AB6" w:rsidRDefault="00934AB6" w:rsidP="00934AB6">
            <w:r w:rsidRPr="00934AB6">
              <w:t>(75-100 words total)</w:t>
            </w:r>
          </w:p>
        </w:tc>
      </w:tr>
      <w:tr w:rsidR="00934AB6" w:rsidRPr="00934AB6" w14:paraId="2962872D"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5E81A202" w14:textId="77777777" w:rsidR="00934AB6" w:rsidRPr="00934AB6" w:rsidRDefault="00934AB6" w:rsidP="00934AB6">
            <w:pPr>
              <w:rPr>
                <w:iCs/>
                <w:lang w:val="en-US" w:eastAsia="en-AU"/>
              </w:rPr>
            </w:pPr>
            <w:r w:rsidRPr="00934AB6">
              <w:rPr>
                <w:iCs/>
                <w:lang w:val="en-US" w:eastAsia="en-AU"/>
              </w:rPr>
              <w:t>Provided a balance of active and restful experiences, taking into account effective supervision strategies</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2E310390" w14:textId="77777777" w:rsidR="00934AB6" w:rsidRPr="00934AB6" w:rsidRDefault="00934AB6" w:rsidP="00934AB6">
            <w:pPr>
              <w:rPr>
                <w:i/>
                <w:iCs/>
                <w:lang w:val="en-US" w:eastAsia="en-AU"/>
              </w:rPr>
            </w:pPr>
          </w:p>
        </w:tc>
      </w:tr>
      <w:tr w:rsidR="00934AB6" w:rsidRPr="00934AB6" w14:paraId="0951C2D7"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43E89759" w14:textId="77777777" w:rsidR="00934AB6" w:rsidRPr="00934AB6" w:rsidRDefault="00934AB6" w:rsidP="00934AB6">
            <w:pPr>
              <w:rPr>
                <w:iCs/>
                <w:lang w:val="en-US" w:eastAsia="en-AU"/>
              </w:rPr>
            </w:pPr>
            <w:r w:rsidRPr="00934AB6">
              <w:rPr>
                <w:iCs/>
                <w:lang w:val="en-US" w:eastAsia="en-AU"/>
              </w:rPr>
              <w:t xml:space="preserve">Grouped the children considering the play space size to </w:t>
            </w:r>
            <w:proofErr w:type="spellStart"/>
            <w:r w:rsidRPr="00934AB6">
              <w:rPr>
                <w:iCs/>
                <w:lang w:val="en-US" w:eastAsia="en-AU"/>
              </w:rPr>
              <w:t>minimise</w:t>
            </w:r>
            <w:proofErr w:type="spellEnd"/>
            <w:r w:rsidRPr="00934AB6">
              <w:rPr>
                <w:iCs/>
                <w:lang w:val="en-US" w:eastAsia="en-AU"/>
              </w:rPr>
              <w:t xml:space="preserve"> the risk of injury and </w:t>
            </w:r>
            <w:proofErr w:type="spellStart"/>
            <w:r w:rsidRPr="00934AB6">
              <w:rPr>
                <w:iCs/>
                <w:lang w:val="en-US" w:eastAsia="en-AU"/>
              </w:rPr>
              <w:t>maximise</w:t>
            </w:r>
            <w:proofErr w:type="spellEnd"/>
            <w:r w:rsidRPr="00934AB6">
              <w:rPr>
                <w:iCs/>
                <w:lang w:val="en-US" w:eastAsia="en-AU"/>
              </w:rPr>
              <w:t xml:space="preserve"> comfort and appropriate privacy when needed</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4D030E8B" w14:textId="77777777" w:rsidR="00934AB6" w:rsidRPr="00934AB6" w:rsidRDefault="00934AB6" w:rsidP="00934AB6">
            <w:pPr>
              <w:rPr>
                <w:i/>
                <w:iCs/>
                <w:lang w:val="en-US" w:eastAsia="en-AU"/>
              </w:rPr>
            </w:pPr>
          </w:p>
        </w:tc>
      </w:tr>
      <w:tr w:rsidR="00934AB6" w:rsidRPr="00934AB6" w14:paraId="7F14FD39" w14:textId="77777777" w:rsidTr="00934AB6">
        <w:trPr>
          <w:trHeight w:val="1820"/>
        </w:trPr>
        <w:tc>
          <w:tcPr>
            <w:tcW w:w="2972"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20AC6B81" w14:textId="77777777" w:rsidR="00934AB6" w:rsidRPr="00934AB6" w:rsidRDefault="00934AB6" w:rsidP="00934AB6">
            <w:pPr>
              <w:rPr>
                <w:iCs/>
                <w:lang w:val="en-US" w:eastAsia="en-AU"/>
              </w:rPr>
            </w:pPr>
            <w:r w:rsidRPr="00934AB6">
              <w:t>Supported children to make appropriate decisions of participation in experiences</w:t>
            </w:r>
          </w:p>
        </w:tc>
        <w:tc>
          <w:tcPr>
            <w:tcW w:w="6044" w:type="dxa"/>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auto"/>
          </w:tcPr>
          <w:p w14:paraId="11A4EC96" w14:textId="77777777" w:rsidR="00934AB6" w:rsidRPr="00934AB6" w:rsidRDefault="00934AB6" w:rsidP="00934AB6">
            <w:pPr>
              <w:rPr>
                <w:i/>
                <w:iCs/>
                <w:lang w:val="en-US" w:eastAsia="en-AU"/>
              </w:rPr>
            </w:pPr>
          </w:p>
        </w:tc>
      </w:tr>
      <w:bookmarkEnd w:id="41"/>
    </w:tbl>
    <w:p w14:paraId="63435F87" w14:textId="77777777" w:rsidR="00934AB6" w:rsidRPr="00934AB6" w:rsidRDefault="00934AB6" w:rsidP="00934AB6">
      <w:pPr>
        <w:rPr>
          <w:lang w:eastAsia="en-AU"/>
        </w:rPr>
      </w:pPr>
    </w:p>
    <w:p w14:paraId="2AB4A692" w14:textId="77777777" w:rsidR="00934AB6" w:rsidRPr="00934AB6" w:rsidRDefault="00934AB6" w:rsidP="00934AB6">
      <w:pPr>
        <w:rPr>
          <w:lang w:eastAsia="en-AU"/>
        </w:rPr>
      </w:pPr>
    </w:p>
    <w:p w14:paraId="1AE2192B" w14:textId="3A25BE99" w:rsidR="00CB7584" w:rsidRDefault="00CB7584">
      <w:pPr>
        <w:rPr>
          <w:lang w:val="en-US" w:eastAsia="ja-JP"/>
        </w:rPr>
      </w:pPr>
      <w:r>
        <w:rPr>
          <w:lang w:val="en-US" w:eastAsia="ja-JP"/>
        </w:rPr>
        <w:br w:type="page"/>
      </w:r>
    </w:p>
    <w:p w14:paraId="60EEE2F0" w14:textId="323AEC0E" w:rsidR="00CB7584" w:rsidRDefault="00CB7584" w:rsidP="00CB7584">
      <w:pPr>
        <w:pStyle w:val="Heading1"/>
      </w:pPr>
      <w:bookmarkStart w:id="42" w:name="_Toc51059673"/>
      <w:r>
        <w:lastRenderedPageBreak/>
        <w:t>HLTWHS003 Maintain work health and safety</w:t>
      </w:r>
      <w:bookmarkEnd w:id="42"/>
    </w:p>
    <w:p w14:paraId="2B5D6EE9" w14:textId="0D28E4F6" w:rsidR="00CB7584" w:rsidRPr="00CB7584" w:rsidRDefault="00CB7584" w:rsidP="007A12B1">
      <w:pPr>
        <w:pStyle w:val="Heading3"/>
      </w:pPr>
    </w:p>
    <w:p w14:paraId="27714345" w14:textId="62F11B72" w:rsidR="00CB7584" w:rsidRPr="00CB7584" w:rsidRDefault="00CB7584" w:rsidP="00CB7584">
      <w:pPr>
        <w:keepNext/>
        <w:tabs>
          <w:tab w:val="left" w:pos="284"/>
        </w:tabs>
        <w:spacing w:before="120" w:after="120"/>
        <w:rPr>
          <w:rFonts w:asciiTheme="minorHAnsi" w:hAnsiTheme="minorHAnsi" w:cstheme="minorHAnsi"/>
          <w:color w:val="747679"/>
          <w:sz w:val="16"/>
          <w:szCs w:val="16"/>
        </w:rPr>
      </w:pPr>
      <w:r w:rsidRPr="00CB7584">
        <w:rPr>
          <w:rFonts w:asciiTheme="minorHAnsi" w:hAnsiTheme="minorHAnsi" w:cstheme="minorHAnsi"/>
          <w:color w:val="747679"/>
          <w:sz w:val="16"/>
          <w:szCs w:val="16"/>
        </w:rPr>
        <w:t xml:space="preserve">Table </w:t>
      </w:r>
      <w:r w:rsidRPr="00CB7584">
        <w:rPr>
          <w:rFonts w:asciiTheme="minorHAnsi" w:hAnsiTheme="minorHAnsi" w:cstheme="minorHAnsi"/>
          <w:noProof/>
          <w:color w:val="747679"/>
          <w:sz w:val="16"/>
          <w:szCs w:val="16"/>
        </w:rPr>
        <w:fldChar w:fldCharType="begin"/>
      </w:r>
      <w:r w:rsidRPr="00CB7584">
        <w:rPr>
          <w:rFonts w:asciiTheme="minorHAnsi" w:hAnsiTheme="minorHAnsi" w:cstheme="minorHAnsi"/>
          <w:noProof/>
          <w:color w:val="747679"/>
          <w:sz w:val="16"/>
          <w:szCs w:val="16"/>
        </w:rPr>
        <w:instrText xml:space="preserve"> SEQ Table \* ARABIC </w:instrText>
      </w:r>
      <w:r w:rsidRPr="00CB7584">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2</w:t>
      </w:r>
      <w:r w:rsidRPr="00CB7584">
        <w:rPr>
          <w:rFonts w:asciiTheme="minorHAnsi" w:hAnsiTheme="minorHAnsi" w:cstheme="minorHAnsi"/>
          <w:noProof/>
          <w:color w:val="747679"/>
          <w:sz w:val="16"/>
          <w:szCs w:val="16"/>
        </w:rPr>
        <w:fldChar w:fldCharType="end"/>
      </w:r>
      <w:r w:rsidRPr="00CB7584">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CB7584" w:rsidRPr="00CB7584" w14:paraId="7973A988" w14:textId="77777777" w:rsidTr="004A6D8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3F2E6E35"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Assessment details</w:t>
            </w:r>
          </w:p>
        </w:tc>
        <w:tc>
          <w:tcPr>
            <w:tcW w:w="3673" w:type="pct"/>
            <w:vAlign w:val="top"/>
          </w:tcPr>
          <w:p w14:paraId="7346AD4F"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Instructions</w:t>
            </w:r>
          </w:p>
        </w:tc>
      </w:tr>
      <w:tr w:rsidR="00CB7584" w:rsidRPr="00CB7584" w14:paraId="7F3F39C0" w14:textId="77777777" w:rsidTr="0074284F">
        <w:trPr>
          <w:cantSplit w:val="0"/>
        </w:trPr>
        <w:tc>
          <w:tcPr>
            <w:tcW w:w="1327" w:type="pct"/>
            <w:shd w:val="clear" w:color="auto" w:fill="BFBFBF" w:themeFill="background1" w:themeFillShade="BF"/>
            <w:vAlign w:val="top"/>
          </w:tcPr>
          <w:p w14:paraId="653BADBB" w14:textId="77777777" w:rsidR="00CB7584" w:rsidRPr="00CB7584" w:rsidRDefault="00CB7584" w:rsidP="00CB7584">
            <w:pPr>
              <w:tabs>
                <w:tab w:val="left" w:pos="284"/>
              </w:tabs>
              <w:rPr>
                <w:rFonts w:cstheme="minorHAnsi"/>
                <w:b/>
                <w:lang w:eastAsia="en-AU"/>
              </w:rPr>
            </w:pPr>
            <w:r w:rsidRPr="00CB7584">
              <w:rPr>
                <w:rFonts w:cstheme="minorHAnsi"/>
                <w:b/>
                <w:lang w:eastAsia="en-AU"/>
              </w:rPr>
              <w:t>Specific assessment conditions</w:t>
            </w:r>
          </w:p>
        </w:tc>
        <w:tc>
          <w:tcPr>
            <w:tcW w:w="3673" w:type="pct"/>
            <w:shd w:val="clear" w:color="auto" w:fill="BFBFBF" w:themeFill="background1" w:themeFillShade="BF"/>
            <w:vAlign w:val="top"/>
          </w:tcPr>
          <w:p w14:paraId="3D84CB5B"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Skills must be demonstrated in the workplace.</w:t>
            </w:r>
          </w:p>
          <w:p w14:paraId="2A7A358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2D64633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CB7584" w:rsidRPr="00CB7584" w14:paraId="06E4F9C3" w14:textId="77777777" w:rsidTr="0074284F">
        <w:trPr>
          <w:cantSplit w:val="0"/>
        </w:trPr>
        <w:tc>
          <w:tcPr>
            <w:tcW w:w="1327" w:type="pct"/>
            <w:shd w:val="clear" w:color="auto" w:fill="BFBFBF" w:themeFill="background1" w:themeFillShade="BF"/>
            <w:vAlign w:val="top"/>
          </w:tcPr>
          <w:p w14:paraId="379775DC" w14:textId="77777777" w:rsidR="00CB7584" w:rsidRPr="00CB7584" w:rsidRDefault="00CB7584" w:rsidP="00CB7584">
            <w:pPr>
              <w:tabs>
                <w:tab w:val="left" w:pos="284"/>
              </w:tabs>
              <w:spacing w:line="276" w:lineRule="auto"/>
              <w:rPr>
                <w:rFonts w:cstheme="minorHAnsi"/>
                <w:b/>
                <w:lang w:eastAsia="en-AU"/>
              </w:rPr>
            </w:pPr>
            <w:r w:rsidRPr="00CB7584">
              <w:rPr>
                <w:rFonts w:cstheme="minorHAnsi"/>
                <w:b/>
                <w:lang w:eastAsia="en-AU"/>
              </w:rPr>
              <w:t>Assessment overview</w:t>
            </w:r>
          </w:p>
        </w:tc>
        <w:tc>
          <w:tcPr>
            <w:tcW w:w="3673" w:type="pct"/>
            <w:shd w:val="clear" w:color="auto" w:fill="BFBFBF" w:themeFill="background1" w:themeFillShade="BF"/>
            <w:vAlign w:val="top"/>
          </w:tcPr>
          <w:p w14:paraId="48913D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lang w:eastAsia="en-AU"/>
              </w:rPr>
              <w:t>The objective of this assessment is to assess your knowledge and performance as would be required to maintain work health and safety.</w:t>
            </w:r>
          </w:p>
        </w:tc>
      </w:tr>
      <w:tr w:rsidR="00CB7584" w:rsidRPr="00CB7584" w14:paraId="64330AA0" w14:textId="77777777" w:rsidTr="0074284F">
        <w:trPr>
          <w:cantSplit w:val="0"/>
        </w:trPr>
        <w:tc>
          <w:tcPr>
            <w:tcW w:w="1327" w:type="pct"/>
            <w:shd w:val="clear" w:color="auto" w:fill="BFBFBF" w:themeFill="background1" w:themeFillShade="BF"/>
            <w:vAlign w:val="top"/>
          </w:tcPr>
          <w:p w14:paraId="194E5E79" w14:textId="77777777" w:rsidR="00CB7584" w:rsidRPr="00CB7584" w:rsidRDefault="00CB7584" w:rsidP="00CB7584">
            <w:pPr>
              <w:tabs>
                <w:tab w:val="left" w:pos="284"/>
              </w:tabs>
              <w:spacing w:line="276" w:lineRule="auto"/>
              <w:rPr>
                <w:rFonts w:cstheme="minorHAnsi"/>
              </w:rPr>
            </w:pPr>
            <w:r w:rsidRPr="00CB7584">
              <w:rPr>
                <w:rFonts w:cstheme="minorHAnsi"/>
                <w:b/>
                <w:lang w:eastAsia="en-AU"/>
              </w:rPr>
              <w:t>The Assessment Event number</w:t>
            </w:r>
          </w:p>
        </w:tc>
        <w:tc>
          <w:tcPr>
            <w:tcW w:w="3673" w:type="pct"/>
            <w:shd w:val="clear" w:color="auto" w:fill="BFBFBF" w:themeFill="background1" w:themeFillShade="BF"/>
            <w:vAlign w:val="top"/>
          </w:tcPr>
          <w:p w14:paraId="6E8AF7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3 of 3</w:t>
            </w:r>
          </w:p>
        </w:tc>
      </w:tr>
      <w:tr w:rsidR="00CB7584" w:rsidRPr="00CB7584" w14:paraId="2CD9237E" w14:textId="77777777" w:rsidTr="0074284F">
        <w:trPr>
          <w:cantSplit w:val="0"/>
        </w:trPr>
        <w:tc>
          <w:tcPr>
            <w:tcW w:w="1327" w:type="pct"/>
            <w:shd w:val="clear" w:color="auto" w:fill="BFBFBF" w:themeFill="background1" w:themeFillShade="BF"/>
            <w:vAlign w:val="top"/>
          </w:tcPr>
          <w:p w14:paraId="152B828E" w14:textId="77777777" w:rsidR="00CB7584" w:rsidRPr="00CB7584" w:rsidRDefault="00CB7584" w:rsidP="00CB7584">
            <w:pPr>
              <w:tabs>
                <w:tab w:val="left" w:pos="284"/>
              </w:tabs>
              <w:rPr>
                <w:rFonts w:cstheme="minorHAnsi"/>
                <w:b/>
              </w:rPr>
            </w:pPr>
            <w:r w:rsidRPr="00CB7584">
              <w:rPr>
                <w:rFonts w:cstheme="minorHAnsi"/>
                <w:b/>
              </w:rPr>
              <w:t>Companion documents</w:t>
            </w:r>
          </w:p>
        </w:tc>
        <w:tc>
          <w:tcPr>
            <w:tcW w:w="3673" w:type="pct"/>
            <w:shd w:val="clear" w:color="auto" w:fill="BFBFBF" w:themeFill="background1" w:themeFillShade="BF"/>
            <w:vAlign w:val="top"/>
          </w:tcPr>
          <w:p w14:paraId="413C40AD"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Portfolio</w:t>
            </w:r>
          </w:p>
          <w:p w14:paraId="3F8A047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Log Book</w:t>
            </w:r>
          </w:p>
        </w:tc>
      </w:tr>
      <w:tr w:rsidR="00CB7584" w:rsidRPr="00CB7584" w14:paraId="060950C3" w14:textId="77777777" w:rsidTr="0074284F">
        <w:trPr>
          <w:cantSplit w:val="0"/>
        </w:trPr>
        <w:tc>
          <w:tcPr>
            <w:tcW w:w="1327" w:type="pct"/>
            <w:shd w:val="clear" w:color="auto" w:fill="BFBFBF" w:themeFill="background1" w:themeFillShade="BF"/>
            <w:vAlign w:val="top"/>
          </w:tcPr>
          <w:p w14:paraId="21335458" w14:textId="750F72C1" w:rsidR="00CB7584" w:rsidRPr="00CB7584" w:rsidRDefault="00CB7584" w:rsidP="00CB7584">
            <w:pPr>
              <w:tabs>
                <w:tab w:val="left" w:pos="284"/>
              </w:tabs>
              <w:spacing w:line="276" w:lineRule="auto"/>
              <w:rPr>
                <w:rFonts w:cstheme="minorHAnsi"/>
                <w:b/>
              </w:rPr>
            </w:pPr>
            <w:r w:rsidRPr="00CB7584">
              <w:rPr>
                <w:rFonts w:cstheme="minorHAnsi"/>
                <w:b/>
              </w:rPr>
              <w:t xml:space="preserve">Instructions for </w:t>
            </w:r>
            <w:r w:rsidR="00C70EF7" w:rsidRPr="00CB7584">
              <w:rPr>
                <w:rFonts w:cstheme="minorHAnsi"/>
                <w:b/>
              </w:rPr>
              <w:t>this assessment</w:t>
            </w:r>
          </w:p>
        </w:tc>
        <w:tc>
          <w:tcPr>
            <w:tcW w:w="3673" w:type="pct"/>
            <w:shd w:val="clear" w:color="auto" w:fill="BFBFBF" w:themeFill="background1" w:themeFillShade="BF"/>
            <w:vAlign w:val="top"/>
          </w:tcPr>
          <w:p w14:paraId="493776F4"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This assessment is in two parts and also includes a Demonstration Report, Third-Party Verification, Evidence Guide and final Assessment Feedback:</w:t>
            </w:r>
          </w:p>
          <w:p w14:paraId="6FDB575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Safety Checklist and Risk Assessment</w:t>
            </w:r>
          </w:p>
          <w:p w14:paraId="4CB18EC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Practical Demonstration</w:t>
            </w:r>
          </w:p>
          <w:p w14:paraId="52BE2ACC" w14:textId="77777777" w:rsidR="00CB7584" w:rsidRPr="00CB7584" w:rsidRDefault="00CB7584" w:rsidP="00CB7584">
            <w:pPr>
              <w:tabs>
                <w:tab w:val="left" w:pos="284"/>
              </w:tabs>
              <w:rPr>
                <w:i/>
                <w:iCs/>
                <w:sz w:val="20"/>
                <w:szCs w:val="20"/>
              </w:rPr>
            </w:pPr>
            <w:r w:rsidRPr="00CB7584">
              <w:rPr>
                <w:i/>
                <w:iCs/>
                <w:sz w:val="20"/>
                <w:szCs w:val="20"/>
              </w:rPr>
              <w:t>Detailed instruction for each assessment part is contained at the beginning of each assessment part and includes:</w:t>
            </w:r>
          </w:p>
          <w:p w14:paraId="647CC626"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Assessment task introduction</w:t>
            </w:r>
          </w:p>
          <w:p w14:paraId="21CA8B2E"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When the assessment task must take place</w:t>
            </w:r>
          </w:p>
          <w:p w14:paraId="724A22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Where the assessment task will take place</w:t>
            </w:r>
          </w:p>
          <w:p w14:paraId="2114AAD8"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Resources and equipment required to complete the assessment task</w:t>
            </w:r>
          </w:p>
          <w:p w14:paraId="30EAD3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Specific assessment conditions (where required)</w:t>
            </w:r>
          </w:p>
          <w:p w14:paraId="3BBABD9F"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 xml:space="preserve">You must read the entire document before commencing your assessment so you are aware of all requirements.  </w:t>
            </w:r>
          </w:p>
        </w:tc>
      </w:tr>
      <w:tr w:rsidR="00CB7584" w:rsidRPr="00CB7584" w14:paraId="3723969D" w14:textId="77777777" w:rsidTr="0074284F">
        <w:trPr>
          <w:cantSplit w:val="0"/>
        </w:trPr>
        <w:tc>
          <w:tcPr>
            <w:tcW w:w="1327" w:type="pct"/>
            <w:shd w:val="clear" w:color="auto" w:fill="BFBFBF" w:themeFill="background1" w:themeFillShade="BF"/>
            <w:vAlign w:val="top"/>
          </w:tcPr>
          <w:p w14:paraId="2E6BEDB5" w14:textId="77777777" w:rsidR="00CB7584" w:rsidRPr="00CB7584" w:rsidRDefault="00CB7584" w:rsidP="00CB7584">
            <w:pPr>
              <w:tabs>
                <w:tab w:val="left" w:pos="284"/>
              </w:tabs>
              <w:spacing w:line="276" w:lineRule="auto"/>
              <w:rPr>
                <w:rFonts w:cstheme="minorHAnsi"/>
                <w:b/>
              </w:rPr>
            </w:pPr>
            <w:r w:rsidRPr="00CB7584">
              <w:rPr>
                <w:rFonts w:cstheme="minorHAnsi"/>
                <w:b/>
              </w:rPr>
              <w:t xml:space="preserve">Submission instructions </w:t>
            </w:r>
          </w:p>
        </w:tc>
        <w:tc>
          <w:tcPr>
            <w:tcW w:w="3673" w:type="pct"/>
            <w:shd w:val="clear" w:color="auto" w:fill="BFBFBF" w:themeFill="background1" w:themeFillShade="BF"/>
            <w:vAlign w:val="top"/>
          </w:tcPr>
          <w:p w14:paraId="7D8AFA50"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 xml:space="preserve">On completion of this assessment, you are required to upload </w:t>
            </w:r>
            <w:r w:rsidRPr="00CB7584">
              <w:rPr>
                <w:rFonts w:cstheme="minorHAnsi"/>
                <w:b/>
                <w:i/>
                <w:sz w:val="20"/>
                <w:szCs w:val="20"/>
                <w:lang w:eastAsia="en-AU"/>
              </w:rPr>
              <w:t>your response and any marking tools as they appear in this assessment workbook</w:t>
            </w:r>
            <w:r w:rsidRPr="00CB7584">
              <w:rPr>
                <w:rFonts w:cstheme="minorHAnsi"/>
                <w:i/>
                <w:sz w:val="20"/>
                <w:szCs w:val="20"/>
                <w:lang w:eastAsia="en-AU"/>
              </w:rPr>
              <w:t xml:space="preserve"> as per the instructions on your online platform or hand it to your assessor for marking</w:t>
            </w:r>
          </w:p>
          <w:p w14:paraId="57B1CC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Ensure you have written your name at the bottom of each page of this assessment.</w:t>
            </w:r>
          </w:p>
          <w:p w14:paraId="5B0A59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CB7584" w:rsidRPr="00CB7584" w14:paraId="3C352CD9" w14:textId="77777777" w:rsidTr="0074284F">
        <w:trPr>
          <w:cantSplit w:val="0"/>
        </w:trPr>
        <w:tc>
          <w:tcPr>
            <w:tcW w:w="1327" w:type="pct"/>
            <w:shd w:val="clear" w:color="auto" w:fill="BFBFBF" w:themeFill="background1" w:themeFillShade="BF"/>
            <w:vAlign w:val="top"/>
          </w:tcPr>
          <w:p w14:paraId="6B55E504"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Confidentiality Instructions</w:t>
            </w:r>
          </w:p>
        </w:tc>
        <w:tc>
          <w:tcPr>
            <w:tcW w:w="3673" w:type="pct"/>
            <w:shd w:val="clear" w:color="auto" w:fill="BFBFBF" w:themeFill="background1" w:themeFillShade="BF"/>
            <w:vAlign w:val="top"/>
          </w:tcPr>
          <w:p w14:paraId="593FBE71"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an assessment task requires the recording of child observation and/or development of a plan for a child, the child must only be identified by:</w:t>
            </w:r>
          </w:p>
          <w:p w14:paraId="7D79D5C8"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Their first name</w:t>
            </w:r>
          </w:p>
          <w:p w14:paraId="460B469A"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Age in years and months – for example 5 years 3 months</w:t>
            </w:r>
          </w:p>
          <w:p w14:paraId="39A05FF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588EF873"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Prior to undertaking any observation: </w:t>
            </w:r>
          </w:p>
          <w:p w14:paraId="7FDE2C90"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 xml:space="preserve">parental/guardian consent must be obtained and a copy included in the submitted assessment; and </w:t>
            </w:r>
          </w:p>
          <w:p w14:paraId="096099E2"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Students must also request the child’s permission prior to commencing an observation.</w:t>
            </w:r>
          </w:p>
          <w:p w14:paraId="59FC397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Where an assessment requires video recording of adults, each participant must provide </w:t>
            </w:r>
            <w:r w:rsidRPr="00CB7584">
              <w:rPr>
                <w:rFonts w:cstheme="minorHAnsi"/>
                <w:b/>
                <w:i/>
                <w:sz w:val="20"/>
                <w:szCs w:val="20"/>
              </w:rPr>
              <w:t>written consent</w:t>
            </w:r>
            <w:r w:rsidRPr="00CB7584">
              <w:rPr>
                <w:rFonts w:cstheme="minorHAnsi"/>
                <w:i/>
                <w:sz w:val="20"/>
                <w:szCs w:val="20"/>
              </w:rPr>
              <w:t xml:space="preserve"> and this consent must be included in the student’s assessment submission.</w:t>
            </w:r>
          </w:p>
        </w:tc>
      </w:tr>
      <w:tr w:rsidR="00CB7584" w:rsidRPr="00CB7584" w14:paraId="69623871" w14:textId="77777777" w:rsidTr="0074284F">
        <w:trPr>
          <w:cantSplit w:val="0"/>
        </w:trPr>
        <w:tc>
          <w:tcPr>
            <w:tcW w:w="1327" w:type="pct"/>
            <w:shd w:val="clear" w:color="auto" w:fill="BFBFBF" w:themeFill="background1" w:themeFillShade="BF"/>
            <w:vAlign w:val="top"/>
          </w:tcPr>
          <w:p w14:paraId="5F065786"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do to achieve a satisfactory result?</w:t>
            </w:r>
          </w:p>
        </w:tc>
        <w:tc>
          <w:tcPr>
            <w:tcW w:w="3673" w:type="pct"/>
            <w:shd w:val="clear" w:color="auto" w:fill="BFBFBF" w:themeFill="background1" w:themeFillShade="BF"/>
            <w:vAlign w:val="top"/>
          </w:tcPr>
          <w:p w14:paraId="11588F97"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To achieve a satisfactory result for this assessment you must complete each part of your assessment to a satisfactory standard.</w:t>
            </w:r>
          </w:p>
          <w:p w14:paraId="0D895A84"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rPr>
              <w:t xml:space="preserve">You must ensure your assessment responses are written in your own words (unless otherwise specified), include </w:t>
            </w:r>
            <w:hyperlink r:id="rId37" w:history="1">
              <w:r w:rsidRPr="00CB7584">
                <w:rPr>
                  <w:rFonts w:cstheme="minorHAnsi"/>
                  <w:i/>
                  <w:sz w:val="20"/>
                  <w:szCs w:val="20"/>
                  <w:u w:val="single"/>
                </w:rPr>
                <w:t>APA</w:t>
              </w:r>
            </w:hyperlink>
            <w:r w:rsidRPr="00CB7584">
              <w:rPr>
                <w:rFonts w:cstheme="minorHAnsi"/>
                <w:i/>
                <w:sz w:val="20"/>
                <w:szCs w:val="20"/>
              </w:rPr>
              <w:t xml:space="preserve"> references where required and adhere to the word count requirements where specified.</w:t>
            </w:r>
          </w:p>
        </w:tc>
      </w:tr>
      <w:tr w:rsidR="00CB7584" w:rsidRPr="00CB7584" w14:paraId="17121C8F" w14:textId="77777777" w:rsidTr="0074284F">
        <w:trPr>
          <w:cantSplit w:val="0"/>
        </w:trPr>
        <w:tc>
          <w:tcPr>
            <w:tcW w:w="1327" w:type="pct"/>
            <w:shd w:val="clear" w:color="auto" w:fill="BFBFBF" w:themeFill="background1" w:themeFillShade="BF"/>
            <w:vAlign w:val="top"/>
          </w:tcPr>
          <w:p w14:paraId="781C339E"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provide?</w:t>
            </w:r>
          </w:p>
        </w:tc>
        <w:tc>
          <w:tcPr>
            <w:tcW w:w="3673" w:type="pct"/>
            <w:shd w:val="clear" w:color="auto" w:fill="BFBFBF" w:themeFill="background1" w:themeFillShade="BF"/>
            <w:vAlign w:val="top"/>
          </w:tcPr>
          <w:p w14:paraId="6CF53C2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Pens to complete documentation. You will need to self-source observational tools and planning templates or use the service formats.</w:t>
            </w:r>
          </w:p>
        </w:tc>
      </w:tr>
      <w:tr w:rsidR="00CB7584" w:rsidRPr="00CB7584" w14:paraId="18A99896" w14:textId="77777777" w:rsidTr="0074284F">
        <w:trPr>
          <w:cantSplit w:val="0"/>
        </w:trPr>
        <w:tc>
          <w:tcPr>
            <w:tcW w:w="1327" w:type="pct"/>
            <w:shd w:val="clear" w:color="auto" w:fill="BFBFBF" w:themeFill="background1" w:themeFillShade="BF"/>
            <w:vAlign w:val="top"/>
          </w:tcPr>
          <w:p w14:paraId="2CDE52D2" w14:textId="77777777" w:rsidR="00CB7584" w:rsidRPr="00CB7584" w:rsidRDefault="00CB7584" w:rsidP="00CB7584">
            <w:pPr>
              <w:tabs>
                <w:tab w:val="left" w:pos="284"/>
              </w:tabs>
              <w:spacing w:line="276" w:lineRule="auto"/>
              <w:rPr>
                <w:rFonts w:cstheme="minorHAnsi"/>
                <w:b/>
              </w:rPr>
            </w:pPr>
            <w:r w:rsidRPr="00CB7584">
              <w:rPr>
                <w:rFonts w:cstheme="minorHAnsi"/>
                <w:b/>
              </w:rPr>
              <w:t>What the assessor will provide?</w:t>
            </w:r>
          </w:p>
        </w:tc>
        <w:tc>
          <w:tcPr>
            <w:tcW w:w="3673" w:type="pct"/>
            <w:shd w:val="clear" w:color="auto" w:fill="BFBFBF" w:themeFill="background1" w:themeFillShade="BF"/>
            <w:vAlign w:val="top"/>
          </w:tcPr>
          <w:p w14:paraId="681C16F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Nil</w:t>
            </w:r>
          </w:p>
        </w:tc>
      </w:tr>
      <w:tr w:rsidR="00CB7584" w:rsidRPr="00CB7584" w14:paraId="69F9CCCF" w14:textId="77777777" w:rsidTr="0074284F">
        <w:trPr>
          <w:cantSplit w:val="0"/>
        </w:trPr>
        <w:tc>
          <w:tcPr>
            <w:tcW w:w="1327" w:type="pct"/>
            <w:shd w:val="clear" w:color="auto" w:fill="BFBFBF" w:themeFill="background1" w:themeFillShade="BF"/>
            <w:vAlign w:val="top"/>
          </w:tcPr>
          <w:p w14:paraId="3D4F7554" w14:textId="77777777" w:rsidR="00CB7584" w:rsidRPr="00CB7584" w:rsidRDefault="00CB7584" w:rsidP="00CB7584">
            <w:pPr>
              <w:tabs>
                <w:tab w:val="left" w:pos="284"/>
              </w:tabs>
              <w:spacing w:line="276" w:lineRule="auto"/>
              <w:rPr>
                <w:rFonts w:cstheme="minorHAnsi"/>
                <w:b/>
              </w:rPr>
            </w:pPr>
            <w:r w:rsidRPr="00CB7584">
              <w:rPr>
                <w:rFonts w:cstheme="minorHAnsi"/>
                <w:b/>
              </w:rPr>
              <w:t>Due date and time allowed</w:t>
            </w:r>
          </w:p>
        </w:tc>
        <w:tc>
          <w:tcPr>
            <w:tcW w:w="3673" w:type="pct"/>
            <w:shd w:val="clear" w:color="auto" w:fill="BFBFBF" w:themeFill="background1" w:themeFillShade="BF"/>
            <w:vAlign w:val="top"/>
          </w:tcPr>
          <w:p w14:paraId="2C54F241" w14:textId="77777777" w:rsidR="00CB7584" w:rsidRPr="00CB7584" w:rsidRDefault="00CB7584" w:rsidP="00CB7584">
            <w:pPr>
              <w:tabs>
                <w:tab w:val="left" w:pos="284"/>
              </w:tabs>
              <w:spacing w:line="276" w:lineRule="auto"/>
              <w:rPr>
                <w:rFonts w:cstheme="minorHAnsi"/>
                <w:i/>
                <w:sz w:val="20"/>
                <w:szCs w:val="20"/>
                <w:highlight w:val="yellow"/>
              </w:rPr>
            </w:pPr>
            <w:r w:rsidRPr="00CB7584">
              <w:rPr>
                <w:rFonts w:cstheme="minorHAnsi"/>
                <w:b/>
                <w:i/>
                <w:sz w:val="20"/>
                <w:szCs w:val="20"/>
                <w:highlight w:val="yellow"/>
              </w:rPr>
              <w:t>Due Date</w:t>
            </w:r>
            <w:r w:rsidRPr="00CB7584">
              <w:rPr>
                <w:rFonts w:cstheme="minorHAnsi"/>
                <w:i/>
                <w:sz w:val="20"/>
                <w:szCs w:val="20"/>
                <w:highlight w:val="yellow"/>
              </w:rPr>
              <w:t xml:space="preserve">: </w:t>
            </w:r>
          </w:p>
          <w:p w14:paraId="51DE80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b/>
                <w:i/>
                <w:sz w:val="20"/>
                <w:szCs w:val="20"/>
              </w:rPr>
              <w:t>The time allowed</w:t>
            </w:r>
            <w:r w:rsidRPr="00CB7584">
              <w:rPr>
                <w:rFonts w:cstheme="minorHAnsi"/>
                <w:i/>
                <w:sz w:val="20"/>
                <w:szCs w:val="20"/>
              </w:rPr>
              <w:t>: To be completed during the work placement.</w:t>
            </w:r>
          </w:p>
          <w:p w14:paraId="5FE833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b/>
                <w:i/>
                <w:sz w:val="20"/>
                <w:szCs w:val="20"/>
                <w:lang w:eastAsia="en-AU"/>
              </w:rPr>
              <w:t>Venue</w:t>
            </w:r>
            <w:r w:rsidRPr="00CB7584">
              <w:rPr>
                <w:rFonts w:cstheme="minorHAnsi"/>
                <w:i/>
                <w:sz w:val="20"/>
                <w:szCs w:val="20"/>
                <w:lang w:eastAsia="en-AU"/>
              </w:rPr>
              <w:t xml:space="preserve">:  Parts of this assessment will need to be completed during attendance at a regulated education and care service however written tasks </w:t>
            </w:r>
            <w:r w:rsidRPr="00CB7584">
              <w:rPr>
                <w:rFonts w:cstheme="minorHAnsi"/>
                <w:i/>
                <w:sz w:val="20"/>
                <w:szCs w:val="20"/>
              </w:rPr>
              <w:t>may be completed outside of the service</w:t>
            </w:r>
            <w:r w:rsidRPr="00CB7584">
              <w:rPr>
                <w:rFonts w:cstheme="minorHAnsi"/>
                <w:i/>
                <w:sz w:val="20"/>
                <w:szCs w:val="20"/>
                <w:lang w:eastAsia="en-AU"/>
              </w:rPr>
              <w:t xml:space="preserve"> in the classroom, home or online environment.</w:t>
            </w:r>
          </w:p>
        </w:tc>
      </w:tr>
      <w:tr w:rsidR="00CB7584" w:rsidRPr="00CB7584" w14:paraId="0D191C3B" w14:textId="77777777" w:rsidTr="0074284F">
        <w:trPr>
          <w:cantSplit w:val="0"/>
        </w:trPr>
        <w:tc>
          <w:tcPr>
            <w:tcW w:w="1327" w:type="pct"/>
            <w:shd w:val="clear" w:color="auto" w:fill="BFBFBF" w:themeFill="background1" w:themeFillShade="BF"/>
            <w:vAlign w:val="top"/>
          </w:tcPr>
          <w:p w14:paraId="2F330F6C"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Assessment feedback, review or appeals</w:t>
            </w:r>
          </w:p>
        </w:tc>
        <w:tc>
          <w:tcPr>
            <w:tcW w:w="3673" w:type="pct"/>
            <w:shd w:val="clear" w:color="auto" w:fill="BFBFBF" w:themeFill="background1" w:themeFillShade="BF"/>
            <w:vAlign w:val="top"/>
          </w:tcPr>
          <w:p w14:paraId="54E35D21" w14:textId="77777777" w:rsidR="00CB7584" w:rsidRPr="00CB7584" w:rsidRDefault="00CB7584" w:rsidP="00CB7584">
            <w:pPr>
              <w:tabs>
                <w:tab w:val="left" w:pos="284"/>
              </w:tabs>
              <w:spacing w:line="276" w:lineRule="auto"/>
              <w:rPr>
                <w:rFonts w:cstheme="minorHAnsi"/>
                <w:sz w:val="20"/>
                <w:szCs w:val="20"/>
              </w:rPr>
            </w:pPr>
            <w:r w:rsidRPr="00CB7584">
              <w:rPr>
                <w:rFonts w:cstheme="minorHAnsi"/>
                <w:i/>
                <w:sz w:val="20"/>
                <w:szCs w:val="20"/>
              </w:rPr>
              <w:t xml:space="preserve">In accordance with the TAFE NSW policy </w:t>
            </w:r>
            <w:r w:rsidRPr="00CB7584">
              <w:rPr>
                <w:rFonts w:cstheme="minorHAnsi"/>
                <w:i/>
                <w:iCs/>
                <w:sz w:val="20"/>
                <w:szCs w:val="20"/>
              </w:rPr>
              <w:t xml:space="preserve">Manage Assessment Appeals, </w:t>
            </w:r>
            <w:r w:rsidRPr="00CB7584">
              <w:rPr>
                <w:rFonts w:cstheme="minorHAnsi"/>
                <w:i/>
                <w:sz w:val="20"/>
                <w:szCs w:val="20"/>
              </w:rPr>
              <w:t xml:space="preserve">all students have the right to appeal an assessment decision in relation to how the assessment was conducted and the outcome of the assessment. Appeals must be lodged within </w:t>
            </w:r>
            <w:r w:rsidRPr="00CB7584">
              <w:rPr>
                <w:rFonts w:cstheme="minorHAnsi"/>
                <w:b/>
                <w:bCs/>
                <w:i/>
                <w:sz w:val="20"/>
                <w:szCs w:val="20"/>
              </w:rPr>
              <w:t>14 working days</w:t>
            </w:r>
            <w:r w:rsidRPr="00CB7584">
              <w:rPr>
                <w:rFonts w:cstheme="minorHAnsi"/>
                <w:i/>
                <w:sz w:val="20"/>
                <w:szCs w:val="20"/>
              </w:rPr>
              <w:t xml:space="preserve"> of the formal notification of the result of the</w:t>
            </w:r>
            <w:r w:rsidRPr="00CB7584">
              <w:rPr>
                <w:rFonts w:cstheme="minorHAnsi"/>
                <w:sz w:val="20"/>
                <w:szCs w:val="20"/>
              </w:rPr>
              <w:t xml:space="preserve"> </w:t>
            </w:r>
            <w:r w:rsidRPr="00CB7584">
              <w:rPr>
                <w:rFonts w:cstheme="minorHAnsi"/>
                <w:i/>
                <w:sz w:val="20"/>
                <w:szCs w:val="20"/>
              </w:rPr>
              <w:t>assessment.</w:t>
            </w:r>
            <w:r w:rsidRPr="00CB7584">
              <w:rPr>
                <w:rFonts w:cstheme="minorHAnsi"/>
                <w:sz w:val="20"/>
                <w:szCs w:val="20"/>
              </w:rPr>
              <w:t xml:space="preserve"> </w:t>
            </w:r>
          </w:p>
          <w:p w14:paraId="31788BFD"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89F29F2" w14:textId="77777777" w:rsidR="00CB7584" w:rsidRPr="00CB7584" w:rsidRDefault="00CB7584" w:rsidP="00CB7584">
            <w:pPr>
              <w:tabs>
                <w:tab w:val="left" w:pos="284"/>
              </w:tabs>
              <w:spacing w:line="276" w:lineRule="auto"/>
              <w:rPr>
                <w:rFonts w:cstheme="minorHAnsi"/>
                <w:sz w:val="20"/>
                <w:szCs w:val="20"/>
                <w:lang w:eastAsia="en-AU"/>
              </w:rPr>
            </w:pPr>
            <w:r w:rsidRPr="00CB7584">
              <w:rPr>
                <w:rFonts w:cstheme="minorHAnsi"/>
                <w:i/>
                <w:sz w:val="20"/>
                <w:szCs w:val="20"/>
                <w:lang w:eastAsia="en-AU"/>
              </w:rPr>
              <w:t>Contact your Head Teacher for the assessment appeals procedures at your college/campus.</w:t>
            </w:r>
          </w:p>
        </w:tc>
      </w:tr>
    </w:tbl>
    <w:p w14:paraId="175CCBE4" w14:textId="6AE55F00" w:rsidR="0074284F" w:rsidRDefault="0074284F" w:rsidP="00CB7584">
      <w:pPr>
        <w:rPr>
          <w:lang w:eastAsia="en-AU"/>
        </w:rPr>
      </w:pPr>
    </w:p>
    <w:p w14:paraId="7C7A7231" w14:textId="77777777" w:rsidR="0074284F" w:rsidRDefault="0074284F">
      <w:pPr>
        <w:rPr>
          <w:lang w:eastAsia="en-AU"/>
        </w:rPr>
      </w:pPr>
      <w:r>
        <w:rPr>
          <w:lang w:eastAsia="en-AU"/>
        </w:rPr>
        <w:br w:type="page"/>
      </w:r>
    </w:p>
    <w:p w14:paraId="5E06B61B"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3" w:name="_Toc46362228"/>
      <w:bookmarkStart w:id="44" w:name="_Toc51059675"/>
      <w:r w:rsidRPr="00E82009">
        <w:rPr>
          <w:rFonts w:eastAsia="Times New Roman" w:cstheme="minorHAnsi"/>
          <w:bCs/>
          <w:noProof/>
          <w:color w:val="2D739F"/>
          <w:kern w:val="22"/>
          <w:sz w:val="32"/>
          <w:szCs w:val="32"/>
          <w:lang w:eastAsia="en-AU"/>
        </w:rPr>
        <w:lastRenderedPageBreak/>
        <w:t>Part 1 – Outdoor Safety Checklist, Risk Assessment &amp; Consultation</w:t>
      </w:r>
      <w:bookmarkEnd w:id="43"/>
      <w:bookmarkEnd w:id="44"/>
    </w:p>
    <w:tbl>
      <w:tblPr>
        <w:tblStyle w:val="TableGridLight"/>
        <w:tblW w:w="0" w:type="auto"/>
        <w:tblLook w:val="04A0" w:firstRow="1" w:lastRow="0" w:firstColumn="1" w:lastColumn="0" w:noHBand="0" w:noVBand="1"/>
      </w:tblPr>
      <w:tblGrid>
        <w:gridCol w:w="6870"/>
        <w:gridCol w:w="2146"/>
      </w:tblGrid>
      <w:tr w:rsidR="00CB7584" w:rsidRPr="00CB7584" w14:paraId="6A28F13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2850033"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3658EEE" w14:textId="77777777" w:rsidR="00CB7584" w:rsidRPr="00CB7584" w:rsidRDefault="00CB7584" w:rsidP="00CB7584">
            <w:pPr>
              <w:spacing w:after="120"/>
              <w:rPr>
                <w:b/>
                <w:szCs w:val="22"/>
              </w:rPr>
            </w:pPr>
            <w:r w:rsidRPr="00CB7584">
              <w:rPr>
                <w:b/>
                <w:szCs w:val="22"/>
              </w:rPr>
              <w:t>(Part 1)</w:t>
            </w:r>
          </w:p>
        </w:tc>
      </w:tr>
      <w:tr w:rsidR="00CB7584" w:rsidRPr="00CB7584" w14:paraId="1A3D60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BB9484"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7CCAD51F"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A237FD" w14:textId="77777777" w:rsidR="00CB7584" w:rsidRPr="00CB7584" w:rsidRDefault="00CB7584" w:rsidP="00CB7584">
            <w:pPr>
              <w:spacing w:after="120"/>
              <w:rPr>
                <w:i/>
                <w:iCs/>
                <w:sz w:val="22"/>
                <w:szCs w:val="22"/>
                <w:lang w:eastAsia="en-AU"/>
              </w:rPr>
            </w:pPr>
            <w:r w:rsidRPr="00CB7584">
              <w:rPr>
                <w:i/>
                <w:iCs/>
                <w:sz w:val="22"/>
                <w:szCs w:val="22"/>
                <w:lang w:eastAsia="en-AU"/>
              </w:rPr>
              <w:t>To complete this part of the assessment, you are required to participate in the completion of an outdoor safety checklist and risk assessment.</w:t>
            </w:r>
          </w:p>
          <w:p w14:paraId="4D4ABC5A" w14:textId="77777777" w:rsidR="00CB7584" w:rsidRPr="00CB7584" w:rsidRDefault="00CB7584" w:rsidP="00CB7584">
            <w:pPr>
              <w:spacing w:after="120"/>
              <w:rPr>
                <w:i/>
                <w:iCs/>
                <w:sz w:val="22"/>
                <w:szCs w:val="22"/>
                <w:lang w:eastAsia="en-AU"/>
              </w:rPr>
            </w:pPr>
            <w:r w:rsidRPr="00CB7584">
              <w:rPr>
                <w:i/>
                <w:iCs/>
                <w:sz w:val="22"/>
                <w:szCs w:val="22"/>
                <w:lang w:eastAsia="en-AU"/>
              </w:rPr>
              <w:t xml:space="preserve"> This practical demonstration will be observed by the workplace supervisor and feedback will be documented on the Evidence Guide under workplace supervisor feedback.</w:t>
            </w:r>
          </w:p>
          <w:p w14:paraId="4728A18F" w14:textId="77777777" w:rsidR="00CB7584" w:rsidRPr="00CB7584" w:rsidRDefault="00CB7584" w:rsidP="00CB7584">
            <w:pPr>
              <w:spacing w:after="120"/>
              <w:rPr>
                <w:i/>
                <w:iCs/>
                <w:sz w:val="22"/>
                <w:szCs w:val="22"/>
                <w:lang w:eastAsia="en-AU"/>
              </w:rPr>
            </w:pPr>
            <w:r w:rsidRPr="00CB7584">
              <w:rPr>
                <w:i/>
                <w:iCs/>
                <w:sz w:val="22"/>
                <w:szCs w:val="22"/>
                <w:lang w:eastAsia="en-AU"/>
              </w:rPr>
              <w:t>You will then need to reflect on the activity by answering the questions below.</w:t>
            </w:r>
          </w:p>
        </w:tc>
      </w:tr>
      <w:tr w:rsidR="00CB7584" w:rsidRPr="00CB7584" w14:paraId="30FE5DA4"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C5EEEDD"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A43A40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95B2FC0" w14:textId="77777777" w:rsidR="00CB7584" w:rsidRPr="00CB7584" w:rsidRDefault="00CB7584" w:rsidP="00CB7584">
            <w:pPr>
              <w:spacing w:after="120"/>
              <w:rPr>
                <w:i/>
                <w:iCs/>
                <w:sz w:val="22"/>
                <w:szCs w:val="22"/>
                <w:lang w:eastAsia="en-AU"/>
              </w:rPr>
            </w:pPr>
            <w:r w:rsidRPr="00CB7584">
              <w:rPr>
                <w:i/>
                <w:iCs/>
                <w:sz w:val="22"/>
                <w:szCs w:val="22"/>
                <w:lang w:eastAsia="en-AU"/>
              </w:rPr>
              <w:t>This task will be completed in attendance at a regulated education and care setting. The written questions of the assessment task may be completed outside of work placement hours so as not to disrupt engagement in work placement.</w:t>
            </w:r>
          </w:p>
        </w:tc>
      </w:tr>
      <w:tr w:rsidR="00CB7584" w:rsidRPr="00CB7584" w14:paraId="202201A5"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F9759D"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EF3874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A5E94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during the required hours of work placement in a regulated education and care service</w:t>
            </w:r>
          </w:p>
        </w:tc>
      </w:tr>
      <w:tr w:rsidR="00CB7584" w:rsidRPr="00CB7584" w14:paraId="278FDB3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8E4D6"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0E76FC5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54DA3914" w14:textId="77777777" w:rsidR="00CB7584" w:rsidRPr="00CB7584" w:rsidRDefault="00CB7584" w:rsidP="00CB7584">
            <w:pPr>
              <w:rPr>
                <w:i/>
                <w:lang w:eastAsia="en-AU"/>
              </w:rPr>
            </w:pPr>
            <w:r w:rsidRPr="00CB7584">
              <w:rPr>
                <w:i/>
                <w:lang w:eastAsia="en-AU"/>
              </w:rPr>
              <w:t>Access to the service’s outdoor safety checklist.</w:t>
            </w:r>
          </w:p>
          <w:p w14:paraId="52CC9B84" w14:textId="77777777" w:rsidR="00CB7584" w:rsidRPr="00CB7584" w:rsidRDefault="00CB7584" w:rsidP="00CB7584">
            <w:pPr>
              <w:rPr>
                <w:i/>
                <w:lang w:eastAsia="en-AU"/>
              </w:rPr>
            </w:pPr>
            <w:r w:rsidRPr="00CB7584">
              <w:rPr>
                <w:i/>
                <w:lang w:eastAsia="en-AU"/>
              </w:rPr>
              <w:t>Policy and procedure relating the WHS and completion of risk assessment</w:t>
            </w:r>
          </w:p>
        </w:tc>
      </w:tr>
      <w:tr w:rsidR="00CB7584" w:rsidRPr="00CB7584" w14:paraId="75CE2E6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05BB1981"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4DF22067"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1D7C6CC"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5CD1F446" w14:textId="77777777" w:rsidR="00CB7584" w:rsidRPr="00CB7584" w:rsidRDefault="00CB7584" w:rsidP="00CB7584">
      <w:pPr>
        <w:rPr>
          <w:lang w:eastAsia="en-AU"/>
        </w:rPr>
      </w:pPr>
    </w:p>
    <w:p w14:paraId="7D94FEA3" w14:textId="77777777" w:rsidR="00CB7584" w:rsidRPr="00CB7584" w:rsidRDefault="00CB7584" w:rsidP="00CB7584">
      <w:pPr>
        <w:rPr>
          <w:lang w:eastAsia="en-AU"/>
        </w:rPr>
      </w:pPr>
      <w:r w:rsidRPr="00CB7584">
        <w:rPr>
          <w:lang w:eastAsia="en-AU"/>
        </w:rPr>
        <w:br w:type="page"/>
      </w:r>
    </w:p>
    <w:tbl>
      <w:tblPr>
        <w:tblStyle w:val="TableGridLight81"/>
        <w:tblW w:w="0" w:type="auto"/>
        <w:tblLook w:val="04A0" w:firstRow="1" w:lastRow="0" w:firstColumn="1" w:lastColumn="0" w:noHBand="0" w:noVBand="1"/>
      </w:tblPr>
      <w:tblGrid>
        <w:gridCol w:w="7225"/>
        <w:gridCol w:w="1791"/>
      </w:tblGrid>
      <w:tr w:rsidR="00CB7584" w:rsidRPr="00CB7584" w14:paraId="18B004F2"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F9B1EB" w14:textId="77777777" w:rsidR="00CB7584" w:rsidRPr="00CB7584" w:rsidRDefault="00CB7584" w:rsidP="00CB7584">
            <w:pPr>
              <w:tabs>
                <w:tab w:val="left" w:pos="284"/>
              </w:tabs>
              <w:rPr>
                <w:b/>
              </w:rPr>
            </w:pPr>
            <w:r w:rsidRPr="00CB7584">
              <w:rPr>
                <w:b/>
              </w:rPr>
              <w:lastRenderedPageBreak/>
              <w:t>TASK 1</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12B6435" w14:textId="77777777" w:rsidR="00CB7584" w:rsidRPr="00CB7584" w:rsidRDefault="00CB7584" w:rsidP="00CB7584">
            <w:pPr>
              <w:tabs>
                <w:tab w:val="left" w:pos="284"/>
              </w:tabs>
              <w:rPr>
                <w:b/>
              </w:rPr>
            </w:pPr>
            <w:r w:rsidRPr="00CB7584">
              <w:rPr>
                <w:b/>
              </w:rPr>
              <w:t>(Part 1)</w:t>
            </w:r>
          </w:p>
        </w:tc>
      </w:tr>
      <w:tr w:rsidR="00CB7584" w:rsidRPr="00CB7584" w14:paraId="162527E1"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33BA7A87" w14:textId="77777777" w:rsidR="00CB7584" w:rsidRPr="00CB7584" w:rsidRDefault="00CB7584" w:rsidP="00CB7584">
            <w:pPr>
              <w:tabs>
                <w:tab w:val="left" w:pos="284"/>
              </w:tabs>
            </w:pPr>
            <w:r w:rsidRPr="00CB7584">
              <w:t xml:space="preserve">In order to complete this task, you will need to speak with your workplace supervisor and obtain a copy of the service’s outdoor safety checklist. </w:t>
            </w:r>
          </w:p>
          <w:p w14:paraId="13FB52E1" w14:textId="77777777" w:rsidR="00CB7584" w:rsidRPr="00CB7584" w:rsidRDefault="00CB7584" w:rsidP="003B1904">
            <w:pPr>
              <w:numPr>
                <w:ilvl w:val="0"/>
                <w:numId w:val="18"/>
              </w:numPr>
              <w:tabs>
                <w:tab w:val="left" w:pos="284"/>
              </w:tabs>
              <w:contextualSpacing/>
            </w:pPr>
            <w:r w:rsidRPr="00CB7584">
              <w:t>You will complete this outdoor safety checklist on a day that has been negotiated with your workplace supervisor.</w:t>
            </w:r>
            <w:r w:rsidRPr="00CB7584">
              <w:rPr>
                <w:b/>
              </w:rPr>
              <w:t xml:space="preserve"> </w:t>
            </w:r>
          </w:p>
          <w:p w14:paraId="2BA7404E" w14:textId="77777777" w:rsidR="00CB7584" w:rsidRPr="00CB7584" w:rsidRDefault="00CB7584" w:rsidP="003B1904">
            <w:pPr>
              <w:numPr>
                <w:ilvl w:val="0"/>
                <w:numId w:val="18"/>
              </w:numPr>
              <w:tabs>
                <w:tab w:val="left" w:pos="284"/>
              </w:tabs>
              <w:contextualSpacing/>
            </w:pPr>
            <w:r w:rsidRPr="00CB7584">
              <w:t xml:space="preserve">Complete the </w:t>
            </w:r>
            <w:r w:rsidRPr="00CB7584">
              <w:rPr>
                <w:b/>
              </w:rPr>
              <w:t>outdoor safety checklist</w:t>
            </w:r>
            <w:r w:rsidRPr="00CB7584">
              <w:t xml:space="preserve"> according to the centre's policies and procedures and include a copy of the checklist with your assessment. </w:t>
            </w:r>
          </w:p>
          <w:p w14:paraId="4A5ABD83" w14:textId="77777777" w:rsidR="00CB7584" w:rsidRPr="00CB7584" w:rsidRDefault="00CB7584" w:rsidP="003B1904">
            <w:pPr>
              <w:numPr>
                <w:ilvl w:val="0"/>
                <w:numId w:val="18"/>
              </w:numPr>
              <w:tabs>
                <w:tab w:val="left" w:pos="284"/>
              </w:tabs>
              <w:contextualSpacing/>
            </w:pPr>
            <w:r w:rsidRPr="00CB7584">
              <w:t xml:space="preserve">During the completion of this checklist, your workplace supervisor will watch and verify that you have completed the checklist following the service’s policies and procedures accurately. </w:t>
            </w:r>
          </w:p>
        </w:tc>
      </w:tr>
      <w:tr w:rsidR="00CB7584" w:rsidRPr="00CB7584" w14:paraId="0FBD4B14" w14:textId="77777777" w:rsidTr="0074284F">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516"/>
        </w:trPr>
        <w:tc>
          <w:tcPr>
            <w:tcW w:w="9016" w:type="dxa"/>
            <w:gridSpan w:val="2"/>
            <w:tcBorders>
              <w:bottom w:val="single" w:sz="4" w:space="0" w:color="2D739F"/>
            </w:tcBorders>
            <w:shd w:val="clear" w:color="auto" w:fill="auto"/>
          </w:tcPr>
          <w:p w14:paraId="2A779BAF" w14:textId="77777777" w:rsidR="00CB7584" w:rsidRPr="00CB7584" w:rsidRDefault="00CB7584" w:rsidP="00CB7584">
            <w:pPr>
              <w:rPr>
                <w:i/>
                <w:iCs/>
                <w:color w:val="17365D" w:themeColor="text2" w:themeShade="BF"/>
                <w:lang w:eastAsia="en-AU"/>
              </w:rPr>
            </w:pPr>
            <w:r w:rsidRPr="00CB7584">
              <w:rPr>
                <w:i/>
                <w:iCs/>
                <w:color w:val="17365D" w:themeColor="text2" w:themeShade="BF"/>
                <w:lang w:eastAsia="en-AU"/>
              </w:rPr>
              <w:t>Attach your completed (and Supervisor signed) Safety Checklist to this task.</w:t>
            </w:r>
          </w:p>
          <w:p w14:paraId="0B8932F1" w14:textId="77777777" w:rsidR="00625A7B" w:rsidRDefault="00625A7B" w:rsidP="00CB7584">
            <w:pPr>
              <w:rPr>
                <w:i/>
                <w:iCs/>
                <w:color w:val="17365D" w:themeColor="text2" w:themeShade="BF"/>
                <w:lang w:eastAsia="en-AU"/>
              </w:rPr>
            </w:pPr>
          </w:p>
          <w:p w14:paraId="499C6436" w14:textId="7172E32B" w:rsidR="00CB7584" w:rsidRPr="00CB7584" w:rsidRDefault="00625A7B" w:rsidP="00CB7584">
            <w:pPr>
              <w:rPr>
                <w:i/>
                <w:iCs/>
                <w:color w:val="17365D" w:themeColor="text2" w:themeShade="BF"/>
                <w:lang w:eastAsia="en-AU"/>
              </w:rPr>
            </w:pPr>
            <w:r w:rsidRPr="00392729">
              <w:rPr>
                <w:i/>
                <w:iCs/>
                <w:color w:val="17365D" w:themeColor="text2" w:themeShade="BF"/>
                <w:highlight w:val="yellow"/>
                <w:lang w:eastAsia="en-AU"/>
              </w:rPr>
              <w:t>Note: I will submit Centre Outdoor Safety Checklist in my final submission.</w:t>
            </w:r>
            <w:r w:rsidR="00D91AA3" w:rsidRPr="00392729">
              <w:rPr>
                <w:i/>
                <w:iCs/>
                <w:color w:val="17365D" w:themeColor="text2" w:themeShade="BF"/>
                <w:highlight w:val="yellow"/>
                <w:lang w:eastAsia="en-AU"/>
              </w:rPr>
              <w:t xml:space="preserve"> I have completed my assessment in hard copy centre checklist.</w:t>
            </w:r>
          </w:p>
        </w:tc>
      </w:tr>
    </w:tbl>
    <w:p w14:paraId="6BF60179" w14:textId="77777777" w:rsidR="00CB7584" w:rsidRPr="00CB7584" w:rsidRDefault="00CB7584" w:rsidP="00CB7584"/>
    <w:tbl>
      <w:tblPr>
        <w:tblStyle w:val="TableGridLight"/>
        <w:tblW w:w="0" w:type="auto"/>
        <w:tblLook w:val="04A0" w:firstRow="1" w:lastRow="0" w:firstColumn="1" w:lastColumn="0" w:noHBand="0" w:noVBand="1"/>
      </w:tblPr>
      <w:tblGrid>
        <w:gridCol w:w="7225"/>
        <w:gridCol w:w="1791"/>
      </w:tblGrid>
      <w:tr w:rsidR="00CB7584" w:rsidRPr="00CB7584" w14:paraId="730B2EE4"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A37C89" w14:textId="77777777" w:rsidR="00CB7584" w:rsidRPr="00CB7584" w:rsidRDefault="00CB7584" w:rsidP="00CB7584">
            <w:pPr>
              <w:tabs>
                <w:tab w:val="left" w:pos="284"/>
              </w:tabs>
              <w:spacing w:before="120" w:after="120"/>
              <w:rPr>
                <w:b/>
              </w:rPr>
            </w:pPr>
            <w:r w:rsidRPr="00CB7584">
              <w:rPr>
                <w:b/>
              </w:rPr>
              <w:t>TASK 2</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ED7E18" w14:textId="77777777" w:rsidR="00CB7584" w:rsidRPr="00CB7584" w:rsidRDefault="00CB7584" w:rsidP="00CB7584">
            <w:pPr>
              <w:tabs>
                <w:tab w:val="left" w:pos="284"/>
              </w:tabs>
              <w:spacing w:before="120" w:after="120"/>
              <w:rPr>
                <w:b/>
              </w:rPr>
            </w:pPr>
            <w:r w:rsidRPr="00CB7584">
              <w:rPr>
                <w:b/>
              </w:rPr>
              <w:t>(Part 1)</w:t>
            </w:r>
          </w:p>
        </w:tc>
      </w:tr>
      <w:tr w:rsidR="00CB7584" w:rsidRPr="00CB7584" w14:paraId="3A097BD8"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0F12C84F" w14:textId="77777777" w:rsidR="00CB7584" w:rsidRPr="00CB7584" w:rsidRDefault="00CB7584" w:rsidP="00CB7584">
            <w:pPr>
              <w:tabs>
                <w:tab w:val="left" w:pos="284"/>
              </w:tabs>
              <w:spacing w:before="120" w:after="120"/>
            </w:pPr>
            <w:r w:rsidRPr="00CB7584">
              <w:t xml:space="preserve">On the Risk Assessment Record below, document two (2) hazards that you identified. </w:t>
            </w:r>
          </w:p>
          <w:p w14:paraId="5E9B2C54" w14:textId="77777777" w:rsidR="00CB7584" w:rsidRPr="00CB7584" w:rsidRDefault="00CB7584" w:rsidP="00CB7584">
            <w:pPr>
              <w:tabs>
                <w:tab w:val="left" w:pos="284"/>
              </w:tabs>
              <w:spacing w:before="120" w:after="120"/>
            </w:pPr>
            <w:r w:rsidRPr="00CB7584">
              <w:t>For each hazard, use the Hierarchy of Controls to manage the risk including:</w:t>
            </w:r>
          </w:p>
          <w:p w14:paraId="0200841C" w14:textId="77777777" w:rsidR="00CB7584" w:rsidRPr="00CB7584" w:rsidRDefault="00CB7584" w:rsidP="00CB7584">
            <w:pPr>
              <w:tabs>
                <w:tab w:val="left" w:pos="284"/>
              </w:tabs>
              <w:spacing w:before="120" w:after="120"/>
              <w:ind w:left="720"/>
              <w:contextualSpacing/>
            </w:pPr>
            <w:r w:rsidRPr="00CB7584">
              <w:t>Elimination</w:t>
            </w:r>
          </w:p>
          <w:p w14:paraId="68D8E7BB" w14:textId="77777777" w:rsidR="00CB7584" w:rsidRPr="00CB7584" w:rsidRDefault="00CB7584" w:rsidP="00CB7584">
            <w:pPr>
              <w:tabs>
                <w:tab w:val="left" w:pos="284"/>
              </w:tabs>
              <w:spacing w:before="120" w:after="120"/>
              <w:ind w:left="720"/>
              <w:contextualSpacing/>
            </w:pPr>
            <w:r w:rsidRPr="00CB7584">
              <w:t>Substitution</w:t>
            </w:r>
          </w:p>
          <w:p w14:paraId="643EEEAA" w14:textId="77777777" w:rsidR="00CB7584" w:rsidRPr="00CB7584" w:rsidRDefault="00CB7584" w:rsidP="00CB7584">
            <w:pPr>
              <w:tabs>
                <w:tab w:val="left" w:pos="284"/>
              </w:tabs>
              <w:spacing w:before="120" w:after="120"/>
              <w:ind w:left="720"/>
              <w:contextualSpacing/>
            </w:pPr>
            <w:r w:rsidRPr="00CB7584">
              <w:t>Engineering</w:t>
            </w:r>
          </w:p>
          <w:p w14:paraId="5D56D8A8" w14:textId="77777777" w:rsidR="00CB7584" w:rsidRPr="00CB7584" w:rsidRDefault="00CB7584" w:rsidP="00CB7584">
            <w:pPr>
              <w:tabs>
                <w:tab w:val="left" w:pos="284"/>
              </w:tabs>
              <w:spacing w:before="120" w:after="120"/>
              <w:ind w:left="720"/>
              <w:contextualSpacing/>
            </w:pPr>
            <w:r w:rsidRPr="00CB7584">
              <w:t>Administrative</w:t>
            </w:r>
          </w:p>
          <w:p w14:paraId="67C28A42" w14:textId="77777777" w:rsidR="00CB7584" w:rsidRPr="00CB7584" w:rsidRDefault="00CB7584" w:rsidP="00CB7584">
            <w:pPr>
              <w:tabs>
                <w:tab w:val="left" w:pos="284"/>
              </w:tabs>
              <w:spacing w:before="120" w:after="120"/>
              <w:ind w:left="720"/>
              <w:contextualSpacing/>
            </w:pPr>
            <w:r w:rsidRPr="00CB7584">
              <w:t>Behaviour</w:t>
            </w:r>
          </w:p>
          <w:p w14:paraId="2D3EEF07" w14:textId="77777777" w:rsidR="00CB7584" w:rsidRPr="00CB7584" w:rsidRDefault="00CB7584" w:rsidP="00CB7584">
            <w:pPr>
              <w:tabs>
                <w:tab w:val="left" w:pos="284"/>
              </w:tabs>
              <w:spacing w:before="120" w:after="120"/>
              <w:ind w:left="720"/>
              <w:contextualSpacing/>
            </w:pPr>
            <w:r w:rsidRPr="00CB7584">
              <w:t>Personal Protective Equipment (PPE)</w:t>
            </w:r>
          </w:p>
          <w:p w14:paraId="6264AC58" w14:textId="77777777" w:rsidR="00CB7584" w:rsidRPr="00CB7584" w:rsidRDefault="00CB7584" w:rsidP="00CB7584">
            <w:pPr>
              <w:tabs>
                <w:tab w:val="left" w:pos="284"/>
              </w:tabs>
              <w:spacing w:before="120" w:after="120"/>
            </w:pPr>
            <w:r w:rsidRPr="00CB7584">
              <w:t xml:space="preserve">In the Risk Assessment Record, indicate who you would report the risk to and when. Use the risk matrix located below the Risk Assessment Record to identify the level of risk. </w:t>
            </w:r>
          </w:p>
          <w:p w14:paraId="4B348CC7" w14:textId="77777777" w:rsidR="00CB7584" w:rsidRPr="00CB7584" w:rsidRDefault="00CB7584" w:rsidP="00CB7584">
            <w:pPr>
              <w:tabs>
                <w:tab w:val="left" w:pos="284"/>
              </w:tabs>
              <w:spacing w:before="120" w:after="120"/>
              <w:rPr>
                <w:i/>
              </w:rPr>
            </w:pPr>
            <w:r w:rsidRPr="00CB7584">
              <w:t>NOTE: If no hazards are identified discuss with your supervisor about three previous hazards that have been identified at the service.</w:t>
            </w:r>
          </w:p>
        </w:tc>
      </w:tr>
    </w:tbl>
    <w:p w14:paraId="18E0E73C" w14:textId="77777777" w:rsidR="00CB7584" w:rsidRPr="00CB7584" w:rsidRDefault="00CB7584" w:rsidP="00CB7584">
      <w:pPr>
        <w:tabs>
          <w:tab w:val="left" w:pos="284"/>
        </w:tabs>
        <w:spacing w:before="120" w:after="120"/>
        <w:sectPr w:rsidR="00CB7584" w:rsidRPr="00CB7584" w:rsidSect="00690FF2">
          <w:headerReference w:type="even" r:id="rId38"/>
          <w:headerReference w:type="default" r:id="rId39"/>
          <w:footerReference w:type="even" r:id="rId40"/>
          <w:headerReference w:type="first" r:id="rId41"/>
          <w:footerReference w:type="first" r:id="rId42"/>
          <w:pgSz w:w="11906" w:h="16838"/>
          <w:pgMar w:top="1440" w:right="1440" w:bottom="1440" w:left="1440" w:header="567" w:footer="454" w:gutter="0"/>
          <w:cols w:space="4253"/>
          <w:docGrid w:linePitch="360"/>
        </w:sectPr>
      </w:pPr>
    </w:p>
    <w:p w14:paraId="0713B381"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Assessment Record</w:t>
      </w:r>
    </w:p>
    <w:tbl>
      <w:tblPr>
        <w:tblW w:w="5000"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914"/>
        <w:gridCol w:w="7395"/>
        <w:gridCol w:w="809"/>
        <w:gridCol w:w="3830"/>
      </w:tblGrid>
      <w:tr w:rsidR="00CB7584" w:rsidRPr="00CB7584" w14:paraId="7AB00ECD" w14:textId="77777777" w:rsidTr="004A6D80">
        <w:trPr>
          <w:trHeight w:val="433"/>
          <w:tblHeader/>
        </w:trPr>
        <w:tc>
          <w:tcPr>
            <w:tcW w:w="686" w:type="pct"/>
            <w:shd w:val="clear" w:color="auto" w:fill="2D739F"/>
          </w:tcPr>
          <w:p w14:paraId="19DA1303" w14:textId="77777777" w:rsidR="00CB7584" w:rsidRPr="00CB7584" w:rsidRDefault="00CB7584" w:rsidP="00CB7584">
            <w:pPr>
              <w:rPr>
                <w:b/>
                <w:bCs/>
                <w:color w:val="FFFFFF" w:themeColor="background1"/>
              </w:rPr>
            </w:pPr>
            <w:r w:rsidRPr="00CB7584">
              <w:rPr>
                <w:b/>
                <w:bCs/>
                <w:color w:val="FFFFFF" w:themeColor="background1"/>
              </w:rPr>
              <w:t>Student’s name:</w:t>
            </w:r>
          </w:p>
        </w:tc>
        <w:tc>
          <w:tcPr>
            <w:tcW w:w="2651" w:type="pct"/>
            <w:shd w:val="clear" w:color="auto" w:fill="auto"/>
          </w:tcPr>
          <w:p w14:paraId="5E1827F0" w14:textId="7ED1BB25" w:rsidR="00CB7584" w:rsidRPr="00CB7584" w:rsidRDefault="00310205" w:rsidP="00CB7584">
            <w:pPr>
              <w:rPr>
                <w:bCs/>
                <w:i/>
                <w:iCs/>
                <w:color w:val="000000" w:themeColor="text1"/>
              </w:rPr>
            </w:pPr>
            <w:r>
              <w:rPr>
                <w:bCs/>
                <w:i/>
                <w:iCs/>
                <w:color w:val="000000" w:themeColor="text1"/>
              </w:rPr>
              <w:t>Wahida Moon</w:t>
            </w:r>
          </w:p>
        </w:tc>
        <w:tc>
          <w:tcPr>
            <w:tcW w:w="290" w:type="pct"/>
            <w:shd w:val="clear" w:color="auto" w:fill="2D739F"/>
          </w:tcPr>
          <w:p w14:paraId="5FC117D3" w14:textId="77777777" w:rsidR="00CB7584" w:rsidRPr="00CB7584" w:rsidRDefault="00CB7584" w:rsidP="00CB7584">
            <w:pPr>
              <w:rPr>
                <w:b/>
                <w:bCs/>
                <w:color w:val="FFFFFF" w:themeColor="background1"/>
              </w:rPr>
            </w:pPr>
            <w:r w:rsidRPr="00CB7584">
              <w:rPr>
                <w:b/>
                <w:bCs/>
                <w:color w:val="FFFFFF" w:themeColor="background1"/>
              </w:rPr>
              <w:t>Date:</w:t>
            </w:r>
          </w:p>
        </w:tc>
        <w:tc>
          <w:tcPr>
            <w:tcW w:w="1373" w:type="pct"/>
            <w:shd w:val="clear" w:color="auto" w:fill="auto"/>
          </w:tcPr>
          <w:p w14:paraId="0DBBDA3D" w14:textId="5FA6A31A" w:rsidR="00CB7584" w:rsidRPr="00CB7584" w:rsidRDefault="00310205" w:rsidP="00CB7584">
            <w:pPr>
              <w:rPr>
                <w:i/>
              </w:rPr>
            </w:pPr>
            <w:r>
              <w:rPr>
                <w:i/>
              </w:rPr>
              <w:t>17-Nov-20</w:t>
            </w:r>
          </w:p>
        </w:tc>
      </w:tr>
    </w:tbl>
    <w:p w14:paraId="4F34DAF6" w14:textId="77777777" w:rsidR="00CB7584" w:rsidRPr="00CB7584" w:rsidRDefault="00CB7584" w:rsidP="00CB7584">
      <w:pPr>
        <w:tabs>
          <w:tab w:val="left" w:pos="284"/>
        </w:tabs>
        <w:spacing w:before="120" w:after="120"/>
      </w:pPr>
    </w:p>
    <w:tbl>
      <w:tblPr>
        <w:tblStyle w:val="TableGrid3"/>
        <w:tblW w:w="0" w:type="auto"/>
        <w:tblLook w:val="04A0" w:firstRow="1" w:lastRow="0" w:firstColumn="1" w:lastColumn="0" w:noHBand="0" w:noVBand="1"/>
      </w:tblPr>
      <w:tblGrid>
        <w:gridCol w:w="2316"/>
        <w:gridCol w:w="2326"/>
        <w:gridCol w:w="1855"/>
        <w:gridCol w:w="4238"/>
        <w:gridCol w:w="1695"/>
        <w:gridCol w:w="1518"/>
      </w:tblGrid>
      <w:tr w:rsidR="00CB7584" w:rsidRPr="00CB7584" w14:paraId="3C1241A5" w14:textId="77777777" w:rsidTr="004A6D80">
        <w:trPr>
          <w:cnfStyle w:val="100000000000" w:firstRow="1" w:lastRow="0" w:firstColumn="0" w:lastColumn="0" w:oddVBand="0" w:evenVBand="0" w:oddHBand="0" w:evenHBand="0" w:firstRowFirstColumn="0" w:firstRowLastColumn="0" w:lastRowFirstColumn="0" w:lastRowLastColumn="0"/>
        </w:trPr>
        <w:tc>
          <w:tcPr>
            <w:tcW w:w="13948" w:type="dxa"/>
            <w:gridSpan w:val="6"/>
            <w:shd w:val="clear" w:color="auto" w:fill="1F497D" w:themeFill="text2"/>
          </w:tcPr>
          <w:p w14:paraId="39C0FF63"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assessment</w:t>
            </w:r>
          </w:p>
        </w:tc>
      </w:tr>
      <w:tr w:rsidR="00CB7584" w:rsidRPr="00CB7584" w14:paraId="57F738C7" w14:textId="77777777" w:rsidTr="004A6D80">
        <w:tc>
          <w:tcPr>
            <w:tcW w:w="2316" w:type="dxa"/>
            <w:tcBorders>
              <w:bottom w:val="single" w:sz="4" w:space="0" w:color="auto"/>
            </w:tcBorders>
          </w:tcPr>
          <w:p w14:paraId="236D3820"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Activity</w:t>
            </w:r>
          </w:p>
        </w:tc>
        <w:tc>
          <w:tcPr>
            <w:tcW w:w="2326" w:type="dxa"/>
            <w:tcBorders>
              <w:bottom w:val="single" w:sz="4" w:space="0" w:color="auto"/>
            </w:tcBorders>
          </w:tcPr>
          <w:p w14:paraId="300EEDA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Hazard identified</w:t>
            </w:r>
          </w:p>
        </w:tc>
        <w:tc>
          <w:tcPr>
            <w:tcW w:w="1855" w:type="dxa"/>
            <w:tcBorders>
              <w:bottom w:val="single" w:sz="4" w:space="0" w:color="auto"/>
            </w:tcBorders>
          </w:tcPr>
          <w:p w14:paraId="47C00B3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Risk assessment </w:t>
            </w:r>
          </w:p>
          <w:p w14:paraId="2D7A236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(use matrix)</w:t>
            </w:r>
          </w:p>
        </w:tc>
        <w:tc>
          <w:tcPr>
            <w:tcW w:w="4238" w:type="dxa"/>
            <w:tcBorders>
              <w:bottom w:val="single" w:sz="4" w:space="0" w:color="auto"/>
            </w:tcBorders>
          </w:tcPr>
          <w:p w14:paraId="41AC0C24"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Elimination/control measures </w:t>
            </w:r>
          </w:p>
          <w:p w14:paraId="005A9AFF"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(list which of the Hierarchy of control/s to be used &amp; describe action to be taken)</w:t>
            </w:r>
          </w:p>
        </w:tc>
        <w:tc>
          <w:tcPr>
            <w:tcW w:w="1695" w:type="dxa"/>
            <w:tcBorders>
              <w:bottom w:val="single" w:sz="4" w:space="0" w:color="auto"/>
            </w:tcBorders>
          </w:tcPr>
          <w:p w14:paraId="2EF8DAEA"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Who will report to?</w:t>
            </w:r>
          </w:p>
        </w:tc>
        <w:tc>
          <w:tcPr>
            <w:tcW w:w="1518" w:type="dxa"/>
            <w:tcBorders>
              <w:bottom w:val="single" w:sz="4" w:space="0" w:color="auto"/>
            </w:tcBorders>
          </w:tcPr>
          <w:p w14:paraId="1BF3184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When will you report the hazard?</w:t>
            </w:r>
          </w:p>
        </w:tc>
      </w:tr>
      <w:tr w:rsidR="00CB7584" w:rsidRPr="00CB7584" w14:paraId="6E56F076" w14:textId="77777777" w:rsidTr="004A6D80">
        <w:tc>
          <w:tcPr>
            <w:tcW w:w="2316" w:type="dxa"/>
            <w:shd w:val="clear" w:color="auto" w:fill="D9D9D9" w:themeFill="background1" w:themeFillShade="D9"/>
          </w:tcPr>
          <w:p w14:paraId="424A1418" w14:textId="45C2A1D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Toys on the floor</w:t>
            </w:r>
          </w:p>
        </w:tc>
        <w:tc>
          <w:tcPr>
            <w:tcW w:w="2326" w:type="dxa"/>
            <w:shd w:val="clear" w:color="auto" w:fill="D9D9D9" w:themeFill="background1" w:themeFillShade="D9"/>
          </w:tcPr>
          <w:p w14:paraId="2EF1A27A" w14:textId="5A91C1B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tripping</w:t>
            </w:r>
          </w:p>
        </w:tc>
        <w:tc>
          <w:tcPr>
            <w:tcW w:w="1855" w:type="dxa"/>
            <w:shd w:val="clear" w:color="auto" w:fill="D9D9D9" w:themeFill="background1" w:themeFillShade="D9"/>
          </w:tcPr>
          <w:p w14:paraId="06F30049" w14:textId="3A5F556B" w:rsidR="00CB7584" w:rsidRPr="00CB7584" w:rsidRDefault="00310205" w:rsidP="00CB7584">
            <w:pPr>
              <w:spacing w:line="276" w:lineRule="auto"/>
              <w:jc w:val="center"/>
              <w:rPr>
                <w:i/>
                <w:sz w:val="22"/>
                <w:szCs w:val="24"/>
              </w:rPr>
            </w:pPr>
            <w:r>
              <w:rPr>
                <w:i/>
                <w:sz w:val="22"/>
                <w:szCs w:val="24"/>
              </w:rPr>
              <w:t>moderate</w:t>
            </w:r>
          </w:p>
        </w:tc>
        <w:tc>
          <w:tcPr>
            <w:tcW w:w="4238" w:type="dxa"/>
            <w:shd w:val="clear" w:color="auto" w:fill="D9D9D9" w:themeFill="background1" w:themeFillShade="D9"/>
          </w:tcPr>
          <w:p w14:paraId="335E9B74" w14:textId="4D667133" w:rsidR="00CB7584" w:rsidRPr="00CB7584" w:rsidRDefault="00116E2E" w:rsidP="00CB7584">
            <w:pPr>
              <w:jc w:val="center"/>
              <w:rPr>
                <w:rFonts w:ascii="Calibri" w:eastAsia="Calibri" w:hAnsi="Calibri" w:cs="Times New Roman"/>
                <w:i/>
                <w:sz w:val="22"/>
              </w:rPr>
            </w:pPr>
            <w:r>
              <w:rPr>
                <w:rFonts w:ascii="Calibri" w:eastAsia="Calibri" w:hAnsi="Calibri" w:cs="Times New Roman"/>
                <w:i/>
                <w:sz w:val="22"/>
              </w:rPr>
              <w:t>Use the toys in organised way. Educators and children should put toys in the certain place. Strong supervision is needed in outdoor areas.</w:t>
            </w:r>
          </w:p>
        </w:tc>
        <w:tc>
          <w:tcPr>
            <w:tcW w:w="1695" w:type="dxa"/>
            <w:shd w:val="clear" w:color="auto" w:fill="D9D9D9" w:themeFill="background1" w:themeFillShade="D9"/>
          </w:tcPr>
          <w:p w14:paraId="4F7E8E0D" w14:textId="7FC9C5A9"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451C6B8E" w14:textId="248D5E43"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Outdoor play time</w:t>
            </w:r>
          </w:p>
        </w:tc>
      </w:tr>
      <w:tr w:rsidR="00CB7584" w:rsidRPr="00CB7584" w14:paraId="40103BA2" w14:textId="77777777" w:rsidTr="004A6D80">
        <w:tc>
          <w:tcPr>
            <w:tcW w:w="2316" w:type="dxa"/>
            <w:tcBorders>
              <w:bottom w:val="single" w:sz="4" w:space="0" w:color="auto"/>
            </w:tcBorders>
          </w:tcPr>
          <w:p w14:paraId="1853E2D2" w14:textId="2F80C31D" w:rsidR="00CB7584" w:rsidRPr="00CB7584" w:rsidRDefault="00C15BDD" w:rsidP="00CB7584">
            <w:pPr>
              <w:jc w:val="center"/>
              <w:rPr>
                <w:rFonts w:ascii="Calibri" w:eastAsia="Calibri" w:hAnsi="Calibri" w:cs="Times New Roman"/>
                <w:i/>
                <w:sz w:val="22"/>
              </w:rPr>
            </w:pPr>
            <w:r>
              <w:rPr>
                <w:rFonts w:ascii="Calibri" w:eastAsia="Calibri" w:hAnsi="Calibri" w:cs="Times New Roman"/>
                <w:i/>
                <w:sz w:val="22"/>
              </w:rPr>
              <w:t xml:space="preserve">Wet surface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r w:rsidR="002270CD">
              <w:rPr>
                <w:rFonts w:ascii="Calibri" w:eastAsia="Calibri" w:hAnsi="Calibri" w:cs="Times New Roman"/>
                <w:i/>
                <w:sz w:val="22"/>
              </w:rPr>
              <w:t>s</w:t>
            </w:r>
          </w:p>
        </w:tc>
        <w:tc>
          <w:tcPr>
            <w:tcW w:w="2326" w:type="dxa"/>
            <w:tcBorders>
              <w:bottom w:val="single" w:sz="4" w:space="0" w:color="auto"/>
            </w:tcBorders>
          </w:tcPr>
          <w:p w14:paraId="653140D1" w14:textId="0BD618C4" w:rsidR="00CB7584" w:rsidRPr="00CB7584" w:rsidRDefault="002270CD" w:rsidP="00CB7584">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tcBorders>
              <w:bottom w:val="single" w:sz="4" w:space="0" w:color="auto"/>
            </w:tcBorders>
          </w:tcPr>
          <w:p w14:paraId="2D908A69" w14:textId="4C5AFA8A" w:rsidR="00CB7584" w:rsidRPr="00CB7584" w:rsidRDefault="002270CD" w:rsidP="00CB7584">
            <w:pPr>
              <w:tabs>
                <w:tab w:val="left" w:pos="1140"/>
              </w:tabs>
              <w:spacing w:line="276" w:lineRule="auto"/>
              <w:jc w:val="center"/>
              <w:rPr>
                <w:i/>
                <w:sz w:val="22"/>
                <w:szCs w:val="24"/>
              </w:rPr>
            </w:pPr>
            <w:r>
              <w:rPr>
                <w:i/>
                <w:sz w:val="22"/>
                <w:szCs w:val="24"/>
              </w:rPr>
              <w:t>low</w:t>
            </w:r>
          </w:p>
        </w:tc>
        <w:tc>
          <w:tcPr>
            <w:tcW w:w="4238" w:type="dxa"/>
            <w:tcBorders>
              <w:bottom w:val="single" w:sz="4" w:space="0" w:color="auto"/>
            </w:tcBorders>
          </w:tcPr>
          <w:p w14:paraId="36D741E1" w14:textId="77777777" w:rsidR="00CB7584" w:rsidRDefault="00EE69A1" w:rsidP="00CB7584">
            <w:pPr>
              <w:jc w:val="center"/>
              <w:rPr>
                <w:rFonts w:ascii="Calibri" w:eastAsia="Calibri" w:hAnsi="Calibri" w:cs="Times New Roman"/>
                <w:i/>
                <w:sz w:val="22"/>
              </w:rPr>
            </w:pPr>
            <w:r>
              <w:rPr>
                <w:rFonts w:ascii="Calibri" w:eastAsia="Calibri" w:hAnsi="Calibri" w:cs="Times New Roman"/>
                <w:i/>
                <w:sz w:val="22"/>
              </w:rPr>
              <w:t>Put wet safety sign</w:t>
            </w:r>
          </w:p>
          <w:p w14:paraId="06E2F9FC" w14:textId="77777777" w:rsidR="00EE69A1" w:rsidRDefault="00EE69A1" w:rsidP="00CB7584">
            <w:pPr>
              <w:jc w:val="center"/>
              <w:rPr>
                <w:rFonts w:ascii="Calibri" w:eastAsia="Calibri" w:hAnsi="Calibri" w:cs="Times New Roman"/>
                <w:i/>
                <w:sz w:val="22"/>
              </w:rPr>
            </w:pPr>
            <w:r>
              <w:rPr>
                <w:rFonts w:ascii="Calibri" w:eastAsia="Calibri" w:hAnsi="Calibri" w:cs="Times New Roman"/>
                <w:i/>
                <w:sz w:val="22"/>
              </w:rPr>
              <w:t>Make it dry with towels</w:t>
            </w:r>
          </w:p>
          <w:p w14:paraId="1D1ABAFC" w14:textId="678F1E45" w:rsidR="00EE69A1" w:rsidRPr="00CB7584" w:rsidRDefault="00EE69A1" w:rsidP="00CB7584">
            <w:pPr>
              <w:jc w:val="center"/>
              <w:rPr>
                <w:rFonts w:ascii="Calibri" w:eastAsia="Calibri" w:hAnsi="Calibri" w:cs="Times New Roman"/>
                <w:i/>
                <w:sz w:val="22"/>
              </w:rPr>
            </w:pPr>
            <w:r>
              <w:rPr>
                <w:rFonts w:ascii="Calibri" w:eastAsia="Calibri" w:hAnsi="Calibri" w:cs="Times New Roman"/>
                <w:i/>
                <w:sz w:val="22"/>
              </w:rPr>
              <w:t>Strong supervision is needed until dry</w:t>
            </w:r>
          </w:p>
        </w:tc>
        <w:tc>
          <w:tcPr>
            <w:tcW w:w="1695" w:type="dxa"/>
            <w:tcBorders>
              <w:bottom w:val="single" w:sz="4" w:space="0" w:color="auto"/>
            </w:tcBorders>
          </w:tcPr>
          <w:p w14:paraId="25840B0C" w14:textId="3F4DB552"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tcBorders>
              <w:bottom w:val="single" w:sz="4" w:space="0" w:color="auto"/>
            </w:tcBorders>
          </w:tcPr>
          <w:p w14:paraId="55A8995C" w14:textId="7C276C37"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 xml:space="preserve">When playing outdoor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p>
        </w:tc>
      </w:tr>
      <w:tr w:rsidR="00C22DC0" w:rsidRPr="00CB7584" w14:paraId="2AE2DD71" w14:textId="77777777" w:rsidTr="004A6D80">
        <w:tc>
          <w:tcPr>
            <w:tcW w:w="2316" w:type="dxa"/>
            <w:shd w:val="clear" w:color="auto" w:fill="D9D9D9" w:themeFill="background1" w:themeFillShade="D9"/>
          </w:tcPr>
          <w:p w14:paraId="49CC8E31" w14:textId="3BD08AAF"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Sand on the outdoor walk area</w:t>
            </w:r>
          </w:p>
        </w:tc>
        <w:tc>
          <w:tcPr>
            <w:tcW w:w="2326" w:type="dxa"/>
            <w:shd w:val="clear" w:color="auto" w:fill="D9D9D9" w:themeFill="background1" w:themeFillShade="D9"/>
          </w:tcPr>
          <w:p w14:paraId="4777CD8F" w14:textId="7008A05D"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shd w:val="clear" w:color="auto" w:fill="D9D9D9" w:themeFill="background1" w:themeFillShade="D9"/>
          </w:tcPr>
          <w:p w14:paraId="5A15C608" w14:textId="56245D4C"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moderate</w:t>
            </w:r>
          </w:p>
        </w:tc>
        <w:tc>
          <w:tcPr>
            <w:tcW w:w="4238" w:type="dxa"/>
            <w:shd w:val="clear" w:color="auto" w:fill="D9D9D9" w:themeFill="background1" w:themeFillShade="D9"/>
          </w:tcPr>
          <w:p w14:paraId="105B0E01" w14:textId="672080ED" w:rsidR="00C22DC0" w:rsidRPr="00CB7584" w:rsidRDefault="007F5EFF" w:rsidP="00C22DC0">
            <w:pPr>
              <w:jc w:val="center"/>
              <w:rPr>
                <w:rFonts w:ascii="Calibri" w:eastAsia="Calibri" w:hAnsi="Calibri" w:cs="Times New Roman"/>
                <w:i/>
                <w:sz w:val="22"/>
              </w:rPr>
            </w:pPr>
            <w:r>
              <w:rPr>
                <w:rFonts w:ascii="Calibri" w:eastAsia="Calibri" w:hAnsi="Calibri" w:cs="Times New Roman"/>
                <w:i/>
                <w:sz w:val="22"/>
              </w:rPr>
              <w:t>Put slippery surface sign n</w:t>
            </w:r>
            <w:r w:rsidR="00C22DC0">
              <w:rPr>
                <w:rFonts w:ascii="Calibri" w:eastAsia="Calibri" w:hAnsi="Calibri" w:cs="Times New Roman"/>
                <w:i/>
                <w:sz w:val="22"/>
              </w:rPr>
              <w:t xml:space="preserve">earby sandpit area </w:t>
            </w:r>
            <w:r>
              <w:rPr>
                <w:rFonts w:ascii="Calibri" w:eastAsia="Calibri" w:hAnsi="Calibri" w:cs="Times New Roman"/>
                <w:i/>
                <w:sz w:val="22"/>
              </w:rPr>
              <w:t>(</w:t>
            </w:r>
            <w:r w:rsidR="00C22DC0">
              <w:rPr>
                <w:rFonts w:ascii="Calibri" w:eastAsia="Calibri" w:hAnsi="Calibri" w:cs="Times New Roman"/>
                <w:i/>
                <w:sz w:val="22"/>
              </w:rPr>
              <w:t>there is a slope path</w:t>
            </w:r>
            <w:r>
              <w:rPr>
                <w:rFonts w:ascii="Calibri" w:eastAsia="Calibri" w:hAnsi="Calibri" w:cs="Times New Roman"/>
                <w:i/>
                <w:sz w:val="22"/>
              </w:rPr>
              <w:t>)</w:t>
            </w:r>
            <w:r w:rsidR="00C22DC0">
              <w:rPr>
                <w:rFonts w:ascii="Calibri" w:eastAsia="Calibri" w:hAnsi="Calibri" w:cs="Times New Roman"/>
                <w:i/>
                <w:sz w:val="22"/>
              </w:rPr>
              <w:t>. Clean sand from the path and near sandpit area.</w:t>
            </w:r>
            <w:r w:rsidR="00370653">
              <w:rPr>
                <w:rFonts w:ascii="Calibri" w:eastAsia="Calibri" w:hAnsi="Calibri" w:cs="Times New Roman"/>
                <w:i/>
                <w:sz w:val="22"/>
              </w:rPr>
              <w:t xml:space="preserve"> Strong supervision needed until fully clean.</w:t>
            </w:r>
          </w:p>
        </w:tc>
        <w:tc>
          <w:tcPr>
            <w:tcW w:w="1695" w:type="dxa"/>
            <w:shd w:val="clear" w:color="auto" w:fill="D9D9D9" w:themeFill="background1" w:themeFillShade="D9"/>
          </w:tcPr>
          <w:p w14:paraId="103501D3" w14:textId="6754E9F6"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5C93BDBD" w14:textId="7E67E373"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Outdoor play time near sandpit area</w:t>
            </w:r>
          </w:p>
        </w:tc>
      </w:tr>
    </w:tbl>
    <w:p w14:paraId="5C561376" w14:textId="77777777" w:rsidR="00CB7584" w:rsidRPr="00CB7584" w:rsidRDefault="00CB7584" w:rsidP="00CB7584">
      <w:pPr>
        <w:tabs>
          <w:tab w:val="left" w:pos="284"/>
        </w:tabs>
        <w:spacing w:before="120" w:after="120"/>
      </w:pPr>
    </w:p>
    <w:p w14:paraId="6D3586C8" w14:textId="77777777" w:rsidR="00CB7584" w:rsidRPr="00CB7584" w:rsidRDefault="00CB7584" w:rsidP="00CB7584">
      <w:r w:rsidRPr="00CB7584">
        <w:br w:type="page"/>
      </w:r>
    </w:p>
    <w:p w14:paraId="39809C98"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Matrix</w:t>
      </w:r>
    </w:p>
    <w:p w14:paraId="16044977" w14:textId="77777777" w:rsidR="00CB7584" w:rsidRPr="00CB7584" w:rsidRDefault="00CB7584" w:rsidP="00CB7584">
      <w:r w:rsidRPr="00CB7584">
        <w:t>This matrix is to be used when assessing the risk of an actual or potential hazard.</w:t>
      </w:r>
    </w:p>
    <w:tbl>
      <w:tblPr>
        <w:tblStyle w:val="TableGrid5"/>
        <w:tblW w:w="0" w:type="auto"/>
        <w:tblLook w:val="04A0" w:firstRow="1" w:lastRow="0" w:firstColumn="1" w:lastColumn="0" w:noHBand="0" w:noVBand="1"/>
      </w:tblPr>
      <w:tblGrid>
        <w:gridCol w:w="506"/>
        <w:gridCol w:w="5080"/>
        <w:gridCol w:w="8362"/>
      </w:tblGrid>
      <w:tr w:rsidR="00CB7584" w:rsidRPr="00CB7584" w14:paraId="681645E6" w14:textId="77777777" w:rsidTr="004A6D80">
        <w:trPr>
          <w:cnfStyle w:val="100000000000" w:firstRow="1" w:lastRow="0" w:firstColumn="0" w:lastColumn="0" w:oddVBand="0" w:evenVBand="0" w:oddHBand="0" w:evenHBand="0" w:firstRowFirstColumn="0" w:firstRowLastColumn="0" w:lastRowFirstColumn="0" w:lastRowLastColumn="0"/>
        </w:trPr>
        <w:tc>
          <w:tcPr>
            <w:tcW w:w="14174" w:type="dxa"/>
            <w:gridSpan w:val="3"/>
            <w:shd w:val="clear" w:color="auto" w:fill="1F497D"/>
          </w:tcPr>
          <w:p w14:paraId="3D831054"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Matrix</w:t>
            </w:r>
          </w:p>
        </w:tc>
      </w:tr>
      <w:tr w:rsidR="00CB7584" w:rsidRPr="00CB7584" w14:paraId="03F3C463" w14:textId="77777777" w:rsidTr="004A6D80">
        <w:tc>
          <w:tcPr>
            <w:tcW w:w="6487" w:type="dxa"/>
            <w:gridSpan w:val="2"/>
            <w:tcBorders>
              <w:top w:val="nil"/>
              <w:left w:val="single" w:sz="4" w:space="0" w:color="auto"/>
              <w:bottom w:val="nil"/>
              <w:right w:val="nil"/>
            </w:tcBorders>
          </w:tcPr>
          <w:p w14:paraId="39846B29" w14:textId="77777777" w:rsidR="00CB7584" w:rsidRPr="00CB7584" w:rsidRDefault="00CB7584" w:rsidP="00CB7584">
            <w:pPr>
              <w:spacing w:before="0" w:after="0"/>
              <w:rPr>
                <w:rFonts w:ascii="Calibri" w:eastAsia="Calibri" w:hAnsi="Calibri" w:cs="Times New Roman"/>
                <w:b/>
                <w:sz w:val="22"/>
              </w:rPr>
            </w:pPr>
          </w:p>
        </w:tc>
        <w:tc>
          <w:tcPr>
            <w:tcW w:w="7687" w:type="dxa"/>
            <w:tcBorders>
              <w:top w:val="nil"/>
              <w:left w:val="nil"/>
              <w:bottom w:val="nil"/>
              <w:right w:val="single" w:sz="4" w:space="0" w:color="auto"/>
            </w:tcBorders>
          </w:tcPr>
          <w:p w14:paraId="280FDF3C" w14:textId="77777777" w:rsidR="00CB7584" w:rsidRPr="00CB7584" w:rsidRDefault="00CB7584" w:rsidP="00CB7584">
            <w:pPr>
              <w:spacing w:before="0" w:after="0"/>
              <w:rPr>
                <w:rFonts w:ascii="Calibri" w:eastAsia="Calibri" w:hAnsi="Calibri" w:cs="Times New Roman"/>
                <w:b/>
                <w:sz w:val="22"/>
              </w:rPr>
            </w:pPr>
            <w:r w:rsidRPr="00CB7584">
              <w:rPr>
                <w:rFonts w:ascii="Calibri" w:eastAsia="Calibri" w:hAnsi="Calibri" w:cs="Times New Roman"/>
                <w:b/>
                <w:sz w:val="22"/>
              </w:rPr>
              <w:t>Consequence</w:t>
            </w:r>
          </w:p>
        </w:tc>
      </w:tr>
      <w:tr w:rsidR="00CB7584" w:rsidRPr="00CB7584" w14:paraId="6E0C5F34" w14:textId="77777777" w:rsidTr="004A6D80">
        <w:trPr>
          <w:trHeight w:val="1134"/>
        </w:trPr>
        <w:tc>
          <w:tcPr>
            <w:tcW w:w="959" w:type="dxa"/>
            <w:tcBorders>
              <w:top w:val="nil"/>
              <w:left w:val="single" w:sz="4" w:space="0" w:color="auto"/>
              <w:bottom w:val="single" w:sz="4" w:space="0" w:color="auto"/>
              <w:right w:val="nil"/>
            </w:tcBorders>
            <w:textDirection w:val="btLr"/>
          </w:tcPr>
          <w:p w14:paraId="39C1B74C" w14:textId="77777777" w:rsidR="00CB7584" w:rsidRPr="00CB7584" w:rsidRDefault="00CB7584" w:rsidP="00CB7584">
            <w:pPr>
              <w:spacing w:before="0" w:after="0"/>
              <w:ind w:left="113" w:right="113"/>
              <w:jc w:val="center"/>
              <w:rPr>
                <w:rFonts w:ascii="Calibri" w:eastAsia="Calibri" w:hAnsi="Calibri" w:cs="Times New Roman"/>
                <w:b/>
                <w:sz w:val="22"/>
              </w:rPr>
            </w:pPr>
            <w:r w:rsidRPr="00CB7584">
              <w:rPr>
                <w:rFonts w:ascii="Calibri" w:eastAsia="Calibri" w:hAnsi="Calibri" w:cs="Times New Roman"/>
                <w:b/>
                <w:sz w:val="22"/>
              </w:rPr>
              <w:t>Likelihood</w:t>
            </w:r>
          </w:p>
        </w:tc>
        <w:tc>
          <w:tcPr>
            <w:tcW w:w="13215" w:type="dxa"/>
            <w:gridSpan w:val="2"/>
            <w:tcBorders>
              <w:left w:val="nil"/>
            </w:tcBorders>
          </w:tcPr>
          <w:tbl>
            <w:tblPr>
              <w:tblStyle w:val="TableGrid5"/>
              <w:tblW w:w="13208" w:type="dxa"/>
              <w:tblLook w:val="04A0" w:firstRow="1" w:lastRow="0" w:firstColumn="1" w:lastColumn="0" w:noHBand="0" w:noVBand="1"/>
            </w:tblPr>
            <w:tblGrid>
              <w:gridCol w:w="879"/>
              <w:gridCol w:w="2406"/>
              <w:gridCol w:w="2410"/>
              <w:gridCol w:w="2469"/>
              <w:gridCol w:w="2551"/>
              <w:gridCol w:w="2493"/>
            </w:tblGrid>
            <w:tr w:rsidR="00CB7584" w:rsidRPr="00CB7584" w14:paraId="2D5DD363" w14:textId="77777777" w:rsidTr="004A6D80">
              <w:trPr>
                <w:cnfStyle w:val="100000000000" w:firstRow="1" w:lastRow="0" w:firstColumn="0" w:lastColumn="0" w:oddVBand="0" w:evenVBand="0" w:oddHBand="0" w:evenHBand="0" w:firstRowFirstColumn="0" w:firstRowLastColumn="0" w:lastRowFirstColumn="0" w:lastRowLastColumn="0"/>
              </w:trPr>
              <w:tc>
                <w:tcPr>
                  <w:tcW w:w="879" w:type="dxa"/>
                </w:tcPr>
                <w:p w14:paraId="57A1B454" w14:textId="77777777" w:rsidR="00CB7584" w:rsidRPr="00CB7584" w:rsidRDefault="00CB7584" w:rsidP="00CB7584">
                  <w:pPr>
                    <w:spacing w:before="0" w:after="0" w:line="240" w:lineRule="auto"/>
                    <w:rPr>
                      <w:rFonts w:ascii="Calibri" w:eastAsia="Calibri" w:hAnsi="Calibri" w:cs="Times New Roman"/>
                      <w:sz w:val="22"/>
                    </w:rPr>
                  </w:pPr>
                </w:p>
              </w:tc>
              <w:tc>
                <w:tcPr>
                  <w:tcW w:w="2406" w:type="dxa"/>
                  <w:tcBorders>
                    <w:bottom w:val="single" w:sz="4" w:space="0" w:color="auto"/>
                  </w:tcBorders>
                </w:tcPr>
                <w:p w14:paraId="718FCC8F"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Insignificant</w:t>
                  </w:r>
                </w:p>
              </w:tc>
              <w:tc>
                <w:tcPr>
                  <w:tcW w:w="2410" w:type="dxa"/>
                  <w:tcBorders>
                    <w:bottom w:val="single" w:sz="4" w:space="0" w:color="auto"/>
                  </w:tcBorders>
                </w:tcPr>
                <w:p w14:paraId="34A7862E"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Minor</w:t>
                  </w:r>
                </w:p>
              </w:tc>
              <w:tc>
                <w:tcPr>
                  <w:tcW w:w="2469" w:type="dxa"/>
                  <w:tcBorders>
                    <w:bottom w:val="single" w:sz="4" w:space="0" w:color="auto"/>
                  </w:tcBorders>
                </w:tcPr>
                <w:p w14:paraId="19D372D9"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tcPr>
                <w:p w14:paraId="5FE9A408"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Major</w:t>
                  </w:r>
                </w:p>
              </w:tc>
              <w:tc>
                <w:tcPr>
                  <w:tcW w:w="2493" w:type="dxa"/>
                  <w:tcBorders>
                    <w:bottom w:val="single" w:sz="4" w:space="0" w:color="auto"/>
                  </w:tcBorders>
                </w:tcPr>
                <w:p w14:paraId="21469F66"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Catastrophic</w:t>
                  </w:r>
                </w:p>
              </w:tc>
            </w:tr>
            <w:tr w:rsidR="00CB7584" w:rsidRPr="00CB7584" w14:paraId="3FF5DC2F" w14:textId="77777777" w:rsidTr="004A6D80">
              <w:trPr>
                <w:trHeight w:val="1134"/>
              </w:trPr>
              <w:tc>
                <w:tcPr>
                  <w:tcW w:w="879" w:type="dxa"/>
                  <w:textDirection w:val="btLr"/>
                </w:tcPr>
                <w:p w14:paraId="038353D0"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Almost certain</w:t>
                  </w:r>
                </w:p>
              </w:tc>
              <w:tc>
                <w:tcPr>
                  <w:tcW w:w="2406" w:type="dxa"/>
                  <w:tcBorders>
                    <w:bottom w:val="single" w:sz="4" w:space="0" w:color="auto"/>
                    <w:right w:val="single" w:sz="4" w:space="0" w:color="auto"/>
                  </w:tcBorders>
                  <w:shd w:val="clear" w:color="auto" w:fill="FFFF99"/>
                </w:tcPr>
                <w:p w14:paraId="6032F3A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left w:val="single" w:sz="4" w:space="0" w:color="auto"/>
                    <w:bottom w:val="single" w:sz="4" w:space="0" w:color="auto"/>
                    <w:right w:val="single" w:sz="4" w:space="0" w:color="auto"/>
                  </w:tcBorders>
                  <w:shd w:val="clear" w:color="auto" w:fill="FFC000"/>
                </w:tcPr>
                <w:p w14:paraId="1DBB3EF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69" w:type="dxa"/>
                  <w:tcBorders>
                    <w:left w:val="single" w:sz="4" w:space="0" w:color="auto"/>
                    <w:bottom w:val="single" w:sz="4" w:space="0" w:color="auto"/>
                    <w:right w:val="single" w:sz="4" w:space="0" w:color="auto"/>
                  </w:tcBorders>
                  <w:shd w:val="clear" w:color="auto" w:fill="FFC000"/>
                </w:tcPr>
                <w:p w14:paraId="336C558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left w:val="single" w:sz="4" w:space="0" w:color="auto"/>
                    <w:bottom w:val="single" w:sz="4" w:space="0" w:color="auto"/>
                    <w:right w:val="single" w:sz="4" w:space="0" w:color="auto"/>
                  </w:tcBorders>
                  <w:shd w:val="clear" w:color="auto" w:fill="EE223F"/>
                </w:tcPr>
                <w:p w14:paraId="5E19681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left w:val="single" w:sz="4" w:space="0" w:color="auto"/>
                    <w:bottom w:val="single" w:sz="4" w:space="0" w:color="auto"/>
                  </w:tcBorders>
                  <w:shd w:val="clear" w:color="auto" w:fill="EE223F"/>
                </w:tcPr>
                <w:p w14:paraId="0FBC257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40D2CA71" w14:textId="77777777" w:rsidTr="004A6D80">
              <w:trPr>
                <w:trHeight w:val="1134"/>
              </w:trPr>
              <w:tc>
                <w:tcPr>
                  <w:tcW w:w="879" w:type="dxa"/>
                  <w:textDirection w:val="btLr"/>
                </w:tcPr>
                <w:p w14:paraId="560CD961"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Likely</w:t>
                  </w:r>
                </w:p>
              </w:tc>
              <w:tc>
                <w:tcPr>
                  <w:tcW w:w="2406" w:type="dxa"/>
                  <w:tcBorders>
                    <w:top w:val="single" w:sz="4" w:space="0" w:color="auto"/>
                    <w:bottom w:val="single" w:sz="4" w:space="0" w:color="auto"/>
                    <w:right w:val="single" w:sz="4" w:space="0" w:color="auto"/>
                  </w:tcBorders>
                  <w:shd w:val="clear" w:color="auto" w:fill="FFFF99"/>
                </w:tcPr>
                <w:p w14:paraId="45FC441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79CC143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253187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EE223F"/>
                </w:tcPr>
                <w:p w14:paraId="7818148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top w:val="single" w:sz="4" w:space="0" w:color="auto"/>
                    <w:left w:val="single" w:sz="4" w:space="0" w:color="auto"/>
                    <w:bottom w:val="single" w:sz="4" w:space="0" w:color="auto"/>
                  </w:tcBorders>
                  <w:shd w:val="clear" w:color="auto" w:fill="EE223F"/>
                </w:tcPr>
                <w:p w14:paraId="4ED79DE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68EB7036" w14:textId="77777777" w:rsidTr="004A6D80">
              <w:trPr>
                <w:trHeight w:val="1134"/>
              </w:trPr>
              <w:tc>
                <w:tcPr>
                  <w:tcW w:w="879" w:type="dxa"/>
                  <w:textDirection w:val="btLr"/>
                </w:tcPr>
                <w:p w14:paraId="71AD2B1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Possible</w:t>
                  </w:r>
                </w:p>
              </w:tc>
              <w:tc>
                <w:tcPr>
                  <w:tcW w:w="2406" w:type="dxa"/>
                  <w:tcBorders>
                    <w:top w:val="single" w:sz="4" w:space="0" w:color="auto"/>
                    <w:bottom w:val="single" w:sz="4" w:space="0" w:color="auto"/>
                    <w:right w:val="single" w:sz="4" w:space="0" w:color="auto"/>
                  </w:tcBorders>
                  <w:shd w:val="clear" w:color="auto" w:fill="C2D69B"/>
                </w:tcPr>
                <w:p w14:paraId="1B5BDE1D"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2E64CBA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6BE50288"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FFC000"/>
                </w:tcPr>
                <w:p w14:paraId="4B9EFED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top w:val="single" w:sz="4" w:space="0" w:color="auto"/>
                    <w:left w:val="single" w:sz="4" w:space="0" w:color="auto"/>
                    <w:bottom w:val="single" w:sz="4" w:space="0" w:color="auto"/>
                  </w:tcBorders>
                  <w:shd w:val="clear" w:color="auto" w:fill="EE223F"/>
                </w:tcPr>
                <w:p w14:paraId="2DA33315"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02919F18" w14:textId="77777777" w:rsidTr="004A6D80">
              <w:trPr>
                <w:trHeight w:val="1134"/>
              </w:trPr>
              <w:tc>
                <w:tcPr>
                  <w:tcW w:w="879" w:type="dxa"/>
                  <w:textDirection w:val="btLr"/>
                </w:tcPr>
                <w:p w14:paraId="2B3CC1A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Unlikely</w:t>
                  </w:r>
                </w:p>
              </w:tc>
              <w:tc>
                <w:tcPr>
                  <w:tcW w:w="2406" w:type="dxa"/>
                  <w:tcBorders>
                    <w:bottom w:val="single" w:sz="4" w:space="0" w:color="auto"/>
                  </w:tcBorders>
                  <w:shd w:val="clear" w:color="auto" w:fill="C2D69B"/>
                </w:tcPr>
                <w:p w14:paraId="54DEDF9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bottom w:val="single" w:sz="4" w:space="0" w:color="auto"/>
                  </w:tcBorders>
                  <w:shd w:val="clear" w:color="auto" w:fill="C2D69B"/>
                </w:tcPr>
                <w:p w14:paraId="05338FBA"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tcBorders>
                    <w:bottom w:val="single" w:sz="4" w:space="0" w:color="auto"/>
                  </w:tcBorders>
                  <w:shd w:val="clear" w:color="auto" w:fill="FFFF99"/>
                </w:tcPr>
                <w:p w14:paraId="261D821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shd w:val="clear" w:color="auto" w:fill="FFC000"/>
                </w:tcPr>
                <w:p w14:paraId="5513F2E2"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bottom w:val="single" w:sz="4" w:space="0" w:color="auto"/>
                  </w:tcBorders>
                  <w:shd w:val="clear" w:color="auto" w:fill="FFC000"/>
                </w:tcPr>
                <w:p w14:paraId="7959BC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r w:rsidR="00CB7584" w:rsidRPr="00CB7584" w14:paraId="2778E0A7" w14:textId="77777777" w:rsidTr="004A6D80">
              <w:trPr>
                <w:trHeight w:val="1134"/>
              </w:trPr>
              <w:tc>
                <w:tcPr>
                  <w:tcW w:w="879" w:type="dxa"/>
                  <w:textDirection w:val="btLr"/>
                </w:tcPr>
                <w:p w14:paraId="2790FC04"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Rare</w:t>
                  </w:r>
                </w:p>
              </w:tc>
              <w:tc>
                <w:tcPr>
                  <w:tcW w:w="2406" w:type="dxa"/>
                  <w:shd w:val="clear" w:color="auto" w:fill="C2D69B"/>
                </w:tcPr>
                <w:p w14:paraId="0020E3F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shd w:val="clear" w:color="auto" w:fill="C2D69B"/>
                </w:tcPr>
                <w:p w14:paraId="08D5982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shd w:val="clear" w:color="auto" w:fill="C2D69B"/>
                </w:tcPr>
                <w:p w14:paraId="0539DBF9"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551" w:type="dxa"/>
                  <w:shd w:val="clear" w:color="auto" w:fill="FFFF99"/>
                </w:tcPr>
                <w:p w14:paraId="17B880D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93" w:type="dxa"/>
                  <w:shd w:val="clear" w:color="auto" w:fill="FFC000"/>
                </w:tcPr>
                <w:p w14:paraId="1C348FA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bl>
          <w:p w14:paraId="634F235C" w14:textId="77777777" w:rsidR="00CB7584" w:rsidRPr="00CB7584" w:rsidRDefault="00CB7584" w:rsidP="00CB7584">
            <w:pPr>
              <w:spacing w:before="0" w:after="0"/>
              <w:rPr>
                <w:rFonts w:ascii="Calibri" w:eastAsia="Calibri" w:hAnsi="Calibri" w:cs="Times New Roman"/>
                <w:sz w:val="22"/>
              </w:rPr>
            </w:pPr>
          </w:p>
        </w:tc>
      </w:tr>
    </w:tbl>
    <w:p w14:paraId="6BAD4579" w14:textId="77777777" w:rsidR="00CB7584" w:rsidRPr="00CB7584" w:rsidRDefault="00CB7584" w:rsidP="00CB7584">
      <w:pPr>
        <w:tabs>
          <w:tab w:val="left" w:pos="284"/>
        </w:tabs>
        <w:spacing w:before="120" w:after="120"/>
      </w:pPr>
    </w:p>
    <w:p w14:paraId="714F2F43" w14:textId="77777777" w:rsidR="00CB7584" w:rsidRPr="00CB7584" w:rsidRDefault="00CB7584" w:rsidP="00CB7584">
      <w:r w:rsidRPr="00CB7584">
        <w:br w:type="page"/>
      </w:r>
    </w:p>
    <w:tbl>
      <w:tblPr>
        <w:tblStyle w:val="TableGridLight"/>
        <w:tblW w:w="14596" w:type="dxa"/>
        <w:tblLook w:val="04A0" w:firstRow="1" w:lastRow="0" w:firstColumn="1" w:lastColumn="0" w:noHBand="0" w:noVBand="1"/>
      </w:tblPr>
      <w:tblGrid>
        <w:gridCol w:w="11619"/>
        <w:gridCol w:w="2977"/>
      </w:tblGrid>
      <w:tr w:rsidR="00CB7584" w:rsidRPr="00CB7584" w14:paraId="4645429E" w14:textId="77777777" w:rsidTr="004A6D80">
        <w:trPr>
          <w:trHeight w:val="645"/>
        </w:trPr>
        <w:tc>
          <w:tcPr>
            <w:tcW w:w="11619"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05D5045F" w14:textId="77777777" w:rsidR="00CB7584" w:rsidRPr="00CB7584" w:rsidRDefault="00CB7584" w:rsidP="00CB7584">
            <w:pPr>
              <w:rPr>
                <w:b/>
              </w:rPr>
            </w:pPr>
            <w:r w:rsidRPr="00CB7584">
              <w:rPr>
                <w:b/>
              </w:rPr>
              <w:lastRenderedPageBreak/>
              <w:t>TASK 3</w:t>
            </w:r>
          </w:p>
        </w:tc>
        <w:tc>
          <w:tcPr>
            <w:tcW w:w="2977"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58155AB2" w14:textId="77777777" w:rsidR="00CB7584" w:rsidRPr="00CB7584" w:rsidRDefault="00CB7584" w:rsidP="00CB7584">
            <w:pPr>
              <w:ind w:left="360"/>
              <w:rPr>
                <w:b/>
              </w:rPr>
            </w:pPr>
            <w:r w:rsidRPr="00CB7584">
              <w:rPr>
                <w:b/>
              </w:rPr>
              <w:t>(Part 1)</w:t>
            </w:r>
          </w:p>
        </w:tc>
      </w:tr>
      <w:tr w:rsidR="00CB7584" w:rsidRPr="00CB7584" w14:paraId="43BB1B96" w14:textId="77777777" w:rsidTr="004A6D80">
        <w:trPr>
          <w:trHeight w:val="293"/>
        </w:trPr>
        <w:tc>
          <w:tcPr>
            <w:tcW w:w="1459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A198D13" w14:textId="77777777" w:rsidR="00CB7584" w:rsidRPr="00CB7584" w:rsidRDefault="00CB7584" w:rsidP="003B1904">
            <w:pPr>
              <w:numPr>
                <w:ilvl w:val="0"/>
                <w:numId w:val="19"/>
              </w:numPr>
              <w:contextualSpacing/>
            </w:pPr>
            <w:r w:rsidRPr="00CB7584">
              <w:t xml:space="preserve">You are required to discuss your Outdoor Safety Checklist and Risk Assessment form that you completed in tasks 1 and 2 with your workplace supervisor and one other staff member. </w:t>
            </w:r>
          </w:p>
          <w:p w14:paraId="7145FE65" w14:textId="77777777" w:rsidR="00CB7584" w:rsidRPr="00CB7584" w:rsidRDefault="00CB7584" w:rsidP="00CB7584"/>
          <w:p w14:paraId="253D697F" w14:textId="77777777" w:rsidR="00CB7584" w:rsidRPr="00CB7584" w:rsidRDefault="00CB7584" w:rsidP="003B1904">
            <w:pPr>
              <w:numPr>
                <w:ilvl w:val="0"/>
                <w:numId w:val="19"/>
              </w:numPr>
              <w:contextualSpacing/>
            </w:pPr>
            <w:r w:rsidRPr="00CB7584">
              <w:t xml:space="preserve">Describe the strategies you have used for implementing the risk controls and how this is relevant to the service’s workplace policies and procedures. </w:t>
            </w:r>
          </w:p>
          <w:p w14:paraId="4004E9E7" w14:textId="77777777" w:rsidR="00CB7584" w:rsidRPr="00CB7584" w:rsidRDefault="00CB7584" w:rsidP="00CB7584"/>
          <w:p w14:paraId="178E28AC" w14:textId="77777777" w:rsidR="00CB7584" w:rsidRPr="00CB7584" w:rsidRDefault="00CB7584" w:rsidP="003B1904">
            <w:pPr>
              <w:numPr>
                <w:ilvl w:val="0"/>
                <w:numId w:val="19"/>
              </w:numPr>
              <w:contextualSpacing/>
            </w:pPr>
            <w:r w:rsidRPr="00CB7584">
              <w:t xml:space="preserve">Document this discussion by completing the </w:t>
            </w:r>
            <w:r w:rsidRPr="00CB7584">
              <w:rPr>
                <w:b/>
              </w:rPr>
              <w:t>Consultative Activity Record</w:t>
            </w:r>
            <w:r w:rsidRPr="00CB7584">
              <w:t xml:space="preserve"> below</w:t>
            </w:r>
          </w:p>
        </w:tc>
      </w:tr>
    </w:tbl>
    <w:p w14:paraId="7C1E1FCE"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p>
    <w:p w14:paraId="2AB72BA1" w14:textId="77777777" w:rsidR="00CB7584" w:rsidRPr="00CB7584" w:rsidRDefault="00CB7584" w:rsidP="00CB7584">
      <w:pPr>
        <w:rPr>
          <w:lang w:eastAsia="en-AU"/>
        </w:rPr>
      </w:pPr>
    </w:p>
    <w:p w14:paraId="50119AD3"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t>Consultative Activity Record</w:t>
      </w:r>
    </w:p>
    <w:tbl>
      <w:tblPr>
        <w:tblStyle w:val="TableGrid"/>
        <w:tblW w:w="14596" w:type="dxa"/>
        <w:tblLook w:val="04A0" w:firstRow="1" w:lastRow="0" w:firstColumn="1" w:lastColumn="0" w:noHBand="0" w:noVBand="1"/>
      </w:tblPr>
      <w:tblGrid>
        <w:gridCol w:w="1855"/>
        <w:gridCol w:w="3341"/>
        <w:gridCol w:w="2402"/>
        <w:gridCol w:w="4588"/>
        <w:gridCol w:w="2410"/>
      </w:tblGrid>
      <w:tr w:rsidR="00CB7584" w:rsidRPr="00CB7584" w14:paraId="0062448B" w14:textId="77777777" w:rsidTr="004A6D80">
        <w:trPr>
          <w:cnfStyle w:val="100000000000" w:firstRow="1" w:lastRow="0" w:firstColumn="0" w:lastColumn="0" w:oddVBand="0" w:evenVBand="0" w:oddHBand="0" w:evenHBand="0" w:firstRowFirstColumn="0" w:firstRowLastColumn="0" w:lastRowFirstColumn="0" w:lastRowLastColumn="0"/>
          <w:cantSplit w:val="0"/>
        </w:trPr>
        <w:tc>
          <w:tcPr>
            <w:tcW w:w="1855" w:type="dxa"/>
          </w:tcPr>
          <w:p w14:paraId="4E6D7A9A" w14:textId="77777777" w:rsidR="00CB7584" w:rsidRPr="00CB7584" w:rsidRDefault="00CB7584" w:rsidP="00CB7584">
            <w:pPr>
              <w:spacing w:line="276" w:lineRule="auto"/>
              <w:jc w:val="center"/>
              <w:rPr>
                <w:b w:val="0"/>
                <w:lang w:eastAsia="en-AU"/>
              </w:rPr>
            </w:pPr>
            <w:r w:rsidRPr="00CB7584">
              <w:rPr>
                <w:lang w:eastAsia="en-AU"/>
              </w:rPr>
              <w:t>Hazard Identified</w:t>
            </w:r>
          </w:p>
        </w:tc>
        <w:tc>
          <w:tcPr>
            <w:tcW w:w="3341" w:type="dxa"/>
          </w:tcPr>
          <w:p w14:paraId="590539A4" w14:textId="77777777" w:rsidR="00CB7584" w:rsidRPr="00CB7584" w:rsidRDefault="00CB7584" w:rsidP="00CB7584">
            <w:pPr>
              <w:spacing w:line="276" w:lineRule="auto"/>
              <w:jc w:val="center"/>
              <w:rPr>
                <w:b w:val="0"/>
                <w:lang w:eastAsia="en-AU"/>
              </w:rPr>
            </w:pPr>
            <w:r w:rsidRPr="00CB7584">
              <w:rPr>
                <w:lang w:eastAsia="en-AU"/>
              </w:rPr>
              <w:t>Recommended risk control and housekeeping strategies to ensure that WHS policies are followed</w:t>
            </w:r>
          </w:p>
        </w:tc>
        <w:tc>
          <w:tcPr>
            <w:tcW w:w="2402" w:type="dxa"/>
          </w:tcPr>
          <w:p w14:paraId="38811E4C" w14:textId="77777777" w:rsidR="00CB7584" w:rsidRPr="00CB7584" w:rsidRDefault="00CB7584" w:rsidP="00CB7584">
            <w:pPr>
              <w:spacing w:line="276" w:lineRule="auto"/>
              <w:jc w:val="center"/>
              <w:rPr>
                <w:b w:val="0"/>
                <w:lang w:eastAsia="en-AU"/>
              </w:rPr>
            </w:pPr>
            <w:r w:rsidRPr="00CB7584">
              <w:rPr>
                <w:lang w:eastAsia="en-AU"/>
              </w:rPr>
              <w:t>Is there a Residual Risk? Explain if YES</w:t>
            </w:r>
          </w:p>
        </w:tc>
        <w:tc>
          <w:tcPr>
            <w:tcW w:w="4588" w:type="dxa"/>
          </w:tcPr>
          <w:p w14:paraId="4C741BA8" w14:textId="77777777" w:rsidR="00CB7584" w:rsidRPr="00CB7584" w:rsidRDefault="00CB7584" w:rsidP="00CB7584">
            <w:pPr>
              <w:spacing w:line="276" w:lineRule="auto"/>
              <w:jc w:val="center"/>
              <w:rPr>
                <w:b w:val="0"/>
                <w:lang w:eastAsia="en-AU"/>
              </w:rPr>
            </w:pPr>
            <w:r w:rsidRPr="00CB7584">
              <w:rPr>
                <w:lang w:eastAsia="en-AU"/>
              </w:rPr>
              <w:t>Link to WHS policy and procedure</w:t>
            </w:r>
          </w:p>
        </w:tc>
        <w:tc>
          <w:tcPr>
            <w:tcW w:w="2410" w:type="dxa"/>
          </w:tcPr>
          <w:p w14:paraId="1D55D1E7" w14:textId="77777777" w:rsidR="00CB7584" w:rsidRPr="00CB7584" w:rsidRDefault="00CB7584" w:rsidP="00CB7584">
            <w:pPr>
              <w:jc w:val="center"/>
              <w:rPr>
                <w:b w:val="0"/>
                <w:lang w:eastAsia="en-AU"/>
              </w:rPr>
            </w:pPr>
            <w:r w:rsidRPr="00CB7584">
              <w:rPr>
                <w:lang w:eastAsia="en-AU"/>
              </w:rPr>
              <w:t>Discussed with (names of staff members and their positions – must be at least 2):</w:t>
            </w:r>
          </w:p>
        </w:tc>
      </w:tr>
      <w:tr w:rsidR="00CB7584" w:rsidRPr="00CB7584" w14:paraId="5F54F500" w14:textId="77777777" w:rsidTr="0074284F">
        <w:trPr>
          <w:cantSplit w:val="0"/>
        </w:trPr>
        <w:tc>
          <w:tcPr>
            <w:tcW w:w="1855" w:type="dxa"/>
            <w:vAlign w:val="top"/>
          </w:tcPr>
          <w:p w14:paraId="54EC2FC2" w14:textId="77777777" w:rsidR="00CB7584" w:rsidRPr="00CB7584" w:rsidRDefault="00CB7584" w:rsidP="00CB7584">
            <w:pPr>
              <w:spacing w:line="276" w:lineRule="auto"/>
              <w:rPr>
                <w:bCs/>
                <w:i/>
                <w:iCs/>
                <w:color w:val="000000" w:themeColor="text1"/>
                <w:lang w:eastAsia="en-AU"/>
              </w:rPr>
            </w:pPr>
          </w:p>
          <w:p w14:paraId="2E74C419" w14:textId="1F07F61F" w:rsidR="00EE2EC2" w:rsidRPr="00B0126A" w:rsidRDefault="00EE2EC2" w:rsidP="00EE2EC2">
            <w:pPr>
              <w:rPr>
                <w:rFonts w:asciiTheme="minorHAnsi" w:hAnsiTheme="minorHAnsi" w:cstheme="minorHAnsi"/>
                <w:i/>
                <w:iCs/>
              </w:rPr>
            </w:pPr>
            <w:r w:rsidRPr="00B0126A">
              <w:rPr>
                <w:rFonts w:asciiTheme="minorHAnsi" w:hAnsiTheme="minorHAnsi" w:cstheme="minorHAnsi"/>
                <w:i/>
                <w:iCs/>
              </w:rPr>
              <w:t>Spot (</w:t>
            </w:r>
            <w:proofErr w:type="gramStart"/>
            <w:r w:rsidRPr="00B0126A">
              <w:rPr>
                <w:rFonts w:asciiTheme="minorHAnsi" w:hAnsiTheme="minorHAnsi" w:cstheme="minorHAnsi"/>
                <w:i/>
                <w:iCs/>
              </w:rPr>
              <w:t>e.g.</w:t>
            </w:r>
            <w:proofErr w:type="gramEnd"/>
            <w:r w:rsidRPr="00B0126A">
              <w:rPr>
                <w:rFonts w:asciiTheme="minorHAnsi" w:hAnsiTheme="minorHAnsi" w:cstheme="minorHAnsi"/>
                <w:i/>
                <w:iCs/>
              </w:rPr>
              <w:t xml:space="preserve"> drop of blood</w:t>
            </w:r>
            <w:r w:rsidR="00CA1BF1">
              <w:rPr>
                <w:rFonts w:asciiTheme="minorHAnsi" w:hAnsiTheme="minorHAnsi" w:cstheme="minorHAnsi"/>
                <w:i/>
                <w:iCs/>
              </w:rPr>
              <w:t xml:space="preserve"> </w:t>
            </w:r>
            <w:r w:rsidRPr="00B0126A">
              <w:rPr>
                <w:rFonts w:asciiTheme="minorHAnsi" w:hAnsiTheme="minorHAnsi" w:cstheme="minorHAnsi"/>
                <w:i/>
                <w:iCs/>
              </w:rPr>
              <w:t>less than the size of a</w:t>
            </w:r>
            <w:r w:rsidR="00CA1BF1">
              <w:rPr>
                <w:rFonts w:asciiTheme="minorHAnsi" w:hAnsiTheme="minorHAnsi" w:cstheme="minorHAnsi"/>
                <w:i/>
                <w:iCs/>
              </w:rPr>
              <w:t xml:space="preserve"> </w:t>
            </w:r>
            <w:r w:rsidRPr="00B0126A">
              <w:rPr>
                <w:rFonts w:asciiTheme="minorHAnsi" w:hAnsiTheme="minorHAnsi" w:cstheme="minorHAnsi"/>
                <w:i/>
                <w:iCs/>
              </w:rPr>
              <w:t>50-cent coin)</w:t>
            </w:r>
          </w:p>
          <w:p w14:paraId="03F10637" w14:textId="77777777" w:rsidR="00CB7584" w:rsidRPr="00CB7584" w:rsidRDefault="00CB7584" w:rsidP="00CB7584">
            <w:pPr>
              <w:spacing w:line="276" w:lineRule="auto"/>
              <w:rPr>
                <w:bCs/>
                <w:i/>
                <w:iCs/>
                <w:color w:val="000000" w:themeColor="text1"/>
                <w:lang w:eastAsia="en-AU"/>
              </w:rPr>
            </w:pPr>
          </w:p>
          <w:p w14:paraId="50881A96" w14:textId="77777777" w:rsidR="00CB7584" w:rsidRPr="00CB7584" w:rsidRDefault="00CB7584" w:rsidP="00CB7584">
            <w:pPr>
              <w:spacing w:line="276" w:lineRule="auto"/>
              <w:rPr>
                <w:bCs/>
                <w:i/>
                <w:iCs/>
                <w:color w:val="000000" w:themeColor="text1"/>
                <w:lang w:eastAsia="en-AU"/>
              </w:rPr>
            </w:pPr>
          </w:p>
          <w:p w14:paraId="1070C596" w14:textId="77777777" w:rsidR="00CB7584" w:rsidRPr="00CB7584" w:rsidRDefault="00CB7584" w:rsidP="00CB7584">
            <w:pPr>
              <w:spacing w:line="276" w:lineRule="auto"/>
              <w:rPr>
                <w:bCs/>
                <w:i/>
                <w:iCs/>
                <w:color w:val="000000" w:themeColor="text1"/>
                <w:lang w:eastAsia="en-AU"/>
              </w:rPr>
            </w:pPr>
          </w:p>
        </w:tc>
        <w:tc>
          <w:tcPr>
            <w:tcW w:w="3341" w:type="dxa"/>
            <w:vAlign w:val="top"/>
          </w:tcPr>
          <w:p w14:paraId="769C51F8" w14:textId="77777777" w:rsidR="00EE2EC2" w:rsidRDefault="00EE2EC2" w:rsidP="00EE2EC2">
            <w:pPr>
              <w:spacing w:line="276" w:lineRule="auto"/>
              <w:rPr>
                <w:i/>
                <w:color w:val="000000" w:themeColor="text1"/>
                <w:lang w:eastAsia="en-AU"/>
              </w:rPr>
            </w:pPr>
            <w:r w:rsidRPr="00F15659">
              <w:rPr>
                <w:i/>
                <w:color w:val="000000" w:themeColor="text1"/>
                <w:lang w:eastAsia="en-AU"/>
              </w:rPr>
              <w:lastRenderedPageBreak/>
              <w:t>Wear gloves</w:t>
            </w:r>
          </w:p>
          <w:p w14:paraId="660189CF" w14:textId="77777777" w:rsidR="00EE2EC2" w:rsidRDefault="00EE2EC2" w:rsidP="00EE2EC2">
            <w:pPr>
              <w:spacing w:line="276" w:lineRule="auto"/>
              <w:rPr>
                <w:i/>
                <w:color w:val="000000" w:themeColor="text1"/>
                <w:lang w:eastAsia="en-AU"/>
              </w:rPr>
            </w:pPr>
            <w:r w:rsidRPr="00F15659">
              <w:rPr>
                <w:i/>
                <w:color w:val="000000" w:themeColor="text1"/>
                <w:lang w:eastAsia="en-AU"/>
              </w:rPr>
              <w:t>• Wipe up blood immediately with a damp cloth, tissue or paper towel</w:t>
            </w:r>
          </w:p>
          <w:p w14:paraId="6410A7A2" w14:textId="77777777" w:rsidR="00EE2EC2" w:rsidRDefault="00EE2EC2" w:rsidP="00EE2EC2">
            <w:pPr>
              <w:spacing w:line="276" w:lineRule="auto"/>
              <w:rPr>
                <w:i/>
                <w:color w:val="000000" w:themeColor="text1"/>
                <w:lang w:eastAsia="en-AU"/>
              </w:rPr>
            </w:pPr>
            <w:r w:rsidRPr="00F15659">
              <w:rPr>
                <w:i/>
                <w:color w:val="000000" w:themeColor="text1"/>
                <w:lang w:eastAsia="en-AU"/>
              </w:rPr>
              <w:t xml:space="preserve">• Place the cloth, tissue or paper towel in a plastic bag or </w:t>
            </w:r>
            <w:r w:rsidRPr="00F15659">
              <w:rPr>
                <w:i/>
                <w:color w:val="000000" w:themeColor="text1"/>
                <w:lang w:eastAsia="en-AU"/>
              </w:rPr>
              <w:lastRenderedPageBreak/>
              <w:t>alternative; seal the bag and put it in the</w:t>
            </w:r>
            <w:r>
              <w:rPr>
                <w:i/>
                <w:color w:val="000000" w:themeColor="text1"/>
                <w:lang w:eastAsia="en-AU"/>
              </w:rPr>
              <w:t xml:space="preserve"> </w:t>
            </w:r>
            <w:r w:rsidRPr="00F15659">
              <w:rPr>
                <w:i/>
                <w:color w:val="000000" w:themeColor="text1"/>
                <w:lang w:eastAsia="en-AU"/>
              </w:rPr>
              <w:t>rubbish bin</w:t>
            </w:r>
          </w:p>
          <w:p w14:paraId="6DFBDF18" w14:textId="77777777" w:rsidR="00EE2EC2" w:rsidRDefault="00EE2EC2" w:rsidP="00EE2EC2">
            <w:pPr>
              <w:spacing w:line="276" w:lineRule="auto"/>
              <w:rPr>
                <w:i/>
                <w:color w:val="000000" w:themeColor="text1"/>
                <w:lang w:eastAsia="en-AU"/>
              </w:rPr>
            </w:pPr>
            <w:r w:rsidRPr="00F15659">
              <w:rPr>
                <w:i/>
                <w:color w:val="000000" w:themeColor="text1"/>
                <w:lang w:eastAsia="en-AU"/>
              </w:rPr>
              <w:t>• Remove gloves and put them in the rubbish bin</w:t>
            </w:r>
          </w:p>
          <w:p w14:paraId="72AA9579" w14:textId="77777777" w:rsidR="00EE2EC2" w:rsidRDefault="00EE2EC2" w:rsidP="00EE2EC2">
            <w:pPr>
              <w:spacing w:line="276" w:lineRule="auto"/>
              <w:rPr>
                <w:i/>
                <w:color w:val="000000" w:themeColor="text1"/>
                <w:lang w:eastAsia="en-AU"/>
              </w:rPr>
            </w:pPr>
            <w:r w:rsidRPr="00F15659">
              <w:rPr>
                <w:i/>
                <w:color w:val="000000" w:themeColor="text1"/>
                <w:lang w:eastAsia="en-AU"/>
              </w:rPr>
              <w:t>• Wash surface with detergent and warm water</w:t>
            </w:r>
          </w:p>
          <w:p w14:paraId="5158BDD8" w14:textId="1535499B" w:rsidR="00CB7584" w:rsidRPr="00CB7584" w:rsidRDefault="00EE2EC2" w:rsidP="00EE2EC2">
            <w:pPr>
              <w:spacing w:line="276" w:lineRule="auto"/>
              <w:rPr>
                <w:i/>
                <w:color w:val="000000" w:themeColor="text1"/>
                <w:lang w:eastAsia="en-AU"/>
              </w:rPr>
            </w:pPr>
            <w:r w:rsidRPr="00F15659">
              <w:rPr>
                <w:i/>
                <w:color w:val="000000" w:themeColor="text1"/>
                <w:lang w:eastAsia="en-AU"/>
              </w:rPr>
              <w:t>• Wash your hands with soap and water</w:t>
            </w:r>
          </w:p>
        </w:tc>
        <w:tc>
          <w:tcPr>
            <w:tcW w:w="2402" w:type="dxa"/>
          </w:tcPr>
          <w:p w14:paraId="5477E3B4" w14:textId="6D4DCF77" w:rsidR="00CB7584" w:rsidRPr="00CB7584" w:rsidRDefault="00B71F2A" w:rsidP="0074284F">
            <w:pPr>
              <w:spacing w:line="276" w:lineRule="auto"/>
              <w:ind w:left="720"/>
              <w:jc w:val="center"/>
              <w:rPr>
                <w:bCs/>
                <w:lang w:eastAsia="en-AU"/>
              </w:rPr>
            </w:pPr>
            <w:sdt>
              <w:sdtPr>
                <w:rPr>
                  <w:bCs/>
                  <w:lang w:eastAsia="en-AU"/>
                </w:rPr>
                <w:id w:val="-804544777"/>
              </w:sdtPr>
              <w:sdtEndPr/>
              <w:sdtContent>
                <w:r w:rsidR="00CB7584" w:rsidRPr="00CB7584">
                  <w:rPr>
                    <w:rFonts w:ascii="Segoe UI Symbol" w:eastAsia="MS Gothic" w:hAnsi="Segoe UI Symbol" w:cs="Segoe UI Symbol"/>
                    <w:bCs/>
                    <w:lang w:eastAsia="en-AU"/>
                  </w:rPr>
                  <w:t>☐</w:t>
                </w:r>
              </w:sdtContent>
            </w:sdt>
            <w:r w:rsidR="00CB7584" w:rsidRPr="00CB7584">
              <w:rPr>
                <w:bCs/>
                <w:lang w:eastAsia="en-AU"/>
              </w:rPr>
              <w:t xml:space="preserve"> Yes</w:t>
            </w:r>
            <w:r w:rsidR="0098057D">
              <w:rPr>
                <w:bCs/>
                <w:lang w:eastAsia="en-AU"/>
              </w:rPr>
              <w:t xml:space="preserve"> </w:t>
            </w:r>
            <w:sdt>
              <w:sdtPr>
                <w:rPr>
                  <w:rFonts w:cstheme="minorHAnsi"/>
                  <w:szCs w:val="20"/>
                </w:rPr>
                <w:id w:val="-440305546"/>
                <w14:checkbox>
                  <w14:checked w14:val="1"/>
                  <w14:checkedState w14:val="2612" w14:font="MS Gothic"/>
                  <w14:uncheckedState w14:val="2610" w14:font="MS Gothic"/>
                </w14:checkbox>
              </w:sdtPr>
              <w:sdtEndPr/>
              <w:sdtContent>
                <w:r w:rsidR="0098057D">
                  <w:rPr>
                    <w:rFonts w:ascii="MS Gothic" w:eastAsia="MS Gothic" w:hAnsi="MS Gothic" w:cstheme="minorHAnsi" w:hint="eastAsia"/>
                    <w:szCs w:val="20"/>
                  </w:rPr>
                  <w:t>☒</w:t>
                </w:r>
              </w:sdtContent>
            </w:sdt>
            <w:r w:rsidR="0098057D" w:rsidRPr="00934AB6">
              <w:rPr>
                <w:rFonts w:cstheme="minorHAnsi"/>
                <w:szCs w:val="20"/>
              </w:rPr>
              <w:t>NO</w:t>
            </w:r>
            <w:r w:rsidR="00CB7584" w:rsidRPr="00CB7584">
              <w:rPr>
                <w:bCs/>
                <w:lang w:eastAsia="en-AU"/>
              </w:rPr>
              <w:t xml:space="preserve"> </w:t>
            </w:r>
            <w:sdt>
              <w:sdtPr>
                <w:rPr>
                  <w:bCs/>
                  <w:color w:val="FF0000"/>
                  <w:lang w:eastAsia="en-AU"/>
                </w:rPr>
                <w:id w:val="1013731672"/>
                <w:showingPlcHdr/>
              </w:sdtPr>
              <w:sdtEndPr/>
              <w:sdtContent>
                <w:r w:rsidR="0098057D">
                  <w:rPr>
                    <w:bCs/>
                    <w:color w:val="FF0000"/>
                    <w:lang w:eastAsia="en-AU"/>
                  </w:rPr>
                  <w:t xml:space="preserve">     </w:t>
                </w:r>
              </w:sdtContent>
            </w:sdt>
          </w:p>
          <w:p w14:paraId="1667613C" w14:textId="77777777" w:rsidR="00CB7584" w:rsidRPr="00CB7584" w:rsidRDefault="00CB7584" w:rsidP="0074284F">
            <w:pPr>
              <w:spacing w:line="276" w:lineRule="auto"/>
              <w:jc w:val="center"/>
              <w:rPr>
                <w:bCs/>
                <w:i/>
                <w:lang w:eastAsia="en-AU"/>
              </w:rPr>
            </w:pPr>
          </w:p>
        </w:tc>
        <w:tc>
          <w:tcPr>
            <w:tcW w:w="4588" w:type="dxa"/>
            <w:vAlign w:val="top"/>
          </w:tcPr>
          <w:p w14:paraId="0EB24D16" w14:textId="77777777" w:rsidR="00CB7584" w:rsidRDefault="00317974" w:rsidP="00CB7584">
            <w:pPr>
              <w:ind w:left="34"/>
              <w:rPr>
                <w:bCs/>
                <w:i/>
                <w:color w:val="000000" w:themeColor="text1"/>
                <w:lang w:eastAsia="en-AU"/>
              </w:rPr>
            </w:pPr>
            <w:r>
              <w:rPr>
                <w:bCs/>
                <w:i/>
                <w:color w:val="000000" w:themeColor="text1"/>
                <w:lang w:eastAsia="en-AU"/>
              </w:rPr>
              <w:t xml:space="preserve">2. the work environment </w:t>
            </w:r>
          </w:p>
          <w:p w14:paraId="6F8C4437" w14:textId="77777777" w:rsidR="00317974" w:rsidRDefault="00317974" w:rsidP="00CB7584">
            <w:pPr>
              <w:ind w:left="34"/>
              <w:rPr>
                <w:bCs/>
                <w:i/>
                <w:color w:val="000000" w:themeColor="text1"/>
                <w:lang w:eastAsia="en-AU"/>
              </w:rPr>
            </w:pPr>
            <w:r>
              <w:rPr>
                <w:bCs/>
                <w:i/>
                <w:color w:val="000000" w:themeColor="text1"/>
                <w:lang w:eastAsia="en-AU"/>
              </w:rPr>
              <w:t xml:space="preserve">WHS regulation clause-40 </w:t>
            </w:r>
          </w:p>
          <w:p w14:paraId="5FAD53BB" w14:textId="6C178F62" w:rsidR="00317974" w:rsidRDefault="00317974" w:rsidP="00CB7584">
            <w:pPr>
              <w:ind w:left="34"/>
              <w:rPr>
                <w:bCs/>
                <w:i/>
                <w:color w:val="000000" w:themeColor="text1"/>
                <w:lang w:eastAsia="en-AU"/>
              </w:rPr>
            </w:pPr>
            <w:r>
              <w:rPr>
                <w:bCs/>
                <w:i/>
                <w:color w:val="000000" w:themeColor="text1"/>
                <w:lang w:eastAsia="en-AU"/>
              </w:rPr>
              <w:t xml:space="preserve">Duty in relation to general work-place facilities </w:t>
            </w:r>
          </w:p>
          <w:p w14:paraId="5EE4A041" w14:textId="77777777" w:rsidR="00245D07" w:rsidRDefault="00245D07" w:rsidP="00CB7584">
            <w:pPr>
              <w:ind w:left="34"/>
              <w:rPr>
                <w:bCs/>
                <w:i/>
                <w:color w:val="000000" w:themeColor="text1"/>
                <w:lang w:eastAsia="en-AU"/>
              </w:rPr>
            </w:pPr>
          </w:p>
          <w:p w14:paraId="170A0368" w14:textId="547D512A" w:rsidR="000653BC" w:rsidRPr="00CB7584" w:rsidRDefault="000653BC" w:rsidP="00CB7584">
            <w:pPr>
              <w:ind w:left="34"/>
              <w:rPr>
                <w:bCs/>
                <w:i/>
                <w:color w:val="000000" w:themeColor="text1"/>
                <w:lang w:eastAsia="en-AU"/>
              </w:rPr>
            </w:pPr>
            <w:r>
              <w:rPr>
                <w:bCs/>
                <w:i/>
                <w:color w:val="000000" w:themeColor="text1"/>
                <w:lang w:eastAsia="en-AU"/>
              </w:rPr>
              <w:t>2.6 House Keeping</w:t>
            </w:r>
          </w:p>
        </w:tc>
        <w:tc>
          <w:tcPr>
            <w:tcW w:w="2410" w:type="dxa"/>
          </w:tcPr>
          <w:p w14:paraId="1BE305E9" w14:textId="77777777" w:rsidR="00CB7584" w:rsidRDefault="009A147E" w:rsidP="00CB7584">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03B97940" w14:textId="77777777" w:rsidR="009A147E" w:rsidRDefault="009A147E" w:rsidP="00CB7584">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763160A1" w14:textId="6EB66F13" w:rsidR="009A147E" w:rsidRPr="00CB7584" w:rsidRDefault="00CB1546" w:rsidP="00CB7584">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5706CB72" w14:textId="77777777" w:rsidTr="0074284F">
        <w:trPr>
          <w:cantSplit w:val="0"/>
        </w:trPr>
        <w:tc>
          <w:tcPr>
            <w:tcW w:w="1855" w:type="dxa"/>
            <w:vAlign w:val="top"/>
          </w:tcPr>
          <w:p w14:paraId="5947EC39" w14:textId="77777777" w:rsidR="000D6FDC" w:rsidRPr="00CB7584" w:rsidRDefault="000D6FDC" w:rsidP="000D6FDC">
            <w:pPr>
              <w:spacing w:line="276" w:lineRule="auto"/>
              <w:rPr>
                <w:bCs/>
                <w:i/>
                <w:iCs/>
                <w:color w:val="000000" w:themeColor="text1"/>
                <w:lang w:eastAsia="en-AU"/>
              </w:rPr>
            </w:pPr>
          </w:p>
          <w:p w14:paraId="5EE40E2E" w14:textId="77777777" w:rsidR="000D6FDC" w:rsidRPr="00CB7584" w:rsidRDefault="000D6FDC" w:rsidP="000D6FDC">
            <w:pPr>
              <w:spacing w:line="276" w:lineRule="auto"/>
              <w:rPr>
                <w:bCs/>
                <w:i/>
                <w:iCs/>
                <w:color w:val="000000" w:themeColor="text1"/>
                <w:lang w:eastAsia="en-AU"/>
              </w:rPr>
            </w:pPr>
            <w:r w:rsidRPr="00F15659">
              <w:rPr>
                <w:bCs/>
                <w:i/>
                <w:iCs/>
                <w:color w:val="000000" w:themeColor="text1"/>
                <w:lang w:eastAsia="en-AU"/>
              </w:rPr>
              <w:t>Faeces, vomit and urine</w:t>
            </w:r>
          </w:p>
          <w:p w14:paraId="373E1DC6" w14:textId="77777777" w:rsidR="000D6FDC" w:rsidRPr="00CB7584" w:rsidRDefault="000D6FDC" w:rsidP="000D6FDC">
            <w:pPr>
              <w:spacing w:line="276" w:lineRule="auto"/>
              <w:rPr>
                <w:bCs/>
                <w:i/>
                <w:iCs/>
                <w:color w:val="000000" w:themeColor="text1"/>
                <w:lang w:eastAsia="en-AU"/>
              </w:rPr>
            </w:pPr>
          </w:p>
          <w:p w14:paraId="65091150" w14:textId="77777777" w:rsidR="000D6FDC" w:rsidRPr="00CB7584" w:rsidRDefault="000D6FDC" w:rsidP="000D6FDC">
            <w:pPr>
              <w:spacing w:line="276" w:lineRule="auto"/>
              <w:rPr>
                <w:bCs/>
                <w:i/>
                <w:iCs/>
                <w:color w:val="000000" w:themeColor="text1"/>
                <w:lang w:eastAsia="en-AU"/>
              </w:rPr>
            </w:pPr>
          </w:p>
          <w:p w14:paraId="27EA28D8" w14:textId="77777777" w:rsidR="000D6FDC" w:rsidRPr="00CB7584" w:rsidRDefault="000D6FDC" w:rsidP="000D6FDC">
            <w:pPr>
              <w:spacing w:line="276" w:lineRule="auto"/>
              <w:rPr>
                <w:bCs/>
                <w:i/>
                <w:iCs/>
                <w:color w:val="000000" w:themeColor="text1"/>
                <w:lang w:eastAsia="en-AU"/>
              </w:rPr>
            </w:pPr>
          </w:p>
          <w:p w14:paraId="5D2DA6D5"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07182A38"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 xml:space="preserve"> When cleaning up faeces, vomit or urine, the following procedures should be used:</w:t>
            </w:r>
          </w:p>
          <w:p w14:paraId="45185D31"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•Wear gloves.</w:t>
            </w:r>
          </w:p>
          <w:p w14:paraId="52BBF924"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•Place paper towel over the spill and allow the spill to soak in. Carefully remove the paper towel and any solid matter. Place it in a plastic bag or alternative, seal the bag and put it in the rubbish bin.</w:t>
            </w:r>
          </w:p>
          <w:p w14:paraId="1051B9D7"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•Clean the surface with warm water and detergent and</w:t>
            </w:r>
            <w:r>
              <w:rPr>
                <w:bCs/>
                <w:i/>
                <w:color w:val="000000" w:themeColor="text1"/>
                <w:lang w:eastAsia="en-AU"/>
              </w:rPr>
              <w:t xml:space="preserve"> </w:t>
            </w:r>
            <w:r w:rsidRPr="00AF32E8">
              <w:rPr>
                <w:bCs/>
                <w:i/>
                <w:color w:val="000000" w:themeColor="text1"/>
                <w:lang w:eastAsia="en-AU"/>
              </w:rPr>
              <w:t>allow to dry</w:t>
            </w:r>
          </w:p>
          <w:p w14:paraId="2A5325D4" w14:textId="77777777" w:rsidR="000D6FDC" w:rsidRDefault="000D6FDC" w:rsidP="000D6FDC">
            <w:pPr>
              <w:spacing w:line="276" w:lineRule="auto"/>
              <w:rPr>
                <w:bCs/>
                <w:i/>
                <w:color w:val="000000" w:themeColor="text1"/>
                <w:lang w:eastAsia="en-AU"/>
              </w:rPr>
            </w:pPr>
            <w:proofErr w:type="gramStart"/>
            <w:r w:rsidRPr="00AF32E8">
              <w:rPr>
                <w:bCs/>
                <w:i/>
                <w:color w:val="000000" w:themeColor="text1"/>
                <w:lang w:eastAsia="en-AU"/>
              </w:rPr>
              <w:lastRenderedPageBreak/>
              <w:t>.•</w:t>
            </w:r>
            <w:proofErr w:type="gramEnd"/>
            <w:r w:rsidRPr="00AF32E8">
              <w:rPr>
                <w:bCs/>
                <w:i/>
                <w:color w:val="000000" w:themeColor="text1"/>
                <w:lang w:eastAsia="en-AU"/>
              </w:rPr>
              <w:t xml:space="preserve">If the spill came from a person who is known or suspected to have an infectious disease (e.g. </w:t>
            </w:r>
            <w:proofErr w:type="spellStart"/>
            <w:r w:rsidRPr="00AF32E8">
              <w:rPr>
                <w:bCs/>
                <w:i/>
                <w:color w:val="000000" w:themeColor="text1"/>
                <w:lang w:eastAsia="en-AU"/>
              </w:rPr>
              <w:t>diarrhoeaor</w:t>
            </w:r>
            <w:proofErr w:type="spellEnd"/>
            <w:r w:rsidRPr="00AF32E8">
              <w:rPr>
                <w:bCs/>
                <w:i/>
                <w:color w:val="000000" w:themeColor="text1"/>
                <w:lang w:eastAsia="en-AU"/>
              </w:rPr>
              <w:t xml:space="preserve"> vomit from a child with gastroenteritis), use a disinfectant on the surface after cleaning it with</w:t>
            </w:r>
            <w:r>
              <w:rPr>
                <w:bCs/>
                <w:i/>
                <w:color w:val="000000" w:themeColor="text1"/>
                <w:lang w:eastAsia="en-AU"/>
              </w:rPr>
              <w:t xml:space="preserve"> </w:t>
            </w:r>
            <w:r w:rsidRPr="00AF32E8">
              <w:rPr>
                <w:bCs/>
                <w:i/>
                <w:color w:val="000000" w:themeColor="text1"/>
                <w:lang w:eastAsia="en-AU"/>
              </w:rPr>
              <w:t>detergent and warm water</w:t>
            </w:r>
            <w:r>
              <w:rPr>
                <w:bCs/>
                <w:i/>
                <w:color w:val="000000" w:themeColor="text1"/>
                <w:lang w:eastAsia="en-AU"/>
              </w:rPr>
              <w:t xml:space="preserve"> </w:t>
            </w:r>
            <w:r w:rsidRPr="00AF32E8">
              <w:rPr>
                <w:bCs/>
                <w:i/>
                <w:color w:val="000000" w:themeColor="text1"/>
                <w:lang w:eastAsia="en-AU"/>
              </w:rPr>
              <w:t>.</w:t>
            </w:r>
          </w:p>
          <w:p w14:paraId="3B661458" w14:textId="52DEFCBF" w:rsidR="000D6FDC" w:rsidRPr="00CB7584" w:rsidRDefault="000D6FDC" w:rsidP="000D6FDC">
            <w:pPr>
              <w:tabs>
                <w:tab w:val="left" w:pos="419"/>
              </w:tabs>
              <w:spacing w:line="276" w:lineRule="auto"/>
              <w:rPr>
                <w:bCs/>
                <w:i/>
                <w:color w:val="000000" w:themeColor="text1"/>
                <w:lang w:eastAsia="en-AU"/>
              </w:rPr>
            </w:pPr>
            <w:r w:rsidRPr="00AF32E8">
              <w:rPr>
                <w:bCs/>
                <w:i/>
                <w:color w:val="000000" w:themeColor="text1"/>
                <w:lang w:eastAsia="en-AU"/>
              </w:rPr>
              <w:t>•Wash hands thoroughly with soap and running water (preferably warm water).</w:t>
            </w:r>
          </w:p>
        </w:tc>
        <w:tc>
          <w:tcPr>
            <w:tcW w:w="2402" w:type="dxa"/>
          </w:tcPr>
          <w:p w14:paraId="56273B13" w14:textId="2E34B59E" w:rsidR="000D6FDC" w:rsidRPr="00CB7584" w:rsidRDefault="00B71F2A" w:rsidP="000D6FDC">
            <w:pPr>
              <w:spacing w:line="276" w:lineRule="auto"/>
              <w:ind w:left="720"/>
              <w:jc w:val="center"/>
              <w:rPr>
                <w:bCs/>
                <w:lang w:eastAsia="en-AU"/>
              </w:rPr>
            </w:pPr>
            <w:sdt>
              <w:sdtPr>
                <w:rPr>
                  <w:bCs/>
                  <w:lang w:eastAsia="en-AU"/>
                </w:rPr>
                <w:id w:val="707767662"/>
              </w:sdtPr>
              <w:sdtEndPr/>
              <w:sdtContent>
                <w:r w:rsidR="000D6FDC" w:rsidRPr="00CB7584">
                  <w:rPr>
                    <w:rFonts w:ascii="Segoe UI Symbol" w:eastAsia="MS Gothic" w:hAnsi="Segoe UI Symbol" w:cs="Segoe UI Symbol"/>
                    <w:bCs/>
                    <w:lang w:eastAsia="en-AU"/>
                  </w:rPr>
                  <w:t>☐</w:t>
                </w:r>
              </w:sdtContent>
            </w:sdt>
            <w:r w:rsidR="000D6FDC" w:rsidRPr="00CB7584">
              <w:rPr>
                <w:bCs/>
                <w:lang w:eastAsia="en-AU"/>
              </w:rPr>
              <w:t xml:space="preserve"> Yes </w:t>
            </w:r>
            <w:sdt>
              <w:sdtPr>
                <w:rPr>
                  <w:rFonts w:cstheme="minorHAnsi"/>
                  <w:szCs w:val="20"/>
                </w:rPr>
                <w:id w:val="448440927"/>
                <w14:checkbox>
                  <w14:checked w14:val="1"/>
                  <w14:checkedState w14:val="2612" w14:font="MS Gothic"/>
                  <w14:uncheckedState w14:val="2610" w14:font="MS Gothic"/>
                </w14:checkbox>
              </w:sdtPr>
              <w:sdtEndPr/>
              <w:sdtContent>
                <w:r w:rsidR="000D6FDC">
                  <w:rPr>
                    <w:rFonts w:ascii="MS Gothic" w:eastAsia="MS Gothic" w:hAnsi="MS Gothic" w:cstheme="minorHAnsi" w:hint="eastAsia"/>
                    <w:szCs w:val="20"/>
                  </w:rPr>
                  <w:t>☒</w:t>
                </w:r>
              </w:sdtContent>
            </w:sdt>
            <w:r w:rsidR="000D6FDC" w:rsidRPr="00934AB6">
              <w:rPr>
                <w:rFonts w:cstheme="minorHAnsi"/>
                <w:szCs w:val="20"/>
              </w:rPr>
              <w:t>NO</w:t>
            </w:r>
          </w:p>
          <w:p w14:paraId="3A123034" w14:textId="77777777" w:rsidR="000D6FDC" w:rsidRPr="00CB7584" w:rsidRDefault="000D6FDC" w:rsidP="000D6FDC">
            <w:pPr>
              <w:spacing w:line="276" w:lineRule="auto"/>
              <w:ind w:left="720" w:hanging="679"/>
              <w:jc w:val="center"/>
              <w:rPr>
                <w:bCs/>
                <w:i/>
                <w:lang w:eastAsia="en-AU"/>
              </w:rPr>
            </w:pPr>
          </w:p>
        </w:tc>
        <w:tc>
          <w:tcPr>
            <w:tcW w:w="4588" w:type="dxa"/>
            <w:vAlign w:val="top"/>
          </w:tcPr>
          <w:p w14:paraId="621F4B80"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65A057F9"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30A22BAB" w14:textId="6958D0CD"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0F4F3100" w14:textId="77777777" w:rsidR="000D6FDC" w:rsidRDefault="000D6FDC" w:rsidP="000D6FDC">
            <w:pPr>
              <w:ind w:left="34"/>
              <w:rPr>
                <w:bCs/>
                <w:i/>
                <w:color w:val="000000" w:themeColor="text1"/>
                <w:lang w:eastAsia="en-AU"/>
              </w:rPr>
            </w:pPr>
          </w:p>
          <w:p w14:paraId="3895416A" w14:textId="77777777" w:rsidR="000D6FDC" w:rsidRDefault="000D6FDC" w:rsidP="000D6FDC">
            <w:pPr>
              <w:ind w:left="34"/>
              <w:rPr>
                <w:bCs/>
                <w:i/>
                <w:color w:val="000000" w:themeColor="text1"/>
                <w:lang w:eastAsia="en-AU"/>
              </w:rPr>
            </w:pPr>
            <w:r>
              <w:rPr>
                <w:bCs/>
                <w:i/>
                <w:color w:val="000000" w:themeColor="text1"/>
                <w:lang w:eastAsia="en-AU"/>
              </w:rPr>
              <w:t>2.6 House Keeping</w:t>
            </w:r>
          </w:p>
          <w:p w14:paraId="66D00EBC" w14:textId="2F32528A" w:rsidR="000D6FDC" w:rsidRPr="00CB7584" w:rsidRDefault="000D6FDC" w:rsidP="000D6FDC">
            <w:pPr>
              <w:ind w:left="34"/>
              <w:rPr>
                <w:bCs/>
                <w:i/>
                <w:color w:val="000000" w:themeColor="text1"/>
                <w:lang w:eastAsia="en-AU"/>
              </w:rPr>
            </w:pPr>
          </w:p>
        </w:tc>
        <w:tc>
          <w:tcPr>
            <w:tcW w:w="2410" w:type="dxa"/>
          </w:tcPr>
          <w:p w14:paraId="61805E9E"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4BAB45C"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56D225F3" w14:textId="59A5E28B"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190C5D1B" w14:textId="77777777" w:rsidTr="0074284F">
        <w:trPr>
          <w:cantSplit w:val="0"/>
        </w:trPr>
        <w:tc>
          <w:tcPr>
            <w:tcW w:w="1855" w:type="dxa"/>
            <w:vAlign w:val="top"/>
          </w:tcPr>
          <w:p w14:paraId="3AB7AB08" w14:textId="77777777" w:rsidR="000D6FDC" w:rsidRPr="00CB7584" w:rsidRDefault="000D6FDC" w:rsidP="000D6FDC">
            <w:pPr>
              <w:spacing w:line="276" w:lineRule="auto"/>
              <w:rPr>
                <w:bCs/>
                <w:i/>
                <w:iCs/>
                <w:color w:val="000000" w:themeColor="text1"/>
                <w:lang w:eastAsia="en-AU"/>
              </w:rPr>
            </w:pPr>
          </w:p>
          <w:p w14:paraId="33292AD9" w14:textId="77777777" w:rsidR="000D6FDC" w:rsidRPr="00CB7584" w:rsidRDefault="000D6FDC" w:rsidP="000D6FDC">
            <w:pPr>
              <w:spacing w:line="276" w:lineRule="auto"/>
              <w:rPr>
                <w:bCs/>
                <w:i/>
                <w:iCs/>
                <w:color w:val="000000" w:themeColor="text1"/>
                <w:lang w:eastAsia="en-AU"/>
              </w:rPr>
            </w:pPr>
          </w:p>
          <w:p w14:paraId="3803CFFB" w14:textId="77777777" w:rsidR="000D6FDC" w:rsidRPr="00CB7584" w:rsidRDefault="000D6FDC" w:rsidP="000D6FDC">
            <w:pPr>
              <w:spacing w:line="276" w:lineRule="auto"/>
              <w:rPr>
                <w:bCs/>
                <w:i/>
                <w:iCs/>
                <w:color w:val="000000" w:themeColor="text1"/>
                <w:lang w:eastAsia="en-AU"/>
              </w:rPr>
            </w:pPr>
            <w:r w:rsidRPr="00072CE7">
              <w:rPr>
                <w:bCs/>
                <w:i/>
                <w:color w:val="000000" w:themeColor="text1"/>
                <w:lang w:eastAsia="en-AU"/>
              </w:rPr>
              <w:t>Bathroom</w:t>
            </w:r>
          </w:p>
          <w:p w14:paraId="4D5D919C" w14:textId="77777777" w:rsidR="000D6FDC" w:rsidRPr="00CB7584" w:rsidRDefault="000D6FDC" w:rsidP="000D6FDC">
            <w:pPr>
              <w:spacing w:line="276" w:lineRule="auto"/>
              <w:rPr>
                <w:bCs/>
                <w:i/>
                <w:iCs/>
                <w:color w:val="000000" w:themeColor="text1"/>
                <w:lang w:eastAsia="en-AU"/>
              </w:rPr>
            </w:pPr>
          </w:p>
          <w:p w14:paraId="19A7F227" w14:textId="77777777" w:rsidR="000D6FDC" w:rsidRPr="00CB7584" w:rsidRDefault="000D6FDC" w:rsidP="000D6FDC">
            <w:pPr>
              <w:spacing w:line="276" w:lineRule="auto"/>
              <w:rPr>
                <w:bCs/>
                <w:i/>
                <w:iCs/>
                <w:color w:val="000000" w:themeColor="text1"/>
                <w:lang w:eastAsia="en-AU"/>
              </w:rPr>
            </w:pPr>
          </w:p>
          <w:p w14:paraId="5B018BE5" w14:textId="77777777" w:rsidR="000D6FDC" w:rsidRPr="00CB7584" w:rsidRDefault="000D6FDC" w:rsidP="000D6FDC">
            <w:pPr>
              <w:spacing w:line="276" w:lineRule="auto"/>
              <w:rPr>
                <w:bCs/>
                <w:i/>
                <w:iCs/>
                <w:color w:val="000000" w:themeColor="text1"/>
                <w:lang w:eastAsia="en-AU"/>
              </w:rPr>
            </w:pPr>
          </w:p>
          <w:p w14:paraId="6560C634"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568E39B7"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Bathrooms-</w:t>
            </w:r>
            <w:proofErr w:type="gramStart"/>
            <w:r w:rsidRPr="00072CE7">
              <w:rPr>
                <w:bCs/>
                <w:i/>
                <w:color w:val="000000" w:themeColor="text1"/>
                <w:lang w:eastAsia="en-AU"/>
              </w:rPr>
              <w:t>wash  tap</w:t>
            </w:r>
            <w:proofErr w:type="gramEnd"/>
            <w:r w:rsidRPr="00072CE7">
              <w:rPr>
                <w:bCs/>
                <w:i/>
                <w:color w:val="000000" w:themeColor="text1"/>
                <w:lang w:eastAsia="en-AU"/>
              </w:rPr>
              <w:t xml:space="preserve">  handles,  toilet  seats  and  door knobs. Check the bathroom during the day and clean if visibly dirt</w:t>
            </w:r>
            <w:r>
              <w:rPr>
                <w:bCs/>
                <w:i/>
                <w:color w:val="000000" w:themeColor="text1"/>
                <w:lang w:eastAsia="en-AU"/>
              </w:rPr>
              <w:t>y</w:t>
            </w:r>
          </w:p>
          <w:p w14:paraId="294902E4"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after every use</w:t>
            </w:r>
            <w:r>
              <w:rPr>
                <w:bCs/>
                <w:i/>
                <w:color w:val="000000" w:themeColor="text1"/>
                <w:lang w:eastAsia="en-AU"/>
              </w:rPr>
              <w:t>.</w:t>
            </w:r>
            <w:r w:rsidRPr="00072CE7">
              <w:rPr>
                <w:bCs/>
                <w:i/>
                <w:color w:val="000000" w:themeColor="text1"/>
                <w:lang w:eastAsia="en-AU"/>
              </w:rPr>
              <w:t xml:space="preserve"> </w:t>
            </w:r>
          </w:p>
          <w:p w14:paraId="71009D65"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daily plus when visibly dirty</w:t>
            </w:r>
            <w:r>
              <w:rPr>
                <w:bCs/>
                <w:i/>
                <w:color w:val="000000" w:themeColor="text1"/>
                <w:lang w:eastAsia="en-AU"/>
              </w:rPr>
              <w:t>.</w:t>
            </w:r>
          </w:p>
          <w:p w14:paraId="4CA095F3" w14:textId="3FA33137" w:rsidR="000D6FDC" w:rsidRPr="00CB7584" w:rsidRDefault="000D6FDC" w:rsidP="000D6FDC">
            <w:pPr>
              <w:spacing w:line="276" w:lineRule="auto"/>
              <w:rPr>
                <w:bCs/>
                <w:i/>
                <w:color w:val="000000" w:themeColor="text1"/>
                <w:lang w:eastAsia="en-AU"/>
              </w:rPr>
            </w:pPr>
            <w:r w:rsidRPr="00072CE7">
              <w:rPr>
                <w:bCs/>
                <w:i/>
                <w:color w:val="000000" w:themeColor="text1"/>
                <w:lang w:eastAsia="en-AU"/>
              </w:rPr>
              <w:t>Wash weekly plus when visibly dirty</w:t>
            </w:r>
            <w:r>
              <w:rPr>
                <w:bCs/>
                <w:i/>
                <w:color w:val="000000" w:themeColor="text1"/>
                <w:lang w:eastAsia="en-AU"/>
              </w:rPr>
              <w:t>.</w:t>
            </w:r>
          </w:p>
        </w:tc>
        <w:tc>
          <w:tcPr>
            <w:tcW w:w="2402" w:type="dxa"/>
          </w:tcPr>
          <w:p w14:paraId="47A57C0B" w14:textId="40B03A3F" w:rsidR="000D6FDC" w:rsidRPr="00CB7584" w:rsidRDefault="00B71F2A" w:rsidP="000D6FDC">
            <w:pPr>
              <w:spacing w:line="276" w:lineRule="auto"/>
              <w:ind w:left="720"/>
              <w:jc w:val="center"/>
              <w:rPr>
                <w:bCs/>
                <w:lang w:eastAsia="en-AU"/>
              </w:rPr>
            </w:pPr>
            <w:sdt>
              <w:sdtPr>
                <w:rPr>
                  <w:bCs/>
                  <w:lang w:eastAsia="en-AU"/>
                </w:rPr>
                <w:id w:val="-932038893"/>
              </w:sdtPr>
              <w:sdtEndPr/>
              <w:sdtContent>
                <w:sdt>
                  <w:sdtPr>
                    <w:rPr>
                      <w:bCs/>
                      <w:color w:val="FF0000"/>
                      <w:lang w:eastAsia="en-AU"/>
                    </w:rPr>
                    <w:id w:val="-751496664"/>
                  </w:sdtPr>
                  <w:sdtEndPr/>
                  <w:sdtContent>
                    <w:sdt>
                      <w:sdtPr>
                        <w:rPr>
                          <w:bCs/>
                          <w:lang w:eastAsia="en-AU"/>
                        </w:rPr>
                        <w:id w:val="-2133391088"/>
                      </w:sdtPr>
                      <w:sdtEndPr/>
                      <w:sdtContent>
                        <w:r w:rsidR="000D6FDC" w:rsidRPr="00CB7584">
                          <w:rPr>
                            <w:rFonts w:ascii="Segoe UI Symbol" w:eastAsia="MS Gothic" w:hAnsi="Segoe UI Symbol" w:cs="Segoe UI Symbol"/>
                            <w:bCs/>
                            <w:lang w:eastAsia="en-AU"/>
                          </w:rPr>
                          <w:t>☐</w:t>
                        </w:r>
                      </w:sdtContent>
                    </w:sdt>
                  </w:sdtContent>
                </w:sdt>
              </w:sdtContent>
            </w:sdt>
            <w:r w:rsidR="000D6FDC" w:rsidRPr="00CB7584">
              <w:rPr>
                <w:bCs/>
                <w:lang w:eastAsia="en-AU"/>
              </w:rPr>
              <w:t xml:space="preserve"> Yes </w:t>
            </w:r>
            <w:sdt>
              <w:sdtPr>
                <w:rPr>
                  <w:rFonts w:cstheme="minorHAnsi"/>
                  <w:szCs w:val="20"/>
                </w:rPr>
                <w:id w:val="1253628148"/>
                <w14:checkbox>
                  <w14:checked w14:val="1"/>
                  <w14:checkedState w14:val="2612" w14:font="MS Gothic"/>
                  <w14:uncheckedState w14:val="2610" w14:font="MS Gothic"/>
                </w14:checkbox>
              </w:sdtPr>
              <w:sdtEndPr/>
              <w:sdtContent>
                <w:r w:rsidR="000D6FDC">
                  <w:rPr>
                    <w:rFonts w:ascii="MS Gothic" w:eastAsia="MS Gothic" w:hAnsi="MS Gothic" w:cstheme="minorHAnsi" w:hint="eastAsia"/>
                    <w:szCs w:val="20"/>
                  </w:rPr>
                  <w:t>☒</w:t>
                </w:r>
              </w:sdtContent>
            </w:sdt>
            <w:r w:rsidR="000D6FDC" w:rsidRPr="00934AB6">
              <w:rPr>
                <w:rFonts w:cstheme="minorHAnsi"/>
                <w:szCs w:val="20"/>
              </w:rPr>
              <w:t>NO</w:t>
            </w:r>
          </w:p>
          <w:p w14:paraId="329499FF" w14:textId="77777777" w:rsidR="000D6FDC" w:rsidRPr="00CB7584" w:rsidRDefault="000D6FDC" w:rsidP="000D6FDC">
            <w:pPr>
              <w:spacing w:line="276" w:lineRule="auto"/>
              <w:jc w:val="center"/>
              <w:rPr>
                <w:bCs/>
                <w:i/>
                <w:color w:val="000000" w:themeColor="text1"/>
                <w:lang w:eastAsia="en-AU"/>
              </w:rPr>
            </w:pPr>
          </w:p>
        </w:tc>
        <w:tc>
          <w:tcPr>
            <w:tcW w:w="4588" w:type="dxa"/>
            <w:vAlign w:val="top"/>
          </w:tcPr>
          <w:p w14:paraId="0000499D"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2614A91C"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01A85CF0" w14:textId="77777777"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6F1B8CBC" w14:textId="77777777" w:rsidR="000D6FDC" w:rsidRDefault="000D6FDC" w:rsidP="000D6FDC">
            <w:pPr>
              <w:ind w:left="34"/>
              <w:rPr>
                <w:bCs/>
                <w:i/>
                <w:color w:val="000000" w:themeColor="text1"/>
                <w:lang w:eastAsia="en-AU"/>
              </w:rPr>
            </w:pPr>
          </w:p>
          <w:p w14:paraId="09E4A9FA" w14:textId="71BFE248" w:rsidR="000D6FDC" w:rsidRPr="00CB7584" w:rsidRDefault="000D6FDC" w:rsidP="000D6FDC">
            <w:pPr>
              <w:ind w:left="34"/>
              <w:rPr>
                <w:bCs/>
                <w:i/>
                <w:color w:val="000000" w:themeColor="text1"/>
                <w:lang w:eastAsia="en-AU"/>
              </w:rPr>
            </w:pPr>
            <w:r>
              <w:rPr>
                <w:bCs/>
                <w:i/>
                <w:color w:val="000000" w:themeColor="text1"/>
                <w:lang w:eastAsia="en-AU"/>
              </w:rPr>
              <w:t>3.3 toilets</w:t>
            </w:r>
          </w:p>
        </w:tc>
        <w:tc>
          <w:tcPr>
            <w:tcW w:w="2410" w:type="dxa"/>
          </w:tcPr>
          <w:p w14:paraId="7D1B4FE8"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BD5704B"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2459833C" w14:textId="6641AE35"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bl>
    <w:p w14:paraId="0A5C9327" w14:textId="77777777" w:rsidR="00CB7584" w:rsidRPr="00CB7584" w:rsidRDefault="00CB7584" w:rsidP="00CB7584">
      <w:pPr>
        <w:tabs>
          <w:tab w:val="left" w:pos="284"/>
        </w:tabs>
        <w:spacing w:before="120" w:after="120"/>
        <w:sectPr w:rsidR="00CB7584" w:rsidRPr="00CB7584" w:rsidSect="004A6D80">
          <w:pgSz w:w="16838" w:h="11906" w:orient="landscape"/>
          <w:pgMar w:top="1440" w:right="1440" w:bottom="1440" w:left="1440" w:header="567" w:footer="454" w:gutter="0"/>
          <w:cols w:space="4253"/>
          <w:docGrid w:linePitch="360"/>
        </w:sectPr>
      </w:pPr>
    </w:p>
    <w:tbl>
      <w:tblPr>
        <w:tblStyle w:val="TableGridLight"/>
        <w:tblW w:w="0" w:type="auto"/>
        <w:tblLook w:val="04A0" w:firstRow="1" w:lastRow="0" w:firstColumn="1" w:lastColumn="0" w:noHBand="0" w:noVBand="1"/>
      </w:tblPr>
      <w:tblGrid>
        <w:gridCol w:w="645"/>
        <w:gridCol w:w="6438"/>
        <w:gridCol w:w="1933"/>
      </w:tblGrid>
      <w:tr w:rsidR="00CB7584" w:rsidRPr="00CB7584" w14:paraId="72D95A6D" w14:textId="77777777" w:rsidTr="00C007DD">
        <w:trPr>
          <w:trHeight w:val="293"/>
        </w:trPr>
        <w:tc>
          <w:tcPr>
            <w:tcW w:w="7083" w:type="dxa"/>
            <w:gridSpan w:val="2"/>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C85F771" w14:textId="77777777" w:rsidR="00CB7584" w:rsidRPr="00CB7584" w:rsidRDefault="00CB7584" w:rsidP="00CB7584">
            <w:pPr>
              <w:tabs>
                <w:tab w:val="left" w:pos="284"/>
              </w:tabs>
              <w:spacing w:before="120" w:after="120"/>
              <w:rPr>
                <w:b/>
              </w:rPr>
            </w:pPr>
            <w:r w:rsidRPr="00CB7584">
              <w:rPr>
                <w:b/>
              </w:rPr>
              <w:lastRenderedPageBreak/>
              <w:t>TASK 4</w:t>
            </w:r>
          </w:p>
        </w:tc>
        <w:tc>
          <w:tcPr>
            <w:tcW w:w="1933"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A726D56" w14:textId="77777777" w:rsidR="00CB7584" w:rsidRPr="00CB7584" w:rsidRDefault="00CB7584" w:rsidP="00CB7584">
            <w:pPr>
              <w:tabs>
                <w:tab w:val="left" w:pos="284"/>
              </w:tabs>
              <w:spacing w:before="120" w:after="120"/>
              <w:ind w:left="360"/>
              <w:rPr>
                <w:b/>
              </w:rPr>
            </w:pPr>
            <w:r w:rsidRPr="00CB7584">
              <w:rPr>
                <w:b/>
              </w:rPr>
              <w:t>(Part 1)</w:t>
            </w:r>
          </w:p>
        </w:tc>
      </w:tr>
      <w:tr w:rsidR="00CB7584" w:rsidRPr="00CB7584" w14:paraId="1AF6D43F" w14:textId="77777777" w:rsidTr="00C007DD">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6EEDCD" w14:textId="77777777" w:rsidR="00CB7584" w:rsidRPr="00CB7584" w:rsidRDefault="00CB7584" w:rsidP="00CB7584">
            <w:pPr>
              <w:tabs>
                <w:tab w:val="left" w:pos="284"/>
              </w:tabs>
              <w:spacing w:before="120" w:after="120"/>
            </w:pPr>
            <w:r w:rsidRPr="00CB7584">
              <w:t>Describe two occasions where you have provided accurate information to workers and explained relevant WHS policies and procedures. Explain what happened and what strategies you used and how it related to the WHS policies and procedures in the service.</w:t>
            </w:r>
          </w:p>
          <w:p w14:paraId="15A5A206" w14:textId="165904C4" w:rsidR="00CB7584" w:rsidRPr="00CB7584" w:rsidRDefault="00A13968" w:rsidP="00A13968">
            <w:pPr>
              <w:tabs>
                <w:tab w:val="left" w:pos="284"/>
              </w:tabs>
              <w:spacing w:before="120" w:after="120"/>
              <w:contextualSpacing/>
            </w:pPr>
            <w:r>
              <w:t xml:space="preserve">1. </w:t>
            </w:r>
            <w:r w:rsidR="00CB7584" w:rsidRPr="00CB7584">
              <w:t>One strategy must be an explanation about the correct use of one type of Personal Protective Equipment (PPE).</w:t>
            </w:r>
          </w:p>
          <w:p w14:paraId="0E457DC6" w14:textId="7F405FD5" w:rsidR="00CB7584" w:rsidRPr="00CB7584" w:rsidRDefault="00A13968" w:rsidP="00A13968">
            <w:pPr>
              <w:tabs>
                <w:tab w:val="left" w:pos="284"/>
              </w:tabs>
              <w:spacing w:before="120" w:after="120"/>
              <w:contextualSpacing/>
            </w:pPr>
            <w:r>
              <w:t xml:space="preserve">2. </w:t>
            </w:r>
            <w:r w:rsidR="00CB7584" w:rsidRPr="00CB7584">
              <w:t>The other must relate to safe housekeeping practices</w:t>
            </w:r>
          </w:p>
        </w:tc>
      </w:tr>
      <w:tr w:rsidR="00CB7584" w:rsidRPr="00CB7584" w14:paraId="4061E5AB"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02"/>
        </w:trPr>
        <w:tc>
          <w:tcPr>
            <w:tcW w:w="645" w:type="dxa"/>
            <w:tcBorders>
              <w:right w:val="single" w:sz="4" w:space="0" w:color="7F7F7F" w:themeColor="text1" w:themeTint="80"/>
            </w:tcBorders>
            <w:shd w:val="clear" w:color="auto" w:fill="B8CCE4" w:themeFill="accent1" w:themeFillTint="66"/>
            <w:vAlign w:val="center"/>
          </w:tcPr>
          <w:p w14:paraId="0A393B06"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1</w:t>
            </w:r>
          </w:p>
        </w:tc>
        <w:tc>
          <w:tcPr>
            <w:tcW w:w="8371" w:type="dxa"/>
            <w:gridSpan w:val="2"/>
            <w:tcBorders>
              <w:left w:val="single" w:sz="4" w:space="0" w:color="7F7F7F" w:themeColor="text1" w:themeTint="80"/>
            </w:tcBorders>
            <w:shd w:val="clear" w:color="auto" w:fill="auto"/>
          </w:tcPr>
          <w:p w14:paraId="509A0941" w14:textId="47FA8713" w:rsidR="00CB7584" w:rsidRPr="00CB7584" w:rsidRDefault="00761E61" w:rsidP="00CB7584">
            <w:pPr>
              <w:rPr>
                <w:i/>
                <w:iCs/>
                <w:color w:val="000000" w:themeColor="text1"/>
                <w:lang w:eastAsia="en-AU"/>
              </w:rPr>
            </w:pPr>
            <w:r>
              <w:rPr>
                <w:i/>
                <w:iCs/>
                <w:color w:val="000000" w:themeColor="text1"/>
                <w:lang w:eastAsia="en-AU"/>
              </w:rPr>
              <w:t xml:space="preserve">Gloves: In early childhood education program, we use gloves for different working times. We use gloves for safe food handling, </w:t>
            </w:r>
            <w:r w:rsidR="00C82F48">
              <w:rPr>
                <w:i/>
                <w:iCs/>
                <w:color w:val="000000" w:themeColor="text1"/>
                <w:lang w:eastAsia="en-AU"/>
              </w:rPr>
              <w:t xml:space="preserve">gardening, </w:t>
            </w:r>
            <w:r>
              <w:rPr>
                <w:i/>
                <w:iCs/>
                <w:color w:val="000000" w:themeColor="text1"/>
                <w:lang w:eastAsia="en-AU"/>
              </w:rPr>
              <w:t>nappy changing time, while putting sunscreen on children’s skin, nose cleaning time and any type of cleaning activities.</w:t>
            </w:r>
          </w:p>
        </w:tc>
      </w:tr>
      <w:tr w:rsidR="00CB7584" w:rsidRPr="00CB7584" w14:paraId="4597B2CE"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28"/>
        </w:trPr>
        <w:tc>
          <w:tcPr>
            <w:tcW w:w="645" w:type="dxa"/>
            <w:tcBorders>
              <w:bottom w:val="single" w:sz="4" w:space="0" w:color="2D739F"/>
              <w:right w:val="single" w:sz="4" w:space="0" w:color="7F7F7F" w:themeColor="text1" w:themeTint="80"/>
            </w:tcBorders>
            <w:shd w:val="clear" w:color="auto" w:fill="B8CCE4" w:themeFill="accent1" w:themeFillTint="66"/>
            <w:vAlign w:val="center"/>
          </w:tcPr>
          <w:p w14:paraId="06B4AFE9"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2</w:t>
            </w:r>
          </w:p>
        </w:tc>
        <w:tc>
          <w:tcPr>
            <w:tcW w:w="8371" w:type="dxa"/>
            <w:gridSpan w:val="2"/>
            <w:tcBorders>
              <w:left w:val="single" w:sz="4" w:space="0" w:color="7F7F7F" w:themeColor="text1" w:themeTint="80"/>
              <w:bottom w:val="single" w:sz="4" w:space="0" w:color="2D739F"/>
            </w:tcBorders>
            <w:shd w:val="clear" w:color="auto" w:fill="auto"/>
          </w:tcPr>
          <w:p w14:paraId="7B545A71" w14:textId="77777777" w:rsidR="00CB7584" w:rsidRDefault="006C410D" w:rsidP="00CB7584">
            <w:pPr>
              <w:rPr>
                <w:i/>
                <w:iCs/>
                <w:color w:val="000000" w:themeColor="text1"/>
                <w:lang w:eastAsia="en-AU"/>
              </w:rPr>
            </w:pPr>
            <w:r>
              <w:rPr>
                <w:i/>
                <w:iCs/>
                <w:color w:val="000000" w:themeColor="text1"/>
                <w:lang w:eastAsia="en-AU"/>
              </w:rPr>
              <w:t xml:space="preserve">Floor Mop: We follow WHS policy. </w:t>
            </w:r>
            <w:r w:rsidR="00E23A36">
              <w:rPr>
                <w:i/>
                <w:iCs/>
                <w:color w:val="000000" w:themeColor="text1"/>
                <w:lang w:eastAsia="en-AU"/>
              </w:rPr>
              <w:t xml:space="preserve">We put on gloves before starting mop. </w:t>
            </w:r>
          </w:p>
          <w:p w14:paraId="19853959" w14:textId="77777777" w:rsidR="00F2648B" w:rsidRDefault="00E23A36" w:rsidP="00CB7584">
            <w:pPr>
              <w:rPr>
                <w:i/>
                <w:iCs/>
                <w:color w:val="000000" w:themeColor="text1"/>
                <w:lang w:eastAsia="en-AU"/>
              </w:rPr>
            </w:pPr>
            <w:r>
              <w:rPr>
                <w:i/>
                <w:iCs/>
                <w:color w:val="000000" w:themeColor="text1"/>
                <w:lang w:eastAsia="en-AU"/>
              </w:rPr>
              <w:t>We use certain colour of bucket and mop for surface cleaning/mopping floor.</w:t>
            </w:r>
            <w:r w:rsidR="00F2648B">
              <w:rPr>
                <w:i/>
                <w:iCs/>
                <w:color w:val="000000" w:themeColor="text1"/>
                <w:lang w:eastAsia="en-AU"/>
              </w:rPr>
              <w:t xml:space="preserve"> </w:t>
            </w:r>
          </w:p>
          <w:p w14:paraId="5CCD2881" w14:textId="435C9388" w:rsidR="00E23A36" w:rsidRPr="00CB7584" w:rsidRDefault="00F2648B" w:rsidP="00CB7584">
            <w:pPr>
              <w:rPr>
                <w:i/>
                <w:iCs/>
                <w:color w:val="000000" w:themeColor="text1"/>
                <w:lang w:eastAsia="en-AU"/>
              </w:rPr>
            </w:pPr>
            <w:r>
              <w:rPr>
                <w:i/>
                <w:iCs/>
                <w:color w:val="000000" w:themeColor="text1"/>
                <w:lang w:eastAsia="en-AU"/>
              </w:rPr>
              <w:t>When we clean floor, we put on wet safety sign and keep mop and bucket out of the room in a certain place. Strong supervision is needed until dry.</w:t>
            </w:r>
          </w:p>
        </w:tc>
      </w:tr>
    </w:tbl>
    <w:p w14:paraId="67B36FC9"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7083"/>
        <w:gridCol w:w="1933"/>
      </w:tblGrid>
      <w:tr w:rsidR="00CB7584" w:rsidRPr="00CB7584" w14:paraId="33872477" w14:textId="77777777" w:rsidTr="004A6D80">
        <w:trPr>
          <w:trHeight w:val="637"/>
        </w:trPr>
        <w:tc>
          <w:tcPr>
            <w:tcW w:w="708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69D461E3" w14:textId="77777777" w:rsidR="00CB7584" w:rsidRPr="00CB7584" w:rsidRDefault="00CB7584" w:rsidP="00CB7584">
            <w:pPr>
              <w:rPr>
                <w:b/>
              </w:rPr>
            </w:pPr>
            <w:r w:rsidRPr="00CB7584">
              <w:rPr>
                <w:b/>
              </w:rPr>
              <w:t>TASK 5</w:t>
            </w:r>
          </w:p>
        </w:tc>
        <w:tc>
          <w:tcPr>
            <w:tcW w:w="193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13BC2293" w14:textId="77777777" w:rsidR="00CB7584" w:rsidRPr="00CB7584" w:rsidRDefault="00CB7584" w:rsidP="00CB7584">
            <w:pPr>
              <w:ind w:left="360"/>
              <w:rPr>
                <w:b/>
              </w:rPr>
            </w:pPr>
            <w:r w:rsidRPr="00CB7584">
              <w:rPr>
                <w:b/>
              </w:rPr>
              <w:t>(Part 1)</w:t>
            </w:r>
          </w:p>
        </w:tc>
      </w:tr>
      <w:tr w:rsidR="00CB7584" w:rsidRPr="00CB7584" w14:paraId="4F94962B"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28EB282" w14:textId="77777777" w:rsidR="00CB7584" w:rsidRPr="00CB7584" w:rsidRDefault="00CB7584" w:rsidP="00CB7584">
            <w:r w:rsidRPr="00CB7584">
              <w:t xml:space="preserve">Record one (1) strategy that you have used to encourage educators and staff to participate in WHS consultative activities. </w:t>
            </w:r>
          </w:p>
          <w:p w14:paraId="176317CB" w14:textId="77777777" w:rsidR="00CB7584" w:rsidRPr="00CB7584" w:rsidRDefault="00CB7584" w:rsidP="00CB7584"/>
        </w:tc>
      </w:tr>
      <w:tr w:rsidR="00CB7584" w:rsidRPr="00CB7584" w14:paraId="69C3E1D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451"/>
        </w:trPr>
        <w:tc>
          <w:tcPr>
            <w:tcW w:w="9016" w:type="dxa"/>
            <w:gridSpan w:val="2"/>
            <w:tcBorders>
              <w:bottom w:val="single" w:sz="4" w:space="0" w:color="2D739F"/>
            </w:tcBorders>
            <w:shd w:val="clear" w:color="auto" w:fill="auto"/>
          </w:tcPr>
          <w:p w14:paraId="2C8D18B1" w14:textId="77777777" w:rsidR="00710269" w:rsidRDefault="00710269" w:rsidP="00CB7584">
            <w:pPr>
              <w:rPr>
                <w:i/>
                <w:iCs/>
                <w:color w:val="000000" w:themeColor="text1"/>
                <w:lang w:eastAsia="en-AU"/>
              </w:rPr>
            </w:pPr>
            <w:r w:rsidRPr="00710269">
              <w:rPr>
                <w:i/>
                <w:iCs/>
                <w:color w:val="000000" w:themeColor="text1"/>
                <w:lang w:eastAsia="en-AU"/>
              </w:rPr>
              <w:t xml:space="preserve"> 3.4.  Hand </w:t>
            </w:r>
            <w:proofErr w:type="gramStart"/>
            <w:r w:rsidRPr="00710269">
              <w:rPr>
                <w:i/>
                <w:iCs/>
                <w:color w:val="000000" w:themeColor="text1"/>
                <w:lang w:eastAsia="en-AU"/>
              </w:rPr>
              <w:t>washing</w:t>
            </w:r>
            <w:r>
              <w:rPr>
                <w:i/>
                <w:iCs/>
                <w:color w:val="000000" w:themeColor="text1"/>
                <w:lang w:eastAsia="en-AU"/>
              </w:rPr>
              <w:t xml:space="preserve"> :</w:t>
            </w:r>
            <w:proofErr w:type="gramEnd"/>
          </w:p>
          <w:p w14:paraId="6C96CF53" w14:textId="77777777" w:rsidR="00CB7584" w:rsidRDefault="00710269" w:rsidP="00CB7584">
            <w:pPr>
              <w:rPr>
                <w:i/>
                <w:iCs/>
                <w:color w:val="000000" w:themeColor="text1"/>
                <w:lang w:eastAsia="en-AU"/>
              </w:rPr>
            </w:pPr>
            <w:r w:rsidRPr="00710269">
              <w:rPr>
                <w:i/>
                <w:iCs/>
                <w:color w:val="000000" w:themeColor="text1"/>
                <w:lang w:eastAsia="en-AU"/>
              </w:rPr>
              <w:t>Hand washing facilities must be provided to enable workers to maintain a good standard of personal hygiene. Workers may need to wash their hands at different times, for example after visiting the toilet, before and after eating meals, after handling chemicals or handling greasy machinery</w:t>
            </w:r>
            <w:r>
              <w:rPr>
                <w:i/>
                <w:iCs/>
                <w:color w:val="000000" w:themeColor="text1"/>
                <w:lang w:eastAsia="en-AU"/>
              </w:rPr>
              <w:t>.</w:t>
            </w:r>
          </w:p>
          <w:p w14:paraId="4156ACB5" w14:textId="77777777" w:rsidR="00710269" w:rsidRDefault="00710269" w:rsidP="00CB7584">
            <w:pPr>
              <w:rPr>
                <w:i/>
                <w:iCs/>
                <w:color w:val="000000" w:themeColor="text1"/>
                <w:lang w:eastAsia="en-AU"/>
              </w:rPr>
            </w:pPr>
          </w:p>
          <w:p w14:paraId="7091225C" w14:textId="77777777" w:rsidR="00710269" w:rsidRDefault="00710269" w:rsidP="00CB7584">
            <w:pPr>
              <w:rPr>
                <w:i/>
                <w:iCs/>
                <w:color w:val="000000" w:themeColor="text1"/>
                <w:lang w:eastAsia="en-AU"/>
              </w:rPr>
            </w:pPr>
            <w:r w:rsidRPr="00710269">
              <w:rPr>
                <w:i/>
                <w:iCs/>
                <w:color w:val="000000" w:themeColor="text1"/>
                <w:lang w:eastAsia="en-AU"/>
              </w:rPr>
              <w:t>Design of hand washing facilities Hand washing facilities should</w:t>
            </w:r>
          </w:p>
          <w:p w14:paraId="5330E964" w14:textId="5D0EF362" w:rsidR="00710269" w:rsidRDefault="00710269" w:rsidP="00CB7584">
            <w:pPr>
              <w:rPr>
                <w:i/>
                <w:iCs/>
                <w:color w:val="000000" w:themeColor="text1"/>
                <w:lang w:eastAsia="en-AU"/>
              </w:rPr>
            </w:pPr>
            <w:proofErr w:type="gramStart"/>
            <w:r w:rsidRPr="00710269">
              <w:rPr>
                <w:i/>
                <w:iCs/>
                <w:color w:val="000000" w:themeColor="text1"/>
                <w:lang w:eastAsia="en-AU"/>
              </w:rPr>
              <w:t>:−</w:t>
            </w:r>
            <w:proofErr w:type="gramEnd"/>
            <w:r w:rsidRPr="00710269">
              <w:rPr>
                <w:i/>
                <w:iCs/>
                <w:color w:val="000000" w:themeColor="text1"/>
                <w:lang w:eastAsia="en-AU"/>
              </w:rPr>
              <w:t xml:space="preserve">    be accessible at all times to work areas, eating areas and the toilet</w:t>
            </w:r>
            <w:r>
              <w:rPr>
                <w:i/>
                <w:iCs/>
                <w:color w:val="000000" w:themeColor="text1"/>
                <w:lang w:eastAsia="en-AU"/>
              </w:rPr>
              <w:t>s</w:t>
            </w:r>
          </w:p>
          <w:p w14:paraId="73671BE6" w14:textId="77777777" w:rsidR="00710269" w:rsidRDefault="00710269" w:rsidP="00CB7584">
            <w:pPr>
              <w:rPr>
                <w:i/>
                <w:iCs/>
                <w:color w:val="000000" w:themeColor="text1"/>
                <w:lang w:eastAsia="en-AU"/>
              </w:rPr>
            </w:pPr>
            <w:r w:rsidRPr="00710269">
              <w:rPr>
                <w:i/>
                <w:iCs/>
                <w:color w:val="000000" w:themeColor="text1"/>
                <w:lang w:eastAsia="en-AU"/>
              </w:rPr>
              <w:t>−    be separate from troughs or sinks used in connection with the work process</w:t>
            </w:r>
          </w:p>
          <w:p w14:paraId="6532069A" w14:textId="77777777" w:rsidR="00710269" w:rsidRDefault="00710269" w:rsidP="00CB7584">
            <w:pPr>
              <w:rPr>
                <w:i/>
                <w:iCs/>
                <w:color w:val="000000" w:themeColor="text1"/>
                <w:lang w:eastAsia="en-AU"/>
              </w:rPr>
            </w:pPr>
            <w:r w:rsidRPr="00710269">
              <w:rPr>
                <w:i/>
                <w:iCs/>
                <w:color w:val="000000" w:themeColor="text1"/>
                <w:lang w:eastAsia="en-AU"/>
              </w:rPr>
              <w:t>−    contain both hot and cold water taps or temperature mixers</w:t>
            </w:r>
          </w:p>
          <w:p w14:paraId="2A59D156" w14:textId="77777777" w:rsidR="00710269" w:rsidRDefault="00710269" w:rsidP="00CB7584">
            <w:pPr>
              <w:rPr>
                <w:i/>
                <w:iCs/>
                <w:color w:val="000000" w:themeColor="text1"/>
                <w:lang w:eastAsia="en-AU"/>
              </w:rPr>
            </w:pPr>
            <w:r w:rsidRPr="00710269">
              <w:rPr>
                <w:i/>
                <w:iCs/>
                <w:color w:val="000000" w:themeColor="text1"/>
                <w:lang w:eastAsia="en-AU"/>
              </w:rPr>
              <w:t xml:space="preserve"> −    be protected from the weather</w:t>
            </w:r>
          </w:p>
          <w:p w14:paraId="44A89508" w14:textId="77777777" w:rsidR="00710269" w:rsidRDefault="00710269" w:rsidP="00CB7584">
            <w:pPr>
              <w:rPr>
                <w:i/>
                <w:iCs/>
                <w:color w:val="000000" w:themeColor="text1"/>
                <w:lang w:eastAsia="en-AU"/>
              </w:rPr>
            </w:pPr>
            <w:r w:rsidRPr="00710269">
              <w:rPr>
                <w:i/>
                <w:iCs/>
                <w:color w:val="000000" w:themeColor="text1"/>
                <w:lang w:eastAsia="en-AU"/>
              </w:rPr>
              <w:t>−    be supplied with non-irritating soap preferably from a soap dispenser, and</w:t>
            </w:r>
          </w:p>
          <w:p w14:paraId="10F64CB4" w14:textId="77777777" w:rsidR="00710269" w:rsidRDefault="00710269" w:rsidP="00CB7584">
            <w:pPr>
              <w:rPr>
                <w:i/>
                <w:iCs/>
                <w:color w:val="000000" w:themeColor="text1"/>
                <w:lang w:eastAsia="en-AU"/>
              </w:rPr>
            </w:pPr>
            <w:r w:rsidRPr="00710269">
              <w:rPr>
                <w:i/>
                <w:iCs/>
                <w:color w:val="000000" w:themeColor="text1"/>
                <w:lang w:eastAsia="en-AU"/>
              </w:rPr>
              <w:t>−    contain hygienic hand drying facilities, for example automatic air dryers or paper towels. Where a business engages in activities such as food preparation or health care, there are also duties under health legislation in relation to hand washing facilities.</w:t>
            </w:r>
          </w:p>
          <w:p w14:paraId="3B15765C" w14:textId="77777777" w:rsidR="00710269" w:rsidRDefault="00710269" w:rsidP="00CB7584">
            <w:pPr>
              <w:rPr>
                <w:i/>
                <w:iCs/>
                <w:color w:val="000000" w:themeColor="text1"/>
                <w:lang w:eastAsia="en-AU"/>
              </w:rPr>
            </w:pPr>
          </w:p>
          <w:p w14:paraId="1251DE25" w14:textId="11CED6FB" w:rsidR="00710269" w:rsidRPr="00CB7584" w:rsidRDefault="00710269" w:rsidP="00CB7584">
            <w:pPr>
              <w:rPr>
                <w:i/>
                <w:iCs/>
                <w:color w:val="000000" w:themeColor="text1"/>
                <w:lang w:eastAsia="en-AU"/>
              </w:rPr>
            </w:pPr>
            <w:r>
              <w:rPr>
                <w:i/>
                <w:iCs/>
                <w:color w:val="000000" w:themeColor="text1"/>
                <w:lang w:eastAsia="en-AU"/>
              </w:rPr>
              <w:t xml:space="preserve">We all staff try to follow </w:t>
            </w:r>
            <w:proofErr w:type="gramStart"/>
            <w:r>
              <w:rPr>
                <w:i/>
                <w:iCs/>
                <w:color w:val="000000" w:themeColor="text1"/>
                <w:lang w:eastAsia="en-AU"/>
              </w:rPr>
              <w:t>WHS  handing</w:t>
            </w:r>
            <w:proofErr w:type="gramEnd"/>
            <w:r>
              <w:rPr>
                <w:i/>
                <w:iCs/>
                <w:color w:val="000000" w:themeColor="text1"/>
                <w:lang w:eastAsia="en-AU"/>
              </w:rPr>
              <w:t xml:space="preserve"> policy and procedure.</w:t>
            </w:r>
          </w:p>
        </w:tc>
      </w:tr>
    </w:tbl>
    <w:p w14:paraId="1ABC0259" w14:textId="77777777" w:rsidR="00CB7584" w:rsidRPr="00CB7584" w:rsidRDefault="00CB7584" w:rsidP="00CB7584">
      <w:pPr>
        <w:tabs>
          <w:tab w:val="left" w:pos="284"/>
        </w:tabs>
        <w:spacing w:before="120" w:after="120"/>
      </w:pPr>
    </w:p>
    <w:p w14:paraId="39B2D2DE" w14:textId="77777777" w:rsidR="00CB7584" w:rsidRPr="00CB7584" w:rsidRDefault="00CB7584" w:rsidP="00CB7584">
      <w:r w:rsidRPr="00CB7584">
        <w:lastRenderedPageBreak/>
        <w:br w:type="page"/>
      </w:r>
    </w:p>
    <w:p w14:paraId="1C5073E1"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5" w:name="_Toc46362229"/>
      <w:bookmarkStart w:id="46" w:name="_Toc51059676"/>
      <w:r w:rsidRPr="00E82009">
        <w:rPr>
          <w:rFonts w:eastAsia="Times New Roman" w:cstheme="minorHAnsi"/>
          <w:bCs/>
          <w:noProof/>
          <w:color w:val="2D739F"/>
          <w:kern w:val="22"/>
          <w:sz w:val="32"/>
          <w:szCs w:val="32"/>
          <w:lang w:eastAsia="en-AU"/>
        </w:rPr>
        <w:lastRenderedPageBreak/>
        <w:t>Part 2 – Housekeeping and safety procedures</w:t>
      </w:r>
      <w:bookmarkEnd w:id="45"/>
      <w:bookmarkEnd w:id="46"/>
    </w:p>
    <w:tbl>
      <w:tblPr>
        <w:tblStyle w:val="TableGridLight"/>
        <w:tblW w:w="0" w:type="auto"/>
        <w:tblLook w:val="04A0" w:firstRow="1" w:lastRow="0" w:firstColumn="1" w:lastColumn="0" w:noHBand="0" w:noVBand="1"/>
      </w:tblPr>
      <w:tblGrid>
        <w:gridCol w:w="6870"/>
        <w:gridCol w:w="2146"/>
      </w:tblGrid>
      <w:tr w:rsidR="00CB7584" w:rsidRPr="00CB7584" w14:paraId="25B78CD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57A416C"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E2CBF66" w14:textId="77777777" w:rsidR="00CB7584" w:rsidRPr="00CB7584" w:rsidRDefault="00CB7584" w:rsidP="00CB7584">
            <w:pPr>
              <w:spacing w:after="120"/>
              <w:rPr>
                <w:b/>
                <w:szCs w:val="22"/>
              </w:rPr>
            </w:pPr>
            <w:r w:rsidRPr="00CB7584">
              <w:rPr>
                <w:b/>
                <w:szCs w:val="22"/>
              </w:rPr>
              <w:t>(Part 2)</w:t>
            </w:r>
          </w:p>
        </w:tc>
      </w:tr>
      <w:tr w:rsidR="00CB7584" w:rsidRPr="00CB7584" w14:paraId="5F363681"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DA3C7D7"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5195FEF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D5E3EE" w14:textId="77777777" w:rsidR="00CB7584" w:rsidRPr="00CB7584" w:rsidRDefault="00CB7584" w:rsidP="00CB7584">
            <w:pPr>
              <w:spacing w:after="120"/>
              <w:rPr>
                <w:i/>
                <w:iCs/>
                <w:sz w:val="22"/>
                <w:szCs w:val="22"/>
                <w:lang w:eastAsia="en-AU"/>
              </w:rPr>
            </w:pPr>
            <w:r w:rsidRPr="00CB7584">
              <w:rPr>
                <w:i/>
                <w:iCs/>
                <w:sz w:val="22"/>
                <w:szCs w:val="22"/>
                <w:lang w:eastAsia="en-AU"/>
              </w:rPr>
              <w:t>You are required to complete a record of the ways that you have monitored and demonstrated housekeeping practices and safety procedures during your work or work placement. This will be verified by your supervisor by your TAFE Assessor.</w:t>
            </w:r>
          </w:p>
        </w:tc>
      </w:tr>
      <w:tr w:rsidR="00CB7584" w:rsidRPr="00CB7584" w14:paraId="3A0BF9F9"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636450"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0CBC3A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81A60A" w14:textId="77777777" w:rsidR="00CB7584" w:rsidRPr="00CB7584" w:rsidRDefault="00CB7584" w:rsidP="00CB7584">
            <w:pPr>
              <w:spacing w:after="120"/>
              <w:rPr>
                <w:i/>
                <w:iCs/>
                <w:sz w:val="22"/>
                <w:szCs w:val="22"/>
                <w:lang w:eastAsia="en-AU"/>
              </w:rPr>
            </w:pPr>
            <w:r w:rsidRPr="00CB7584">
              <w:rPr>
                <w:i/>
                <w:iCs/>
                <w:sz w:val="22"/>
                <w:szCs w:val="22"/>
                <w:lang w:eastAsia="en-AU"/>
              </w:rPr>
              <w:t>This part will be completed in a regulated education and care service during work or work placement hours. The written questions of the task may be completed outside of work placement hours.</w:t>
            </w:r>
          </w:p>
        </w:tc>
      </w:tr>
      <w:tr w:rsidR="00CB7584" w:rsidRPr="00CB7584" w14:paraId="3814C6A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41D6E14"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A225A6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0153F1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in a regulated education and care service.</w:t>
            </w:r>
          </w:p>
        </w:tc>
      </w:tr>
      <w:tr w:rsidR="00CB7584" w:rsidRPr="00CB7584" w14:paraId="5486300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2F3F837"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56FF606D"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3AEDFC93" w14:textId="77777777" w:rsidR="00CB7584" w:rsidRPr="00CB7584" w:rsidRDefault="00CB7584" w:rsidP="00CB7584">
            <w:pPr>
              <w:rPr>
                <w:lang w:eastAsia="en-AU"/>
              </w:rPr>
            </w:pPr>
            <w:r w:rsidRPr="00CB7584">
              <w:rPr>
                <w:i/>
                <w:iCs/>
                <w:sz w:val="22"/>
                <w:szCs w:val="22"/>
                <w:lang w:eastAsia="en-AU"/>
              </w:rPr>
              <w:t>Access to service policies and procedures</w:t>
            </w:r>
          </w:p>
        </w:tc>
      </w:tr>
      <w:tr w:rsidR="00CB7584" w:rsidRPr="00CB7584" w14:paraId="46415D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1E232B50"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1520943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54A33B23"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1DE2EE67"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6941"/>
        <w:gridCol w:w="2075"/>
      </w:tblGrid>
      <w:tr w:rsidR="00CB7584" w:rsidRPr="00CB7584" w14:paraId="5F5B48FC" w14:textId="77777777" w:rsidTr="004A6D80">
        <w:trPr>
          <w:trHeight w:val="590"/>
        </w:trPr>
        <w:tc>
          <w:tcPr>
            <w:tcW w:w="694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25E0B8E4" w14:textId="77777777" w:rsidR="00CB7584" w:rsidRPr="00CB7584" w:rsidRDefault="00CB7584" w:rsidP="00CB7584">
            <w:pPr>
              <w:rPr>
                <w:b/>
              </w:rPr>
            </w:pPr>
            <w:r w:rsidRPr="00CB7584">
              <w:rPr>
                <w:b/>
              </w:rPr>
              <w:t>QUESTION 1</w:t>
            </w:r>
          </w:p>
        </w:tc>
        <w:tc>
          <w:tcPr>
            <w:tcW w:w="207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3921C3A4" w14:textId="77777777" w:rsidR="00CB7584" w:rsidRPr="00CB7584" w:rsidRDefault="00CB7584" w:rsidP="00CB7584">
            <w:pPr>
              <w:rPr>
                <w:b/>
              </w:rPr>
            </w:pPr>
            <w:r w:rsidRPr="00CB7584">
              <w:rPr>
                <w:b/>
              </w:rPr>
              <w:t>(Part 2)</w:t>
            </w:r>
          </w:p>
        </w:tc>
      </w:tr>
      <w:tr w:rsidR="00CB7584" w:rsidRPr="00CB7584" w14:paraId="119188A4"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4C0BE6A7" w14:textId="77777777" w:rsidR="00CB7584" w:rsidRPr="00CB7584" w:rsidRDefault="00CB7584" w:rsidP="00CB7584">
            <w:r w:rsidRPr="00CB7584">
              <w:t>Explain how you consistently monitored and demonstrated housekeeping practices and safety procedures in the day-to-day work activities required by your job role.</w:t>
            </w:r>
          </w:p>
          <w:p w14:paraId="7F9C7F36" w14:textId="77777777" w:rsidR="00CB7584" w:rsidRPr="00CB7584" w:rsidRDefault="00CB7584" w:rsidP="00CB7584">
            <w:r w:rsidRPr="00CB7584">
              <w:t xml:space="preserve">Explain how you ensure that WHS policies and procedures are followed. </w:t>
            </w:r>
          </w:p>
          <w:p w14:paraId="31C9460F" w14:textId="77777777" w:rsidR="00CB7584" w:rsidRPr="00CB7584" w:rsidRDefault="00CB7584" w:rsidP="00CB7584">
            <w:r w:rsidRPr="00CB7584">
              <w:t>List the policies and procedures you followed and how what you did reflects the policy and/or procedures that you have included. (Your response should be at least 75 – 100 words)</w:t>
            </w:r>
          </w:p>
        </w:tc>
      </w:tr>
      <w:tr w:rsidR="00CB7584" w:rsidRPr="00CB7584" w14:paraId="3522DA02"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1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auto"/>
          </w:tcPr>
          <w:p w14:paraId="245EE858" w14:textId="77777777" w:rsidR="00E26975" w:rsidRPr="00E26975" w:rsidRDefault="00E26975" w:rsidP="00E26975">
            <w:pPr>
              <w:rPr>
                <w:i/>
                <w:iCs/>
                <w:color w:val="000000" w:themeColor="text1"/>
                <w:lang w:eastAsia="en-AU"/>
              </w:rPr>
            </w:pPr>
            <w:r w:rsidRPr="00E26975">
              <w:rPr>
                <w:i/>
                <w:iCs/>
                <w:color w:val="000000" w:themeColor="text1"/>
                <w:lang w:eastAsia="en-AU"/>
              </w:rPr>
              <w:t>An untidy workplace can cause injuries, in particular injuries resulting from slips and trips,</w:t>
            </w:r>
          </w:p>
          <w:p w14:paraId="68042CA4" w14:textId="77777777" w:rsidR="00E26975" w:rsidRPr="00E26975" w:rsidRDefault="00E26975" w:rsidP="00E26975">
            <w:pPr>
              <w:rPr>
                <w:i/>
                <w:iCs/>
                <w:color w:val="000000" w:themeColor="text1"/>
                <w:lang w:eastAsia="en-AU"/>
              </w:rPr>
            </w:pPr>
            <w:proofErr w:type="gramStart"/>
            <w:r w:rsidRPr="00E26975">
              <w:rPr>
                <w:i/>
                <w:iCs/>
                <w:color w:val="000000" w:themeColor="text1"/>
                <w:lang w:eastAsia="en-AU"/>
              </w:rPr>
              <w:t>therefore</w:t>
            </w:r>
            <w:proofErr w:type="gramEnd"/>
            <w:r w:rsidRPr="00E26975">
              <w:rPr>
                <w:i/>
                <w:iCs/>
                <w:color w:val="000000" w:themeColor="text1"/>
                <w:lang w:eastAsia="en-AU"/>
              </w:rPr>
              <w:t xml:space="preserve"> good housekeeping practices are essential for all workplaces. For example:</w:t>
            </w:r>
          </w:p>
          <w:p w14:paraId="03318405" w14:textId="77777777" w:rsidR="00E26975" w:rsidRPr="00E26975" w:rsidRDefault="00E26975" w:rsidP="00E26975">
            <w:pPr>
              <w:rPr>
                <w:i/>
                <w:iCs/>
                <w:color w:val="000000" w:themeColor="text1"/>
                <w:lang w:eastAsia="en-AU"/>
              </w:rPr>
            </w:pPr>
            <w:r w:rsidRPr="00E26975">
              <w:rPr>
                <w:i/>
                <w:iCs/>
                <w:color w:val="000000" w:themeColor="text1"/>
                <w:lang w:eastAsia="en-AU"/>
              </w:rPr>
              <w:t>− spills on floors should be cleaned up immediately</w:t>
            </w:r>
          </w:p>
          <w:p w14:paraId="1DA271A2" w14:textId="77777777" w:rsidR="00E26975" w:rsidRPr="00E26975" w:rsidRDefault="00E26975" w:rsidP="00E26975">
            <w:pPr>
              <w:rPr>
                <w:i/>
                <w:iCs/>
                <w:color w:val="000000" w:themeColor="text1"/>
                <w:lang w:eastAsia="en-AU"/>
              </w:rPr>
            </w:pPr>
            <w:r w:rsidRPr="00E26975">
              <w:rPr>
                <w:i/>
                <w:iCs/>
                <w:color w:val="000000" w:themeColor="text1"/>
                <w:lang w:eastAsia="en-AU"/>
              </w:rPr>
              <w:t>− walkways should be kept clear of obstructions</w:t>
            </w:r>
          </w:p>
          <w:p w14:paraId="7BEE2812" w14:textId="77777777" w:rsidR="00E26975" w:rsidRPr="00E26975" w:rsidRDefault="00E26975" w:rsidP="00E26975">
            <w:pPr>
              <w:rPr>
                <w:i/>
                <w:iCs/>
                <w:color w:val="000000" w:themeColor="text1"/>
                <w:lang w:eastAsia="en-AU"/>
              </w:rPr>
            </w:pPr>
            <w:r w:rsidRPr="00E26975">
              <w:rPr>
                <w:i/>
                <w:iCs/>
                <w:color w:val="000000" w:themeColor="text1"/>
                <w:lang w:eastAsia="en-AU"/>
              </w:rPr>
              <w:t>− work materials should be neatly stored, and</w:t>
            </w:r>
          </w:p>
          <w:p w14:paraId="1184A51A" w14:textId="77777777" w:rsidR="00CB7584" w:rsidRDefault="00E26975" w:rsidP="00E26975">
            <w:pPr>
              <w:rPr>
                <w:i/>
                <w:iCs/>
                <w:color w:val="000000" w:themeColor="text1"/>
                <w:lang w:eastAsia="en-AU"/>
              </w:rPr>
            </w:pPr>
            <w:r w:rsidRPr="00E26975">
              <w:rPr>
                <w:i/>
                <w:iCs/>
                <w:color w:val="000000" w:themeColor="text1"/>
                <w:lang w:eastAsia="en-AU"/>
              </w:rPr>
              <w:t>− waste should be regularly removed.</w:t>
            </w:r>
          </w:p>
          <w:p w14:paraId="3383F477" w14:textId="77777777" w:rsidR="00E26975" w:rsidRDefault="00E26975" w:rsidP="00E26975">
            <w:pPr>
              <w:rPr>
                <w:i/>
                <w:iCs/>
                <w:color w:val="000000" w:themeColor="text1"/>
                <w:lang w:eastAsia="en-AU"/>
              </w:rPr>
            </w:pPr>
          </w:p>
          <w:p w14:paraId="09FA105C" w14:textId="77777777" w:rsidR="00E26975" w:rsidRDefault="00E26975" w:rsidP="00E26975">
            <w:pPr>
              <w:rPr>
                <w:i/>
                <w:iCs/>
                <w:color w:val="000000" w:themeColor="text1"/>
                <w:lang w:eastAsia="en-AU"/>
              </w:rPr>
            </w:pPr>
            <w:r>
              <w:rPr>
                <w:i/>
                <w:iCs/>
                <w:color w:val="000000" w:themeColor="text1"/>
                <w:lang w:eastAsia="en-AU"/>
              </w:rPr>
              <w:t xml:space="preserve">This is WHS housekeeping policy. </w:t>
            </w:r>
            <w:r w:rsidR="00DA4894">
              <w:rPr>
                <w:i/>
                <w:iCs/>
                <w:color w:val="000000" w:themeColor="text1"/>
                <w:lang w:eastAsia="en-AU"/>
              </w:rPr>
              <w:t>So, in our workplace we follow this policy and centre policy related to this.</w:t>
            </w:r>
            <w:r w:rsidR="007B0E8E">
              <w:rPr>
                <w:i/>
                <w:iCs/>
                <w:color w:val="000000" w:themeColor="text1"/>
                <w:lang w:eastAsia="en-AU"/>
              </w:rPr>
              <w:t xml:space="preserve"> </w:t>
            </w:r>
          </w:p>
          <w:p w14:paraId="1733B13B" w14:textId="34308612" w:rsidR="007B0E8E" w:rsidRPr="00CB7584" w:rsidRDefault="007B0E8E" w:rsidP="00E26975">
            <w:pPr>
              <w:rPr>
                <w:i/>
                <w:iCs/>
                <w:color w:val="000000" w:themeColor="text1"/>
                <w:lang w:eastAsia="en-AU"/>
              </w:rPr>
            </w:pPr>
            <w:r>
              <w:rPr>
                <w:i/>
                <w:iCs/>
                <w:color w:val="000000" w:themeColor="text1"/>
                <w:lang w:eastAsia="en-AU"/>
              </w:rPr>
              <w:t>We follow supervision centre policy, health and safety policy</w:t>
            </w:r>
            <w:r w:rsidR="00C33A14">
              <w:rPr>
                <w:i/>
                <w:iCs/>
                <w:color w:val="000000" w:themeColor="text1"/>
                <w:lang w:eastAsia="en-AU"/>
              </w:rPr>
              <w:t>, dealing with infectious disease policy, cleaning policy, food handling and safety policy, hand hygiene and usage of gloves policy.</w:t>
            </w:r>
            <w:r w:rsidR="00A632B4">
              <w:rPr>
                <w:i/>
                <w:iCs/>
                <w:color w:val="000000" w:themeColor="text1"/>
                <w:lang w:eastAsia="en-AU"/>
              </w:rPr>
              <w:t xml:space="preserve"> We follow our every </w:t>
            </w:r>
            <w:proofErr w:type="gramStart"/>
            <w:r w:rsidR="00A632B4">
              <w:rPr>
                <w:i/>
                <w:iCs/>
                <w:color w:val="000000" w:themeColor="text1"/>
                <w:lang w:eastAsia="en-AU"/>
              </w:rPr>
              <w:t>day to day</w:t>
            </w:r>
            <w:proofErr w:type="gramEnd"/>
            <w:r w:rsidR="00A632B4">
              <w:rPr>
                <w:i/>
                <w:iCs/>
                <w:color w:val="000000" w:themeColor="text1"/>
                <w:lang w:eastAsia="en-AU"/>
              </w:rPr>
              <w:t xml:space="preserve"> </w:t>
            </w:r>
            <w:proofErr w:type="spellStart"/>
            <w:r w:rsidR="00A632B4">
              <w:rPr>
                <w:i/>
                <w:iCs/>
                <w:color w:val="000000" w:themeColor="text1"/>
                <w:lang w:eastAsia="en-AU"/>
              </w:rPr>
              <w:t>house keeping</w:t>
            </w:r>
            <w:proofErr w:type="spellEnd"/>
            <w:r w:rsidR="00A632B4">
              <w:rPr>
                <w:i/>
                <w:iCs/>
                <w:color w:val="000000" w:themeColor="text1"/>
                <w:lang w:eastAsia="en-AU"/>
              </w:rPr>
              <w:t xml:space="preserve"> practice and safety procedure activities.</w:t>
            </w:r>
          </w:p>
        </w:tc>
      </w:tr>
    </w:tbl>
    <w:p w14:paraId="151253B3" w14:textId="77777777" w:rsidR="00CB7584" w:rsidRPr="00CB7584" w:rsidRDefault="00CB7584" w:rsidP="00CB7584">
      <w:pPr>
        <w:rPr>
          <w:lang w:eastAsia="en-AU"/>
        </w:rPr>
      </w:pPr>
      <w:r w:rsidRPr="00CB7584">
        <w:rPr>
          <w:lang w:eastAsia="en-AU"/>
        </w:rPr>
        <w:br w:type="page"/>
      </w:r>
    </w:p>
    <w:p w14:paraId="7B21ACC0" w14:textId="77777777" w:rsidR="00CB7584" w:rsidRPr="00CB7584" w:rsidRDefault="00CB7584" w:rsidP="00CB7584">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sectPr w:rsidR="00CB7584" w:rsidRPr="00CB7584" w:rsidSect="004A6D80">
          <w:pgSz w:w="11906" w:h="16838"/>
          <w:pgMar w:top="1440" w:right="1440" w:bottom="1440" w:left="1440" w:header="567" w:footer="454" w:gutter="0"/>
          <w:cols w:space="4253"/>
          <w:docGrid w:linePitch="360"/>
        </w:sectPr>
      </w:pPr>
    </w:p>
    <w:p w14:paraId="568B2CB2" w14:textId="72BE4670" w:rsidR="00031441" w:rsidRPr="0060746E" w:rsidRDefault="00F8080B" w:rsidP="00031441">
      <w:pPr>
        <w:pStyle w:val="Heading1"/>
      </w:pPr>
      <w:bookmarkStart w:id="47" w:name="_Toc51059687"/>
      <w:bookmarkEnd w:id="24"/>
      <w:bookmarkEnd w:id="25"/>
      <w:bookmarkEnd w:id="26"/>
      <w:bookmarkEnd w:id="27"/>
      <w:r>
        <w:lastRenderedPageBreak/>
        <w:t xml:space="preserve">CHCECE021 &amp; CHCECe021: </w:t>
      </w:r>
      <w:r w:rsidR="00031441">
        <w:t>Inclusion of all children cluster</w:t>
      </w:r>
      <w:bookmarkEnd w:id="47"/>
    </w:p>
    <w:p w14:paraId="50D20A13" w14:textId="4F227BA6" w:rsidR="00031441" w:rsidRPr="00031441" w:rsidRDefault="00031441" w:rsidP="00031441">
      <w:pPr>
        <w:pStyle w:val="Heading3"/>
      </w:pPr>
    </w:p>
    <w:p w14:paraId="4443A447" w14:textId="3BBE9C16" w:rsidR="00031441" w:rsidRPr="00031441" w:rsidRDefault="00031441" w:rsidP="00031441">
      <w:pPr>
        <w:keepNext/>
        <w:tabs>
          <w:tab w:val="left" w:pos="284"/>
        </w:tabs>
        <w:spacing w:before="120" w:after="120" w:line="240" w:lineRule="auto"/>
        <w:rPr>
          <w:rFonts w:asciiTheme="minorHAnsi" w:eastAsia="Times New Roman" w:hAnsiTheme="minorHAnsi" w:cstheme="minorHAnsi"/>
          <w:color w:val="747679"/>
          <w:sz w:val="16"/>
          <w:szCs w:val="16"/>
          <w:lang w:eastAsia="en-GB"/>
        </w:rPr>
      </w:pPr>
      <w:r w:rsidRPr="00031441">
        <w:rPr>
          <w:rFonts w:asciiTheme="minorHAnsi" w:eastAsia="Times New Roman" w:hAnsiTheme="minorHAnsi" w:cstheme="minorHAnsi"/>
          <w:color w:val="747679"/>
          <w:sz w:val="16"/>
          <w:szCs w:val="16"/>
          <w:lang w:eastAsia="en-GB"/>
        </w:rPr>
        <w:t xml:space="preserve">Table </w:t>
      </w:r>
      <w:r w:rsidRPr="00031441">
        <w:rPr>
          <w:rFonts w:asciiTheme="minorHAnsi" w:eastAsia="Times New Roman" w:hAnsiTheme="minorHAnsi" w:cstheme="minorHAnsi"/>
          <w:noProof/>
          <w:color w:val="747679"/>
          <w:sz w:val="16"/>
          <w:szCs w:val="16"/>
          <w:lang w:eastAsia="en-GB"/>
        </w:rPr>
        <w:fldChar w:fldCharType="begin"/>
      </w:r>
      <w:r w:rsidRPr="00031441">
        <w:rPr>
          <w:rFonts w:asciiTheme="minorHAnsi" w:eastAsia="Times New Roman" w:hAnsiTheme="minorHAnsi" w:cstheme="minorHAnsi"/>
          <w:noProof/>
          <w:color w:val="747679"/>
          <w:sz w:val="16"/>
          <w:szCs w:val="16"/>
          <w:lang w:eastAsia="en-GB"/>
        </w:rPr>
        <w:instrText xml:space="preserve"> SEQ Table \* ARABIC </w:instrText>
      </w:r>
      <w:r w:rsidRPr="00031441">
        <w:rPr>
          <w:rFonts w:asciiTheme="minorHAnsi" w:eastAsia="Times New Roman" w:hAnsiTheme="minorHAnsi" w:cstheme="minorHAnsi"/>
          <w:noProof/>
          <w:color w:val="747679"/>
          <w:sz w:val="16"/>
          <w:szCs w:val="16"/>
          <w:lang w:eastAsia="en-GB"/>
        </w:rPr>
        <w:fldChar w:fldCharType="separate"/>
      </w:r>
      <w:r w:rsidR="00B95588">
        <w:rPr>
          <w:rFonts w:asciiTheme="minorHAnsi" w:eastAsia="Times New Roman" w:hAnsiTheme="minorHAnsi" w:cstheme="minorHAnsi"/>
          <w:noProof/>
          <w:color w:val="747679"/>
          <w:sz w:val="16"/>
          <w:szCs w:val="16"/>
          <w:lang w:eastAsia="en-GB"/>
        </w:rPr>
        <w:t>3</w:t>
      </w:r>
      <w:r w:rsidRPr="00031441">
        <w:rPr>
          <w:rFonts w:asciiTheme="minorHAnsi" w:eastAsia="Times New Roman" w:hAnsiTheme="minorHAnsi" w:cstheme="minorHAnsi"/>
          <w:noProof/>
          <w:color w:val="747679"/>
          <w:sz w:val="16"/>
          <w:szCs w:val="16"/>
          <w:lang w:eastAsia="en-GB"/>
        </w:rPr>
        <w:fldChar w:fldCharType="end"/>
      </w:r>
      <w:r w:rsidRPr="00031441">
        <w:rPr>
          <w:rFonts w:asciiTheme="minorHAnsi" w:eastAsia="Times New Roman" w:hAnsiTheme="minorHAnsi" w:cstheme="minorHAnsi"/>
          <w:color w:val="747679"/>
          <w:sz w:val="16"/>
          <w:szCs w:val="16"/>
          <w:lang w:eastAsia="en-GB"/>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031441" w:rsidRPr="00031441" w14:paraId="6BAEE0D8" w14:textId="77777777" w:rsidTr="00F63135">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72020830"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Assessment details</w:t>
            </w:r>
          </w:p>
        </w:tc>
        <w:tc>
          <w:tcPr>
            <w:tcW w:w="3673" w:type="pct"/>
            <w:vAlign w:val="top"/>
          </w:tcPr>
          <w:p w14:paraId="530115D1"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Instructions</w:t>
            </w:r>
          </w:p>
        </w:tc>
      </w:tr>
      <w:tr w:rsidR="00031441" w:rsidRPr="00031441" w14:paraId="2F73E188" w14:textId="77777777" w:rsidTr="00F63135">
        <w:trPr>
          <w:cantSplit w:val="0"/>
        </w:trPr>
        <w:tc>
          <w:tcPr>
            <w:tcW w:w="1327" w:type="pct"/>
            <w:shd w:val="clear" w:color="auto" w:fill="D9D9D9" w:themeFill="background1" w:themeFillShade="D9"/>
            <w:vAlign w:val="top"/>
          </w:tcPr>
          <w:p w14:paraId="2EF4AA38" w14:textId="77777777" w:rsidR="00031441" w:rsidRPr="00031441" w:rsidRDefault="00031441" w:rsidP="00031441">
            <w:pPr>
              <w:tabs>
                <w:tab w:val="left" w:pos="284"/>
              </w:tabs>
              <w:spacing w:after="0"/>
              <w:rPr>
                <w:rFonts w:eastAsia="Times New Roman" w:cstheme="minorHAnsi"/>
                <w:b/>
                <w:lang w:eastAsia="en-AU"/>
              </w:rPr>
            </w:pPr>
            <w:r w:rsidRPr="00031441">
              <w:rPr>
                <w:rFonts w:eastAsia="Times New Roman" w:cstheme="minorHAnsi"/>
                <w:b/>
                <w:lang w:eastAsia="en-AU"/>
              </w:rPr>
              <w:t>Specific assessment conditions</w:t>
            </w:r>
          </w:p>
        </w:tc>
        <w:tc>
          <w:tcPr>
            <w:tcW w:w="3673" w:type="pct"/>
            <w:shd w:val="clear" w:color="auto" w:fill="D9D9D9" w:themeFill="background1" w:themeFillShade="D9"/>
            <w:vAlign w:val="top"/>
          </w:tcPr>
          <w:p w14:paraId="7B32E19C"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Skills must be demonstrated in a regulated education and care service.</w:t>
            </w:r>
          </w:p>
          <w:p w14:paraId="6A061182"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05DAA18A" w14:textId="77777777" w:rsidR="00031441" w:rsidRPr="00031441" w:rsidRDefault="00031441" w:rsidP="00031441">
            <w:pPr>
              <w:tabs>
                <w:tab w:val="left" w:pos="284"/>
              </w:tabs>
              <w:spacing w:after="0"/>
              <w:rPr>
                <w:rFonts w:eastAsia="Times New Roman" w:cstheme="minorHAnsi"/>
                <w:iCs/>
                <w:sz w:val="20"/>
                <w:szCs w:val="20"/>
                <w:lang w:eastAsia="en-AU"/>
              </w:rPr>
            </w:pPr>
            <w:r w:rsidRPr="00031441">
              <w:rPr>
                <w:rFonts w:eastAsia="Times New Roman"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031441" w:rsidRPr="00031441" w14:paraId="2A37CB81" w14:textId="77777777" w:rsidTr="00F63135">
        <w:trPr>
          <w:cantSplit w:val="0"/>
        </w:trPr>
        <w:tc>
          <w:tcPr>
            <w:tcW w:w="1327" w:type="pct"/>
            <w:shd w:val="clear" w:color="auto" w:fill="D9D9D9" w:themeFill="background1" w:themeFillShade="D9"/>
            <w:vAlign w:val="top"/>
          </w:tcPr>
          <w:p w14:paraId="0B9FF34E" w14:textId="77777777" w:rsidR="00031441" w:rsidRPr="00031441" w:rsidRDefault="00031441" w:rsidP="00031441">
            <w:pPr>
              <w:tabs>
                <w:tab w:val="left" w:pos="284"/>
              </w:tabs>
              <w:spacing w:after="0" w:line="276" w:lineRule="auto"/>
              <w:rPr>
                <w:rFonts w:eastAsia="Times New Roman" w:cstheme="minorHAnsi"/>
                <w:b/>
                <w:lang w:eastAsia="en-AU"/>
              </w:rPr>
            </w:pPr>
            <w:r w:rsidRPr="00031441">
              <w:rPr>
                <w:rFonts w:eastAsia="Times New Roman" w:cstheme="minorHAnsi"/>
                <w:b/>
                <w:lang w:eastAsia="en-AU"/>
              </w:rPr>
              <w:t>Assessment overview</w:t>
            </w:r>
          </w:p>
        </w:tc>
        <w:tc>
          <w:tcPr>
            <w:tcW w:w="3673" w:type="pct"/>
            <w:shd w:val="clear" w:color="auto" w:fill="D9D9D9" w:themeFill="background1" w:themeFillShade="D9"/>
            <w:vAlign w:val="top"/>
          </w:tcPr>
          <w:p w14:paraId="1245A31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The objective of this clustered assessment is to assess your knowledge and performance of:  </w:t>
            </w:r>
          </w:p>
          <w:p w14:paraId="148EAC8F" w14:textId="77777777" w:rsidR="00031441" w:rsidRPr="00031441"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Establishing and implementing plans for developing cooperative behaviour (CHCECE020); and </w:t>
            </w:r>
          </w:p>
          <w:p w14:paraId="54B7CCC7" w14:textId="7B9900D9" w:rsidR="00031441" w:rsidRPr="00685808"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Implementing strategies to support the inclusion of all children (CHECE021) </w:t>
            </w:r>
          </w:p>
        </w:tc>
      </w:tr>
      <w:tr w:rsidR="00031441" w:rsidRPr="00031441" w14:paraId="5E0ECD63" w14:textId="77777777" w:rsidTr="00F63135">
        <w:trPr>
          <w:cantSplit w:val="0"/>
        </w:trPr>
        <w:tc>
          <w:tcPr>
            <w:tcW w:w="1327" w:type="pct"/>
            <w:shd w:val="clear" w:color="auto" w:fill="D9D9D9" w:themeFill="background1" w:themeFillShade="D9"/>
            <w:vAlign w:val="top"/>
          </w:tcPr>
          <w:p w14:paraId="3986EC34" w14:textId="77777777" w:rsidR="00031441" w:rsidRPr="00031441" w:rsidRDefault="00031441" w:rsidP="00031441">
            <w:pPr>
              <w:tabs>
                <w:tab w:val="left" w:pos="284"/>
              </w:tabs>
              <w:spacing w:after="0" w:line="276" w:lineRule="auto"/>
              <w:rPr>
                <w:rFonts w:eastAsia="Times New Roman" w:cstheme="minorHAnsi"/>
                <w:lang w:eastAsia="en-GB"/>
              </w:rPr>
            </w:pPr>
            <w:r w:rsidRPr="00031441">
              <w:rPr>
                <w:rFonts w:eastAsia="Times New Roman" w:cstheme="minorHAnsi"/>
                <w:b/>
                <w:lang w:eastAsia="en-AU"/>
              </w:rPr>
              <w:t>The Assessment Event number</w:t>
            </w:r>
          </w:p>
        </w:tc>
        <w:tc>
          <w:tcPr>
            <w:tcW w:w="3673" w:type="pct"/>
            <w:shd w:val="clear" w:color="auto" w:fill="D9D9D9" w:themeFill="background1" w:themeFillShade="D9"/>
            <w:vAlign w:val="top"/>
          </w:tcPr>
          <w:p w14:paraId="082066A7" w14:textId="77777777" w:rsidR="00031441" w:rsidRPr="00031441" w:rsidRDefault="00031441" w:rsidP="00031441">
            <w:pPr>
              <w:tabs>
                <w:tab w:val="left" w:pos="284"/>
              </w:tabs>
              <w:spacing w:after="0" w:line="276" w:lineRule="auto"/>
              <w:rPr>
                <w:rFonts w:eastAsia="Times New Roman" w:cstheme="minorHAnsi"/>
                <w:iCs/>
                <w:sz w:val="20"/>
                <w:szCs w:val="20"/>
                <w:highlight w:val="yellow"/>
                <w:lang w:eastAsia="en-AU"/>
              </w:rPr>
            </w:pPr>
            <w:r w:rsidRPr="00031441">
              <w:rPr>
                <w:rFonts w:eastAsia="Times New Roman" w:cstheme="minorHAnsi"/>
                <w:iCs/>
                <w:sz w:val="20"/>
                <w:szCs w:val="20"/>
                <w:lang w:eastAsia="en-AU"/>
              </w:rPr>
              <w:t>3 of 3</w:t>
            </w:r>
          </w:p>
        </w:tc>
      </w:tr>
      <w:tr w:rsidR="00031441" w:rsidRPr="00031441" w14:paraId="3C0A5B9B" w14:textId="77777777" w:rsidTr="00F63135">
        <w:trPr>
          <w:cantSplit w:val="0"/>
        </w:trPr>
        <w:tc>
          <w:tcPr>
            <w:tcW w:w="1327" w:type="pct"/>
            <w:shd w:val="clear" w:color="auto" w:fill="D9D9D9" w:themeFill="background1" w:themeFillShade="D9"/>
            <w:vAlign w:val="top"/>
          </w:tcPr>
          <w:p w14:paraId="78EA3C0F" w14:textId="77777777" w:rsidR="00031441" w:rsidRPr="00031441" w:rsidRDefault="00031441" w:rsidP="00031441">
            <w:pPr>
              <w:tabs>
                <w:tab w:val="left" w:pos="284"/>
              </w:tabs>
              <w:spacing w:after="0"/>
              <w:rPr>
                <w:rFonts w:eastAsia="Times New Roman" w:cstheme="minorHAnsi"/>
                <w:b/>
                <w:lang w:eastAsia="en-GB"/>
              </w:rPr>
            </w:pPr>
            <w:r w:rsidRPr="00031441">
              <w:rPr>
                <w:rFonts w:eastAsia="Times New Roman" w:cstheme="minorHAnsi"/>
                <w:b/>
                <w:lang w:eastAsia="en-GB"/>
              </w:rPr>
              <w:t>Companion documents</w:t>
            </w:r>
          </w:p>
        </w:tc>
        <w:tc>
          <w:tcPr>
            <w:tcW w:w="3673" w:type="pct"/>
            <w:shd w:val="clear" w:color="auto" w:fill="D9D9D9" w:themeFill="background1" w:themeFillShade="D9"/>
            <w:vAlign w:val="top"/>
          </w:tcPr>
          <w:p w14:paraId="4D0EF745" w14:textId="77777777" w:rsidR="00031441" w:rsidRPr="00031441" w:rsidRDefault="00031441" w:rsidP="00031441">
            <w:pPr>
              <w:tabs>
                <w:tab w:val="left" w:pos="284"/>
              </w:tabs>
              <w:spacing w:after="0"/>
              <w:rPr>
                <w:rFonts w:eastAsia="Times New Roman" w:cstheme="minorHAnsi"/>
                <w:iCs/>
                <w:sz w:val="20"/>
                <w:szCs w:val="20"/>
                <w:lang w:eastAsia="en-GB"/>
              </w:rPr>
            </w:pPr>
            <w:r w:rsidRPr="00031441">
              <w:rPr>
                <w:rFonts w:eastAsia="Times New Roman" w:cstheme="minorHAnsi"/>
                <w:iCs/>
                <w:sz w:val="20"/>
                <w:szCs w:val="20"/>
                <w:lang w:eastAsia="en-GB"/>
              </w:rPr>
              <w:t>Workplace Portfolio</w:t>
            </w:r>
          </w:p>
          <w:p w14:paraId="5230FA97" w14:textId="77777777" w:rsidR="00031441" w:rsidRPr="00031441" w:rsidRDefault="00031441" w:rsidP="00031441">
            <w:pPr>
              <w:tabs>
                <w:tab w:val="left" w:pos="284"/>
              </w:tabs>
              <w:spacing w:after="0"/>
              <w:rPr>
                <w:rFonts w:eastAsia="Times New Roman" w:cstheme="minorHAnsi"/>
                <w:i/>
                <w:sz w:val="20"/>
                <w:szCs w:val="20"/>
                <w:highlight w:val="yellow"/>
                <w:lang w:eastAsia="en-GB"/>
              </w:rPr>
            </w:pPr>
            <w:r w:rsidRPr="00031441">
              <w:rPr>
                <w:rFonts w:eastAsia="Times New Roman" w:cstheme="minorHAnsi"/>
                <w:iCs/>
                <w:sz w:val="20"/>
                <w:szCs w:val="20"/>
                <w:lang w:eastAsia="en-GB"/>
              </w:rPr>
              <w:t>Workplace Log Book</w:t>
            </w:r>
          </w:p>
        </w:tc>
      </w:tr>
      <w:tr w:rsidR="00031441" w:rsidRPr="00031441" w14:paraId="58C0EB56" w14:textId="77777777" w:rsidTr="00F63135">
        <w:trPr>
          <w:cantSplit w:val="0"/>
        </w:trPr>
        <w:tc>
          <w:tcPr>
            <w:tcW w:w="1327" w:type="pct"/>
            <w:shd w:val="clear" w:color="auto" w:fill="D9D9D9" w:themeFill="background1" w:themeFillShade="D9"/>
            <w:vAlign w:val="top"/>
          </w:tcPr>
          <w:p w14:paraId="74692099" w14:textId="3C511DC6"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 xml:space="preserve">Instructions for </w:t>
            </w:r>
            <w:r w:rsidR="00685808" w:rsidRPr="00031441">
              <w:rPr>
                <w:rFonts w:eastAsia="Times New Roman" w:cstheme="minorHAnsi"/>
                <w:b/>
                <w:lang w:eastAsia="en-GB"/>
              </w:rPr>
              <w:t>this assessment</w:t>
            </w:r>
          </w:p>
        </w:tc>
        <w:tc>
          <w:tcPr>
            <w:tcW w:w="3673" w:type="pct"/>
            <w:shd w:val="clear" w:color="auto" w:fill="D9D9D9" w:themeFill="background1" w:themeFillShade="D9"/>
            <w:vAlign w:val="top"/>
          </w:tcPr>
          <w:p w14:paraId="00147EE1"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is a clustered Portfolio-based assessment and will be assessing you on your knowledge and performance of all the units listed in this assessment. </w:t>
            </w:r>
          </w:p>
          <w:p w14:paraId="2D54236E"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assessment is in two parts and includes a Workplace Verification Report, Evidence Guide and final Assessment Feedback (Marking Tools): </w:t>
            </w:r>
          </w:p>
          <w:p w14:paraId="0FDFF474"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Journal Entry</w:t>
            </w:r>
          </w:p>
          <w:p w14:paraId="1DB1BDD1"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val="en-US" w:eastAsia="en-AU"/>
              </w:rPr>
              <w:t>Individual Support and Inclusion Plan </w:t>
            </w:r>
            <w:r w:rsidRPr="00031441">
              <w:rPr>
                <w:rFonts w:eastAsia="Times New Roman" w:cstheme="minorHAnsi"/>
                <w:i/>
                <w:iCs/>
                <w:sz w:val="20"/>
                <w:szCs w:val="20"/>
                <w:lang w:eastAsia="en-AU"/>
              </w:rPr>
              <w:t> </w:t>
            </w:r>
          </w:p>
          <w:p w14:paraId="46CBACD4" w14:textId="77777777" w:rsidR="00031441" w:rsidRPr="00031441" w:rsidRDefault="00031441" w:rsidP="00031441">
            <w:pPr>
              <w:spacing w:before="0" w:after="0"/>
              <w:textAlignment w:val="baseline"/>
              <w:rPr>
                <w:rFonts w:eastAsia="Times New Roman" w:cstheme="minorHAnsi"/>
                <w:i/>
                <w:iCs/>
                <w:sz w:val="20"/>
                <w:szCs w:val="20"/>
                <w:lang w:eastAsia="en-AU"/>
              </w:rPr>
            </w:pPr>
          </w:p>
          <w:p w14:paraId="0EB219CF"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Detailed instructions for the assessment are contained at the beginning of the assessment and includes: </w:t>
            </w:r>
          </w:p>
          <w:p w14:paraId="6194D70A"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•Assessment task introduction </w:t>
            </w:r>
          </w:p>
          <w:p w14:paraId="260A875B"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•When the assessment task must take place </w:t>
            </w:r>
          </w:p>
          <w:p w14:paraId="7CF7770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•Where the assessment task will take place </w:t>
            </w:r>
          </w:p>
          <w:p w14:paraId="3C9E915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•Resources and equipment required to complete the assessment task </w:t>
            </w:r>
          </w:p>
          <w:p w14:paraId="2A39FD2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•Specific assessment conditions (where required) </w:t>
            </w:r>
          </w:p>
          <w:p w14:paraId="0DB0F558"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You must read the entire document before commencing your assessment so you are aware of all requirements. </w:t>
            </w:r>
          </w:p>
        </w:tc>
      </w:tr>
      <w:tr w:rsidR="00031441" w:rsidRPr="00031441" w14:paraId="5A359FD3" w14:textId="77777777" w:rsidTr="00F63135">
        <w:trPr>
          <w:cantSplit w:val="0"/>
        </w:trPr>
        <w:tc>
          <w:tcPr>
            <w:tcW w:w="1327" w:type="pct"/>
            <w:shd w:val="clear" w:color="auto" w:fill="D9D9D9" w:themeFill="background1" w:themeFillShade="D9"/>
            <w:vAlign w:val="top"/>
          </w:tcPr>
          <w:p w14:paraId="7C112F2F" w14:textId="77777777" w:rsidR="00031441" w:rsidRPr="00031441" w:rsidRDefault="00031441" w:rsidP="00031441">
            <w:pPr>
              <w:tabs>
                <w:tab w:val="left" w:pos="284"/>
              </w:tabs>
              <w:spacing w:after="0" w:line="276" w:lineRule="auto"/>
              <w:rPr>
                <w:rFonts w:eastAsia="Times New Roman" w:cstheme="minorHAnsi"/>
                <w:b/>
                <w:szCs w:val="24"/>
                <w:lang w:eastAsia="en-GB"/>
              </w:rPr>
            </w:pPr>
            <w:r w:rsidRPr="00031441">
              <w:rPr>
                <w:rFonts w:eastAsia="Times New Roman" w:cstheme="minorHAnsi"/>
                <w:b/>
                <w:szCs w:val="24"/>
                <w:lang w:eastAsia="en-GB"/>
              </w:rPr>
              <w:t xml:space="preserve">Submission instructions </w:t>
            </w:r>
          </w:p>
        </w:tc>
        <w:tc>
          <w:tcPr>
            <w:tcW w:w="3673" w:type="pct"/>
            <w:shd w:val="clear" w:color="auto" w:fill="D9D9D9" w:themeFill="background1" w:themeFillShade="D9"/>
            <w:vAlign w:val="top"/>
          </w:tcPr>
          <w:p w14:paraId="3A4C2253"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 xml:space="preserve">On completion of this assessment, you are required to upload </w:t>
            </w:r>
            <w:r w:rsidRPr="00031441">
              <w:rPr>
                <w:rFonts w:eastAsia="Times New Roman" w:cstheme="minorHAnsi"/>
                <w:b/>
                <w:i/>
                <w:iCs/>
                <w:sz w:val="20"/>
                <w:szCs w:val="20"/>
                <w:lang w:eastAsia="en-AU"/>
              </w:rPr>
              <w:t>your response and any marking tools as they appear in this assessment workbook</w:t>
            </w:r>
            <w:r w:rsidRPr="00031441">
              <w:rPr>
                <w:rFonts w:eastAsia="Times New Roman" w:cstheme="minorHAnsi"/>
                <w:i/>
                <w:iCs/>
                <w:sz w:val="20"/>
                <w:szCs w:val="20"/>
                <w:lang w:eastAsia="en-AU"/>
              </w:rPr>
              <w:t xml:space="preserve"> as per the instructions on your online platform or hand it to your assessor for marking</w:t>
            </w:r>
          </w:p>
          <w:p w14:paraId="15CD948F"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Ensure you have written your name at the bottom of each page of this assessment.</w:t>
            </w:r>
          </w:p>
          <w:p w14:paraId="0AC8F397"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lastRenderedPageBreak/>
              <w:t>It is important that you keep a copy of all electronic and hardcopy assessments submitted to TAFE and complete the assessment declaration when submitting the assessment.</w:t>
            </w:r>
          </w:p>
        </w:tc>
      </w:tr>
      <w:tr w:rsidR="00031441" w:rsidRPr="00031441" w14:paraId="79D43ACE" w14:textId="77777777" w:rsidTr="00F63135">
        <w:trPr>
          <w:cantSplit w:val="0"/>
        </w:trPr>
        <w:tc>
          <w:tcPr>
            <w:tcW w:w="1327" w:type="pct"/>
            <w:shd w:val="clear" w:color="auto" w:fill="D9D9D9" w:themeFill="background1" w:themeFillShade="D9"/>
            <w:vAlign w:val="top"/>
          </w:tcPr>
          <w:p w14:paraId="564155CA"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lastRenderedPageBreak/>
              <w:t>Confidentiality Instructions</w:t>
            </w:r>
          </w:p>
        </w:tc>
        <w:tc>
          <w:tcPr>
            <w:tcW w:w="3673" w:type="pct"/>
            <w:shd w:val="clear" w:color="auto" w:fill="D9D9D9" w:themeFill="background1" w:themeFillShade="D9"/>
            <w:vAlign w:val="top"/>
          </w:tcPr>
          <w:p w14:paraId="2385150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an assessment task requires the recording of child observation and/or development of a plan for a child, the child must only be identified by:</w:t>
            </w:r>
          </w:p>
          <w:p w14:paraId="4385786D"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Their first name</w:t>
            </w:r>
          </w:p>
          <w:p w14:paraId="7269CC3B"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Age in years and months – for example 5 years 3 months</w:t>
            </w:r>
          </w:p>
          <w:p w14:paraId="5FCCDD15"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 student is required to collect and provide evidence of documentation from an Education and Care Centre, each document must be de-identified to protect the child’s right to privacy and confidentiality.</w:t>
            </w:r>
          </w:p>
          <w:p w14:paraId="514A4CF7"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Prior to undertaking any observation: </w:t>
            </w:r>
          </w:p>
          <w:p w14:paraId="2A776D82"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parental/guardian consent must be obtained and a copy included in the submitted assessment; and </w:t>
            </w:r>
          </w:p>
          <w:p w14:paraId="42B0DC88"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Students must also request the child’s permission prior to commencing an observation.</w:t>
            </w:r>
          </w:p>
          <w:p w14:paraId="1609321D"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Where an assessment requires video recording of adults, each participant must provide </w:t>
            </w:r>
            <w:r w:rsidRPr="00031441">
              <w:rPr>
                <w:rFonts w:eastAsia="Times New Roman" w:cstheme="minorHAnsi"/>
                <w:b/>
                <w:i/>
                <w:sz w:val="20"/>
                <w:szCs w:val="20"/>
                <w:lang w:eastAsia="en-GB"/>
              </w:rPr>
              <w:t>written consent</w:t>
            </w:r>
            <w:r w:rsidRPr="00031441">
              <w:rPr>
                <w:rFonts w:eastAsia="Times New Roman" w:cstheme="minorHAnsi"/>
                <w:i/>
                <w:sz w:val="20"/>
                <w:szCs w:val="20"/>
                <w:lang w:eastAsia="en-GB"/>
              </w:rPr>
              <w:t xml:space="preserve"> and this consent must be included in the student’s assessment submission.</w:t>
            </w:r>
          </w:p>
        </w:tc>
      </w:tr>
      <w:tr w:rsidR="00031441" w:rsidRPr="00031441" w14:paraId="06F2478C" w14:textId="77777777" w:rsidTr="00F63135">
        <w:trPr>
          <w:cantSplit w:val="0"/>
        </w:trPr>
        <w:tc>
          <w:tcPr>
            <w:tcW w:w="1327" w:type="pct"/>
            <w:shd w:val="clear" w:color="auto" w:fill="D9D9D9" w:themeFill="background1" w:themeFillShade="D9"/>
            <w:vAlign w:val="top"/>
          </w:tcPr>
          <w:p w14:paraId="5DE0DA7C"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do to achieve a satisfactory result?</w:t>
            </w:r>
          </w:p>
        </w:tc>
        <w:tc>
          <w:tcPr>
            <w:tcW w:w="3673" w:type="pct"/>
            <w:shd w:val="clear" w:color="auto" w:fill="D9D9D9" w:themeFill="background1" w:themeFillShade="D9"/>
            <w:vAlign w:val="top"/>
          </w:tcPr>
          <w:p w14:paraId="162AA56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To achieve a satisfactory result for this assessment you must complete each part of your assessment to a satisfactory standard.</w:t>
            </w:r>
          </w:p>
          <w:p w14:paraId="7D176E60"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GB"/>
              </w:rPr>
              <w:t xml:space="preserve">You must ensure your assessment responses are written in your own words (unless otherwise specified), include </w:t>
            </w:r>
            <w:hyperlink r:id="rId43" w:history="1">
              <w:r w:rsidRPr="00031441">
                <w:rPr>
                  <w:rFonts w:eastAsia="Times New Roman" w:cstheme="minorHAnsi"/>
                  <w:i/>
                  <w:sz w:val="20"/>
                  <w:szCs w:val="20"/>
                  <w:u w:val="single"/>
                  <w:lang w:eastAsia="en-GB"/>
                </w:rPr>
                <w:t>APA</w:t>
              </w:r>
            </w:hyperlink>
            <w:r w:rsidRPr="00031441">
              <w:rPr>
                <w:rFonts w:eastAsia="Times New Roman" w:cstheme="minorHAnsi"/>
                <w:i/>
                <w:sz w:val="20"/>
                <w:szCs w:val="20"/>
                <w:lang w:eastAsia="en-GB"/>
              </w:rPr>
              <w:t xml:space="preserve"> references where required and adhere to the word count requirements where specified.</w:t>
            </w:r>
          </w:p>
        </w:tc>
      </w:tr>
      <w:tr w:rsidR="00031441" w:rsidRPr="00031441" w14:paraId="1481B370" w14:textId="77777777" w:rsidTr="00F63135">
        <w:trPr>
          <w:cantSplit w:val="0"/>
        </w:trPr>
        <w:tc>
          <w:tcPr>
            <w:tcW w:w="1327" w:type="pct"/>
            <w:shd w:val="clear" w:color="auto" w:fill="D9D9D9" w:themeFill="background1" w:themeFillShade="D9"/>
            <w:vAlign w:val="top"/>
          </w:tcPr>
          <w:p w14:paraId="17AF8447"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provide?</w:t>
            </w:r>
          </w:p>
        </w:tc>
        <w:tc>
          <w:tcPr>
            <w:tcW w:w="3673" w:type="pct"/>
            <w:shd w:val="clear" w:color="auto" w:fill="D9D9D9" w:themeFill="background1" w:themeFillShade="D9"/>
            <w:vAlign w:val="top"/>
          </w:tcPr>
          <w:p w14:paraId="4372570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Pens to complete documentation. You will need to self-source observational tools and planning templates or use the service formats.</w:t>
            </w:r>
          </w:p>
        </w:tc>
      </w:tr>
      <w:tr w:rsidR="00031441" w:rsidRPr="00031441" w14:paraId="40B099F6" w14:textId="77777777" w:rsidTr="00F63135">
        <w:trPr>
          <w:cantSplit w:val="0"/>
        </w:trPr>
        <w:tc>
          <w:tcPr>
            <w:tcW w:w="1327" w:type="pct"/>
            <w:shd w:val="clear" w:color="auto" w:fill="D9D9D9" w:themeFill="background1" w:themeFillShade="D9"/>
            <w:vAlign w:val="top"/>
          </w:tcPr>
          <w:p w14:paraId="4ECD87E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the assessor will provide?</w:t>
            </w:r>
          </w:p>
        </w:tc>
        <w:tc>
          <w:tcPr>
            <w:tcW w:w="3673" w:type="pct"/>
            <w:shd w:val="clear" w:color="auto" w:fill="D9D9D9" w:themeFill="background1" w:themeFillShade="D9"/>
            <w:vAlign w:val="top"/>
          </w:tcPr>
          <w:p w14:paraId="3DE2CBC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Nil</w:t>
            </w:r>
          </w:p>
        </w:tc>
      </w:tr>
      <w:tr w:rsidR="00031441" w:rsidRPr="00031441" w14:paraId="04217403" w14:textId="77777777" w:rsidTr="00F63135">
        <w:trPr>
          <w:cantSplit w:val="0"/>
        </w:trPr>
        <w:tc>
          <w:tcPr>
            <w:tcW w:w="1327" w:type="pct"/>
            <w:shd w:val="clear" w:color="auto" w:fill="D9D9D9" w:themeFill="background1" w:themeFillShade="D9"/>
            <w:vAlign w:val="top"/>
          </w:tcPr>
          <w:p w14:paraId="520F583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Due date and time allowed</w:t>
            </w:r>
          </w:p>
        </w:tc>
        <w:tc>
          <w:tcPr>
            <w:tcW w:w="3673" w:type="pct"/>
            <w:shd w:val="clear" w:color="auto" w:fill="D9D9D9" w:themeFill="background1" w:themeFillShade="D9"/>
            <w:vAlign w:val="top"/>
          </w:tcPr>
          <w:p w14:paraId="31B74A3C"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Due Date</w:t>
            </w:r>
            <w:r w:rsidRPr="00031441">
              <w:rPr>
                <w:rFonts w:eastAsia="Times New Roman" w:cstheme="minorHAnsi"/>
                <w:i/>
                <w:sz w:val="20"/>
                <w:szCs w:val="20"/>
                <w:lang w:eastAsia="en-GB"/>
              </w:rPr>
              <w:t xml:space="preserve">: </w:t>
            </w:r>
          </w:p>
          <w:p w14:paraId="5FA7B1F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The time allowed</w:t>
            </w:r>
            <w:r w:rsidRPr="00031441">
              <w:rPr>
                <w:rFonts w:eastAsia="Times New Roman" w:cstheme="minorHAnsi"/>
                <w:i/>
                <w:sz w:val="20"/>
                <w:szCs w:val="20"/>
                <w:lang w:eastAsia="en-GB"/>
              </w:rPr>
              <w:t>: To be completed during the work placement.</w:t>
            </w:r>
          </w:p>
          <w:p w14:paraId="3F644114"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b/>
                <w:i/>
                <w:sz w:val="20"/>
                <w:szCs w:val="20"/>
                <w:lang w:eastAsia="en-AU"/>
              </w:rPr>
              <w:t>Venue</w:t>
            </w:r>
            <w:r w:rsidRPr="00031441">
              <w:rPr>
                <w:rFonts w:eastAsia="Times New Roman" w:cstheme="minorHAnsi"/>
                <w:i/>
                <w:sz w:val="20"/>
                <w:szCs w:val="20"/>
                <w:lang w:eastAsia="en-AU"/>
              </w:rPr>
              <w:t xml:space="preserve">:  Parts of this assessment will need to be completed during attendance at a regulated education and care service however written tasks </w:t>
            </w:r>
            <w:r w:rsidRPr="00031441">
              <w:rPr>
                <w:rFonts w:eastAsia="Times New Roman" w:cstheme="minorHAnsi"/>
                <w:i/>
                <w:sz w:val="20"/>
                <w:szCs w:val="20"/>
                <w:lang w:eastAsia="en-GB"/>
              </w:rPr>
              <w:t>may be completed outside of the service</w:t>
            </w:r>
            <w:r w:rsidRPr="00031441">
              <w:rPr>
                <w:rFonts w:eastAsia="Times New Roman" w:cstheme="minorHAnsi"/>
                <w:i/>
                <w:sz w:val="20"/>
                <w:szCs w:val="20"/>
                <w:lang w:eastAsia="en-AU"/>
              </w:rPr>
              <w:t xml:space="preserve"> in the classroom, home or online environment.</w:t>
            </w:r>
          </w:p>
        </w:tc>
      </w:tr>
      <w:tr w:rsidR="00031441" w:rsidRPr="00031441" w14:paraId="793CCE9E" w14:textId="77777777" w:rsidTr="00F63135">
        <w:trPr>
          <w:cantSplit w:val="0"/>
        </w:trPr>
        <w:tc>
          <w:tcPr>
            <w:tcW w:w="1327" w:type="pct"/>
            <w:shd w:val="clear" w:color="auto" w:fill="D9D9D9" w:themeFill="background1" w:themeFillShade="D9"/>
            <w:vAlign w:val="top"/>
          </w:tcPr>
          <w:p w14:paraId="126C3F1B"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Assessment feedback, review or appeals</w:t>
            </w:r>
          </w:p>
        </w:tc>
        <w:tc>
          <w:tcPr>
            <w:tcW w:w="3673" w:type="pct"/>
            <w:shd w:val="clear" w:color="auto" w:fill="D9D9D9" w:themeFill="background1" w:themeFillShade="D9"/>
            <w:vAlign w:val="top"/>
          </w:tcPr>
          <w:p w14:paraId="5DBDA22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In accordance with the TAFE NSW policy Manage Assessment Appeals, all students have the right to appeal an assessment decision in relation to how the assessment was conducted and the outcome of the assessment. Appeals must be lodged within </w:t>
            </w:r>
            <w:r w:rsidRPr="00031441">
              <w:rPr>
                <w:rFonts w:eastAsia="Times New Roman" w:cstheme="minorHAnsi"/>
                <w:b/>
                <w:bCs/>
                <w:i/>
                <w:sz w:val="20"/>
                <w:szCs w:val="20"/>
                <w:lang w:eastAsia="en-GB"/>
              </w:rPr>
              <w:t>14 working days</w:t>
            </w:r>
            <w:r w:rsidRPr="00031441">
              <w:rPr>
                <w:rFonts w:eastAsia="Times New Roman" w:cstheme="minorHAnsi"/>
                <w:i/>
                <w:sz w:val="20"/>
                <w:szCs w:val="20"/>
                <w:lang w:eastAsia="en-GB"/>
              </w:rPr>
              <w:t xml:space="preserve"> of the formal notification of the result of the assessment. </w:t>
            </w:r>
          </w:p>
          <w:p w14:paraId="4F01DC73"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lastRenderedPageBreak/>
              <w:t>If you would like to request a review of your results or if you have any concerns about your results, contact your Teacher or Head Teacher.  If they are unavailable, contact the Student Administration Officer.</w:t>
            </w:r>
          </w:p>
          <w:p w14:paraId="15730969"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t>Contact your Head Teacher for the assessment appeals procedures at your college/campus.</w:t>
            </w:r>
          </w:p>
        </w:tc>
      </w:tr>
    </w:tbl>
    <w:p w14:paraId="2CCF7C8F"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2EEA48DA"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48" w:name="_Toc46473910"/>
      <w:bookmarkStart w:id="49" w:name="_Toc51059689"/>
      <w:r w:rsidRPr="00031441">
        <w:rPr>
          <w:rFonts w:asciiTheme="minorHAnsi" w:hAnsiTheme="minorHAnsi"/>
          <w:color w:val="2D739F"/>
          <w:sz w:val="32"/>
          <w:szCs w:val="22"/>
          <w:lang w:val="en-US"/>
        </w:rPr>
        <w:t>Part 1 Exploring diversity, fairness and equity</w:t>
      </w:r>
      <w:bookmarkEnd w:id="48"/>
      <w:bookmarkEnd w:id="49"/>
    </w:p>
    <w:tbl>
      <w:tblPr>
        <w:tblStyle w:val="TableGridLight"/>
        <w:tblW w:w="0" w:type="auto"/>
        <w:tblLook w:val="04A0" w:firstRow="1" w:lastRow="0" w:firstColumn="1" w:lastColumn="0" w:noHBand="0" w:noVBand="1"/>
      </w:tblPr>
      <w:tblGrid>
        <w:gridCol w:w="6870"/>
        <w:gridCol w:w="2146"/>
      </w:tblGrid>
      <w:tr w:rsidR="00031441" w:rsidRPr="00031441" w14:paraId="782EF103"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6CF990EF"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3D3A1470"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1420B6"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3BE1089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3875DFA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637D05D"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Introduction: </w:t>
            </w:r>
            <w:r w:rsidRPr="00031441">
              <w:rPr>
                <w:rFonts w:asciiTheme="minorHAnsi" w:eastAsia="Times New Roman" w:hAnsiTheme="minorHAnsi" w:cstheme="minorHAnsi"/>
                <w:lang w:eastAsia="en-GB"/>
              </w:rPr>
              <w:t>For this task, you are required to complete a reflective journal based on your practice in a regulated education and care service with children.  </w:t>
            </w:r>
          </w:p>
          <w:p w14:paraId="56416F5A" w14:textId="77777777" w:rsidR="00031441" w:rsidRPr="00031441" w:rsidRDefault="00031441" w:rsidP="00031441">
            <w:pPr>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Guided by the service’s philosophy and any policies and procedures that relate to inclusion, equity and diversity, you are required to document in detail either an interaction, a conversation, or spontaneous moment you had with a </w:t>
            </w:r>
            <w:proofErr w:type="gramStart"/>
            <w:r w:rsidRPr="00031441">
              <w:rPr>
                <w:rFonts w:asciiTheme="minorHAnsi" w:eastAsia="Times New Roman" w:hAnsiTheme="minorHAnsi" w:cstheme="minorHAnsi"/>
                <w:lang w:eastAsia="en-AU"/>
              </w:rPr>
              <w:t>child/children</w:t>
            </w:r>
            <w:proofErr w:type="gramEnd"/>
            <w:r w:rsidRPr="00031441">
              <w:rPr>
                <w:rFonts w:asciiTheme="minorHAnsi" w:eastAsia="Times New Roman" w:hAnsiTheme="minorHAnsi" w:cstheme="minorHAnsi"/>
                <w:lang w:eastAsia="en-AU"/>
              </w:rPr>
              <w:t xml:space="preserve"> in the curriculum.</w:t>
            </w:r>
          </w:p>
          <w:p w14:paraId="2759BB5E"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journal entry will document, in detail, the interactions, conversations, or spontaneous moments the student had with a </w:t>
            </w:r>
            <w:proofErr w:type="gramStart"/>
            <w:r w:rsidRPr="00031441">
              <w:rPr>
                <w:rFonts w:asciiTheme="minorHAnsi" w:eastAsia="Times New Roman" w:hAnsiTheme="minorHAnsi" w:cstheme="minorHAnsi"/>
                <w:lang w:eastAsia="en-GB"/>
              </w:rPr>
              <w:t>child/children</w:t>
            </w:r>
            <w:proofErr w:type="gramEnd"/>
            <w:r w:rsidRPr="00031441">
              <w:rPr>
                <w:rFonts w:asciiTheme="minorHAnsi" w:eastAsia="Times New Roman" w:hAnsiTheme="minorHAnsi" w:cstheme="minorHAnsi"/>
                <w:lang w:eastAsia="en-GB"/>
              </w:rPr>
              <w:t xml:space="preserve"> in the curriculum.  </w:t>
            </w:r>
          </w:p>
        </w:tc>
      </w:tr>
      <w:tr w:rsidR="00031441" w:rsidRPr="00031441" w14:paraId="603E238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D12406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770EB89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AE6105E" w14:textId="77777777" w:rsidR="00031441" w:rsidRPr="00031441" w:rsidRDefault="00031441" w:rsidP="00031441">
            <w:pPr>
              <w:spacing w:after="120" w:line="276" w:lineRule="auto"/>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3DAF206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CB8B64"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56D0F7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7B7F58" w14:textId="77777777" w:rsidR="00031441" w:rsidRPr="00031441" w:rsidRDefault="00031441" w:rsidP="00031441">
            <w:pPr>
              <w:tabs>
                <w:tab w:val="left" w:pos="284"/>
              </w:tabs>
              <w:spacing w:line="276" w:lineRule="auto"/>
              <w:rPr>
                <w:rFonts w:asciiTheme="minorHAnsi" w:eastAsia="Times New Roman" w:hAnsiTheme="minorHAnsi" w:cstheme="minorHAnsi"/>
                <w:iCs/>
                <w:highlight w:val="yellow"/>
                <w:lang w:eastAsia="en-AU"/>
              </w:rPr>
            </w:pPr>
            <w:r w:rsidRPr="00031441">
              <w:rPr>
                <w:rFonts w:asciiTheme="minorHAnsi" w:eastAsia="Times New Roman" w:hAnsiTheme="minorHAnsi" w:cstheme="minorHAnsi"/>
                <w:iCs/>
                <w:lang w:eastAsia="en-AU"/>
              </w:rPr>
              <w:t>Skills must be demonstrated in a regulated education and care service.</w:t>
            </w:r>
          </w:p>
        </w:tc>
      </w:tr>
      <w:tr w:rsidR="00031441" w:rsidRPr="00031441" w14:paraId="104CF70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9B7EEB2"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683135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73ADDBF9" w14:textId="77777777" w:rsidR="00031441" w:rsidRPr="00031441" w:rsidRDefault="00031441" w:rsidP="00F8080B">
            <w:pPr>
              <w:numPr>
                <w:ilvl w:val="0"/>
                <w:numId w:val="47"/>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Access to service philosophy and relevant policies and procedures</w:t>
            </w:r>
            <w:r w:rsidRPr="00031441">
              <w:rPr>
                <w:rFonts w:asciiTheme="minorHAnsi" w:eastAsia="Times New Roman" w:hAnsiTheme="minorHAnsi" w:cstheme="minorHAnsi"/>
                <w:b/>
                <w:lang w:eastAsia="en-AU"/>
              </w:rPr>
              <w:t xml:space="preserve"> </w:t>
            </w:r>
          </w:p>
          <w:p w14:paraId="6FDCD923" w14:textId="77777777" w:rsidR="00031441" w:rsidRPr="00031441" w:rsidRDefault="00031441" w:rsidP="00F8080B">
            <w:pPr>
              <w:numPr>
                <w:ilvl w:val="0"/>
                <w:numId w:val="46"/>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Students may use the service’s play resources and equipment for this task, or their own. If the student chooses to use their own resource/s it must be shown to their workplace supervisor before implementation.</w:t>
            </w:r>
          </w:p>
        </w:tc>
      </w:tr>
      <w:tr w:rsidR="00031441" w:rsidRPr="00031441" w14:paraId="399840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6D88F126" w14:textId="77777777" w:rsidR="00031441" w:rsidRPr="00031441" w:rsidRDefault="00031441" w:rsidP="00031441">
            <w:pPr>
              <w:spacing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623ECC5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20E11F9C"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Skills must be demonstrated in a regulated education and care service.</w:t>
            </w:r>
          </w:p>
          <w:p w14:paraId="7786738B"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7C0B8D75"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iCs/>
                <w:lang w:eastAsia="en-AU"/>
              </w:rPr>
            </w:pPr>
            <w:r w:rsidRPr="00031441">
              <w:rPr>
                <w:rFonts w:asciiTheme="minorHAnsi" w:eastAsia="Times New Roman" w:hAnsiTheme="minorHAnsi" w:cstheme="minorHAnsi"/>
                <w:lang w:eastAsia="en-GB"/>
              </w:rPr>
              <w:lastRenderedPageBreak/>
              <w:t>Simulated assessment environments must simulate the real-life working environment where these skills and knowledge would be performed, with all the relevant equipment and resources of that working environment.</w:t>
            </w:r>
          </w:p>
        </w:tc>
      </w:tr>
    </w:tbl>
    <w:p w14:paraId="1E323C24"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p w14:paraId="0839E156"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Style w:val="TableGridLight"/>
        <w:tblW w:w="0" w:type="auto"/>
        <w:tblLook w:val="04A0" w:firstRow="1" w:lastRow="0" w:firstColumn="1" w:lastColumn="0" w:noHBand="0" w:noVBand="1"/>
      </w:tblPr>
      <w:tblGrid>
        <w:gridCol w:w="7792"/>
        <w:gridCol w:w="1224"/>
      </w:tblGrid>
      <w:tr w:rsidR="00031441" w:rsidRPr="00031441" w14:paraId="351629A8" w14:textId="77777777" w:rsidTr="00F63135">
        <w:trPr>
          <w:trHeight w:val="293"/>
        </w:trPr>
        <w:tc>
          <w:tcPr>
            <w:tcW w:w="7792" w:type="dxa"/>
            <w:tcBorders>
              <w:top w:val="single" w:sz="4" w:space="0" w:color="2D739F"/>
              <w:left w:val="single" w:sz="4" w:space="0" w:color="2D739F"/>
              <w:bottom w:val="single" w:sz="4" w:space="0" w:color="2D739F"/>
              <w:right w:val="nil"/>
            </w:tcBorders>
            <w:shd w:val="clear" w:color="auto" w:fill="D9D9D9" w:themeFill="background1" w:themeFillShade="D9"/>
          </w:tcPr>
          <w:p w14:paraId="2F8652D2" w14:textId="77777777" w:rsidR="00031441" w:rsidRPr="00644F33" w:rsidRDefault="00031441" w:rsidP="00644F33">
            <w:pPr>
              <w:pStyle w:val="Body"/>
              <w:rPr>
                <w:b/>
                <w:bCs/>
                <w:lang w:val="en-US"/>
              </w:rPr>
            </w:pPr>
            <w:bookmarkStart w:id="50" w:name="_Toc46473911"/>
            <w:r w:rsidRPr="00644F33">
              <w:rPr>
                <w:b/>
                <w:bCs/>
                <w:lang w:val="en-US"/>
              </w:rPr>
              <w:t>Task 1 Journal Entry: Exploring diversity, fairness and equity</w:t>
            </w:r>
            <w:bookmarkEnd w:id="50"/>
            <w:r w:rsidRPr="00644F33">
              <w:rPr>
                <w:b/>
                <w:bCs/>
                <w:lang w:val="en-US"/>
              </w:rPr>
              <w:t xml:space="preserve">  </w:t>
            </w:r>
          </w:p>
        </w:tc>
        <w:tc>
          <w:tcPr>
            <w:tcW w:w="1224" w:type="dxa"/>
            <w:tcBorders>
              <w:top w:val="single" w:sz="4" w:space="0" w:color="2D739F"/>
              <w:left w:val="nil"/>
              <w:bottom w:val="single" w:sz="4" w:space="0" w:color="2D739F"/>
              <w:right w:val="single" w:sz="4" w:space="0" w:color="2D739F"/>
            </w:tcBorders>
            <w:shd w:val="clear" w:color="auto" w:fill="D9D9D9" w:themeFill="background1" w:themeFillShade="D9"/>
          </w:tcPr>
          <w:p w14:paraId="4F240D11"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0B343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E48DBC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Instructions:</w:t>
            </w:r>
            <w:r w:rsidRPr="00031441">
              <w:rPr>
                <w:rFonts w:asciiTheme="minorHAnsi" w:eastAsia="Times New Roman" w:hAnsiTheme="minorHAnsi" w:cstheme="minorHAnsi"/>
                <w:lang w:eastAsia="en-GB"/>
              </w:rPr>
              <w:t xml:space="preserve"> </w:t>
            </w:r>
          </w:p>
          <w:p w14:paraId="3C23977D" w14:textId="72A7327D" w:rsidR="00031441" w:rsidRPr="00031441" w:rsidRDefault="00031441" w:rsidP="00031441">
            <w:pPr>
              <w:jc w:val="both"/>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Document an example of how you explored diversity with children, recognising its contribution to inclusiveness in Australian society with children. In your journal, include your discussions with children that relate to similarities and differences with a </w:t>
            </w:r>
            <w:proofErr w:type="gramStart"/>
            <w:r w:rsidR="00685808" w:rsidRPr="00031441">
              <w:rPr>
                <w:rFonts w:asciiTheme="minorHAnsi" w:eastAsia="Times New Roman" w:hAnsiTheme="minorHAnsi" w:cstheme="minorHAnsi"/>
                <w:lang w:eastAsia="en-GB"/>
              </w:rPr>
              <w:t>child/child</w:t>
            </w:r>
            <w:r w:rsidR="002D2156">
              <w:rPr>
                <w:rFonts w:asciiTheme="minorHAnsi" w:eastAsia="Times New Roman" w:hAnsiTheme="minorHAnsi" w:cstheme="minorHAnsi"/>
                <w:lang w:eastAsia="en-GB"/>
              </w:rPr>
              <w:t>ren</w:t>
            </w:r>
            <w:proofErr w:type="gramEnd"/>
            <w:r w:rsidRPr="00031441">
              <w:rPr>
                <w:rFonts w:asciiTheme="minorHAnsi" w:eastAsia="Times New Roman" w:hAnsiTheme="minorHAnsi" w:cstheme="minorHAnsi"/>
                <w:lang w:eastAsia="en-GB"/>
              </w:rPr>
              <w:t xml:space="preserve">, including how we interact or work cooperatively with each </w:t>
            </w:r>
            <w:r w:rsidRPr="00031441">
              <w:rPr>
                <w:rFonts w:asciiTheme="minorHAnsi" w:eastAsia="Times New Roman" w:hAnsiTheme="minorHAnsi" w:cstheme="minorHAnsi"/>
                <w:shd w:val="clear" w:color="auto" w:fill="D9D9D9" w:themeFill="background1" w:themeFillShade="D9"/>
                <w:lang w:eastAsia="en-GB"/>
              </w:rPr>
              <w:t>other, drawing children’s</w:t>
            </w:r>
            <w:r w:rsidRPr="00031441">
              <w:rPr>
                <w:rFonts w:asciiTheme="minorHAnsi" w:eastAsia="Times New Roman" w:hAnsiTheme="minorHAnsi" w:cstheme="minorHAnsi"/>
                <w:lang w:eastAsia="en-GB"/>
              </w:rPr>
              <w:t xml:space="preserve"> attention fairness and equity and how we can learn to live together. </w:t>
            </w:r>
          </w:p>
          <w:p w14:paraId="3C777379" w14:textId="77777777" w:rsidR="00031441" w:rsidRPr="00031441" w:rsidRDefault="00031441" w:rsidP="00031441">
            <w:pPr>
              <w:rPr>
                <w:sz w:val="22"/>
                <w:szCs w:val="22"/>
              </w:rPr>
            </w:pPr>
          </w:p>
          <w:p w14:paraId="4D95B35C" w14:textId="77777777" w:rsidR="00031441" w:rsidRPr="00031441" w:rsidRDefault="00031441" w:rsidP="00031441">
            <w:pPr>
              <w:rPr>
                <w:b/>
                <w:szCs w:val="22"/>
                <w:lang w:eastAsia="en-AU"/>
              </w:rPr>
            </w:pPr>
            <w:r w:rsidRPr="00031441">
              <w:rPr>
                <w:b/>
                <w:szCs w:val="22"/>
                <w:lang w:eastAsia="en-AU"/>
              </w:rPr>
              <w:t xml:space="preserve">How you will be assessed: </w:t>
            </w:r>
          </w:p>
          <w:p w14:paraId="030EB86D" w14:textId="77777777" w:rsidR="00031441" w:rsidRPr="00031441" w:rsidRDefault="00031441" w:rsidP="00031441">
            <w:pPr>
              <w:rPr>
                <w:b/>
                <w:i/>
                <w:szCs w:val="22"/>
              </w:rPr>
            </w:pPr>
            <w:r w:rsidRPr="00031441">
              <w:rPr>
                <w:b/>
                <w:i/>
                <w:szCs w:val="22"/>
              </w:rPr>
              <w:t xml:space="preserve">Written Documentation: </w:t>
            </w:r>
          </w:p>
          <w:p w14:paraId="66C5E591" w14:textId="77777777" w:rsidR="00031441" w:rsidRPr="00031441" w:rsidRDefault="00031441" w:rsidP="00F8080B">
            <w:pPr>
              <w:numPr>
                <w:ilvl w:val="0"/>
                <w:numId w:val="20"/>
              </w:numPr>
              <w:contextualSpacing/>
              <w:rPr>
                <w:szCs w:val="22"/>
              </w:rPr>
            </w:pPr>
            <w:r w:rsidRPr="00031441">
              <w:rPr>
                <w:szCs w:val="22"/>
              </w:rPr>
              <w:t xml:space="preserve">You must accurately document all areas of the </w:t>
            </w:r>
            <w:r w:rsidRPr="00031441">
              <w:rPr>
                <w:i/>
                <w:szCs w:val="22"/>
                <w:u w:val="single"/>
              </w:rPr>
              <w:t>Journal</w:t>
            </w:r>
            <w:r w:rsidRPr="00031441">
              <w:rPr>
                <w:szCs w:val="22"/>
              </w:rPr>
              <w:t xml:space="preserve"> template below </w:t>
            </w:r>
          </w:p>
          <w:p w14:paraId="5104DFD1" w14:textId="77777777" w:rsidR="00031441" w:rsidRPr="00031441" w:rsidRDefault="00031441" w:rsidP="00031441">
            <w:pPr>
              <w:spacing w:after="120" w:line="276" w:lineRule="auto"/>
              <w:rPr>
                <w:rFonts w:asciiTheme="minorHAnsi" w:eastAsia="Times New Roman" w:hAnsiTheme="minorHAnsi" w:cstheme="minorHAnsi"/>
                <w:b/>
                <w:bCs/>
                <w:lang w:eastAsia="en-AU"/>
              </w:rPr>
            </w:pPr>
          </w:p>
        </w:tc>
      </w:tr>
    </w:tbl>
    <w:p w14:paraId="1FDFBD7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2409"/>
        <w:gridCol w:w="6601"/>
      </w:tblGrid>
      <w:tr w:rsidR="00031441" w:rsidRPr="00031441" w14:paraId="5AA3C2A6" w14:textId="77777777" w:rsidTr="002D2156">
        <w:tc>
          <w:tcPr>
            <w:tcW w:w="9010" w:type="dxa"/>
            <w:gridSpan w:val="2"/>
            <w:shd w:val="clear" w:color="auto" w:fill="D9D9D9" w:themeFill="background1" w:themeFillShade="D9"/>
          </w:tcPr>
          <w:p w14:paraId="65732AC8"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JOURNAL </w:t>
            </w:r>
          </w:p>
          <w:p w14:paraId="0E3D243C"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color w:val="FFFFFF"/>
                <w:lang w:eastAsia="en-GB"/>
              </w:rPr>
            </w:pPr>
            <w:r w:rsidRPr="00031441">
              <w:rPr>
                <w:rFonts w:asciiTheme="minorHAnsi" w:eastAsia="Times New Roman" w:hAnsiTheme="minorHAnsi" w:cstheme="minorHAnsi"/>
                <w:b/>
                <w:bCs/>
                <w:i/>
                <w:lang w:eastAsia="en-GB"/>
              </w:rPr>
              <w:t>Exploring diversity with children, fairness and equity </w:t>
            </w:r>
            <w:r w:rsidRPr="00031441">
              <w:rPr>
                <w:rFonts w:asciiTheme="minorHAnsi" w:eastAsia="Times New Roman" w:hAnsiTheme="minorHAnsi" w:cstheme="minorHAnsi"/>
                <w:b/>
                <w:i/>
                <w:lang w:eastAsia="en-GB"/>
              </w:rPr>
              <w:t> </w:t>
            </w:r>
          </w:p>
        </w:tc>
      </w:tr>
      <w:tr w:rsidR="00031441" w:rsidRPr="00031441" w14:paraId="782A14EE" w14:textId="77777777" w:rsidTr="002D2156">
        <w:tc>
          <w:tcPr>
            <w:tcW w:w="2409" w:type="dxa"/>
            <w:shd w:val="clear" w:color="auto" w:fill="B8CCE4"/>
          </w:tcPr>
          <w:p w14:paraId="576F44A0"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Day and Date </w:t>
            </w:r>
          </w:p>
        </w:tc>
        <w:tc>
          <w:tcPr>
            <w:tcW w:w="6601" w:type="dxa"/>
            <w:shd w:val="clear" w:color="auto" w:fill="auto"/>
          </w:tcPr>
          <w:p w14:paraId="62A8A4A9"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AC1CEDE" w14:textId="17272544" w:rsidR="00031441" w:rsidRPr="002C0D85" w:rsidRDefault="00643764"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16/11/20</w:t>
            </w:r>
          </w:p>
        </w:tc>
      </w:tr>
      <w:tr w:rsidR="00031441" w:rsidRPr="00031441" w14:paraId="0D0C6A09" w14:textId="77777777" w:rsidTr="002D2156">
        <w:tc>
          <w:tcPr>
            <w:tcW w:w="2409" w:type="dxa"/>
            <w:shd w:val="clear" w:color="auto" w:fill="B8CCE4"/>
          </w:tcPr>
          <w:p w14:paraId="0171D917"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Journal entry</w:t>
            </w:r>
          </w:p>
          <w:p w14:paraId="07A1E6C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Entry: </w:t>
            </w:r>
          </w:p>
          <w:p w14:paraId="691E31B6"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lang w:eastAsia="en-GB"/>
              </w:rPr>
              <w:t>(100-150 words)</w:t>
            </w:r>
            <w:r w:rsidRPr="00031441">
              <w:rPr>
                <w:rFonts w:ascii="Times New Roman" w:eastAsia="Times New Roman" w:hAnsi="Times New Roman" w:cs="Times New Roman"/>
                <w:lang w:eastAsia="en-GB"/>
              </w:rPr>
              <w:t> </w:t>
            </w:r>
          </w:p>
        </w:tc>
        <w:tc>
          <w:tcPr>
            <w:tcW w:w="6601" w:type="dxa"/>
            <w:shd w:val="clear" w:color="auto" w:fill="auto"/>
          </w:tcPr>
          <w:p w14:paraId="050ABEB0" w14:textId="5EA543CB" w:rsidR="00643764" w:rsidRPr="005A7050" w:rsidRDefault="00643764" w:rsidP="00643764">
            <w:pPr>
              <w:shd w:val="clear" w:color="auto" w:fill="FFFFFF"/>
              <w:spacing w:after="120"/>
              <w:rPr>
                <w:rFonts w:ascii="Times New Roman" w:hAnsi="Times New Roman" w:cs="Times New Roman"/>
              </w:rPr>
            </w:pPr>
            <w:r>
              <w:rPr>
                <w:rFonts w:ascii="Times New Roman" w:hAnsi="Times New Roman" w:cs="Times New Roman"/>
              </w:rPr>
              <w:t xml:space="preserve"> Australia is a country of multicultural. </w:t>
            </w:r>
            <w:proofErr w:type="gramStart"/>
            <w:r>
              <w:rPr>
                <w:rFonts w:ascii="Times New Roman" w:hAnsi="Times New Roman" w:cs="Times New Roman"/>
              </w:rPr>
              <w:t>So</w:t>
            </w:r>
            <w:proofErr w:type="gramEnd"/>
            <w:r>
              <w:rPr>
                <w:rFonts w:ascii="Times New Roman" w:hAnsi="Times New Roman" w:cs="Times New Roman"/>
              </w:rPr>
              <w:t xml:space="preserve"> respect </w:t>
            </w:r>
            <w:r w:rsidR="004368A5">
              <w:rPr>
                <w:rFonts w:ascii="Times New Roman" w:hAnsi="Times New Roman" w:cs="Times New Roman"/>
              </w:rPr>
              <w:t>different culture</w:t>
            </w:r>
            <w:r w:rsidRPr="005A7050">
              <w:rPr>
                <w:rFonts w:ascii="Times New Roman" w:hAnsi="Times New Roman" w:cs="Times New Roman"/>
              </w:rPr>
              <w:t xml:space="preserve"> </w:t>
            </w:r>
            <w:r w:rsidR="004368A5">
              <w:rPr>
                <w:rFonts w:ascii="Times New Roman" w:hAnsi="Times New Roman" w:cs="Times New Roman"/>
              </w:rPr>
              <w:t xml:space="preserve">one of the important issue. </w:t>
            </w:r>
            <w:r w:rsidRPr="005A7050">
              <w:rPr>
                <w:rFonts w:ascii="Times New Roman" w:hAnsi="Times New Roman" w:cs="Times New Roman"/>
              </w:rPr>
              <w:t xml:space="preserve">Equity and diversity in the </w:t>
            </w:r>
            <w:r w:rsidR="004368A5">
              <w:rPr>
                <w:rFonts w:ascii="Times New Roman" w:hAnsi="Times New Roman" w:cs="Times New Roman"/>
              </w:rPr>
              <w:t xml:space="preserve">early learning framework </w:t>
            </w:r>
            <w:r w:rsidRPr="005A7050">
              <w:rPr>
                <w:rFonts w:ascii="Times New Roman" w:hAnsi="Times New Roman" w:cs="Times New Roman"/>
              </w:rPr>
              <w:t xml:space="preserve">and putting it into practice relies on a clear understanding of the </w:t>
            </w:r>
            <w:proofErr w:type="gramStart"/>
            <w:r w:rsidRPr="005A7050">
              <w:rPr>
                <w:rFonts w:ascii="Times New Roman" w:hAnsi="Times New Roman" w:cs="Times New Roman"/>
              </w:rPr>
              <w:t>terms</w:t>
            </w:r>
            <w:proofErr w:type="gramEnd"/>
            <w:r w:rsidRPr="005A7050">
              <w:rPr>
                <w:rFonts w:ascii="Times New Roman" w:hAnsi="Times New Roman" w:cs="Times New Roman"/>
              </w:rPr>
              <w:t xml:space="preserve"> diversity</w:t>
            </w:r>
            <w:r>
              <w:rPr>
                <w:rFonts w:ascii="Times New Roman" w:hAnsi="Times New Roman" w:cs="Times New Roman"/>
              </w:rPr>
              <w:t>,</w:t>
            </w:r>
            <w:r w:rsidRPr="005A7050">
              <w:rPr>
                <w:rFonts w:ascii="Times New Roman" w:hAnsi="Times New Roman" w:cs="Times New Roman"/>
              </w:rPr>
              <w:t xml:space="preserve"> inclusion and equity. Concepts and practices related to inclusion and equity overlap considerably and are explored in this resource.</w:t>
            </w:r>
          </w:p>
          <w:p w14:paraId="084219F1" w14:textId="77777777" w:rsidR="00643764" w:rsidRPr="005A7050" w:rsidRDefault="00643764" w:rsidP="00643764">
            <w:pPr>
              <w:shd w:val="clear" w:color="auto" w:fill="FFFFFF"/>
              <w:spacing w:after="120"/>
              <w:rPr>
                <w:rFonts w:ascii="Times New Roman" w:hAnsi="Times New Roman" w:cs="Times New Roman"/>
              </w:rPr>
            </w:pPr>
            <w:r w:rsidRPr="005A7050">
              <w:rPr>
                <w:rFonts w:ascii="Times New Roman" w:hAnsi="Times New Roman" w:cs="Times New Roman"/>
              </w:rPr>
              <w:t xml:space="preserve">The term diversity is used broadly to refer to the variety of differences in people, including their cultural and language backgrounds, religion, values, sexual orientation, abilities, educational background, socioeconomic status, lifestyles, and gender. Within any of these categories there are many differences as well – that is, people who share one characteristic will differ in many other ways. Respect for diversity is essential to provision of </w:t>
            </w:r>
            <w:proofErr w:type="gramStart"/>
            <w:r w:rsidRPr="005A7050">
              <w:rPr>
                <w:rFonts w:ascii="Times New Roman" w:hAnsi="Times New Roman" w:cs="Times New Roman"/>
              </w:rPr>
              <w:t>high quality</w:t>
            </w:r>
            <w:proofErr w:type="gramEnd"/>
            <w:r w:rsidRPr="005A7050">
              <w:rPr>
                <w:rFonts w:ascii="Times New Roman" w:hAnsi="Times New Roman" w:cs="Times New Roman"/>
              </w:rPr>
              <w:t xml:space="preserve"> services.</w:t>
            </w:r>
          </w:p>
          <w:p w14:paraId="4FB1CF9B"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0499AA" w14:textId="77777777" w:rsidR="007C75B7" w:rsidRPr="005A7050" w:rsidRDefault="007C75B7" w:rsidP="007C75B7">
            <w:pPr>
              <w:shd w:val="clear" w:color="auto" w:fill="FFFFFF"/>
              <w:spacing w:after="120"/>
              <w:rPr>
                <w:rFonts w:ascii="Times New Roman" w:hAnsi="Times New Roman" w:cs="Times New Roman"/>
              </w:rPr>
            </w:pPr>
            <w:r w:rsidRPr="005A7050">
              <w:rPr>
                <w:rFonts w:ascii="Times New Roman" w:hAnsi="Times New Roman" w:cs="Times New Roman"/>
              </w:rPr>
              <w:t xml:space="preserve">Early childhood professionals understand that every child develops and learns in unique ways and has unique learning dispositions, strengths, abilities and interests. This means they respond to individual children in different ways – for example, by providing </w:t>
            </w:r>
            <w:r w:rsidRPr="005A7050">
              <w:rPr>
                <w:rFonts w:ascii="Times New Roman" w:hAnsi="Times New Roman" w:cs="Times New Roman"/>
              </w:rPr>
              <w:lastRenderedPageBreak/>
              <w:t>additional support, adapting learning experiences or making special provisions.</w:t>
            </w:r>
          </w:p>
          <w:p w14:paraId="737640DA" w14:textId="77777777" w:rsidR="00031441" w:rsidRPr="00643764" w:rsidRDefault="00031441" w:rsidP="00031441">
            <w:pPr>
              <w:spacing w:after="0" w:line="240" w:lineRule="auto"/>
              <w:textAlignment w:val="baseline"/>
              <w:rPr>
                <w:rFonts w:asciiTheme="minorHAnsi" w:eastAsia="Times New Roman" w:hAnsiTheme="minorHAnsi" w:cstheme="minorHAnsi"/>
                <w:i/>
                <w:iCs/>
                <w:color w:val="0F243E" w:themeColor="text2" w:themeShade="80"/>
                <w:lang w:eastAsia="en-GB"/>
              </w:rPr>
            </w:pPr>
          </w:p>
          <w:p w14:paraId="1AA2D95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478B90B" w14:textId="15C43895" w:rsidR="00031441" w:rsidRPr="002C0D85" w:rsidRDefault="007C75B7"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5A7050">
              <w:rPr>
                <w:rFonts w:ascii="Times New Roman" w:hAnsi="Times New Roman" w:cs="Times New Roman"/>
              </w:rPr>
              <w:t>Equality refers to everyone having the same rights and being offered the same opportunities, while equity involves ensuring individuals have what they need to enact those rights. For example, every child has a right to early educatio</w:t>
            </w:r>
            <w:r>
              <w:rPr>
                <w:rFonts w:ascii="Times New Roman" w:hAnsi="Times New Roman" w:cs="Times New Roman"/>
              </w:rPr>
              <w:t>n,</w:t>
            </w:r>
            <w:r w:rsidRPr="005A7050">
              <w:rPr>
                <w:rFonts w:ascii="Times New Roman" w:hAnsi="Times New Roman" w:cs="Times New Roman"/>
              </w:rPr>
              <w:t xml:space="preserve"> some children and families require additional support to access early childhood education and participate </w:t>
            </w:r>
            <w:proofErr w:type="gramStart"/>
            <w:r w:rsidRPr="005A7050">
              <w:rPr>
                <w:rFonts w:ascii="Times New Roman" w:hAnsi="Times New Roman" w:cs="Times New Roman"/>
              </w:rPr>
              <w:t>fully .</w:t>
            </w:r>
            <w:proofErr w:type="gramEnd"/>
          </w:p>
          <w:p w14:paraId="565FBE0D"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0AD7A8" w14:textId="77777777" w:rsidR="00031441" w:rsidRPr="007C75B7" w:rsidRDefault="00031441" w:rsidP="00031441">
            <w:pPr>
              <w:spacing w:after="0" w:line="240" w:lineRule="auto"/>
              <w:textAlignment w:val="baseline"/>
              <w:rPr>
                <w:rFonts w:asciiTheme="minorHAnsi" w:eastAsia="Times New Roman" w:hAnsiTheme="minorHAnsi" w:cstheme="minorHAnsi"/>
                <w:color w:val="0F243E" w:themeColor="text2" w:themeShade="80"/>
                <w:sz w:val="28"/>
                <w:szCs w:val="28"/>
                <w:lang w:eastAsia="en-GB"/>
              </w:rPr>
            </w:pPr>
          </w:p>
          <w:p w14:paraId="65002730" w14:textId="7256602F" w:rsidR="00031441" w:rsidRPr="007C75B7" w:rsidRDefault="007C75B7" w:rsidP="00031441">
            <w:pPr>
              <w:spacing w:after="0" w:line="240" w:lineRule="auto"/>
              <w:textAlignment w:val="baseline"/>
              <w:rPr>
                <w:rFonts w:asciiTheme="minorHAnsi" w:eastAsia="Times New Roman" w:hAnsiTheme="minorHAnsi" w:cstheme="minorHAnsi"/>
                <w:color w:val="000000" w:themeColor="text1"/>
                <w:lang w:eastAsia="en-GB"/>
              </w:rPr>
            </w:pPr>
            <w:r w:rsidRPr="007C75B7">
              <w:rPr>
                <w:rFonts w:asciiTheme="minorHAnsi" w:eastAsia="Times New Roman" w:hAnsiTheme="minorHAnsi" w:cstheme="minorHAnsi"/>
                <w:color w:val="0F243E" w:themeColor="text2" w:themeShade="80"/>
                <w:lang w:eastAsia="en-GB"/>
              </w:rPr>
              <w:t>E</w:t>
            </w:r>
            <w:r w:rsidRPr="007C75B7">
              <w:rPr>
                <w:rFonts w:asciiTheme="minorHAnsi" w:eastAsia="Times New Roman" w:hAnsiTheme="minorHAnsi" w:cstheme="minorHAnsi"/>
                <w:color w:val="000000" w:themeColor="text1"/>
                <w:lang w:eastAsia="en-GB"/>
              </w:rPr>
              <w:t>arly childhood education provide</w:t>
            </w:r>
            <w:r>
              <w:rPr>
                <w:rFonts w:asciiTheme="minorHAnsi" w:eastAsia="Times New Roman" w:hAnsiTheme="minorHAnsi" w:cstheme="minorHAnsi"/>
                <w:color w:val="000000" w:themeColor="text1"/>
                <w:lang w:eastAsia="en-GB"/>
              </w:rPr>
              <w:t xml:space="preserve"> support</w:t>
            </w:r>
            <w:r w:rsidRPr="007C75B7">
              <w:rPr>
                <w:rFonts w:asciiTheme="minorHAnsi" w:eastAsia="Times New Roman" w:hAnsiTheme="minorHAnsi" w:cstheme="minorHAnsi"/>
                <w:color w:val="000000" w:themeColor="text1"/>
                <w:lang w:eastAsia="en-GB"/>
              </w:rPr>
              <w:t xml:space="preserve"> and </w:t>
            </w:r>
            <w:r>
              <w:rPr>
                <w:rFonts w:asciiTheme="minorHAnsi" w:eastAsia="Times New Roman" w:hAnsiTheme="minorHAnsi" w:cstheme="minorHAnsi"/>
                <w:color w:val="000000" w:themeColor="text1"/>
                <w:lang w:eastAsia="en-GB"/>
              </w:rPr>
              <w:t>respect</w:t>
            </w:r>
            <w:r w:rsidRPr="007C75B7">
              <w:rPr>
                <w:rFonts w:asciiTheme="minorHAnsi" w:eastAsia="Times New Roman" w:hAnsiTheme="minorHAnsi" w:cstheme="minorHAnsi"/>
                <w:color w:val="000000" w:themeColor="text1"/>
                <w:lang w:eastAsia="en-GB"/>
              </w:rPr>
              <w:t xml:space="preserve"> </w:t>
            </w:r>
            <w:r>
              <w:rPr>
                <w:rFonts w:asciiTheme="minorHAnsi" w:eastAsia="Times New Roman" w:hAnsiTheme="minorHAnsi" w:cstheme="minorHAnsi"/>
                <w:color w:val="000000" w:themeColor="text1"/>
                <w:lang w:eastAsia="en-GB"/>
              </w:rPr>
              <w:t>all the children and families with fairness and equity.</w:t>
            </w:r>
          </w:p>
          <w:p w14:paraId="51EC5080"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1D92633"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9B5B5A"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07C563A" w14:textId="77777777" w:rsidTr="002D2156">
        <w:tc>
          <w:tcPr>
            <w:tcW w:w="2409" w:type="dxa"/>
            <w:shd w:val="clear" w:color="auto" w:fill="B8CCE4"/>
            <w:hideMark/>
          </w:tcPr>
          <w:p w14:paraId="304C82A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a. Promoted respect for diversity, and supported anti-bias and inclusive practices: </w:t>
            </w:r>
          </w:p>
          <w:p w14:paraId="023E3BE2" w14:textId="77777777" w:rsidR="00031441" w:rsidRPr="00031441" w:rsidRDefault="00031441" w:rsidP="00F8080B">
            <w:pPr>
              <w:numPr>
                <w:ilvl w:val="1"/>
                <w:numId w:val="23"/>
              </w:numPr>
              <w:spacing w:after="0" w:line="240" w:lineRule="auto"/>
              <w:ind w:left="411"/>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60 words) </w:t>
            </w:r>
          </w:p>
          <w:p w14:paraId="288C0B72" w14:textId="77777777" w:rsidR="00031441" w:rsidRPr="00031441" w:rsidRDefault="00031441" w:rsidP="00031441">
            <w:pPr>
              <w:spacing w:after="0" w:line="240" w:lineRule="auto"/>
              <w:ind w:left="411"/>
              <w:contextualSpacing/>
              <w:textAlignment w:val="baseline"/>
              <w:rPr>
                <w:rFonts w:asciiTheme="minorHAnsi" w:eastAsia="Times New Roman" w:hAnsiTheme="minorHAnsi" w:cstheme="minorHAnsi"/>
                <w:lang w:eastAsia="en-GB"/>
              </w:rPr>
            </w:pPr>
          </w:p>
        </w:tc>
        <w:tc>
          <w:tcPr>
            <w:tcW w:w="6601" w:type="dxa"/>
            <w:shd w:val="clear" w:color="auto" w:fill="auto"/>
            <w:hideMark/>
          </w:tcPr>
          <w:p w14:paraId="47991E90" w14:textId="77777777" w:rsidR="00031441" w:rsidRPr="003F20EC" w:rsidRDefault="007C75B7"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3F20EC">
              <w:rPr>
                <w:rFonts w:asciiTheme="minorHAnsi" w:eastAsia="Times New Roman" w:hAnsiTheme="minorHAnsi" w:cstheme="minorHAnsi"/>
                <w:color w:val="000000" w:themeColor="text1"/>
                <w:sz w:val="22"/>
                <w:szCs w:val="22"/>
                <w:lang w:eastAsia="en-GB"/>
              </w:rPr>
              <w:t xml:space="preserve">Every Early childhood educational organisation respect all </w:t>
            </w:r>
            <w:r w:rsidR="003F20EC" w:rsidRPr="003F20EC">
              <w:rPr>
                <w:rFonts w:asciiTheme="minorHAnsi" w:eastAsia="Times New Roman" w:hAnsiTheme="minorHAnsi" w:cstheme="minorHAnsi"/>
                <w:color w:val="000000" w:themeColor="text1"/>
                <w:sz w:val="22"/>
                <w:szCs w:val="22"/>
                <w:lang w:eastAsia="en-GB"/>
              </w:rPr>
              <w:t xml:space="preserve">children and </w:t>
            </w:r>
            <w:proofErr w:type="gramStart"/>
            <w:r w:rsidR="003F20EC" w:rsidRPr="003F20EC">
              <w:rPr>
                <w:rFonts w:asciiTheme="minorHAnsi" w:eastAsia="Times New Roman" w:hAnsiTheme="minorHAnsi" w:cstheme="minorHAnsi"/>
                <w:color w:val="000000" w:themeColor="text1"/>
                <w:sz w:val="22"/>
                <w:szCs w:val="22"/>
                <w:lang w:eastAsia="en-GB"/>
              </w:rPr>
              <w:t>families .</w:t>
            </w:r>
            <w:proofErr w:type="gramEnd"/>
            <w:r w:rsidR="003F20EC" w:rsidRPr="003F20EC">
              <w:rPr>
                <w:rFonts w:asciiTheme="minorHAnsi" w:eastAsia="Times New Roman" w:hAnsiTheme="minorHAnsi" w:cstheme="minorHAnsi"/>
                <w:color w:val="000000" w:themeColor="text1"/>
                <w:sz w:val="22"/>
                <w:szCs w:val="22"/>
                <w:lang w:eastAsia="en-GB"/>
              </w:rPr>
              <w:t xml:space="preserve"> Support them to practice their cultural values and language.</w:t>
            </w:r>
          </w:p>
          <w:p w14:paraId="35924180" w14:textId="77777777" w:rsidR="003F20EC" w:rsidRDefault="003F20EC"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979E91" w14:textId="77777777" w:rsidR="003F20EC" w:rsidRDefault="003F20EC"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 xml:space="preserve">In my centre the celebrate different cultural activities. Like NAIDOC week they did aboriginal </w:t>
            </w:r>
            <w:proofErr w:type="gramStart"/>
            <w:r w:rsidRPr="00DE6AC0">
              <w:rPr>
                <w:rFonts w:asciiTheme="minorHAnsi" w:eastAsia="Times New Roman" w:hAnsiTheme="minorHAnsi" w:cstheme="minorHAnsi"/>
                <w:color w:val="000000" w:themeColor="text1"/>
                <w:sz w:val="22"/>
                <w:szCs w:val="22"/>
                <w:lang w:eastAsia="en-GB"/>
              </w:rPr>
              <w:t>art ,craft</w:t>
            </w:r>
            <w:proofErr w:type="gramEnd"/>
            <w:r w:rsidRPr="00DE6AC0">
              <w:rPr>
                <w:rFonts w:asciiTheme="minorHAnsi" w:eastAsia="Times New Roman" w:hAnsiTheme="minorHAnsi" w:cstheme="minorHAnsi"/>
                <w:color w:val="000000" w:themeColor="text1"/>
                <w:sz w:val="22"/>
                <w:szCs w:val="22"/>
                <w:lang w:eastAsia="en-GB"/>
              </w:rPr>
              <w:t xml:space="preserve"> painting, story reading, dress up, singing and dancing</w:t>
            </w:r>
            <w:r w:rsidR="00DE6AC0" w:rsidRPr="00DE6AC0">
              <w:rPr>
                <w:rFonts w:asciiTheme="minorHAnsi" w:eastAsia="Times New Roman" w:hAnsiTheme="minorHAnsi" w:cstheme="minorHAnsi"/>
                <w:color w:val="000000" w:themeColor="text1"/>
                <w:sz w:val="22"/>
                <w:szCs w:val="22"/>
                <w:lang w:eastAsia="en-GB"/>
              </w:rPr>
              <w:t>.</w:t>
            </w:r>
            <w:r w:rsidRPr="00DE6AC0">
              <w:rPr>
                <w:rFonts w:asciiTheme="minorHAnsi" w:eastAsia="Times New Roman" w:hAnsiTheme="minorHAnsi" w:cstheme="minorHAnsi"/>
                <w:color w:val="000000" w:themeColor="text1"/>
                <w:sz w:val="22"/>
                <w:szCs w:val="22"/>
                <w:lang w:eastAsia="en-GB"/>
              </w:rPr>
              <w:t xml:space="preserve"> </w:t>
            </w:r>
          </w:p>
          <w:p w14:paraId="23C39B55"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0A040668"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They enjoy the “</w:t>
            </w:r>
            <w:proofErr w:type="spellStart"/>
            <w:r>
              <w:rPr>
                <w:rFonts w:asciiTheme="minorHAnsi" w:eastAsia="Times New Roman" w:hAnsiTheme="minorHAnsi" w:cstheme="minorHAnsi"/>
                <w:color w:val="000000" w:themeColor="text1"/>
                <w:sz w:val="22"/>
                <w:szCs w:val="22"/>
                <w:lang w:eastAsia="en-GB"/>
              </w:rPr>
              <w:t>Dewali</w:t>
            </w:r>
            <w:proofErr w:type="spellEnd"/>
            <w:r>
              <w:rPr>
                <w:rFonts w:asciiTheme="minorHAnsi" w:eastAsia="Times New Roman" w:hAnsiTheme="minorHAnsi" w:cstheme="minorHAnsi"/>
                <w:color w:val="000000" w:themeColor="text1"/>
                <w:sz w:val="22"/>
                <w:szCs w:val="22"/>
                <w:lang w:eastAsia="en-GB"/>
              </w:rPr>
              <w:t xml:space="preserve"> </w:t>
            </w:r>
            <w:proofErr w:type="gramStart"/>
            <w:r>
              <w:rPr>
                <w:rFonts w:asciiTheme="minorHAnsi" w:eastAsia="Times New Roman" w:hAnsiTheme="minorHAnsi" w:cstheme="minorHAnsi"/>
                <w:color w:val="000000" w:themeColor="text1"/>
                <w:sz w:val="22"/>
                <w:szCs w:val="22"/>
                <w:lang w:eastAsia="en-GB"/>
              </w:rPr>
              <w:t>“ festival</w:t>
            </w:r>
            <w:proofErr w:type="gramEnd"/>
            <w:r>
              <w:rPr>
                <w:rFonts w:asciiTheme="minorHAnsi" w:eastAsia="Times New Roman" w:hAnsiTheme="minorHAnsi" w:cstheme="minorHAnsi"/>
                <w:color w:val="000000" w:themeColor="text1"/>
                <w:sz w:val="22"/>
                <w:szCs w:val="22"/>
                <w:lang w:eastAsia="en-GB"/>
              </w:rPr>
              <w:t xml:space="preserve">. Children and educators did </w:t>
            </w:r>
            <w:proofErr w:type="gramStart"/>
            <w:r>
              <w:rPr>
                <w:rFonts w:asciiTheme="minorHAnsi" w:eastAsia="Times New Roman" w:hAnsiTheme="minorHAnsi" w:cstheme="minorHAnsi"/>
                <w:color w:val="000000" w:themeColor="text1"/>
                <w:sz w:val="22"/>
                <w:szCs w:val="22"/>
                <w:lang w:eastAsia="en-GB"/>
              </w:rPr>
              <w:t>painting</w:t>
            </w:r>
            <w:proofErr w:type="gramEnd"/>
            <w:r>
              <w:rPr>
                <w:rFonts w:asciiTheme="minorHAnsi" w:eastAsia="Times New Roman" w:hAnsiTheme="minorHAnsi" w:cstheme="minorHAnsi"/>
                <w:color w:val="000000" w:themeColor="text1"/>
                <w:sz w:val="22"/>
                <w:szCs w:val="22"/>
                <w:lang w:eastAsia="en-GB"/>
              </w:rPr>
              <w:t xml:space="preserve"> story reading.</w:t>
            </w:r>
          </w:p>
          <w:p w14:paraId="76CCD084"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0020E7F5" w14:textId="2BADFE7D" w:rsidR="00DE6AC0" w:rsidRP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Now they are starting activities regarding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They put new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books, big Santa’s picture and they are also doing painting and craft.</w:t>
            </w:r>
          </w:p>
          <w:p w14:paraId="4D08C2EF" w14:textId="0A266A1F"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7EC1D9C3" w14:textId="2C69D79C" w:rsidR="00DE6AC0" w:rsidRPr="001D76AF"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Here also encourage children to practice </w:t>
            </w:r>
            <w:proofErr w:type="spellStart"/>
            <w:r w:rsidR="001D76AF" w:rsidRPr="001D76AF">
              <w:rPr>
                <w:rFonts w:asciiTheme="minorHAnsi" w:eastAsia="Times New Roman" w:hAnsiTheme="minorHAnsi" w:cstheme="minorHAnsi"/>
                <w:color w:val="000000" w:themeColor="text1"/>
                <w:sz w:val="22"/>
                <w:szCs w:val="22"/>
                <w:lang w:eastAsia="en-GB"/>
              </w:rPr>
              <w:t>there own</w:t>
            </w:r>
            <w:proofErr w:type="spellEnd"/>
            <w:r w:rsidR="001D76AF" w:rsidRPr="001D76AF">
              <w:rPr>
                <w:rFonts w:asciiTheme="minorHAnsi" w:eastAsia="Times New Roman" w:hAnsiTheme="minorHAnsi" w:cstheme="minorHAnsi"/>
                <w:color w:val="000000" w:themeColor="text1"/>
                <w:sz w:val="22"/>
                <w:szCs w:val="22"/>
                <w:lang w:eastAsia="en-GB"/>
              </w:rPr>
              <w:t>/ cultural/home language practice. Some times educators asked families to shared their common word from their language.</w:t>
            </w:r>
          </w:p>
          <w:p w14:paraId="6825B890"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1F9FCCB1" w14:textId="15B5F266" w:rsidR="00DE6AC0" w:rsidRP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tc>
      </w:tr>
      <w:tr w:rsidR="002D2156" w:rsidRPr="00031441" w14:paraId="487E7360" w14:textId="77777777" w:rsidTr="002D2156">
        <w:trPr>
          <w:trHeight w:val="350"/>
        </w:trPr>
        <w:tc>
          <w:tcPr>
            <w:tcW w:w="2409" w:type="dxa"/>
            <w:vMerge w:val="restart"/>
            <w:shd w:val="clear" w:color="auto" w:fill="B8CCE4"/>
            <w:hideMark/>
          </w:tcPr>
          <w:p w14:paraId="4D04C430"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 Identify the strategies that worked well and areas you would like to improve: </w:t>
            </w:r>
          </w:p>
          <w:p w14:paraId="4AE74C77"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B8CCE4" w:themeFill="accent1" w:themeFillTint="66"/>
            <w:hideMark/>
          </w:tcPr>
          <w:p w14:paraId="266D41B5"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Successful strategies:</w:t>
            </w:r>
            <w:r w:rsidRPr="00031441">
              <w:rPr>
                <w:rFonts w:asciiTheme="minorHAnsi" w:eastAsia="Times New Roman" w:hAnsiTheme="minorHAnsi" w:cstheme="minorHAnsi"/>
                <w:lang w:eastAsia="en-GB"/>
              </w:rPr>
              <w:t> </w:t>
            </w:r>
          </w:p>
        </w:tc>
      </w:tr>
      <w:tr w:rsidR="002D2156" w:rsidRPr="00031441" w14:paraId="40452F6A" w14:textId="77777777" w:rsidTr="002D2156">
        <w:trPr>
          <w:trHeight w:val="1039"/>
        </w:trPr>
        <w:tc>
          <w:tcPr>
            <w:tcW w:w="2409" w:type="dxa"/>
            <w:vMerge/>
            <w:shd w:val="clear" w:color="auto" w:fill="B8CCE4"/>
          </w:tcPr>
          <w:p w14:paraId="5A42EA5B"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tcPr>
          <w:p w14:paraId="10393559" w14:textId="77777777" w:rsidR="002D2156"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Aboriginal cultural practice like </w:t>
            </w:r>
            <w:proofErr w:type="gramStart"/>
            <w:r w:rsidRPr="001D76AF">
              <w:rPr>
                <w:rFonts w:asciiTheme="minorHAnsi" w:eastAsia="Times New Roman" w:hAnsiTheme="minorHAnsi" w:cstheme="minorHAnsi"/>
                <w:color w:val="000000" w:themeColor="text1"/>
                <w:sz w:val="22"/>
                <w:szCs w:val="22"/>
                <w:lang w:eastAsia="en-GB"/>
              </w:rPr>
              <w:t>arts ,</w:t>
            </w:r>
            <w:proofErr w:type="gramEnd"/>
            <w:r w:rsidRPr="001D76AF">
              <w:rPr>
                <w:rFonts w:asciiTheme="minorHAnsi" w:eastAsia="Times New Roman" w:hAnsiTheme="minorHAnsi" w:cstheme="minorHAnsi"/>
                <w:color w:val="000000" w:themeColor="text1"/>
                <w:sz w:val="22"/>
                <w:szCs w:val="22"/>
                <w:lang w:eastAsia="en-GB"/>
              </w:rPr>
              <w:t xml:space="preserve"> craft ,story reading and decoration inside the room is good.</w:t>
            </w:r>
          </w:p>
          <w:p w14:paraId="581C152D" w14:textId="77777777" w:rsid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4F2D3C08" w14:textId="5805008A" w:rsidR="001D76AF" w:rsidRP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 xml:space="preserve">Putting a map from where they come </w:t>
            </w:r>
            <w:proofErr w:type="gramStart"/>
            <w:r>
              <w:rPr>
                <w:rFonts w:asciiTheme="minorHAnsi" w:eastAsia="Times New Roman" w:hAnsiTheme="minorHAnsi" w:cstheme="minorHAnsi"/>
                <w:color w:val="000000" w:themeColor="text1"/>
                <w:sz w:val="22"/>
                <w:szCs w:val="22"/>
                <w:lang w:eastAsia="en-GB"/>
              </w:rPr>
              <w:t>from .</w:t>
            </w:r>
            <w:proofErr w:type="gramEnd"/>
            <w:r>
              <w:rPr>
                <w:rFonts w:asciiTheme="minorHAnsi" w:eastAsia="Times New Roman" w:hAnsiTheme="minorHAnsi" w:cstheme="minorHAnsi"/>
                <w:color w:val="000000" w:themeColor="text1"/>
                <w:sz w:val="22"/>
                <w:szCs w:val="22"/>
                <w:lang w:eastAsia="en-GB"/>
              </w:rPr>
              <w:t xml:space="preserve"> </w:t>
            </w:r>
          </w:p>
          <w:p w14:paraId="017A9DD1" w14:textId="52F28F04"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Celebrate different cultural program.</w:t>
            </w:r>
          </w:p>
          <w:p w14:paraId="3E656C70" w14:textId="3E277F61"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 xml:space="preserve">Encourage practice </w:t>
            </w:r>
            <w:r w:rsidR="00E07244" w:rsidRPr="00E07244">
              <w:rPr>
                <w:rFonts w:asciiTheme="minorHAnsi" w:eastAsia="Times New Roman" w:hAnsiTheme="minorHAnsi" w:cstheme="minorHAnsi"/>
                <w:color w:val="000000" w:themeColor="text1"/>
                <w:sz w:val="22"/>
                <w:szCs w:val="22"/>
                <w:lang w:eastAsia="en-GB"/>
              </w:rPr>
              <w:t>another or own language</w:t>
            </w:r>
          </w:p>
          <w:p w14:paraId="29572892" w14:textId="77777777" w:rsidR="001D76AF" w:rsidRP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roofErr w:type="gramStart"/>
            <w:r w:rsidRPr="00E07244">
              <w:rPr>
                <w:rFonts w:asciiTheme="minorHAnsi" w:eastAsia="Times New Roman" w:hAnsiTheme="minorHAnsi" w:cstheme="minorHAnsi"/>
                <w:color w:val="000000" w:themeColor="text1"/>
                <w:sz w:val="22"/>
                <w:szCs w:val="22"/>
                <w:lang w:eastAsia="en-GB"/>
              </w:rPr>
              <w:t>Arranged  to</w:t>
            </w:r>
            <w:proofErr w:type="gramEnd"/>
            <w:r w:rsidRPr="00E07244">
              <w:rPr>
                <w:rFonts w:asciiTheme="minorHAnsi" w:eastAsia="Times New Roman" w:hAnsiTheme="minorHAnsi" w:cstheme="minorHAnsi"/>
                <w:color w:val="000000" w:themeColor="text1"/>
                <w:sz w:val="22"/>
                <w:szCs w:val="22"/>
                <w:lang w:eastAsia="en-GB"/>
              </w:rPr>
              <w:t xml:space="preserve"> practice program for another language</w:t>
            </w:r>
          </w:p>
          <w:p w14:paraId="54259154" w14:textId="39BAA4EA" w:rsidR="00E07244" w:rsidRPr="001D76AF"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E07244">
              <w:rPr>
                <w:rFonts w:asciiTheme="minorHAnsi" w:eastAsia="Times New Roman" w:hAnsiTheme="minorHAnsi" w:cstheme="minorHAnsi"/>
                <w:color w:val="000000" w:themeColor="text1"/>
                <w:sz w:val="22"/>
                <w:szCs w:val="22"/>
                <w:lang w:eastAsia="en-GB"/>
              </w:rPr>
              <w:t xml:space="preserve">Respect all children and families whatever their </w:t>
            </w:r>
            <w:proofErr w:type="gramStart"/>
            <w:r w:rsidRPr="00E07244">
              <w:rPr>
                <w:rFonts w:asciiTheme="minorHAnsi" w:eastAsia="Times New Roman" w:hAnsiTheme="minorHAnsi" w:cstheme="minorHAnsi"/>
                <w:color w:val="000000" w:themeColor="text1"/>
                <w:sz w:val="22"/>
                <w:szCs w:val="22"/>
                <w:lang w:eastAsia="en-GB"/>
              </w:rPr>
              <w:t>culture ,religions</w:t>
            </w:r>
            <w:proofErr w:type="gramEnd"/>
            <w:r w:rsidRPr="00E07244">
              <w:rPr>
                <w:rFonts w:asciiTheme="minorHAnsi" w:eastAsia="Times New Roman" w:hAnsiTheme="minorHAnsi" w:cstheme="minorHAnsi"/>
                <w:color w:val="000000" w:themeColor="text1"/>
                <w:sz w:val="22"/>
                <w:szCs w:val="22"/>
                <w:lang w:eastAsia="en-GB"/>
              </w:rPr>
              <w:t>, race or language.</w:t>
            </w:r>
          </w:p>
        </w:tc>
      </w:tr>
      <w:tr w:rsidR="002D2156" w:rsidRPr="00031441" w14:paraId="5779AD44" w14:textId="77777777" w:rsidTr="002D2156">
        <w:trPr>
          <w:trHeight w:val="350"/>
        </w:trPr>
        <w:tc>
          <w:tcPr>
            <w:tcW w:w="0" w:type="auto"/>
            <w:vMerge/>
            <w:shd w:val="clear" w:color="auto" w:fill="B8CCE4"/>
            <w:vAlign w:val="center"/>
            <w:hideMark/>
          </w:tcPr>
          <w:p w14:paraId="361D13AD"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B8CCE4" w:themeFill="accent1" w:themeFillTint="66"/>
            <w:hideMark/>
          </w:tcPr>
          <w:p w14:paraId="1488999C"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Areas for improvement: </w:t>
            </w:r>
          </w:p>
        </w:tc>
      </w:tr>
      <w:tr w:rsidR="002D2156" w:rsidRPr="00031441" w14:paraId="5605F2B4" w14:textId="77777777" w:rsidTr="002D2156">
        <w:trPr>
          <w:trHeight w:val="1277"/>
        </w:trPr>
        <w:tc>
          <w:tcPr>
            <w:tcW w:w="0" w:type="auto"/>
            <w:vMerge/>
            <w:shd w:val="clear" w:color="auto" w:fill="B8CCE4"/>
            <w:vAlign w:val="center"/>
          </w:tcPr>
          <w:p w14:paraId="274E673F"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auto"/>
          </w:tcPr>
          <w:p w14:paraId="5C518B85" w14:textId="77777777" w:rsidR="002D2156"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They need to improve more practice aboriginal dancing and singing</w:t>
            </w:r>
            <w:r>
              <w:rPr>
                <w:rFonts w:asciiTheme="minorHAnsi" w:eastAsia="Times New Roman" w:hAnsiTheme="minorHAnsi" w:cstheme="minorHAnsi"/>
                <w:color w:val="000000" w:themeColor="text1"/>
                <w:sz w:val="22"/>
                <w:szCs w:val="22"/>
                <w:lang w:eastAsia="en-GB"/>
              </w:rPr>
              <w:t>.</w:t>
            </w:r>
          </w:p>
          <w:p w14:paraId="6F9368EB" w14:textId="77777777" w:rsid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Celebrate more different cultural program.</w:t>
            </w:r>
          </w:p>
          <w:p w14:paraId="05DBA2EC" w14:textId="45C38374" w:rsidR="00E07244" w:rsidRPr="00E07244"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4621A6">
              <w:rPr>
                <w:rFonts w:asciiTheme="minorHAnsi" w:eastAsia="Times New Roman" w:hAnsiTheme="minorHAnsi" w:cstheme="minorHAnsi"/>
                <w:color w:val="000000" w:themeColor="text1"/>
                <w:sz w:val="22"/>
                <w:szCs w:val="22"/>
                <w:lang w:eastAsia="en-GB"/>
              </w:rPr>
              <w:t xml:space="preserve">Encourage families to involvement </w:t>
            </w:r>
            <w:r w:rsidR="004621A6" w:rsidRPr="004621A6">
              <w:rPr>
                <w:rFonts w:asciiTheme="minorHAnsi" w:eastAsia="Times New Roman" w:hAnsiTheme="minorHAnsi" w:cstheme="minorHAnsi"/>
                <w:color w:val="000000" w:themeColor="text1"/>
                <w:sz w:val="22"/>
                <w:szCs w:val="22"/>
                <w:lang w:eastAsia="en-GB"/>
              </w:rPr>
              <w:t>more in children activities</w:t>
            </w:r>
          </w:p>
        </w:tc>
      </w:tr>
      <w:tr w:rsidR="00031441" w:rsidRPr="00031441" w14:paraId="5D04B4FC" w14:textId="77777777" w:rsidTr="002D2156">
        <w:tc>
          <w:tcPr>
            <w:tcW w:w="2409" w:type="dxa"/>
            <w:shd w:val="clear" w:color="auto" w:fill="B8CCE4"/>
            <w:hideMark/>
          </w:tcPr>
          <w:p w14:paraId="71F9015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 Practices that were fair and equitable, to support children’s learning outcomes:  </w:t>
            </w:r>
          </w:p>
          <w:p w14:paraId="78B629B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p w14:paraId="7F6A74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hideMark/>
          </w:tcPr>
          <w:p w14:paraId="3203F61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B5684A7" w14:textId="77777777" w:rsidTr="002D2156">
        <w:tc>
          <w:tcPr>
            <w:tcW w:w="2409" w:type="dxa"/>
            <w:shd w:val="clear" w:color="auto" w:fill="B8CCE4"/>
            <w:vAlign w:val="center"/>
            <w:hideMark/>
          </w:tcPr>
          <w:p w14:paraId="189FFF3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 Identify the policy and procedures and statements from the service philosophy that relate to inclusion, equity and diversity. Reflect on how these were implemented from your practice. How would you improve? </w:t>
            </w:r>
          </w:p>
          <w:p w14:paraId="4D0EA86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auto"/>
            <w:hideMark/>
          </w:tcPr>
          <w:p w14:paraId="465EBBC6" w14:textId="77777777" w:rsidR="00031441" w:rsidRPr="002C0D85" w:rsidRDefault="00031441"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12BDFD3"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0B365D60" w14:textId="77777777" w:rsidR="00031441" w:rsidRPr="00031441" w:rsidRDefault="00031441" w:rsidP="00031441">
      <w:pPr>
        <w:rPr>
          <w:rFonts w:asciiTheme="minorHAnsi" w:hAnsiTheme="minorHAnsi"/>
          <w:color w:val="2D739F"/>
          <w:sz w:val="32"/>
          <w:szCs w:val="22"/>
          <w:lang w:val="en-US"/>
        </w:rPr>
      </w:pPr>
      <w:bookmarkStart w:id="51" w:name="_Toc46065926"/>
      <w:r w:rsidRPr="00031441">
        <w:rPr>
          <w:rFonts w:ascii="Times New Roman" w:eastAsia="Times New Roman" w:hAnsi="Times New Roman" w:cs="Times New Roman"/>
          <w:lang w:eastAsia="en-GB"/>
        </w:rPr>
        <w:br w:type="page"/>
      </w:r>
    </w:p>
    <w:p w14:paraId="3FA8D670"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52" w:name="_Toc46473912"/>
      <w:bookmarkStart w:id="53" w:name="_Toc51059690"/>
      <w:r w:rsidRPr="00031441">
        <w:rPr>
          <w:rFonts w:asciiTheme="minorHAnsi" w:hAnsiTheme="minorHAnsi"/>
          <w:color w:val="2D739F"/>
          <w:sz w:val="32"/>
          <w:szCs w:val="22"/>
          <w:lang w:val="en-US"/>
        </w:rPr>
        <w:lastRenderedPageBreak/>
        <w:t>Part 2 Individual Support and Inclusion Plan</w:t>
      </w:r>
      <w:bookmarkEnd w:id="51"/>
      <w:bookmarkEnd w:id="52"/>
      <w:bookmarkEnd w:id="53"/>
    </w:p>
    <w:tbl>
      <w:tblPr>
        <w:tblStyle w:val="TableGridLight"/>
        <w:tblW w:w="0" w:type="auto"/>
        <w:shd w:val="clear" w:color="auto" w:fill="BFBFBF" w:themeFill="background1" w:themeFillShade="BF"/>
        <w:tblLook w:val="04A0" w:firstRow="1" w:lastRow="0" w:firstColumn="1" w:lastColumn="0" w:noHBand="0" w:noVBand="1"/>
      </w:tblPr>
      <w:tblGrid>
        <w:gridCol w:w="6870"/>
        <w:gridCol w:w="2146"/>
      </w:tblGrid>
      <w:tr w:rsidR="00031441" w:rsidRPr="00031441" w14:paraId="68E68E6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4B374C42"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23755FBD"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2)</w:t>
            </w:r>
          </w:p>
        </w:tc>
      </w:tr>
      <w:tr w:rsidR="00031441" w:rsidRPr="00031441" w14:paraId="0D7304B4"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FF10C55" w14:textId="77777777" w:rsidR="00031441" w:rsidRPr="00031441" w:rsidRDefault="00031441" w:rsidP="00031441">
            <w:pPr>
              <w:spacing w:after="120" w:line="276" w:lineRule="auto"/>
              <w:rPr>
                <w:rFonts w:asciiTheme="minorHAnsi" w:eastAsia="Times New Roman" w:hAnsiTheme="minorHAnsi" w:cstheme="minorHAnsi"/>
                <w:b/>
                <w:bCs/>
                <w:sz w:val="22"/>
                <w:szCs w:val="22"/>
                <w:lang w:eastAsia="en-AU"/>
              </w:rPr>
            </w:pPr>
            <w:r w:rsidRPr="00031441">
              <w:rPr>
                <w:rFonts w:asciiTheme="minorHAnsi" w:eastAsia="Times New Roman" w:hAnsiTheme="minorHAnsi" w:cstheme="minorHAnsi"/>
                <w:b/>
                <w:bCs/>
                <w:sz w:val="22"/>
                <w:szCs w:val="22"/>
                <w:lang w:eastAsia="en-AU"/>
              </w:rPr>
              <w:t>Introduction</w:t>
            </w:r>
          </w:p>
        </w:tc>
      </w:tr>
      <w:tr w:rsidR="00031441" w:rsidRPr="00031441" w14:paraId="21DFD89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0882F8E" w14:textId="77777777" w:rsidR="00031441" w:rsidRPr="00031441" w:rsidRDefault="00031441" w:rsidP="00031441">
            <w:pPr>
              <w:shd w:val="clear" w:color="auto" w:fill="D9D9D9" w:themeFill="background1" w:themeFillShade="D9"/>
              <w:spacing w:after="120" w:line="276" w:lineRule="auto"/>
              <w:rPr>
                <w:rFonts w:asciiTheme="minorHAnsi" w:eastAsia="Times New Roman" w:hAnsiTheme="minorHAnsi" w:cstheme="minorHAnsi"/>
                <w:color w:val="000000"/>
                <w:szCs w:val="20"/>
                <w:shd w:val="clear" w:color="auto" w:fill="BFBFBF" w:themeFill="background1" w:themeFillShade="BF"/>
                <w:lang w:eastAsia="en-GB"/>
              </w:rPr>
            </w:pPr>
            <w:r w:rsidRPr="00031441">
              <w:rPr>
                <w:rFonts w:asciiTheme="minorHAnsi" w:eastAsia="Times New Roman" w:hAnsiTheme="minorHAnsi" w:cstheme="minorHAnsi"/>
                <w:color w:val="000000"/>
                <w:szCs w:val="20"/>
                <w:shd w:val="clear" w:color="auto" w:fill="D9D9D9" w:themeFill="background1" w:themeFillShade="D9"/>
                <w:lang w:eastAsia="en-GB"/>
              </w:rPr>
              <w:t>To complete this part of the assessment you are required to develop and implement an Individual Support and Inclusion Plan for a focus child.</w:t>
            </w:r>
          </w:p>
          <w:p w14:paraId="53951CF9"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In consultation with your workplace supervisor, you are to select one child who requires support for participation and cooperative behaviour.  </w:t>
            </w:r>
          </w:p>
          <w:p w14:paraId="1A8553C0"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07EAB7AF"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Once you have identified a child requiring support, you can gather information to develop and implement an </w:t>
            </w:r>
            <w:r w:rsidRPr="00031441">
              <w:rPr>
                <w:rFonts w:asciiTheme="minorHAnsi" w:eastAsia="Times New Roman" w:hAnsiTheme="minorHAnsi" w:cstheme="minorHAnsi"/>
                <w:i/>
                <w:szCs w:val="20"/>
                <w:u w:val="single"/>
                <w:lang w:eastAsia="en-GB"/>
              </w:rPr>
              <w:t>Individual Support and Inclusion Plan</w:t>
            </w:r>
            <w:r w:rsidRPr="00031441">
              <w:rPr>
                <w:rFonts w:asciiTheme="minorHAnsi" w:eastAsia="Times New Roman" w:hAnsiTheme="minorHAnsi" w:cstheme="minorHAnsi"/>
                <w:szCs w:val="20"/>
                <w:lang w:eastAsia="en-GB"/>
              </w:rPr>
              <w:t xml:space="preserve"> for your focus child. </w:t>
            </w:r>
          </w:p>
          <w:p w14:paraId="52955A43"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46B4A431"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 xml:space="preserve">You are required to complete the following: </w:t>
            </w:r>
          </w:p>
          <w:p w14:paraId="1B0BBC34"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1: Permission to Observe </w:t>
            </w:r>
          </w:p>
          <w:p w14:paraId="2C3FC68C"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2: Journal Entries </w:t>
            </w:r>
          </w:p>
          <w:p w14:paraId="25B0B06B"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Journal Entry 1</w:t>
            </w:r>
          </w:p>
          <w:p w14:paraId="066CBE42"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Journal Entry 2 </w:t>
            </w:r>
          </w:p>
          <w:p w14:paraId="14CBA51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3: Child Observations </w:t>
            </w:r>
          </w:p>
          <w:p w14:paraId="63896F9F"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Anecdotal Record </w:t>
            </w:r>
          </w:p>
          <w:p w14:paraId="2A8C01CD"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Jottings </w:t>
            </w:r>
          </w:p>
          <w:p w14:paraId="582DE38C"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Behaviour Chart </w:t>
            </w:r>
          </w:p>
          <w:p w14:paraId="737F560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4: Child Summary </w:t>
            </w:r>
          </w:p>
          <w:p w14:paraId="771491D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5: Engage in consultation with educators and family </w:t>
            </w:r>
          </w:p>
          <w:p w14:paraId="6B2C3853"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6: Develop an individual plan for support and inclusion </w:t>
            </w:r>
          </w:p>
          <w:p w14:paraId="1A79CA28"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7: Evaluate the individual plan for support and inclusion </w:t>
            </w:r>
          </w:p>
          <w:p w14:paraId="4D4D19B3" w14:textId="77777777" w:rsidR="00031441" w:rsidRPr="00031441" w:rsidRDefault="00031441" w:rsidP="00031441">
            <w:pPr>
              <w:textAlignment w:val="baseline"/>
              <w:rPr>
                <w:rFonts w:asciiTheme="minorHAnsi" w:eastAsia="Times New Roman" w:hAnsiTheme="minorHAnsi" w:cstheme="minorHAnsi"/>
                <w:szCs w:val="20"/>
                <w:lang w:eastAsia="en-GB"/>
              </w:rPr>
            </w:pPr>
          </w:p>
        </w:tc>
      </w:tr>
      <w:tr w:rsidR="00031441" w:rsidRPr="00031441" w14:paraId="209DFF0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3842C2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2220CFBF"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84E625F"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1616C5B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5FCEA82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2578FDC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AC4252"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Skills must be demonstrated in a regulated education and care service</w:t>
            </w:r>
          </w:p>
        </w:tc>
      </w:tr>
      <w:tr w:rsidR="00031441" w:rsidRPr="00031441" w14:paraId="5A05F8C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DACD221"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ACE01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3224E9DE"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 TAFE Permission to Observe form. </w:t>
            </w:r>
          </w:p>
          <w:p w14:paraId="4D2CB6C0"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Templates for observation techniques </w:t>
            </w:r>
          </w:p>
          <w:p w14:paraId="476BBA11"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Access to a computer and the internet to conduct research about the child’s additional need. </w:t>
            </w:r>
          </w:p>
        </w:tc>
      </w:tr>
      <w:tr w:rsidR="00031441" w:rsidRPr="00031441" w14:paraId="23D82E05"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1C207293"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27E7946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76A4DA2"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Skills must be demonstrated in a regulated education and care service. </w:t>
            </w:r>
          </w:p>
          <w:p w14:paraId="04311533" w14:textId="59D8A42B"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In addition, simulations and scenarios must be used where the full range of contexts and situations cannot be provided in the workplace or may occur only rarely. These are situations relating to an </w:t>
            </w:r>
            <w:r w:rsidR="002C0D85" w:rsidRPr="00031441">
              <w:rPr>
                <w:rFonts w:eastAsia="Times New Roman" w:cs="Segoe UI"/>
                <w:lang w:eastAsia="en-GB"/>
              </w:rPr>
              <w:t>emergency or unplanned procedure</w:t>
            </w:r>
            <w:r w:rsidRPr="00031441">
              <w:rPr>
                <w:rFonts w:eastAsia="Times New Roman" w:cs="Segoe UI"/>
                <w:lang w:eastAsia="en-GB"/>
              </w:rPr>
              <w:t> where assessment in these circumstances would be unsafe or is impractical. </w:t>
            </w:r>
          </w:p>
          <w:p w14:paraId="6A06F4BB"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lastRenderedPageBreak/>
              <w:t>Simulated assessment environments must simulate the real-life working environment where these skills and knowledge would be performed, with all the relevant equipment and resources of that working environment. </w:t>
            </w:r>
          </w:p>
        </w:tc>
      </w:tr>
    </w:tbl>
    <w:p w14:paraId="7A3537E3"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6AE050F" w14:textId="77777777" w:rsidR="00031441" w:rsidRPr="00031441" w:rsidRDefault="00031441" w:rsidP="00031441">
      <w:pPr>
        <w:spacing w:after="0" w:line="240" w:lineRule="auto"/>
        <w:rPr>
          <w:rFonts w:asciiTheme="minorHAnsi" w:eastAsia="Times New Roman" w:hAnsiTheme="minorHAnsi" w:cstheme="minorHAnsi"/>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0599312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3D050B8F" w14:textId="77777777" w:rsidR="00031441" w:rsidRPr="00644F33" w:rsidRDefault="00031441" w:rsidP="00644F33">
            <w:pPr>
              <w:pStyle w:val="Body"/>
              <w:rPr>
                <w:b/>
                <w:bCs/>
                <w:sz w:val="22"/>
                <w:lang w:val="en-US"/>
              </w:rPr>
            </w:pPr>
            <w:bookmarkStart w:id="54" w:name="_Toc46086199"/>
            <w:bookmarkStart w:id="55" w:name="_Toc46473913"/>
            <w:r w:rsidRPr="00644F33">
              <w:rPr>
                <w:b/>
                <w:bCs/>
                <w:lang w:val="en-US"/>
              </w:rPr>
              <w:t>Task 1: Permission to observe</w:t>
            </w:r>
            <w:bookmarkEnd w:id="54"/>
            <w:bookmarkEnd w:id="55"/>
            <w:r w:rsidRPr="00644F33">
              <w:rPr>
                <w:b/>
                <w:bCs/>
                <w:lang w:val="en-US"/>
              </w:rPr>
              <w:t xml:space="preserve">  </w:t>
            </w:r>
          </w:p>
        </w:tc>
      </w:tr>
      <w:tr w:rsidR="00031441" w:rsidRPr="00031441" w14:paraId="1720F740"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60FECA6E" w14:textId="77777777" w:rsidR="00031441" w:rsidRPr="00031441" w:rsidRDefault="00031441" w:rsidP="00031441">
            <w:pPr>
              <w:textAlignment w:val="baseline"/>
              <w:rPr>
                <w:rFonts w:asciiTheme="minorHAnsi" w:eastAsia="Times New Roman" w:hAnsiTheme="minorHAnsi" w:cstheme="minorHAnsi"/>
                <w:lang w:eastAsia="en-GB"/>
              </w:rPr>
            </w:pPr>
          </w:p>
          <w:p w14:paraId="29A8B91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consultation with your workplace supervisor, you are required to choose a focus child who requires support for participation and cooperative behaviour.  </w:t>
            </w:r>
          </w:p>
          <w:p w14:paraId="48D0E2F2" w14:textId="77777777" w:rsidR="00031441" w:rsidRPr="00031441" w:rsidRDefault="00031441" w:rsidP="00031441">
            <w:pPr>
              <w:textAlignment w:val="baseline"/>
              <w:rPr>
                <w:rFonts w:asciiTheme="minorHAnsi" w:eastAsia="Times New Roman" w:hAnsiTheme="minorHAnsi" w:cstheme="minorHAnsi"/>
                <w:lang w:eastAsia="en-GB"/>
              </w:rPr>
            </w:pPr>
          </w:p>
          <w:p w14:paraId="109F3DFA"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This child will be your focus child for </w:t>
            </w:r>
            <w:r w:rsidRPr="00031441">
              <w:rPr>
                <w:rFonts w:asciiTheme="minorHAnsi" w:eastAsia="Times New Roman" w:hAnsiTheme="minorHAnsi" w:cstheme="minorHAnsi"/>
                <w:i/>
                <w:u w:val="single"/>
                <w:lang w:eastAsia="en-GB"/>
              </w:rPr>
              <w:t>Part 2 Individual support and inclusion plan.</w:t>
            </w:r>
            <w:r w:rsidRPr="00031441">
              <w:rPr>
                <w:rFonts w:asciiTheme="minorHAnsi" w:eastAsia="Times New Roman" w:hAnsiTheme="minorHAnsi" w:cstheme="minorHAnsi"/>
                <w:lang w:eastAsia="en-GB"/>
              </w:rPr>
              <w:t xml:space="preserve"> </w:t>
            </w:r>
          </w:p>
          <w:p w14:paraId="48194E0D" w14:textId="77777777" w:rsidR="00031441" w:rsidRPr="00031441" w:rsidRDefault="00031441" w:rsidP="00031441">
            <w:pPr>
              <w:textAlignment w:val="baseline"/>
              <w:rPr>
                <w:rFonts w:asciiTheme="minorHAnsi" w:eastAsia="Times New Roman" w:hAnsiTheme="minorHAnsi" w:cstheme="minorHAnsi"/>
                <w:lang w:eastAsia="en-GB"/>
              </w:rPr>
            </w:pPr>
          </w:p>
          <w:p w14:paraId="0DD42556"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You must obtain permission to observe the child from their parent or legal guardian. </w:t>
            </w:r>
          </w:p>
          <w:p w14:paraId="1EA91B34" w14:textId="77777777" w:rsidR="00031441" w:rsidRPr="00031441" w:rsidRDefault="00031441" w:rsidP="00031441">
            <w:pPr>
              <w:textAlignment w:val="baseline"/>
              <w:rPr>
                <w:rFonts w:asciiTheme="minorHAnsi" w:eastAsia="Times New Roman" w:hAnsiTheme="minorHAnsi" w:cstheme="minorHAnsi"/>
                <w:lang w:eastAsia="en-GB"/>
              </w:rPr>
            </w:pPr>
          </w:p>
          <w:p w14:paraId="58854DE4"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Permission to Observe form is located in the </w:t>
            </w:r>
            <w:hyperlink w:anchor="_Appendix_Permission_to" w:history="1">
              <w:r w:rsidRPr="00031441">
                <w:rPr>
                  <w:rFonts w:asciiTheme="minorHAnsi" w:eastAsia="Times New Roman" w:hAnsiTheme="minorHAnsi" w:cstheme="minorHAnsi"/>
                  <w:i/>
                  <w:color w:val="0000C0"/>
                  <w:u w:val="single"/>
                  <w:lang w:eastAsia="en-GB"/>
                </w:rPr>
                <w:t>Appendix</w:t>
              </w:r>
            </w:hyperlink>
            <w:r w:rsidRPr="00031441">
              <w:rPr>
                <w:rFonts w:asciiTheme="minorHAnsi" w:eastAsia="Times New Roman" w:hAnsiTheme="minorHAnsi" w:cstheme="minorHAnsi"/>
                <w:lang w:eastAsia="en-GB"/>
              </w:rPr>
              <w:t xml:space="preserve"> to this document.</w:t>
            </w:r>
          </w:p>
          <w:p w14:paraId="0D09FFEB" w14:textId="77777777" w:rsidR="00031441" w:rsidRPr="00031441" w:rsidRDefault="00031441" w:rsidP="00031441">
            <w:pPr>
              <w:rPr>
                <w:rFonts w:asciiTheme="minorHAnsi" w:eastAsia="Times New Roman" w:hAnsiTheme="minorHAnsi" w:cstheme="minorHAnsi"/>
                <w:bCs/>
                <w:lang w:eastAsia="en-GB"/>
              </w:rPr>
            </w:pPr>
          </w:p>
          <w:p w14:paraId="53AB96EA"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collected this consent.</w:t>
            </w:r>
          </w:p>
          <w:p w14:paraId="78C95FDA"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606F2E05"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4457186"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must submit the signed consent form from the child’s parent/guardian </w:t>
            </w:r>
          </w:p>
        </w:tc>
      </w:tr>
    </w:tbl>
    <w:p w14:paraId="66BA16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5CF331A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BF8A589" w14:textId="77777777" w:rsidR="00031441" w:rsidRPr="00644F33" w:rsidRDefault="00031441" w:rsidP="00644F33">
            <w:pPr>
              <w:pStyle w:val="Body"/>
              <w:rPr>
                <w:b/>
                <w:bCs/>
                <w:lang w:val="en-US"/>
              </w:rPr>
            </w:pPr>
            <w:bookmarkStart w:id="56" w:name="_Toc46086200"/>
            <w:bookmarkStart w:id="57" w:name="_Toc46473914"/>
            <w:r w:rsidRPr="00644F33">
              <w:rPr>
                <w:b/>
                <w:bCs/>
                <w:lang w:val="en-US"/>
              </w:rPr>
              <w:t>Task 2: Journal Entries</w:t>
            </w:r>
            <w:bookmarkEnd w:id="56"/>
            <w:bookmarkEnd w:id="57"/>
            <w:r w:rsidRPr="00644F33">
              <w:rPr>
                <w:b/>
                <w:bCs/>
                <w:lang w:val="en-US"/>
              </w:rPr>
              <w:t xml:space="preserve"> </w:t>
            </w:r>
          </w:p>
        </w:tc>
      </w:tr>
      <w:tr w:rsidR="00031441" w:rsidRPr="00031441" w14:paraId="35BCA465"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8C4353E" w14:textId="77777777" w:rsidR="00031441" w:rsidRPr="00031441" w:rsidRDefault="00031441" w:rsidP="00031441">
            <w:pPr>
              <w:textAlignment w:val="baseline"/>
              <w:rPr>
                <w:rFonts w:asciiTheme="minorHAnsi" w:eastAsia="Times New Roman" w:hAnsiTheme="minorHAnsi" w:cstheme="minorHAnsi"/>
                <w:lang w:eastAsia="en-GB"/>
              </w:rPr>
            </w:pPr>
          </w:p>
          <w:p w14:paraId="1A3B957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are required to gather information from primary and secondary sources to support curriculum decision making and inform future planning for your focus child.  </w:t>
            </w:r>
          </w:p>
          <w:p w14:paraId="7AE1DF80" w14:textId="77777777" w:rsidR="00031441" w:rsidRPr="00031441" w:rsidRDefault="00031441" w:rsidP="00031441">
            <w:pPr>
              <w:textAlignment w:val="baseline"/>
              <w:rPr>
                <w:rFonts w:asciiTheme="minorHAnsi" w:eastAsia="Times New Roman" w:hAnsiTheme="minorHAnsi" w:cstheme="minorHAnsi"/>
                <w:lang w:eastAsia="en-AU"/>
              </w:rPr>
            </w:pPr>
          </w:p>
          <w:p w14:paraId="46483992"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help you gather information about your chosen focus child, you are required to research and collaborate to inform completion of two journal entries. </w:t>
            </w:r>
          </w:p>
          <w:p w14:paraId="5BD56A7B" w14:textId="77777777" w:rsidR="00031441" w:rsidRPr="00031441" w:rsidRDefault="00031441" w:rsidP="00031441">
            <w:pPr>
              <w:textAlignment w:val="baseline"/>
              <w:rPr>
                <w:rFonts w:asciiTheme="minorHAnsi" w:eastAsia="Times New Roman" w:hAnsiTheme="minorHAnsi" w:cstheme="minorHAnsi"/>
                <w:lang w:eastAsia="en-AU"/>
              </w:rPr>
            </w:pPr>
          </w:p>
          <w:p w14:paraId="2562E5B9"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Each journal entry has specific questions you need to reflect on and complete. </w:t>
            </w:r>
          </w:p>
          <w:p w14:paraId="5E13B968" w14:textId="77777777" w:rsidR="00031441" w:rsidRPr="00031441" w:rsidRDefault="00031441" w:rsidP="00031441">
            <w:pPr>
              <w:textAlignment w:val="baseline"/>
              <w:rPr>
                <w:rFonts w:asciiTheme="minorHAnsi" w:eastAsia="Times New Roman" w:hAnsiTheme="minorHAnsi" w:cstheme="minorHAnsi"/>
                <w:lang w:eastAsia="en-AU"/>
              </w:rPr>
            </w:pPr>
          </w:p>
        </w:tc>
      </w:tr>
      <w:tr w:rsidR="00031441" w:rsidRPr="00031441" w14:paraId="5CA0BA19"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20FB99D3"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b/>
                <w:lang w:eastAsia="en-AU"/>
              </w:rPr>
              <w:t>Instructions</w:t>
            </w:r>
            <w:r w:rsidRPr="00031441">
              <w:rPr>
                <w:rFonts w:asciiTheme="minorHAnsi" w:eastAsia="Times New Roman" w:hAnsiTheme="minorHAnsi" w:cstheme="minorHAnsi"/>
                <w:lang w:eastAsia="en-AU"/>
              </w:rPr>
              <w:br/>
              <w:t xml:space="preserve">Complete Journal Entry 1 and Journal Entry 2 on the templates below: </w:t>
            </w:r>
          </w:p>
          <w:p w14:paraId="6F48F30A" w14:textId="77777777" w:rsidR="00031441" w:rsidRPr="00031441" w:rsidRDefault="00031441" w:rsidP="00031441">
            <w:pPr>
              <w:textAlignment w:val="baseline"/>
              <w:rPr>
                <w:rFonts w:ascii="Times New Roman" w:eastAsia="Times New Roman" w:hAnsi="Times New Roman" w:cs="Times New Roman"/>
                <w:lang w:eastAsia="en-AU"/>
              </w:rPr>
            </w:pPr>
          </w:p>
        </w:tc>
      </w:tr>
    </w:tbl>
    <w:p w14:paraId="1D10277A"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0FC737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8A37533"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1D408E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1E659A66"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3AE0FBCB"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428722F"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1377"/>
        <w:gridCol w:w="6365"/>
      </w:tblGrid>
      <w:tr w:rsidR="00031441" w:rsidRPr="00031441" w14:paraId="78C79825" w14:textId="77777777" w:rsidTr="002C0D85">
        <w:tc>
          <w:tcPr>
            <w:tcW w:w="9010" w:type="dxa"/>
            <w:gridSpan w:val="3"/>
            <w:shd w:val="clear" w:color="auto" w:fill="D9D9D9" w:themeFill="background1" w:themeFillShade="D9"/>
            <w:hideMark/>
          </w:tcPr>
          <w:p w14:paraId="7EB1744D" w14:textId="77777777" w:rsidR="00031441" w:rsidRPr="00644F33" w:rsidRDefault="00031441" w:rsidP="00644F33">
            <w:pPr>
              <w:pStyle w:val="Body"/>
              <w:rPr>
                <w:b/>
                <w:bCs/>
                <w:sz w:val="18"/>
                <w:szCs w:val="18"/>
                <w:lang w:eastAsia="en-GB"/>
              </w:rPr>
            </w:pPr>
            <w:r w:rsidRPr="00644F33">
              <w:rPr>
                <w:b/>
                <w:bCs/>
                <w:shd w:val="clear" w:color="auto" w:fill="D9D9D9" w:themeFill="background1" w:themeFillShade="D9"/>
                <w:lang w:eastAsia="en-GB"/>
              </w:rPr>
              <w:lastRenderedPageBreak/>
              <w:t> Journal Entry 1:</w:t>
            </w:r>
            <w:r w:rsidRPr="00644F33">
              <w:rPr>
                <w:b/>
                <w:bCs/>
                <w:lang w:eastAsia="en-GB"/>
              </w:rPr>
              <w:t>  </w:t>
            </w:r>
          </w:p>
        </w:tc>
      </w:tr>
      <w:tr w:rsidR="00031441" w:rsidRPr="00031441" w14:paraId="063391C0" w14:textId="77777777" w:rsidTr="002C0D85">
        <w:tc>
          <w:tcPr>
            <w:tcW w:w="1268" w:type="dxa"/>
            <w:shd w:val="clear" w:color="auto" w:fill="B8CCE4"/>
          </w:tcPr>
          <w:p w14:paraId="1C24AC1E" w14:textId="77777777"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Day and date:</w:t>
            </w:r>
            <w:r w:rsidRPr="00031441">
              <w:rPr>
                <w:rFonts w:asciiTheme="minorHAnsi" w:eastAsia="Times New Roman" w:hAnsiTheme="minorHAnsi" w:cstheme="minorHAnsi"/>
                <w:b/>
                <w:lang w:eastAsia="en-GB"/>
              </w:rPr>
              <w:t> </w:t>
            </w:r>
            <w:r w:rsidRPr="00031441">
              <w:rPr>
                <w:rFonts w:asciiTheme="minorHAnsi" w:eastAsia="Times New Roman" w:hAnsiTheme="minorHAnsi" w:cstheme="minorHAnsi"/>
                <w:b/>
                <w:sz w:val="18"/>
                <w:szCs w:val="18"/>
                <w:lang w:eastAsia="en-GB"/>
              </w:rPr>
              <w:t xml:space="preserve"> </w:t>
            </w:r>
          </w:p>
        </w:tc>
        <w:tc>
          <w:tcPr>
            <w:tcW w:w="7742" w:type="dxa"/>
            <w:gridSpan w:val="2"/>
            <w:shd w:val="clear" w:color="auto" w:fill="auto"/>
            <w:vAlign w:val="center"/>
          </w:tcPr>
          <w:p w14:paraId="45EBCB4C"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1E2F8A2" w14:textId="1ED1F12A" w:rsidR="00031441" w:rsidRPr="00FB0B08" w:rsidRDefault="00FB0B08"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FB0B08">
              <w:rPr>
                <w:rFonts w:asciiTheme="minorHAnsi" w:eastAsia="Times New Roman" w:hAnsiTheme="minorHAnsi" w:cstheme="minorHAnsi"/>
                <w:color w:val="0F243E" w:themeColor="text2" w:themeShade="80"/>
                <w:sz w:val="22"/>
                <w:szCs w:val="22"/>
                <w:lang w:eastAsia="en-GB"/>
              </w:rPr>
              <w:t>16/11/20</w:t>
            </w:r>
          </w:p>
          <w:p w14:paraId="7B69000B"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tc>
      </w:tr>
      <w:tr w:rsidR="002C0D85" w:rsidRPr="00031441" w14:paraId="17D52F86" w14:textId="77777777" w:rsidTr="002C0D85">
        <w:trPr>
          <w:trHeight w:val="627"/>
        </w:trPr>
        <w:tc>
          <w:tcPr>
            <w:tcW w:w="1268" w:type="dxa"/>
            <w:vMerge w:val="restart"/>
            <w:shd w:val="clear" w:color="auto" w:fill="B8CCE4"/>
            <w:vAlign w:val="center"/>
            <w:hideMark/>
          </w:tcPr>
          <w:p w14:paraId="036B1E96"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imes New Roman" w:eastAsia="Times New Roman" w:hAnsi="Times New Roman" w:cs="Times New Roman"/>
                <w:b/>
                <w:sz w:val="28"/>
                <w:lang w:eastAsia="en-GB"/>
              </w:rPr>
              <w:t>1</w:t>
            </w:r>
          </w:p>
        </w:tc>
        <w:tc>
          <w:tcPr>
            <w:tcW w:w="7742" w:type="dxa"/>
            <w:gridSpan w:val="2"/>
            <w:shd w:val="clear" w:color="auto" w:fill="B8CCE4" w:themeFill="accent1" w:themeFillTint="66"/>
            <w:vAlign w:val="center"/>
            <w:hideMark/>
          </w:tcPr>
          <w:p w14:paraId="3F811DE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Consult with your workplace supervisor to discuss the child’s file. Discuss and record any feedback that they have received from: </w:t>
            </w:r>
          </w:p>
          <w:p w14:paraId="1A365428" w14:textId="7177138F"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w:t>
            </w:r>
          </w:p>
          <w:p w14:paraId="31475002"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2EB2FDCD" w14:textId="77777777" w:rsidTr="002C0D85">
        <w:trPr>
          <w:trHeight w:val="325"/>
        </w:trPr>
        <w:tc>
          <w:tcPr>
            <w:tcW w:w="1268" w:type="dxa"/>
            <w:vMerge/>
            <w:shd w:val="clear" w:color="auto" w:fill="B8CCE4"/>
            <w:vAlign w:val="center"/>
          </w:tcPr>
          <w:p w14:paraId="38889809"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B8CCE4" w:themeFill="accent1" w:themeFillTint="66"/>
            <w:vAlign w:val="center"/>
          </w:tcPr>
          <w:p w14:paraId="6B3D6E07" w14:textId="6E233D11"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family, and  </w:t>
            </w:r>
          </w:p>
        </w:tc>
      </w:tr>
      <w:tr w:rsidR="002C0D85" w:rsidRPr="00031441" w14:paraId="5B55EBC7" w14:textId="77777777" w:rsidTr="002C0D85">
        <w:trPr>
          <w:trHeight w:val="994"/>
        </w:trPr>
        <w:tc>
          <w:tcPr>
            <w:tcW w:w="1268" w:type="dxa"/>
            <w:vMerge/>
            <w:shd w:val="clear" w:color="auto" w:fill="B8CCE4"/>
            <w:vAlign w:val="center"/>
          </w:tcPr>
          <w:p w14:paraId="2B26C771"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auto"/>
          </w:tcPr>
          <w:p w14:paraId="09BE0F19" w14:textId="24B1C986" w:rsidR="002C0D85" w:rsidRPr="002C0D85" w:rsidRDefault="00FB0B08"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My focus child is nearly 3 years old. She has too speech delay.</w:t>
            </w:r>
          </w:p>
        </w:tc>
      </w:tr>
      <w:tr w:rsidR="002C0D85" w:rsidRPr="00031441" w14:paraId="241C4071" w14:textId="77777777" w:rsidTr="002C0D85">
        <w:trPr>
          <w:trHeight w:val="237"/>
        </w:trPr>
        <w:tc>
          <w:tcPr>
            <w:tcW w:w="1268" w:type="dxa"/>
            <w:vMerge/>
            <w:shd w:val="clear" w:color="auto" w:fill="B8CCE4"/>
            <w:vAlign w:val="center"/>
          </w:tcPr>
          <w:p w14:paraId="1CFDCBD2"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B8CCE4" w:themeFill="accent1" w:themeFillTint="66"/>
            <w:vAlign w:val="center"/>
          </w:tcPr>
          <w:p w14:paraId="4F8107FC" w14:textId="7F55A900"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professionals who may be working with the child</w:t>
            </w:r>
          </w:p>
        </w:tc>
      </w:tr>
      <w:tr w:rsidR="002C0D85" w:rsidRPr="00031441" w14:paraId="13B40459" w14:textId="77777777" w:rsidTr="002C0D85">
        <w:trPr>
          <w:trHeight w:val="1259"/>
        </w:trPr>
        <w:tc>
          <w:tcPr>
            <w:tcW w:w="1268" w:type="dxa"/>
            <w:vMerge/>
            <w:shd w:val="clear" w:color="auto" w:fill="B8CCE4"/>
            <w:vAlign w:val="center"/>
          </w:tcPr>
          <w:p w14:paraId="0D2AB85D"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auto"/>
          </w:tcPr>
          <w:p w14:paraId="3AEF91AA"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068D5FDA" w14:textId="77777777" w:rsidTr="002C0D85">
        <w:trPr>
          <w:trHeight w:val="987"/>
        </w:trPr>
        <w:tc>
          <w:tcPr>
            <w:tcW w:w="1268" w:type="dxa"/>
            <w:vMerge w:val="restart"/>
            <w:shd w:val="clear" w:color="auto" w:fill="B8CCE4"/>
            <w:vAlign w:val="center"/>
            <w:hideMark/>
          </w:tcPr>
          <w:p w14:paraId="688CF681"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2</w:t>
            </w:r>
          </w:p>
        </w:tc>
        <w:tc>
          <w:tcPr>
            <w:tcW w:w="7742" w:type="dxa"/>
            <w:gridSpan w:val="2"/>
            <w:shd w:val="clear" w:color="auto" w:fill="B8CCE4" w:themeFill="accent1" w:themeFillTint="66"/>
            <w:vAlign w:val="center"/>
            <w:hideMark/>
          </w:tcPr>
          <w:p w14:paraId="02D99001"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Discuss and reflect on the following with your workplace supervisor: </w:t>
            </w:r>
          </w:p>
          <w:p w14:paraId="6F0846E6" w14:textId="5538686B" w:rsidR="002C0D85" w:rsidRPr="002C0D85"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 </w:t>
            </w:r>
          </w:p>
          <w:p w14:paraId="2B94CD1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479355D9" w14:textId="77777777" w:rsidTr="002C0D85">
        <w:trPr>
          <w:trHeight w:val="326"/>
        </w:trPr>
        <w:tc>
          <w:tcPr>
            <w:tcW w:w="1268" w:type="dxa"/>
            <w:vMerge/>
            <w:shd w:val="clear" w:color="auto" w:fill="B8CCE4"/>
            <w:vAlign w:val="center"/>
          </w:tcPr>
          <w:p w14:paraId="79E7CE27"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4CDCA42E" w14:textId="4D8BA5B3" w:rsidR="002C0D85" w:rsidRPr="002C0D85" w:rsidRDefault="002C0D85" w:rsidP="00F8080B">
            <w:pPr>
              <w:numPr>
                <w:ilvl w:val="0"/>
                <w:numId w:val="25"/>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that require support</w:t>
            </w:r>
          </w:p>
        </w:tc>
      </w:tr>
      <w:tr w:rsidR="002C0D85" w:rsidRPr="00031441" w14:paraId="30B7135A" w14:textId="77777777" w:rsidTr="002C0D85">
        <w:trPr>
          <w:trHeight w:val="1205"/>
        </w:trPr>
        <w:tc>
          <w:tcPr>
            <w:tcW w:w="1268" w:type="dxa"/>
            <w:vMerge/>
            <w:shd w:val="clear" w:color="auto" w:fill="B8CCE4"/>
            <w:vAlign w:val="center"/>
          </w:tcPr>
          <w:p w14:paraId="7AB57363"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1E189920"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38BA8B44" w14:textId="77777777" w:rsidTr="002C0D85">
        <w:trPr>
          <w:trHeight w:val="313"/>
        </w:trPr>
        <w:tc>
          <w:tcPr>
            <w:tcW w:w="1268" w:type="dxa"/>
            <w:vMerge/>
            <w:shd w:val="clear" w:color="auto" w:fill="B8CCE4"/>
            <w:vAlign w:val="center"/>
          </w:tcPr>
          <w:p w14:paraId="440C7C4D"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2E096027" w14:textId="593122AA"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Needs and concerns of other children who may be affected by the behaviour/s</w:t>
            </w:r>
          </w:p>
        </w:tc>
      </w:tr>
      <w:tr w:rsidR="002C0D85" w:rsidRPr="00031441" w14:paraId="563A28C4" w14:textId="77777777" w:rsidTr="002C0D85">
        <w:trPr>
          <w:trHeight w:val="1104"/>
        </w:trPr>
        <w:tc>
          <w:tcPr>
            <w:tcW w:w="1268" w:type="dxa"/>
            <w:vMerge/>
            <w:shd w:val="clear" w:color="auto" w:fill="B8CCE4"/>
            <w:vAlign w:val="center"/>
          </w:tcPr>
          <w:p w14:paraId="710F3A8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70465BBC"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78474A83" w14:textId="77777777" w:rsidTr="002C0D85">
        <w:trPr>
          <w:trHeight w:val="250"/>
        </w:trPr>
        <w:tc>
          <w:tcPr>
            <w:tcW w:w="1268" w:type="dxa"/>
            <w:vMerge/>
            <w:shd w:val="clear" w:color="auto" w:fill="B8CCE4"/>
            <w:vAlign w:val="center"/>
          </w:tcPr>
          <w:p w14:paraId="4CE1CD05"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0D83119C" w14:textId="2AC9001E"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Incidents that are causing concern </w:t>
            </w:r>
          </w:p>
        </w:tc>
      </w:tr>
      <w:tr w:rsidR="002C0D85" w:rsidRPr="00031441" w14:paraId="195230FF" w14:textId="77777777" w:rsidTr="002C0D85">
        <w:trPr>
          <w:trHeight w:val="1002"/>
        </w:trPr>
        <w:tc>
          <w:tcPr>
            <w:tcW w:w="1268" w:type="dxa"/>
            <w:vMerge/>
            <w:shd w:val="clear" w:color="auto" w:fill="B8CCE4"/>
            <w:vAlign w:val="center"/>
          </w:tcPr>
          <w:p w14:paraId="0A46D56F"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5A76C436"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698491D4" w14:textId="77777777" w:rsidTr="007D5E06">
        <w:trPr>
          <w:trHeight w:val="626"/>
        </w:trPr>
        <w:tc>
          <w:tcPr>
            <w:tcW w:w="1268" w:type="dxa"/>
            <w:vMerge w:val="restart"/>
            <w:shd w:val="clear" w:color="auto" w:fill="B8CCE4"/>
            <w:vAlign w:val="center"/>
            <w:hideMark/>
          </w:tcPr>
          <w:p w14:paraId="78A2D5E7"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3</w:t>
            </w:r>
          </w:p>
        </w:tc>
        <w:tc>
          <w:tcPr>
            <w:tcW w:w="7742" w:type="dxa"/>
            <w:gridSpan w:val="2"/>
            <w:shd w:val="clear" w:color="auto" w:fill="B8CCE4" w:themeFill="accent1" w:themeFillTint="66"/>
            <w:vAlign w:val="center"/>
            <w:hideMark/>
          </w:tcPr>
          <w:p w14:paraId="19F50977"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Consult with the family to discuss the child’s interests, strengths and care needs. Before you do this, you must discuss the best approach from your workplace supervisor for talking with the family. You may decide that a </w:t>
            </w:r>
            <w:proofErr w:type="gramStart"/>
            <w:r w:rsidRPr="00031441">
              <w:rPr>
                <w:rFonts w:asciiTheme="minorHAnsi" w:eastAsia="Times New Roman" w:hAnsiTheme="minorHAnsi" w:cstheme="minorHAnsi"/>
                <w:lang w:eastAsia="en-GB"/>
              </w:rPr>
              <w:t>face to face</w:t>
            </w:r>
            <w:proofErr w:type="gramEnd"/>
            <w:r w:rsidRPr="00031441">
              <w:rPr>
                <w:rFonts w:asciiTheme="minorHAnsi" w:eastAsia="Times New Roman" w:hAnsiTheme="minorHAnsi" w:cstheme="minorHAnsi"/>
                <w:lang w:eastAsia="en-GB"/>
              </w:rPr>
              <w:t xml:space="preserve"> conversation would be suitable, or a written questionnaire to gain feedback about their child. Whatever method you use to talk with the family, you must ensure that you take into account the family’s cultural and linguistic needs.  </w:t>
            </w:r>
          </w:p>
          <w:p w14:paraId="6878C829"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 xml:space="preserve">Example questions to ask: what are your child’s interests at home? What goals do you have for your child during their time in the service? What are your </w:t>
            </w:r>
            <w:r w:rsidRPr="00031441">
              <w:rPr>
                <w:rFonts w:asciiTheme="minorHAnsi" w:eastAsia="Times New Roman" w:hAnsiTheme="minorHAnsi" w:cstheme="minorHAnsi"/>
                <w:i/>
                <w:iCs/>
                <w:lang w:eastAsia="en-GB"/>
              </w:rPr>
              <w:lastRenderedPageBreak/>
              <w:t>child’s strengths? Are there any concerns that you have and would like us to support?</w:t>
            </w:r>
          </w:p>
          <w:p w14:paraId="7CA3B3FE"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Document your findings about the child below: </w:t>
            </w:r>
          </w:p>
          <w:p w14:paraId="7450E307" w14:textId="7A0BF466" w:rsidR="002C0D85" w:rsidRPr="007D5E06"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 </w:t>
            </w:r>
          </w:p>
          <w:p w14:paraId="5E226B8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1A0ED751" w14:textId="33F44213" w:rsidTr="007D5E06">
        <w:trPr>
          <w:trHeight w:val="688"/>
        </w:trPr>
        <w:tc>
          <w:tcPr>
            <w:tcW w:w="1268" w:type="dxa"/>
            <w:vMerge/>
            <w:shd w:val="clear" w:color="auto" w:fill="B8CCE4"/>
            <w:vAlign w:val="center"/>
          </w:tcPr>
          <w:p w14:paraId="0BE0C95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08DB51EF"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Interests: </w:t>
            </w:r>
          </w:p>
          <w:p w14:paraId="499952E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365" w:type="dxa"/>
            <w:shd w:val="clear" w:color="auto" w:fill="auto"/>
          </w:tcPr>
          <w:p w14:paraId="3C97AD9B"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4F88839A" w14:textId="77777777" w:rsidTr="007D5E06">
        <w:trPr>
          <w:trHeight w:val="739"/>
        </w:trPr>
        <w:tc>
          <w:tcPr>
            <w:tcW w:w="1268" w:type="dxa"/>
            <w:vMerge/>
            <w:shd w:val="clear" w:color="auto" w:fill="B8CCE4"/>
            <w:vAlign w:val="center"/>
          </w:tcPr>
          <w:p w14:paraId="6C17E6E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6C032E2C" w14:textId="5230C789" w:rsidR="002C0D85" w:rsidRPr="00031441" w:rsidRDefault="007D5E0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Strengths:</w:t>
            </w:r>
          </w:p>
        </w:tc>
        <w:tc>
          <w:tcPr>
            <w:tcW w:w="6365" w:type="dxa"/>
            <w:shd w:val="clear" w:color="auto" w:fill="auto"/>
          </w:tcPr>
          <w:p w14:paraId="510F359C"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157FEE52" w14:textId="77777777" w:rsidTr="007D5E06">
        <w:trPr>
          <w:trHeight w:val="851"/>
        </w:trPr>
        <w:tc>
          <w:tcPr>
            <w:tcW w:w="1268" w:type="dxa"/>
            <w:vMerge/>
            <w:shd w:val="clear" w:color="auto" w:fill="B8CCE4"/>
            <w:vAlign w:val="center"/>
          </w:tcPr>
          <w:p w14:paraId="1B0B033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1F3A04FC"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Care Needs: </w:t>
            </w:r>
          </w:p>
          <w:p w14:paraId="1087A44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365" w:type="dxa"/>
            <w:shd w:val="clear" w:color="auto" w:fill="auto"/>
          </w:tcPr>
          <w:p w14:paraId="3EB7352E"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1DDB6628"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p>
    <w:p w14:paraId="04EAD4D7" w14:textId="77777777" w:rsidR="00031441" w:rsidRPr="00031441" w:rsidRDefault="00031441" w:rsidP="00031441">
      <w:pPr>
        <w:spacing w:after="0" w:line="240" w:lineRule="auto"/>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7742"/>
      </w:tblGrid>
      <w:tr w:rsidR="00031441" w:rsidRPr="00616F71" w14:paraId="0DDBC60D" w14:textId="77777777" w:rsidTr="00616F71">
        <w:tc>
          <w:tcPr>
            <w:tcW w:w="9010" w:type="dxa"/>
            <w:gridSpan w:val="2"/>
            <w:shd w:val="clear" w:color="auto" w:fill="D9D9D9" w:themeFill="background1" w:themeFillShade="D9"/>
            <w:hideMark/>
          </w:tcPr>
          <w:p w14:paraId="3FF3FA72" w14:textId="77777777" w:rsidR="00031441" w:rsidRPr="00616F71" w:rsidRDefault="00031441" w:rsidP="00644F33">
            <w:pPr>
              <w:pStyle w:val="Body"/>
              <w:rPr>
                <w:rFonts w:asciiTheme="minorHAnsi" w:hAnsiTheme="minorHAnsi" w:cstheme="minorHAnsi"/>
                <w:b/>
                <w:bCs/>
                <w:sz w:val="18"/>
                <w:szCs w:val="18"/>
                <w:lang w:eastAsia="en-GB"/>
              </w:rPr>
            </w:pPr>
            <w:r w:rsidRPr="00616F71">
              <w:rPr>
                <w:rFonts w:asciiTheme="minorHAnsi" w:hAnsiTheme="minorHAnsi" w:cstheme="minorHAnsi"/>
                <w:b/>
                <w:bCs/>
                <w:shd w:val="clear" w:color="auto" w:fill="D9D9D9" w:themeFill="background1" w:themeFillShade="D9"/>
                <w:lang w:eastAsia="en-GB"/>
              </w:rPr>
              <w:t xml:space="preserve"> Journal Entry 2: </w:t>
            </w:r>
            <w:r w:rsidRPr="00616F71">
              <w:rPr>
                <w:rFonts w:asciiTheme="minorHAnsi" w:hAnsiTheme="minorHAnsi" w:cstheme="minorHAnsi"/>
                <w:b/>
                <w:bCs/>
                <w:lang w:eastAsia="en-GB"/>
              </w:rPr>
              <w:t>  </w:t>
            </w:r>
          </w:p>
        </w:tc>
      </w:tr>
      <w:tr w:rsidR="00031441" w:rsidRPr="00616F71" w14:paraId="08785445" w14:textId="77777777" w:rsidTr="00616F71">
        <w:tc>
          <w:tcPr>
            <w:tcW w:w="1268" w:type="dxa"/>
            <w:shd w:val="clear" w:color="auto" w:fill="B8CCE4"/>
          </w:tcPr>
          <w:p w14:paraId="4349A402" w14:textId="77777777" w:rsidR="00031441" w:rsidRPr="00616F7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616F71">
              <w:rPr>
                <w:rFonts w:asciiTheme="minorHAnsi" w:eastAsia="Times New Roman" w:hAnsiTheme="minorHAnsi" w:cstheme="minorHAnsi"/>
                <w:b/>
                <w:bCs/>
                <w:lang w:eastAsia="en-GB"/>
              </w:rPr>
              <w:t>Day and date:</w:t>
            </w:r>
            <w:r w:rsidRPr="00616F71">
              <w:rPr>
                <w:rFonts w:asciiTheme="minorHAnsi" w:eastAsia="Times New Roman" w:hAnsiTheme="minorHAnsi" w:cstheme="minorHAnsi"/>
                <w:b/>
                <w:lang w:eastAsia="en-GB"/>
              </w:rPr>
              <w:t> </w:t>
            </w:r>
            <w:r w:rsidRPr="00616F71">
              <w:rPr>
                <w:rFonts w:asciiTheme="minorHAnsi" w:eastAsia="Times New Roman" w:hAnsiTheme="minorHAnsi" w:cstheme="minorHAnsi"/>
                <w:b/>
                <w:sz w:val="18"/>
                <w:szCs w:val="18"/>
                <w:lang w:eastAsia="en-GB"/>
              </w:rPr>
              <w:t xml:space="preserve"> </w:t>
            </w:r>
          </w:p>
        </w:tc>
        <w:tc>
          <w:tcPr>
            <w:tcW w:w="7742" w:type="dxa"/>
            <w:shd w:val="clear" w:color="auto" w:fill="auto"/>
          </w:tcPr>
          <w:p w14:paraId="7B25BEE8" w14:textId="77777777" w:rsidR="00031441" w:rsidRPr="00616F71" w:rsidRDefault="00031441" w:rsidP="00616F71">
            <w:pPr>
              <w:spacing w:after="0" w:line="240" w:lineRule="auto"/>
              <w:textAlignment w:val="baseline"/>
              <w:rPr>
                <w:rFonts w:asciiTheme="minorHAnsi" w:eastAsia="Times New Roman" w:hAnsiTheme="minorHAnsi" w:cstheme="minorHAnsi"/>
                <w:sz w:val="18"/>
                <w:szCs w:val="18"/>
                <w:lang w:eastAsia="en-GB"/>
              </w:rPr>
            </w:pPr>
          </w:p>
          <w:p w14:paraId="7219D6D8" w14:textId="77777777" w:rsidR="00031441" w:rsidRPr="00616F71" w:rsidRDefault="0003144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541361" w14:textId="77777777" w:rsidR="00031441" w:rsidRPr="00616F71" w:rsidRDefault="00031441" w:rsidP="00616F71">
            <w:pPr>
              <w:spacing w:after="0" w:line="240" w:lineRule="auto"/>
              <w:textAlignment w:val="baseline"/>
              <w:rPr>
                <w:rFonts w:asciiTheme="minorHAnsi" w:eastAsia="Times New Roman" w:hAnsiTheme="minorHAnsi" w:cstheme="minorHAnsi"/>
                <w:b/>
                <w:bCs/>
                <w:lang w:eastAsia="en-GB"/>
              </w:rPr>
            </w:pPr>
          </w:p>
        </w:tc>
      </w:tr>
      <w:tr w:rsidR="00616F71" w:rsidRPr="00616F71" w14:paraId="22BE4214" w14:textId="77777777" w:rsidTr="00616F71">
        <w:trPr>
          <w:trHeight w:val="1278"/>
        </w:trPr>
        <w:tc>
          <w:tcPr>
            <w:tcW w:w="1268" w:type="dxa"/>
            <w:vMerge w:val="restart"/>
            <w:shd w:val="clear" w:color="auto" w:fill="B8CCE4"/>
            <w:vAlign w:val="center"/>
          </w:tcPr>
          <w:p w14:paraId="0B45A15A"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sz w:val="28"/>
                <w:lang w:eastAsia="en-GB"/>
              </w:rPr>
              <w:t>1</w:t>
            </w:r>
          </w:p>
        </w:tc>
        <w:tc>
          <w:tcPr>
            <w:tcW w:w="7742" w:type="dxa"/>
            <w:shd w:val="clear" w:color="auto" w:fill="B8CCE4" w:themeFill="accent1" w:themeFillTint="66"/>
            <w:vAlign w:val="center"/>
          </w:tcPr>
          <w:p w14:paraId="094BBBB6"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 xml:space="preserve">Describe how you have established a relationship when greeting your focus child and supporting their entry into the service and curriculum. </w:t>
            </w:r>
          </w:p>
          <w:p w14:paraId="396CE991"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Record your discussions where you worked in collaboration with the child. </w:t>
            </w:r>
          </w:p>
          <w:p w14:paraId="69BD6AFC" w14:textId="02C845CA"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(150 – 300 words) </w:t>
            </w:r>
          </w:p>
        </w:tc>
      </w:tr>
      <w:tr w:rsidR="00616F71" w:rsidRPr="00616F71" w14:paraId="57A32919" w14:textId="77777777" w:rsidTr="00616F71">
        <w:trPr>
          <w:trHeight w:val="1352"/>
        </w:trPr>
        <w:tc>
          <w:tcPr>
            <w:tcW w:w="1268" w:type="dxa"/>
            <w:vMerge/>
            <w:shd w:val="clear" w:color="auto" w:fill="B8CCE4"/>
            <w:vAlign w:val="center"/>
          </w:tcPr>
          <w:p w14:paraId="1AD8D0FD"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sz w:val="28"/>
                <w:lang w:eastAsia="en-GB"/>
              </w:rPr>
            </w:pPr>
          </w:p>
        </w:tc>
        <w:tc>
          <w:tcPr>
            <w:tcW w:w="7742" w:type="dxa"/>
            <w:shd w:val="clear" w:color="auto" w:fill="auto"/>
          </w:tcPr>
          <w:p w14:paraId="0AD63B07"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616F71" w:rsidRPr="00616F71" w14:paraId="509E4021" w14:textId="77777777" w:rsidTr="00616F71">
        <w:trPr>
          <w:trHeight w:val="1027"/>
        </w:trPr>
        <w:tc>
          <w:tcPr>
            <w:tcW w:w="1268" w:type="dxa"/>
            <w:vMerge w:val="restart"/>
            <w:shd w:val="clear" w:color="auto" w:fill="B8CCE4"/>
            <w:vAlign w:val="center"/>
          </w:tcPr>
          <w:p w14:paraId="77F9CEC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2</w:t>
            </w:r>
          </w:p>
        </w:tc>
        <w:tc>
          <w:tcPr>
            <w:tcW w:w="7742" w:type="dxa"/>
            <w:shd w:val="clear" w:color="auto" w:fill="B8CCE4" w:themeFill="accent1" w:themeFillTint="66"/>
            <w:vAlign w:val="center"/>
          </w:tcPr>
          <w:p w14:paraId="2886A615" w14:textId="323BF38D"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What decisions have you made to respond to any incidents to ensure your strategies are implemented in a timely, calm, clear and consistent manner for the child? (100-150 words) </w:t>
            </w:r>
          </w:p>
        </w:tc>
      </w:tr>
      <w:tr w:rsidR="00616F71" w:rsidRPr="00616F71" w14:paraId="45A00971" w14:textId="77777777" w:rsidTr="00616F71">
        <w:trPr>
          <w:trHeight w:val="1603"/>
        </w:trPr>
        <w:tc>
          <w:tcPr>
            <w:tcW w:w="1268" w:type="dxa"/>
            <w:vMerge/>
            <w:shd w:val="clear" w:color="auto" w:fill="B8CCE4"/>
            <w:vAlign w:val="center"/>
          </w:tcPr>
          <w:p w14:paraId="6D5A12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337C60F3"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616F71" w:rsidRPr="00616F71" w14:paraId="2CCF9646" w14:textId="77777777" w:rsidTr="00616F71">
        <w:trPr>
          <w:trHeight w:val="1140"/>
        </w:trPr>
        <w:tc>
          <w:tcPr>
            <w:tcW w:w="1268" w:type="dxa"/>
            <w:vMerge w:val="restart"/>
            <w:shd w:val="clear" w:color="auto" w:fill="B8CCE4"/>
            <w:vAlign w:val="center"/>
          </w:tcPr>
          <w:p w14:paraId="620F1D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3</w:t>
            </w:r>
          </w:p>
        </w:tc>
        <w:tc>
          <w:tcPr>
            <w:tcW w:w="7742" w:type="dxa"/>
            <w:shd w:val="clear" w:color="auto" w:fill="B8CCE4" w:themeFill="accent1" w:themeFillTint="66"/>
            <w:vAlign w:val="center"/>
          </w:tcPr>
          <w:p w14:paraId="5189C175" w14:textId="1AFC1921"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Identify statements from the service philosophy, policies and procedures that relate to inclusion, equity and diversity. Reflect on how these were implemented in your practice. How could you improve?</w:t>
            </w:r>
          </w:p>
        </w:tc>
      </w:tr>
      <w:tr w:rsidR="00616F71" w:rsidRPr="00616F71" w14:paraId="05519618" w14:textId="77777777" w:rsidTr="00616F71">
        <w:trPr>
          <w:trHeight w:val="1778"/>
        </w:trPr>
        <w:tc>
          <w:tcPr>
            <w:tcW w:w="1268" w:type="dxa"/>
            <w:vMerge/>
            <w:shd w:val="clear" w:color="auto" w:fill="B8CCE4"/>
            <w:vAlign w:val="center"/>
          </w:tcPr>
          <w:p w14:paraId="4B10BAA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5BD4947E"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2C4BD1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40961383"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r w:rsidRPr="00031441">
        <w:rPr>
          <w:rFonts w:ascii="Times New Roman" w:eastAsia="Times New Roman" w:hAnsi="Times New Roman" w:cs="Arial"/>
          <w:b/>
          <w:bCs/>
          <w:color w:val="464748"/>
          <w:sz w:val="36"/>
          <w:szCs w:val="36"/>
          <w:shd w:val="clear" w:color="auto" w:fill="FFFF00"/>
          <w:lang w:eastAsia="en-GB"/>
        </w:rPr>
        <w:br w:type="page"/>
      </w:r>
    </w:p>
    <w:p w14:paraId="5877565D"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2B0572D9"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5391C74" w14:textId="77777777" w:rsidR="00031441" w:rsidRPr="00644F33" w:rsidRDefault="00031441" w:rsidP="00644F33">
            <w:pPr>
              <w:pStyle w:val="Body"/>
              <w:rPr>
                <w:b/>
                <w:bCs/>
                <w:sz w:val="22"/>
                <w:lang w:val="en-US"/>
              </w:rPr>
            </w:pPr>
            <w:bookmarkStart w:id="58" w:name="_Toc46086201"/>
            <w:bookmarkStart w:id="59" w:name="_Toc46473915"/>
            <w:bookmarkStart w:id="60" w:name="_Hlk45658204"/>
            <w:r w:rsidRPr="00644F33">
              <w:rPr>
                <w:b/>
                <w:bCs/>
                <w:lang w:val="en-US"/>
              </w:rPr>
              <w:t>Task 3: Child Observations</w:t>
            </w:r>
            <w:bookmarkEnd w:id="58"/>
            <w:bookmarkEnd w:id="59"/>
            <w:r w:rsidRPr="00644F33">
              <w:rPr>
                <w:b/>
                <w:bCs/>
                <w:lang w:val="en-US"/>
              </w:rPr>
              <w:t xml:space="preserve"> </w:t>
            </w:r>
          </w:p>
        </w:tc>
      </w:tr>
      <w:tr w:rsidR="00031441" w:rsidRPr="00031441" w14:paraId="23CE72CD"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0B13A71B" w14:textId="77777777" w:rsidR="00031441" w:rsidRPr="00031441" w:rsidRDefault="00031441" w:rsidP="00031441">
            <w:pPr>
              <w:textAlignment w:val="baseline"/>
              <w:rPr>
                <w:rFonts w:asciiTheme="minorHAnsi" w:eastAsia="Times New Roman" w:hAnsiTheme="minorHAnsi" w:cstheme="minorHAnsi"/>
                <w:lang w:eastAsia="en-GB"/>
              </w:rPr>
            </w:pPr>
          </w:p>
          <w:p w14:paraId="0BFE7A1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Observing children in a range of contexts and situations provides educators with valuable information about the child to support future planning and curriculum decision making.  </w:t>
            </w:r>
          </w:p>
          <w:p w14:paraId="3C9EC8E7" w14:textId="77777777" w:rsidR="00031441" w:rsidRPr="00031441" w:rsidRDefault="00031441" w:rsidP="00031441">
            <w:pPr>
              <w:textAlignment w:val="baseline"/>
              <w:rPr>
                <w:rFonts w:asciiTheme="minorHAnsi" w:eastAsia="Times New Roman" w:hAnsiTheme="minorHAnsi" w:cstheme="minorHAnsi"/>
                <w:lang w:eastAsia="en-GB"/>
              </w:rPr>
            </w:pPr>
          </w:p>
          <w:p w14:paraId="328E2C1F"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Using the observation templates provided, </w:t>
            </w:r>
            <w:r w:rsidRPr="009C29C7">
              <w:rPr>
                <w:rFonts w:asciiTheme="minorHAnsi" w:eastAsia="Times New Roman" w:hAnsiTheme="minorHAnsi" w:cstheme="minorHAnsi"/>
                <w:b/>
                <w:bCs/>
                <w:i/>
                <w:iCs/>
                <w:lang w:eastAsia="en-GB"/>
              </w:rPr>
              <w:t>document three observations of your focus child</w:t>
            </w:r>
            <w:r w:rsidRPr="00031441">
              <w:rPr>
                <w:rFonts w:asciiTheme="minorHAnsi" w:eastAsia="Times New Roman" w:hAnsiTheme="minorHAnsi" w:cstheme="minorHAnsi"/>
                <w:lang w:eastAsia="en-GB"/>
              </w:rPr>
              <w:t xml:space="preserve"> to gather an understanding of: </w:t>
            </w:r>
          </w:p>
          <w:p w14:paraId="133F71D0" w14:textId="77777777" w:rsidR="00031441" w:rsidRPr="00031441" w:rsidRDefault="00031441" w:rsidP="00031441">
            <w:pPr>
              <w:textAlignment w:val="baseline"/>
              <w:rPr>
                <w:rFonts w:asciiTheme="minorHAnsi" w:eastAsia="Times New Roman" w:hAnsiTheme="minorHAnsi" w:cstheme="minorHAnsi"/>
                <w:lang w:eastAsia="en-GB"/>
              </w:rPr>
            </w:pPr>
          </w:p>
          <w:p w14:paraId="03FDF628"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Barriers to learning </w:t>
            </w:r>
          </w:p>
          <w:p w14:paraId="40D91BD9"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Possible triggers or consequences that support the behaviour </w:t>
            </w:r>
          </w:p>
          <w:p w14:paraId="640E19F7" w14:textId="77777777" w:rsidR="00031441" w:rsidRPr="00031441" w:rsidRDefault="00031441" w:rsidP="00031441">
            <w:pPr>
              <w:textAlignment w:val="baseline"/>
              <w:rPr>
                <w:rFonts w:asciiTheme="minorHAnsi" w:eastAsia="Times New Roman" w:hAnsiTheme="minorHAnsi" w:cstheme="minorHAnsi"/>
                <w:lang w:eastAsia="en-GB"/>
              </w:rPr>
            </w:pPr>
          </w:p>
          <w:p w14:paraId="0C06F32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must complete the following observations: </w:t>
            </w:r>
          </w:p>
          <w:p w14:paraId="01AB9BAE" w14:textId="77777777" w:rsidR="00031441" w:rsidRPr="00031441" w:rsidRDefault="00031441" w:rsidP="00031441">
            <w:pPr>
              <w:textAlignment w:val="baseline"/>
              <w:rPr>
                <w:rFonts w:asciiTheme="minorHAnsi" w:eastAsia="Times New Roman" w:hAnsiTheme="minorHAnsi" w:cstheme="minorHAnsi"/>
                <w:lang w:eastAsia="en-GB"/>
              </w:rPr>
            </w:pPr>
          </w:p>
          <w:p w14:paraId="2F801AA2"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Anecdotal Record</w:t>
            </w:r>
          </w:p>
          <w:p w14:paraId="608A8A13"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Jottings </w:t>
            </w:r>
          </w:p>
          <w:p w14:paraId="3DDFE7D9"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Behaviour Chart</w:t>
            </w:r>
          </w:p>
          <w:p w14:paraId="51CE4DB7" w14:textId="77777777" w:rsidR="00031441" w:rsidRPr="00031441" w:rsidRDefault="00031441" w:rsidP="00031441">
            <w:pPr>
              <w:textAlignment w:val="baseline"/>
              <w:rPr>
                <w:rFonts w:asciiTheme="minorHAnsi" w:eastAsia="Times New Roman" w:hAnsiTheme="minorHAnsi" w:cstheme="minorHAnsi"/>
                <w:lang w:eastAsia="en-GB"/>
              </w:rPr>
            </w:pPr>
          </w:p>
          <w:p w14:paraId="7288562B"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observations are to include: </w:t>
            </w:r>
          </w:p>
          <w:p w14:paraId="735EB704"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analysis of the child’s development, learning, behaviour and support needs* </w:t>
            </w:r>
          </w:p>
          <w:p w14:paraId="139FF6FD"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Two follow-up suggestions for future planning in each observation.  </w:t>
            </w:r>
          </w:p>
          <w:p w14:paraId="7AD2F5FD" w14:textId="77777777" w:rsidR="00031441" w:rsidRPr="00031441" w:rsidRDefault="00031441" w:rsidP="00031441">
            <w:pPr>
              <w:ind w:left="360"/>
              <w:textAlignment w:val="baseline"/>
              <w:rPr>
                <w:rFonts w:asciiTheme="minorHAnsi" w:eastAsia="Times New Roman" w:hAnsiTheme="minorHAnsi" w:cstheme="minorHAnsi"/>
                <w:lang w:eastAsia="en-GB"/>
              </w:rPr>
            </w:pPr>
          </w:p>
          <w:p w14:paraId="0A33DFF4"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xml:space="preserve">* Student’s analysis of the child’s development, learning, strengths and behaviour must reference child and development theory and follow APA guidelines. Must also include achievement towards the EYLF outcomes. </w:t>
            </w:r>
          </w:p>
          <w:p w14:paraId="03233CA1" w14:textId="77777777" w:rsidR="00031441" w:rsidRPr="00031441" w:rsidRDefault="00031441" w:rsidP="00031441">
            <w:pPr>
              <w:textAlignment w:val="baseline"/>
              <w:rPr>
                <w:rFonts w:asciiTheme="minorHAnsi" w:eastAsia="Times New Roman" w:hAnsiTheme="minorHAnsi" w:cstheme="minorHAnsi"/>
                <w:lang w:eastAsia="en-GB"/>
              </w:rPr>
            </w:pPr>
          </w:p>
          <w:p w14:paraId="79D9ADAC"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templates provided. </w:t>
            </w:r>
          </w:p>
          <w:p w14:paraId="2EE8A0B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limits are advised in each section of the template where required. </w:t>
            </w:r>
          </w:p>
          <w:p w14:paraId="2D6B49CE" w14:textId="77777777" w:rsidR="00031441" w:rsidRPr="00031441" w:rsidRDefault="00031441" w:rsidP="00031441">
            <w:pPr>
              <w:textAlignment w:val="baseline"/>
              <w:rPr>
                <w:rFonts w:asciiTheme="minorHAnsi" w:eastAsia="Times New Roman" w:hAnsiTheme="minorHAnsi" w:cstheme="minorHAnsi"/>
                <w:lang w:eastAsia="en-GB"/>
              </w:rPr>
            </w:pPr>
          </w:p>
          <w:p w14:paraId="07FB20D5"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complete the observation in the centre and accurately documented all tasks.</w:t>
            </w:r>
          </w:p>
          <w:p w14:paraId="4827394F" w14:textId="77777777" w:rsidR="00031441" w:rsidRPr="00031441" w:rsidRDefault="00031441" w:rsidP="00031441">
            <w:pPr>
              <w:contextualSpacing/>
              <w:rPr>
                <w:rFonts w:asciiTheme="minorHAnsi" w:eastAsia="Times New Roman" w:hAnsiTheme="minorHAnsi" w:cstheme="minorHAnsi"/>
                <w:lang w:eastAsia="en-AU"/>
              </w:rPr>
            </w:pPr>
          </w:p>
        </w:tc>
      </w:tr>
      <w:bookmarkEnd w:id="60"/>
    </w:tbl>
    <w:p w14:paraId="4216F9EA"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464748"/>
          <w:sz w:val="36"/>
          <w:szCs w:val="36"/>
          <w:lang w:eastAsia="en-GB"/>
        </w:rPr>
      </w:pPr>
    </w:p>
    <w:p w14:paraId="067E5EE0"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tbl>
      <w:tblPr>
        <w:tblW w:w="9924" w:type="dxa"/>
        <w:tblInd w:w="-43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4"/>
        <w:gridCol w:w="2126"/>
        <w:gridCol w:w="1134"/>
        <w:gridCol w:w="1701"/>
        <w:gridCol w:w="1276"/>
        <w:gridCol w:w="1843"/>
      </w:tblGrid>
      <w:tr w:rsidR="00D766B1" w:rsidRPr="004A6D80" w14:paraId="64677F76" w14:textId="77777777" w:rsidTr="00D766B1">
        <w:trPr>
          <w:trHeight w:val="372"/>
        </w:trPr>
        <w:tc>
          <w:tcPr>
            <w:tcW w:w="9924" w:type="dxa"/>
            <w:gridSpan w:val="6"/>
            <w:shd w:val="clear" w:color="auto" w:fill="2D739F"/>
            <w:hideMark/>
          </w:tcPr>
          <w:p w14:paraId="204DD169" w14:textId="1D97F2A4" w:rsidR="00D766B1" w:rsidRPr="004A6D80" w:rsidRDefault="00D766B1" w:rsidP="00D766B1">
            <w:pPr>
              <w:widowControl w:val="0"/>
              <w:autoSpaceDE w:val="0"/>
              <w:autoSpaceDN w:val="0"/>
              <w:ind w:right="2522"/>
              <w:rPr>
                <w:rFonts w:eastAsia="Calibri"/>
                <w:b/>
                <w:color w:val="FFFFFF" w:themeColor="background1"/>
                <w:lang w:bidi="en-AU"/>
              </w:rPr>
            </w:pPr>
            <w:r w:rsidRPr="00D766B1">
              <w:rPr>
                <w:rFonts w:eastAsia="Times New Roman"/>
                <w:b/>
                <w:noProof/>
                <w:color w:val="FFFFFF" w:themeColor="background1"/>
                <w:kern w:val="22"/>
                <w:lang w:bidi="en-AU"/>
              </w:rPr>
              <w:lastRenderedPageBreak/>
              <w:t xml:space="preserve">                                           3.1  </w:t>
            </w:r>
            <w:r w:rsidRPr="00D766B1">
              <w:rPr>
                <w:rFonts w:eastAsia="Times New Roman"/>
                <w:b/>
                <w:noProof/>
                <w:color w:val="FFFFFF" w:themeColor="background1"/>
                <w:kern w:val="22"/>
                <w:sz w:val="28"/>
                <w:lang w:bidi="en-AU"/>
              </w:rPr>
              <w:t xml:space="preserve">Anecdotal Record </w:t>
            </w:r>
          </w:p>
        </w:tc>
      </w:tr>
      <w:tr w:rsidR="00D766B1" w:rsidRPr="00555CDE" w14:paraId="2A86EFA2" w14:textId="77777777" w:rsidTr="00500E8F">
        <w:trPr>
          <w:trHeight w:val="606"/>
        </w:trPr>
        <w:tc>
          <w:tcPr>
            <w:tcW w:w="1844" w:type="dxa"/>
            <w:shd w:val="clear" w:color="auto" w:fill="B8CCE4" w:themeFill="accent1" w:themeFillTint="66"/>
          </w:tcPr>
          <w:p w14:paraId="7191B54B" w14:textId="77777777" w:rsidR="00D766B1" w:rsidRPr="00555CDE" w:rsidRDefault="00D766B1" w:rsidP="00500E8F">
            <w:pPr>
              <w:widowControl w:val="0"/>
              <w:autoSpaceDE w:val="0"/>
              <w:autoSpaceDN w:val="0"/>
              <w:ind w:left="143" w:right="-156"/>
              <w:rPr>
                <w:rFonts w:eastAsia="Calibri"/>
                <w:w w:val="105"/>
                <w:lang w:bidi="en-AU"/>
              </w:rPr>
            </w:pPr>
            <w:r w:rsidRPr="00555CDE">
              <w:rPr>
                <w:rFonts w:eastAsia="Calibri"/>
                <w:w w:val="105"/>
                <w:lang w:bidi="en-AU"/>
              </w:rPr>
              <w:t>Child’s First Name</w:t>
            </w:r>
            <w:r>
              <w:rPr>
                <w:rFonts w:eastAsia="Calibri"/>
                <w:w w:val="105"/>
                <w:lang w:bidi="en-AU"/>
              </w:rPr>
              <w:t>:</w:t>
            </w:r>
          </w:p>
        </w:tc>
        <w:tc>
          <w:tcPr>
            <w:tcW w:w="2126" w:type="dxa"/>
          </w:tcPr>
          <w:p w14:paraId="7DE4FFDE" w14:textId="77777777" w:rsidR="00D766B1" w:rsidRPr="00D96945" w:rsidRDefault="00D766B1" w:rsidP="00500E8F">
            <w:pPr>
              <w:widowControl w:val="0"/>
              <w:autoSpaceDE w:val="0"/>
              <w:autoSpaceDN w:val="0"/>
              <w:ind w:left="156"/>
              <w:rPr>
                <w:rFonts w:eastAsia="Calibri"/>
                <w:i/>
                <w:iCs/>
                <w:color w:val="244061" w:themeColor="accent1" w:themeShade="80"/>
                <w:w w:val="105"/>
                <w:sz w:val="22"/>
                <w:szCs w:val="22"/>
                <w:lang w:bidi="en-AU"/>
              </w:rPr>
            </w:pPr>
          </w:p>
        </w:tc>
        <w:tc>
          <w:tcPr>
            <w:tcW w:w="1134" w:type="dxa"/>
            <w:shd w:val="clear" w:color="auto" w:fill="B8CCE4" w:themeFill="accent1" w:themeFillTint="66"/>
          </w:tcPr>
          <w:p w14:paraId="5538F124" w14:textId="77777777" w:rsidR="00D766B1" w:rsidRPr="00555CDE" w:rsidRDefault="00D766B1" w:rsidP="00500E8F">
            <w:pPr>
              <w:tabs>
                <w:tab w:val="left" w:pos="720"/>
              </w:tabs>
              <w:ind w:left="141"/>
            </w:pPr>
            <w:r w:rsidRPr="00555CDE">
              <w:t>Age:</w:t>
            </w:r>
          </w:p>
        </w:tc>
        <w:tc>
          <w:tcPr>
            <w:tcW w:w="1701" w:type="dxa"/>
          </w:tcPr>
          <w:p w14:paraId="0487D7E9" w14:textId="77777777" w:rsidR="00D766B1" w:rsidRPr="00D96945" w:rsidRDefault="00D766B1" w:rsidP="00500E8F">
            <w:pPr>
              <w:tabs>
                <w:tab w:val="left" w:pos="720"/>
              </w:tabs>
              <w:ind w:left="150"/>
              <w:rPr>
                <w:i/>
                <w:iCs/>
                <w:color w:val="244061" w:themeColor="accent1" w:themeShade="80"/>
                <w:sz w:val="22"/>
                <w:szCs w:val="22"/>
              </w:rPr>
            </w:pPr>
          </w:p>
        </w:tc>
        <w:tc>
          <w:tcPr>
            <w:tcW w:w="1276" w:type="dxa"/>
            <w:shd w:val="clear" w:color="auto" w:fill="B8CCE4" w:themeFill="accent1" w:themeFillTint="66"/>
          </w:tcPr>
          <w:p w14:paraId="6A72B359" w14:textId="77777777" w:rsidR="00D766B1" w:rsidRPr="00555CDE" w:rsidRDefault="00D766B1" w:rsidP="00500E8F">
            <w:pPr>
              <w:tabs>
                <w:tab w:val="left" w:pos="720"/>
              </w:tabs>
              <w:ind w:left="80"/>
            </w:pPr>
            <w:r w:rsidRPr="00555CDE">
              <w:t>Date:</w:t>
            </w:r>
          </w:p>
        </w:tc>
        <w:tc>
          <w:tcPr>
            <w:tcW w:w="1843" w:type="dxa"/>
          </w:tcPr>
          <w:p w14:paraId="4D5755E4" w14:textId="77777777" w:rsidR="00D766B1" w:rsidRPr="00D96945" w:rsidRDefault="00D766B1" w:rsidP="00500E8F">
            <w:pPr>
              <w:tabs>
                <w:tab w:val="left" w:pos="720"/>
              </w:tabs>
              <w:ind w:left="47"/>
              <w:rPr>
                <w:i/>
                <w:iCs/>
                <w:color w:val="244061" w:themeColor="accent1" w:themeShade="80"/>
                <w:sz w:val="22"/>
                <w:szCs w:val="22"/>
              </w:rPr>
            </w:pPr>
          </w:p>
        </w:tc>
      </w:tr>
      <w:tr w:rsidR="00D766B1" w:rsidRPr="00555CDE" w14:paraId="2F85A05B" w14:textId="77777777" w:rsidTr="00500E8F">
        <w:trPr>
          <w:trHeight w:val="558"/>
        </w:trPr>
        <w:tc>
          <w:tcPr>
            <w:tcW w:w="1844" w:type="dxa"/>
            <w:shd w:val="clear" w:color="auto" w:fill="B8CCE4" w:themeFill="accent1" w:themeFillTint="66"/>
          </w:tcPr>
          <w:p w14:paraId="15A3F198" w14:textId="77777777" w:rsidR="00D766B1" w:rsidRPr="00555CDE" w:rsidRDefault="00D766B1" w:rsidP="00500E8F">
            <w:pPr>
              <w:widowControl w:val="0"/>
              <w:autoSpaceDE w:val="0"/>
              <w:autoSpaceDN w:val="0"/>
              <w:ind w:left="143"/>
              <w:rPr>
                <w:w w:val="105"/>
              </w:rPr>
            </w:pPr>
            <w:r w:rsidRPr="00555CDE">
              <w:rPr>
                <w:w w:val="105"/>
              </w:rPr>
              <w:t>Setting:</w:t>
            </w:r>
          </w:p>
        </w:tc>
        <w:tc>
          <w:tcPr>
            <w:tcW w:w="2126" w:type="dxa"/>
          </w:tcPr>
          <w:p w14:paraId="4D782298" w14:textId="77777777" w:rsidR="00D766B1" w:rsidRPr="00D96945" w:rsidRDefault="00D766B1" w:rsidP="00500E8F">
            <w:pPr>
              <w:ind w:left="156"/>
              <w:rPr>
                <w:rFonts w:eastAsia="Calibri"/>
                <w:i/>
                <w:iCs/>
                <w:color w:val="244061" w:themeColor="accent1" w:themeShade="80"/>
                <w:w w:val="105"/>
                <w:sz w:val="22"/>
                <w:szCs w:val="22"/>
                <w:lang w:bidi="en-AU"/>
              </w:rPr>
            </w:pPr>
          </w:p>
        </w:tc>
        <w:tc>
          <w:tcPr>
            <w:tcW w:w="1134" w:type="dxa"/>
            <w:shd w:val="clear" w:color="auto" w:fill="B8CCE4" w:themeFill="accent1" w:themeFillTint="66"/>
          </w:tcPr>
          <w:p w14:paraId="14D3FAE9" w14:textId="77777777" w:rsidR="00D766B1" w:rsidRPr="00555CDE" w:rsidRDefault="00D766B1" w:rsidP="00500E8F">
            <w:pPr>
              <w:tabs>
                <w:tab w:val="left" w:pos="720"/>
              </w:tabs>
              <w:ind w:left="141"/>
              <w:rPr>
                <w:w w:val="105"/>
              </w:rPr>
            </w:pPr>
            <w:r w:rsidRPr="00555CDE">
              <w:rPr>
                <w:w w:val="105"/>
              </w:rPr>
              <w:t>Time:</w:t>
            </w:r>
          </w:p>
        </w:tc>
        <w:tc>
          <w:tcPr>
            <w:tcW w:w="1701" w:type="dxa"/>
          </w:tcPr>
          <w:p w14:paraId="234D8062" w14:textId="77777777" w:rsidR="00D766B1" w:rsidRPr="00D96945" w:rsidRDefault="00D766B1" w:rsidP="00500E8F">
            <w:pPr>
              <w:tabs>
                <w:tab w:val="left" w:pos="720"/>
              </w:tabs>
              <w:rPr>
                <w:i/>
                <w:iCs/>
                <w:color w:val="244061" w:themeColor="accent1" w:themeShade="80"/>
                <w:w w:val="105"/>
                <w:sz w:val="22"/>
                <w:szCs w:val="22"/>
              </w:rPr>
            </w:pPr>
          </w:p>
        </w:tc>
        <w:tc>
          <w:tcPr>
            <w:tcW w:w="1276" w:type="dxa"/>
            <w:shd w:val="clear" w:color="auto" w:fill="B8CCE4" w:themeFill="accent1" w:themeFillTint="66"/>
          </w:tcPr>
          <w:p w14:paraId="6F42EADE" w14:textId="77777777" w:rsidR="00D766B1" w:rsidRPr="00555CDE" w:rsidRDefault="00D766B1" w:rsidP="00500E8F">
            <w:pPr>
              <w:tabs>
                <w:tab w:val="left" w:pos="720"/>
              </w:tabs>
              <w:ind w:left="80"/>
              <w:rPr>
                <w:w w:val="105"/>
              </w:rPr>
            </w:pPr>
            <w:r w:rsidRPr="00555CDE">
              <w:rPr>
                <w:w w:val="105"/>
              </w:rPr>
              <w:t>Observer:</w:t>
            </w:r>
          </w:p>
        </w:tc>
        <w:tc>
          <w:tcPr>
            <w:tcW w:w="1843" w:type="dxa"/>
          </w:tcPr>
          <w:p w14:paraId="75393A7C" w14:textId="77777777" w:rsidR="00D766B1" w:rsidRPr="00D96945" w:rsidRDefault="00D766B1" w:rsidP="00500E8F">
            <w:pPr>
              <w:tabs>
                <w:tab w:val="left" w:pos="720"/>
              </w:tabs>
              <w:rPr>
                <w:i/>
                <w:iCs/>
                <w:color w:val="244061" w:themeColor="accent1" w:themeShade="80"/>
                <w:w w:val="105"/>
                <w:sz w:val="22"/>
                <w:szCs w:val="22"/>
              </w:rPr>
            </w:pPr>
          </w:p>
        </w:tc>
      </w:tr>
      <w:tr w:rsidR="00D766B1" w:rsidRPr="004A6D80" w14:paraId="39B3F00E" w14:textId="77777777" w:rsidTr="00500E8F">
        <w:trPr>
          <w:trHeight w:val="454"/>
        </w:trPr>
        <w:tc>
          <w:tcPr>
            <w:tcW w:w="9924" w:type="dxa"/>
            <w:gridSpan w:val="6"/>
            <w:shd w:val="clear" w:color="auto" w:fill="D9D9D9" w:themeFill="background1" w:themeFillShade="D9"/>
          </w:tcPr>
          <w:p w14:paraId="34659FE5" w14:textId="77777777" w:rsidR="00D766B1" w:rsidRPr="004A6D80" w:rsidRDefault="00D766B1" w:rsidP="00500E8F">
            <w:pPr>
              <w:widowControl w:val="0"/>
              <w:autoSpaceDE w:val="0"/>
              <w:autoSpaceDN w:val="0"/>
              <w:rPr>
                <w:rFonts w:eastAsia="Calibri"/>
                <w:b/>
                <w:w w:val="105"/>
                <w:lang w:bidi="en-AU"/>
              </w:rPr>
            </w:pPr>
            <w:r w:rsidRPr="004A6D80">
              <w:rPr>
                <w:rFonts w:eastAsia="Calibri"/>
                <w:b/>
                <w:w w:val="105"/>
                <w:lang w:bidi="en-AU"/>
              </w:rPr>
              <w:t xml:space="preserve">Observation:  </w:t>
            </w:r>
          </w:p>
        </w:tc>
      </w:tr>
      <w:tr w:rsidR="00D766B1" w:rsidRPr="004A6D80" w14:paraId="655E2661" w14:textId="77777777" w:rsidTr="00500E8F">
        <w:trPr>
          <w:trHeight w:val="50"/>
        </w:trPr>
        <w:tc>
          <w:tcPr>
            <w:tcW w:w="9924" w:type="dxa"/>
            <w:gridSpan w:val="6"/>
            <w:shd w:val="clear" w:color="auto" w:fill="auto"/>
          </w:tcPr>
          <w:p w14:paraId="470D1716" w14:textId="77777777" w:rsidR="00D766B1" w:rsidRPr="00EA6864" w:rsidRDefault="00D766B1" w:rsidP="00500E8F">
            <w:pPr>
              <w:tabs>
                <w:tab w:val="left" w:pos="720"/>
              </w:tabs>
              <w:rPr>
                <w:i/>
                <w:iCs/>
                <w:color w:val="0F243E" w:themeColor="text2" w:themeShade="80"/>
                <w:sz w:val="22"/>
                <w:szCs w:val="22"/>
              </w:rPr>
            </w:pPr>
          </w:p>
          <w:p w14:paraId="5C3B8434" w14:textId="77777777" w:rsidR="00D766B1" w:rsidRPr="004A6D80" w:rsidRDefault="00D766B1" w:rsidP="00500E8F">
            <w:pPr>
              <w:tabs>
                <w:tab w:val="left" w:pos="720"/>
              </w:tabs>
            </w:pPr>
          </w:p>
          <w:p w14:paraId="724B973A" w14:textId="77777777" w:rsidR="00D766B1" w:rsidRPr="004A6D80" w:rsidRDefault="00D766B1" w:rsidP="00500E8F">
            <w:pPr>
              <w:tabs>
                <w:tab w:val="left" w:pos="720"/>
              </w:tabs>
            </w:pPr>
          </w:p>
          <w:p w14:paraId="58F59231" w14:textId="77777777" w:rsidR="00D766B1" w:rsidRPr="004A6D80" w:rsidRDefault="00D766B1" w:rsidP="00500E8F">
            <w:pPr>
              <w:tabs>
                <w:tab w:val="left" w:pos="720"/>
              </w:tabs>
            </w:pPr>
          </w:p>
          <w:p w14:paraId="5FF64108" w14:textId="77777777" w:rsidR="00D766B1" w:rsidRPr="004A6D80" w:rsidRDefault="00D766B1" w:rsidP="00500E8F">
            <w:pPr>
              <w:tabs>
                <w:tab w:val="left" w:pos="720"/>
              </w:tabs>
              <w:rPr>
                <w:b/>
              </w:rPr>
            </w:pPr>
          </w:p>
          <w:p w14:paraId="0529CAF1" w14:textId="77777777" w:rsidR="00D766B1" w:rsidRPr="004A6D80" w:rsidRDefault="00D766B1" w:rsidP="00500E8F">
            <w:pPr>
              <w:tabs>
                <w:tab w:val="left" w:pos="720"/>
              </w:tabs>
              <w:rPr>
                <w:b/>
              </w:rPr>
            </w:pPr>
          </w:p>
          <w:p w14:paraId="2F5B3CC5" w14:textId="77777777" w:rsidR="00D766B1" w:rsidRPr="004A6D80" w:rsidRDefault="00D766B1" w:rsidP="00500E8F">
            <w:pPr>
              <w:tabs>
                <w:tab w:val="left" w:pos="720"/>
              </w:tabs>
              <w:rPr>
                <w:b/>
              </w:rPr>
            </w:pPr>
          </w:p>
          <w:p w14:paraId="5A371467" w14:textId="77777777" w:rsidR="00D766B1" w:rsidRPr="004A6D80" w:rsidRDefault="00D766B1" w:rsidP="00500E8F">
            <w:pPr>
              <w:tabs>
                <w:tab w:val="left" w:pos="720"/>
              </w:tabs>
              <w:rPr>
                <w:b/>
              </w:rPr>
            </w:pPr>
          </w:p>
          <w:p w14:paraId="0E168E29" w14:textId="77777777" w:rsidR="00D766B1" w:rsidRPr="004A6D80" w:rsidRDefault="00D766B1" w:rsidP="00500E8F">
            <w:pPr>
              <w:tabs>
                <w:tab w:val="left" w:pos="720"/>
              </w:tabs>
              <w:rPr>
                <w:b/>
              </w:rPr>
            </w:pPr>
          </w:p>
          <w:p w14:paraId="12586D19" w14:textId="77777777" w:rsidR="00D766B1" w:rsidRPr="004A6D80" w:rsidRDefault="00D766B1" w:rsidP="00500E8F">
            <w:pPr>
              <w:tabs>
                <w:tab w:val="left" w:pos="720"/>
              </w:tabs>
              <w:rPr>
                <w:b/>
              </w:rPr>
            </w:pPr>
          </w:p>
        </w:tc>
      </w:tr>
      <w:tr w:rsidR="00D766B1" w:rsidRPr="004A6D80" w14:paraId="37A17D30" w14:textId="77777777" w:rsidTr="00500E8F">
        <w:trPr>
          <w:trHeight w:val="528"/>
        </w:trPr>
        <w:tc>
          <w:tcPr>
            <w:tcW w:w="9924" w:type="dxa"/>
            <w:gridSpan w:val="6"/>
            <w:shd w:val="clear" w:color="auto" w:fill="D9D9D9" w:themeFill="background1" w:themeFillShade="D9"/>
          </w:tcPr>
          <w:p w14:paraId="3B785983" w14:textId="77777777" w:rsidR="00D766B1" w:rsidRPr="004A6D80" w:rsidRDefault="00D766B1" w:rsidP="00500E8F">
            <w:pPr>
              <w:widowControl w:val="0"/>
              <w:autoSpaceDE w:val="0"/>
              <w:autoSpaceDN w:val="0"/>
              <w:rPr>
                <w:rFonts w:eastAsia="Calibri"/>
                <w:b/>
                <w:lang w:bidi="en-AU"/>
              </w:rPr>
            </w:pPr>
            <w:r w:rsidRPr="004A6D80">
              <w:rPr>
                <w:rFonts w:eastAsia="Calibri"/>
                <w:b/>
                <w:lang w:bidi="en-AU"/>
              </w:rPr>
              <w:t xml:space="preserve">Analysis of Learning  </w:t>
            </w:r>
          </w:p>
          <w:p w14:paraId="130EBE26" w14:textId="77777777" w:rsidR="00D766B1" w:rsidRPr="004A6D80" w:rsidRDefault="00D766B1" w:rsidP="00500E8F">
            <w:pPr>
              <w:widowControl w:val="0"/>
              <w:autoSpaceDE w:val="0"/>
              <w:autoSpaceDN w:val="0"/>
              <w:rPr>
                <w:rFonts w:eastAsia="Calibri"/>
                <w:b/>
                <w:lang w:bidi="en-AU"/>
              </w:rPr>
            </w:pPr>
            <w:r w:rsidRPr="004A6D80">
              <w:rPr>
                <w:bCs/>
                <w:i/>
              </w:rPr>
              <w:t>An interpretation of any relevant development, learning dispositions, and behaviours of concern, play preferences, strengths, interests and relationships supported by relevant theory and literature and linked to the approved learning framework outcomes</w:t>
            </w:r>
          </w:p>
        </w:tc>
      </w:tr>
      <w:tr w:rsidR="00D766B1" w:rsidRPr="00EA6864" w14:paraId="473AACBC" w14:textId="77777777" w:rsidTr="00500E8F">
        <w:trPr>
          <w:trHeight w:val="528"/>
        </w:trPr>
        <w:tc>
          <w:tcPr>
            <w:tcW w:w="9924" w:type="dxa"/>
            <w:gridSpan w:val="6"/>
            <w:shd w:val="clear" w:color="auto" w:fill="auto"/>
          </w:tcPr>
          <w:p w14:paraId="494C7BE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163ACC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68BB747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A6FEDAA"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32FD9D4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6886744"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9EE82C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E1CF0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r w:rsidR="00D766B1" w:rsidRPr="004A6D80" w14:paraId="1FA88462" w14:textId="77777777" w:rsidTr="00500E8F">
        <w:trPr>
          <w:trHeight w:val="528"/>
        </w:trPr>
        <w:tc>
          <w:tcPr>
            <w:tcW w:w="9924" w:type="dxa"/>
            <w:gridSpan w:val="6"/>
            <w:shd w:val="clear" w:color="auto" w:fill="D9D9D9" w:themeFill="background1" w:themeFillShade="D9"/>
          </w:tcPr>
          <w:p w14:paraId="31017314" w14:textId="77777777" w:rsidR="00D766B1" w:rsidRPr="004A6D80" w:rsidRDefault="00D766B1" w:rsidP="00500E8F">
            <w:pPr>
              <w:widowControl w:val="0"/>
              <w:autoSpaceDE w:val="0"/>
              <w:autoSpaceDN w:val="0"/>
              <w:rPr>
                <w:rFonts w:eastAsia="Calibri"/>
                <w:b/>
                <w:lang w:bidi="en-AU"/>
              </w:rPr>
            </w:pPr>
            <w:r w:rsidRPr="004A6D80">
              <w:rPr>
                <w:b/>
                <w:bCs/>
              </w:rPr>
              <w:lastRenderedPageBreak/>
              <w:t>A follow-up suggestion to extend the child’s skills</w:t>
            </w:r>
          </w:p>
        </w:tc>
      </w:tr>
      <w:tr w:rsidR="00D766B1" w:rsidRPr="00EA6864" w14:paraId="0B994E9F" w14:textId="77777777" w:rsidTr="00500E8F">
        <w:trPr>
          <w:trHeight w:val="528"/>
        </w:trPr>
        <w:tc>
          <w:tcPr>
            <w:tcW w:w="9924" w:type="dxa"/>
            <w:gridSpan w:val="6"/>
            <w:shd w:val="clear" w:color="auto" w:fill="auto"/>
          </w:tcPr>
          <w:p w14:paraId="1EEB6D55"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8CE258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2782891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55D29B36"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bl>
    <w:p w14:paraId="390A7B30" w14:textId="7477527A" w:rsidR="00031441" w:rsidRDefault="00031441" w:rsidP="00031441">
      <w:pPr>
        <w:spacing w:after="0" w:line="240" w:lineRule="auto"/>
        <w:textAlignment w:val="baseline"/>
        <w:rPr>
          <w:rFonts w:ascii="Segoe UI" w:eastAsia="Times New Roman" w:hAnsi="Segoe UI" w:cs="Segoe UI"/>
          <w:sz w:val="18"/>
          <w:szCs w:val="18"/>
          <w:lang w:eastAsia="en-GB"/>
        </w:rPr>
      </w:pPr>
    </w:p>
    <w:p w14:paraId="20A40590" w14:textId="4F7626E0" w:rsidR="00D766B1" w:rsidRDefault="00D766B1" w:rsidP="00031441">
      <w:pPr>
        <w:spacing w:after="0" w:line="240" w:lineRule="auto"/>
        <w:textAlignment w:val="baseline"/>
        <w:rPr>
          <w:rFonts w:ascii="Segoe UI" w:eastAsia="Times New Roman" w:hAnsi="Segoe UI" w:cs="Segoe UI"/>
          <w:sz w:val="18"/>
          <w:szCs w:val="18"/>
          <w:lang w:eastAsia="en-GB"/>
        </w:rPr>
      </w:pPr>
    </w:p>
    <w:p w14:paraId="02BE36BF" w14:textId="501611FC" w:rsidR="00D766B1" w:rsidRDefault="00D766B1" w:rsidP="00031441">
      <w:pPr>
        <w:spacing w:after="0" w:line="240" w:lineRule="auto"/>
        <w:textAlignment w:val="baseline"/>
        <w:rPr>
          <w:rFonts w:ascii="Segoe UI" w:eastAsia="Times New Roman" w:hAnsi="Segoe UI" w:cs="Segoe UI"/>
          <w:sz w:val="18"/>
          <w:szCs w:val="18"/>
          <w:lang w:eastAsia="en-GB"/>
        </w:rPr>
      </w:pPr>
    </w:p>
    <w:p w14:paraId="79BCDADE" w14:textId="7E2E33E1" w:rsidR="00D766B1" w:rsidRDefault="00D766B1" w:rsidP="00031441">
      <w:pPr>
        <w:spacing w:after="0" w:line="240" w:lineRule="auto"/>
        <w:textAlignment w:val="baseline"/>
        <w:rPr>
          <w:rFonts w:ascii="Segoe UI" w:eastAsia="Times New Roman" w:hAnsi="Segoe UI" w:cs="Segoe UI"/>
          <w:sz w:val="18"/>
          <w:szCs w:val="18"/>
          <w:lang w:eastAsia="en-GB"/>
        </w:rPr>
      </w:pPr>
    </w:p>
    <w:p w14:paraId="4D8947A2" w14:textId="77777777" w:rsidR="00D766B1" w:rsidRPr="00031441" w:rsidRDefault="00D766B1" w:rsidP="00031441">
      <w:pPr>
        <w:spacing w:after="0" w:line="240" w:lineRule="auto"/>
        <w:textAlignment w:val="baseline"/>
        <w:rPr>
          <w:rFonts w:ascii="Segoe UI" w:eastAsia="Times New Roman" w:hAnsi="Segoe UI" w:cs="Segoe UI"/>
          <w:sz w:val="18"/>
          <w:szCs w:val="18"/>
          <w:lang w:eastAsia="en-GB"/>
        </w:rPr>
      </w:pPr>
    </w:p>
    <w:p w14:paraId="5E3D1049"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7A69B2E"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br w:type="page"/>
      </w:r>
    </w:p>
    <w:p w14:paraId="7D9C2BA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E0AF048" w14:textId="77777777" w:rsidR="00031441" w:rsidRPr="00031441" w:rsidRDefault="00031441" w:rsidP="00031441">
      <w:pPr>
        <w:spacing w:after="0" w:line="240" w:lineRule="auto"/>
        <w:rPr>
          <w:rFonts w:asciiTheme="minorHAnsi" w:eastAsia="Times New Roman" w:hAnsiTheme="minorHAnsi" w:cstheme="minorHAnsi"/>
          <w:lang w:eastAsia="en-AU"/>
        </w:rPr>
      </w:pPr>
    </w:p>
    <w:tbl>
      <w:tblPr>
        <w:tblW w:w="10490" w:type="dxa"/>
        <w:tblInd w:w="-71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3"/>
        <w:gridCol w:w="962"/>
        <w:gridCol w:w="1395"/>
        <w:gridCol w:w="53"/>
        <w:gridCol w:w="1276"/>
        <w:gridCol w:w="1146"/>
        <w:gridCol w:w="413"/>
        <w:gridCol w:w="802"/>
        <w:gridCol w:w="190"/>
        <w:gridCol w:w="2410"/>
      </w:tblGrid>
      <w:tr w:rsidR="00EA6864" w:rsidRPr="004A6D80" w14:paraId="2B17439C" w14:textId="77777777" w:rsidTr="00EA6864">
        <w:trPr>
          <w:trHeight w:val="372"/>
        </w:trPr>
        <w:tc>
          <w:tcPr>
            <w:tcW w:w="10490" w:type="dxa"/>
            <w:gridSpan w:val="10"/>
            <w:shd w:val="clear" w:color="auto" w:fill="2D739F"/>
            <w:vAlign w:val="center"/>
            <w:hideMark/>
          </w:tcPr>
          <w:p w14:paraId="6A28677E" w14:textId="05B3C370" w:rsidR="00EA6864" w:rsidRPr="004A6D80" w:rsidRDefault="00EA6864" w:rsidP="00EA6864">
            <w:pPr>
              <w:widowControl w:val="0"/>
              <w:autoSpaceDE w:val="0"/>
              <w:autoSpaceDN w:val="0"/>
              <w:ind w:right="2522"/>
              <w:rPr>
                <w:rFonts w:eastAsia="Calibri"/>
                <w:b/>
                <w:color w:val="FFFFFF" w:themeColor="background1"/>
                <w:lang w:bidi="en-AU"/>
              </w:rPr>
            </w:pPr>
            <w:r w:rsidRPr="004A6D80">
              <w:rPr>
                <w:rFonts w:eastAsia="Calibri"/>
                <w:color w:val="FFFFFF" w:themeColor="background1"/>
                <w:lang w:eastAsia="en-AU" w:bidi="en-AU"/>
              </w:rPr>
              <w:br w:type="page"/>
              <w:t xml:space="preserve">                           </w:t>
            </w:r>
            <w:r>
              <w:rPr>
                <w:rFonts w:eastAsia="Calibri"/>
                <w:color w:val="FFFFFF" w:themeColor="background1"/>
                <w:lang w:eastAsia="en-AU" w:bidi="en-AU"/>
              </w:rPr>
              <w:t>3.2</w:t>
            </w:r>
            <w:r w:rsidRPr="004A6D80">
              <w:rPr>
                <w:rFonts w:eastAsia="Calibri"/>
                <w:color w:val="FFFFFF" w:themeColor="background1"/>
                <w:lang w:eastAsia="en-AU" w:bidi="en-AU"/>
              </w:rPr>
              <w:t xml:space="preserve">   </w:t>
            </w:r>
            <w:r w:rsidRPr="004A6D80">
              <w:rPr>
                <w:rFonts w:eastAsia="Times New Roman"/>
                <w:b/>
                <w:noProof/>
                <w:color w:val="FFFFFF" w:themeColor="background1"/>
                <w:kern w:val="22"/>
                <w:sz w:val="28"/>
                <w:lang w:bidi="en-AU"/>
              </w:rPr>
              <w:t xml:space="preserve">Jottings </w:t>
            </w:r>
          </w:p>
        </w:tc>
      </w:tr>
      <w:tr w:rsidR="00EA6864" w:rsidRPr="00D96945" w14:paraId="5082E82D" w14:textId="77777777" w:rsidTr="00500E8F">
        <w:trPr>
          <w:trHeight w:val="606"/>
        </w:trPr>
        <w:tc>
          <w:tcPr>
            <w:tcW w:w="1843" w:type="dxa"/>
            <w:shd w:val="clear" w:color="auto" w:fill="B8CCE4" w:themeFill="accent1" w:themeFillTint="66"/>
          </w:tcPr>
          <w:p w14:paraId="368994A9" w14:textId="77777777" w:rsidR="00EA6864" w:rsidRPr="00555CDE" w:rsidRDefault="00EA6864" w:rsidP="00500E8F">
            <w:pPr>
              <w:widowControl w:val="0"/>
              <w:autoSpaceDE w:val="0"/>
              <w:autoSpaceDN w:val="0"/>
              <w:ind w:left="143" w:right="-156"/>
              <w:rPr>
                <w:rFonts w:eastAsia="Calibri"/>
                <w:w w:val="105"/>
                <w:lang w:bidi="en-AU"/>
              </w:rPr>
            </w:pPr>
            <w:r w:rsidRPr="00555CDE">
              <w:rPr>
                <w:rFonts w:eastAsia="Calibri"/>
                <w:w w:val="105"/>
                <w:lang w:bidi="en-AU"/>
              </w:rPr>
              <w:t>Child’s First Name:</w:t>
            </w:r>
          </w:p>
        </w:tc>
        <w:tc>
          <w:tcPr>
            <w:tcW w:w="2410" w:type="dxa"/>
            <w:gridSpan w:val="3"/>
          </w:tcPr>
          <w:p w14:paraId="5718DAD4" w14:textId="77777777" w:rsidR="00EA6864" w:rsidRPr="00D96945" w:rsidRDefault="00EA6864" w:rsidP="00500E8F">
            <w:pPr>
              <w:widowControl w:val="0"/>
              <w:autoSpaceDE w:val="0"/>
              <w:autoSpaceDN w:val="0"/>
              <w:ind w:left="156"/>
              <w:rPr>
                <w:rFonts w:eastAsia="Calibri"/>
                <w:i/>
                <w:iCs/>
                <w:color w:val="244061" w:themeColor="accent1" w:themeShade="80"/>
                <w:w w:val="105"/>
                <w:sz w:val="22"/>
                <w:szCs w:val="22"/>
                <w:lang w:bidi="en-AU"/>
              </w:rPr>
            </w:pPr>
          </w:p>
        </w:tc>
        <w:tc>
          <w:tcPr>
            <w:tcW w:w="1276" w:type="dxa"/>
            <w:shd w:val="clear" w:color="auto" w:fill="B8CCE4" w:themeFill="accent1" w:themeFillTint="66"/>
          </w:tcPr>
          <w:p w14:paraId="6F8FE322" w14:textId="77777777" w:rsidR="00EA6864" w:rsidRPr="00555CDE" w:rsidRDefault="00EA6864" w:rsidP="00500E8F">
            <w:pPr>
              <w:tabs>
                <w:tab w:val="left" w:pos="720"/>
              </w:tabs>
              <w:ind w:left="141"/>
            </w:pPr>
            <w:r w:rsidRPr="00555CDE">
              <w:t>Age:</w:t>
            </w:r>
          </w:p>
        </w:tc>
        <w:tc>
          <w:tcPr>
            <w:tcW w:w="1559" w:type="dxa"/>
            <w:gridSpan w:val="2"/>
          </w:tcPr>
          <w:p w14:paraId="7E0993AC" w14:textId="77777777" w:rsidR="00EA6864" w:rsidRPr="00D96945" w:rsidRDefault="00EA6864" w:rsidP="00500E8F">
            <w:pPr>
              <w:tabs>
                <w:tab w:val="left" w:pos="720"/>
              </w:tabs>
              <w:ind w:left="150"/>
              <w:rPr>
                <w:i/>
                <w:iCs/>
                <w:color w:val="244061" w:themeColor="accent1" w:themeShade="80"/>
                <w:sz w:val="22"/>
                <w:szCs w:val="22"/>
              </w:rPr>
            </w:pPr>
          </w:p>
        </w:tc>
        <w:tc>
          <w:tcPr>
            <w:tcW w:w="992" w:type="dxa"/>
            <w:gridSpan w:val="2"/>
            <w:shd w:val="clear" w:color="auto" w:fill="B8CCE4" w:themeFill="accent1" w:themeFillTint="66"/>
          </w:tcPr>
          <w:p w14:paraId="5073254B" w14:textId="77777777" w:rsidR="00EA6864" w:rsidRPr="00555CDE" w:rsidRDefault="00EA6864" w:rsidP="00500E8F">
            <w:pPr>
              <w:tabs>
                <w:tab w:val="left" w:pos="720"/>
              </w:tabs>
              <w:ind w:left="80"/>
            </w:pPr>
            <w:r w:rsidRPr="00555CDE">
              <w:t>Date</w:t>
            </w:r>
            <w:r>
              <w:t xml:space="preserve"> range</w:t>
            </w:r>
            <w:r w:rsidRPr="00555CDE">
              <w:t>:</w:t>
            </w:r>
          </w:p>
        </w:tc>
        <w:tc>
          <w:tcPr>
            <w:tcW w:w="2410" w:type="dxa"/>
          </w:tcPr>
          <w:p w14:paraId="6C6A992B" w14:textId="77777777" w:rsidR="00EA6864" w:rsidRPr="00D96945" w:rsidRDefault="00EA6864" w:rsidP="00500E8F">
            <w:pPr>
              <w:tabs>
                <w:tab w:val="left" w:pos="720"/>
              </w:tabs>
              <w:ind w:left="47"/>
              <w:rPr>
                <w:i/>
                <w:iCs/>
                <w:color w:val="244061" w:themeColor="accent1" w:themeShade="80"/>
                <w:sz w:val="22"/>
                <w:szCs w:val="22"/>
              </w:rPr>
            </w:pPr>
          </w:p>
        </w:tc>
      </w:tr>
      <w:tr w:rsidR="00EA6864" w:rsidRPr="00D96945" w14:paraId="37F70459" w14:textId="77777777" w:rsidTr="00500E8F">
        <w:trPr>
          <w:trHeight w:val="558"/>
        </w:trPr>
        <w:tc>
          <w:tcPr>
            <w:tcW w:w="1843" w:type="dxa"/>
            <w:shd w:val="clear" w:color="auto" w:fill="B8CCE4" w:themeFill="accent1" w:themeFillTint="66"/>
          </w:tcPr>
          <w:p w14:paraId="4911F35E" w14:textId="77777777" w:rsidR="00EA6864" w:rsidRPr="00555CDE" w:rsidRDefault="00EA6864" w:rsidP="00500E8F">
            <w:pPr>
              <w:widowControl w:val="0"/>
              <w:autoSpaceDE w:val="0"/>
              <w:autoSpaceDN w:val="0"/>
              <w:ind w:left="143"/>
              <w:rPr>
                <w:w w:val="105"/>
              </w:rPr>
            </w:pPr>
            <w:r w:rsidRPr="00555CDE">
              <w:rPr>
                <w:w w:val="105"/>
              </w:rPr>
              <w:t>Setting:</w:t>
            </w:r>
          </w:p>
        </w:tc>
        <w:tc>
          <w:tcPr>
            <w:tcW w:w="3686" w:type="dxa"/>
            <w:gridSpan w:val="4"/>
          </w:tcPr>
          <w:p w14:paraId="50B24200" w14:textId="77777777" w:rsidR="00EA6864" w:rsidRPr="00D96945" w:rsidRDefault="00EA6864" w:rsidP="00500E8F">
            <w:pPr>
              <w:tabs>
                <w:tab w:val="left" w:pos="720"/>
              </w:tabs>
              <w:rPr>
                <w:i/>
                <w:iCs/>
                <w:color w:val="244061" w:themeColor="accent1" w:themeShade="80"/>
                <w:w w:val="105"/>
                <w:sz w:val="22"/>
                <w:szCs w:val="22"/>
              </w:rPr>
            </w:pPr>
          </w:p>
        </w:tc>
        <w:tc>
          <w:tcPr>
            <w:tcW w:w="2551" w:type="dxa"/>
            <w:gridSpan w:val="4"/>
            <w:shd w:val="clear" w:color="auto" w:fill="B8CCE4" w:themeFill="accent1" w:themeFillTint="66"/>
          </w:tcPr>
          <w:p w14:paraId="619AE692" w14:textId="77777777" w:rsidR="00EA6864" w:rsidRPr="00555CDE" w:rsidRDefault="00EA6864" w:rsidP="00500E8F">
            <w:pPr>
              <w:tabs>
                <w:tab w:val="left" w:pos="720"/>
              </w:tabs>
              <w:ind w:left="80"/>
              <w:rPr>
                <w:w w:val="105"/>
              </w:rPr>
            </w:pPr>
            <w:r w:rsidRPr="00555CDE">
              <w:rPr>
                <w:w w:val="105"/>
              </w:rPr>
              <w:t>Observer:</w:t>
            </w:r>
          </w:p>
        </w:tc>
        <w:tc>
          <w:tcPr>
            <w:tcW w:w="2410" w:type="dxa"/>
          </w:tcPr>
          <w:p w14:paraId="0E8C5073" w14:textId="77777777" w:rsidR="00EA6864" w:rsidRPr="00D96945" w:rsidRDefault="00EA6864" w:rsidP="00500E8F">
            <w:pPr>
              <w:tabs>
                <w:tab w:val="left" w:pos="720"/>
              </w:tabs>
              <w:rPr>
                <w:i/>
                <w:iCs/>
                <w:color w:val="244061" w:themeColor="accent1" w:themeShade="80"/>
                <w:w w:val="105"/>
                <w:sz w:val="22"/>
                <w:szCs w:val="22"/>
              </w:rPr>
            </w:pPr>
          </w:p>
        </w:tc>
      </w:tr>
      <w:tr w:rsidR="00EA6864" w:rsidRPr="004A6D80" w14:paraId="2269147A" w14:textId="77777777" w:rsidTr="00500E8F">
        <w:trPr>
          <w:trHeight w:val="559"/>
        </w:trPr>
        <w:tc>
          <w:tcPr>
            <w:tcW w:w="10490" w:type="dxa"/>
            <w:gridSpan w:val="10"/>
            <w:shd w:val="clear" w:color="auto" w:fill="D9D9D9" w:themeFill="background1" w:themeFillShade="D9"/>
          </w:tcPr>
          <w:p w14:paraId="1A6EA97E" w14:textId="77777777" w:rsidR="00EA6864" w:rsidRPr="004A6D80" w:rsidRDefault="00EA6864" w:rsidP="00500E8F">
            <w:pPr>
              <w:tabs>
                <w:tab w:val="left" w:pos="720"/>
              </w:tabs>
              <w:rPr>
                <w:b/>
              </w:rPr>
            </w:pPr>
            <w:r w:rsidRPr="004A6D80">
              <w:rPr>
                <w:b/>
              </w:rPr>
              <w:t xml:space="preserve">Observations </w:t>
            </w:r>
          </w:p>
        </w:tc>
      </w:tr>
      <w:tr w:rsidR="00EA6864" w:rsidRPr="00F9031F" w14:paraId="1D062E8F" w14:textId="77777777" w:rsidTr="00500E8F">
        <w:trPr>
          <w:trHeight w:val="306"/>
        </w:trPr>
        <w:tc>
          <w:tcPr>
            <w:tcW w:w="2805" w:type="dxa"/>
            <w:gridSpan w:val="2"/>
            <w:shd w:val="clear" w:color="auto" w:fill="auto"/>
            <w:vAlign w:val="center"/>
          </w:tcPr>
          <w:p w14:paraId="34434DA9" w14:textId="77777777" w:rsidR="00EA6864" w:rsidRPr="004A6D80" w:rsidRDefault="00EA6864" w:rsidP="00500E8F">
            <w:pPr>
              <w:tabs>
                <w:tab w:val="left" w:pos="720"/>
              </w:tabs>
              <w:jc w:val="center"/>
              <w:rPr>
                <w:b/>
              </w:rPr>
            </w:pPr>
            <w:r>
              <w:rPr>
                <w:b/>
              </w:rPr>
              <w:t>JOTTING 1</w:t>
            </w:r>
          </w:p>
        </w:tc>
        <w:tc>
          <w:tcPr>
            <w:tcW w:w="1395" w:type="dxa"/>
            <w:shd w:val="clear" w:color="auto" w:fill="B8CCE4" w:themeFill="accent1" w:themeFillTint="66"/>
            <w:vAlign w:val="center"/>
          </w:tcPr>
          <w:p w14:paraId="15070EDC"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4AD1C5D1"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6C9ED018"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23A21B83"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6EA4F308" w14:textId="77777777" w:rsidTr="00500E8F">
        <w:trPr>
          <w:trHeight w:val="2021"/>
        </w:trPr>
        <w:tc>
          <w:tcPr>
            <w:tcW w:w="10490" w:type="dxa"/>
            <w:gridSpan w:val="10"/>
            <w:shd w:val="clear" w:color="auto" w:fill="auto"/>
          </w:tcPr>
          <w:p w14:paraId="1134DFBF" w14:textId="77777777" w:rsidR="00EA6864" w:rsidRPr="00F9031F" w:rsidRDefault="00EA6864" w:rsidP="00500E8F">
            <w:pPr>
              <w:rPr>
                <w:i/>
                <w:iCs/>
                <w:color w:val="0F243E" w:themeColor="text2" w:themeShade="80"/>
                <w:sz w:val="22"/>
                <w:szCs w:val="22"/>
              </w:rPr>
            </w:pPr>
          </w:p>
          <w:p w14:paraId="347853EA" w14:textId="77777777" w:rsidR="00EA6864" w:rsidRPr="00F9031F" w:rsidRDefault="00EA6864" w:rsidP="00500E8F">
            <w:pPr>
              <w:rPr>
                <w:i/>
                <w:iCs/>
                <w:color w:val="0F243E" w:themeColor="text2" w:themeShade="80"/>
                <w:sz w:val="22"/>
                <w:szCs w:val="22"/>
              </w:rPr>
            </w:pPr>
          </w:p>
          <w:p w14:paraId="07381453" w14:textId="77777777" w:rsidR="00EA6864" w:rsidRPr="00F9031F" w:rsidRDefault="00EA6864" w:rsidP="00500E8F">
            <w:pPr>
              <w:rPr>
                <w:i/>
                <w:iCs/>
                <w:color w:val="0F243E" w:themeColor="text2" w:themeShade="80"/>
                <w:sz w:val="22"/>
                <w:szCs w:val="22"/>
              </w:rPr>
            </w:pPr>
          </w:p>
          <w:p w14:paraId="0D705F3D" w14:textId="77777777" w:rsidR="00EA6864" w:rsidRPr="00F9031F" w:rsidRDefault="00EA6864" w:rsidP="00500E8F">
            <w:pPr>
              <w:rPr>
                <w:i/>
                <w:iCs/>
                <w:color w:val="0F243E" w:themeColor="text2" w:themeShade="80"/>
                <w:sz w:val="22"/>
                <w:szCs w:val="22"/>
              </w:rPr>
            </w:pPr>
          </w:p>
          <w:p w14:paraId="2B026BA5" w14:textId="77777777" w:rsidR="00EA6864" w:rsidRPr="00F9031F" w:rsidRDefault="00EA6864" w:rsidP="00500E8F">
            <w:pPr>
              <w:rPr>
                <w:i/>
                <w:iCs/>
                <w:color w:val="0F243E" w:themeColor="text2" w:themeShade="80"/>
                <w:sz w:val="22"/>
                <w:szCs w:val="22"/>
              </w:rPr>
            </w:pPr>
          </w:p>
          <w:p w14:paraId="16E87388" w14:textId="77777777" w:rsidR="00EA6864" w:rsidRPr="00F9031F" w:rsidRDefault="00EA6864" w:rsidP="00500E8F">
            <w:pPr>
              <w:rPr>
                <w:i/>
                <w:iCs/>
                <w:color w:val="0F243E" w:themeColor="text2" w:themeShade="80"/>
                <w:sz w:val="22"/>
                <w:szCs w:val="22"/>
              </w:rPr>
            </w:pPr>
          </w:p>
        </w:tc>
      </w:tr>
      <w:tr w:rsidR="00EA6864" w:rsidRPr="00F9031F" w14:paraId="3437BC32" w14:textId="77777777" w:rsidTr="00500E8F">
        <w:trPr>
          <w:trHeight w:val="306"/>
        </w:trPr>
        <w:tc>
          <w:tcPr>
            <w:tcW w:w="2805" w:type="dxa"/>
            <w:gridSpan w:val="2"/>
            <w:shd w:val="clear" w:color="auto" w:fill="auto"/>
            <w:vAlign w:val="center"/>
          </w:tcPr>
          <w:p w14:paraId="490C76D0" w14:textId="77777777" w:rsidR="00EA6864" w:rsidRPr="004A6D80" w:rsidRDefault="00EA6864" w:rsidP="00500E8F">
            <w:pPr>
              <w:tabs>
                <w:tab w:val="left" w:pos="720"/>
              </w:tabs>
              <w:jc w:val="center"/>
              <w:rPr>
                <w:b/>
              </w:rPr>
            </w:pPr>
            <w:r>
              <w:rPr>
                <w:b/>
              </w:rPr>
              <w:t>JOTTING 2</w:t>
            </w:r>
          </w:p>
        </w:tc>
        <w:tc>
          <w:tcPr>
            <w:tcW w:w="1395" w:type="dxa"/>
            <w:shd w:val="clear" w:color="auto" w:fill="B8CCE4" w:themeFill="accent1" w:themeFillTint="66"/>
            <w:vAlign w:val="center"/>
          </w:tcPr>
          <w:p w14:paraId="7E36DB9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1993C58B"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50E1F44"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19D24F45"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506F80B" w14:textId="77777777" w:rsidTr="00500E8F">
        <w:trPr>
          <w:trHeight w:val="2385"/>
        </w:trPr>
        <w:tc>
          <w:tcPr>
            <w:tcW w:w="10490" w:type="dxa"/>
            <w:gridSpan w:val="10"/>
            <w:shd w:val="clear" w:color="auto" w:fill="auto"/>
          </w:tcPr>
          <w:p w14:paraId="593B917F" w14:textId="77777777" w:rsidR="00EA6864" w:rsidRPr="00F9031F" w:rsidRDefault="00EA6864" w:rsidP="00500E8F">
            <w:pPr>
              <w:tabs>
                <w:tab w:val="left" w:pos="720"/>
              </w:tabs>
              <w:rPr>
                <w:i/>
                <w:iCs/>
                <w:color w:val="0F243E" w:themeColor="text2" w:themeShade="80"/>
                <w:sz w:val="22"/>
                <w:szCs w:val="22"/>
              </w:rPr>
            </w:pPr>
          </w:p>
          <w:p w14:paraId="5D498BFA" w14:textId="77777777" w:rsidR="00EA6864" w:rsidRPr="00F9031F" w:rsidRDefault="00EA6864" w:rsidP="00500E8F">
            <w:pPr>
              <w:tabs>
                <w:tab w:val="left" w:pos="720"/>
              </w:tabs>
              <w:rPr>
                <w:i/>
                <w:iCs/>
                <w:color w:val="0F243E" w:themeColor="text2" w:themeShade="80"/>
                <w:sz w:val="22"/>
                <w:szCs w:val="22"/>
              </w:rPr>
            </w:pPr>
          </w:p>
          <w:p w14:paraId="698BE3AA" w14:textId="77777777" w:rsidR="00EA6864" w:rsidRPr="00F9031F" w:rsidRDefault="00EA6864" w:rsidP="00500E8F">
            <w:pPr>
              <w:tabs>
                <w:tab w:val="left" w:pos="720"/>
              </w:tabs>
              <w:rPr>
                <w:i/>
                <w:iCs/>
                <w:color w:val="0F243E" w:themeColor="text2" w:themeShade="80"/>
                <w:sz w:val="22"/>
                <w:szCs w:val="22"/>
              </w:rPr>
            </w:pPr>
          </w:p>
          <w:p w14:paraId="36A9D58A" w14:textId="77777777" w:rsidR="00EA6864" w:rsidRPr="00F9031F" w:rsidRDefault="00EA6864" w:rsidP="00500E8F">
            <w:pPr>
              <w:tabs>
                <w:tab w:val="left" w:pos="720"/>
              </w:tabs>
              <w:rPr>
                <w:i/>
                <w:iCs/>
                <w:color w:val="0F243E" w:themeColor="text2" w:themeShade="80"/>
                <w:sz w:val="22"/>
                <w:szCs w:val="22"/>
              </w:rPr>
            </w:pPr>
          </w:p>
          <w:p w14:paraId="2C71CE60" w14:textId="77777777" w:rsidR="00EA6864" w:rsidRPr="00F9031F" w:rsidRDefault="00EA6864" w:rsidP="00500E8F">
            <w:pPr>
              <w:tabs>
                <w:tab w:val="left" w:pos="720"/>
              </w:tabs>
              <w:rPr>
                <w:i/>
                <w:iCs/>
                <w:color w:val="0F243E" w:themeColor="text2" w:themeShade="80"/>
                <w:sz w:val="22"/>
                <w:szCs w:val="22"/>
              </w:rPr>
            </w:pPr>
          </w:p>
        </w:tc>
      </w:tr>
      <w:tr w:rsidR="00EA6864" w:rsidRPr="00F9031F" w14:paraId="6CF06097" w14:textId="77777777" w:rsidTr="00500E8F">
        <w:trPr>
          <w:trHeight w:val="306"/>
        </w:trPr>
        <w:tc>
          <w:tcPr>
            <w:tcW w:w="2805" w:type="dxa"/>
            <w:gridSpan w:val="2"/>
            <w:shd w:val="clear" w:color="auto" w:fill="auto"/>
            <w:vAlign w:val="center"/>
          </w:tcPr>
          <w:p w14:paraId="17667632" w14:textId="77777777" w:rsidR="00EA6864" w:rsidRPr="004A6D80" w:rsidRDefault="00EA6864" w:rsidP="00500E8F">
            <w:pPr>
              <w:tabs>
                <w:tab w:val="left" w:pos="720"/>
              </w:tabs>
              <w:jc w:val="center"/>
              <w:rPr>
                <w:b/>
              </w:rPr>
            </w:pPr>
            <w:r>
              <w:rPr>
                <w:b/>
              </w:rPr>
              <w:t>JOTTING 3</w:t>
            </w:r>
          </w:p>
        </w:tc>
        <w:tc>
          <w:tcPr>
            <w:tcW w:w="1395" w:type="dxa"/>
            <w:shd w:val="clear" w:color="auto" w:fill="B8CCE4" w:themeFill="accent1" w:themeFillTint="66"/>
            <w:vAlign w:val="center"/>
          </w:tcPr>
          <w:p w14:paraId="50D1187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00A508FE"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656B7BD"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57D3A1BB"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14E16D4" w14:textId="77777777" w:rsidTr="00500E8F">
        <w:trPr>
          <w:trHeight w:val="2654"/>
        </w:trPr>
        <w:tc>
          <w:tcPr>
            <w:tcW w:w="10490" w:type="dxa"/>
            <w:gridSpan w:val="10"/>
            <w:shd w:val="clear" w:color="auto" w:fill="auto"/>
          </w:tcPr>
          <w:p w14:paraId="5CB68301" w14:textId="77777777" w:rsidR="00EA6864" w:rsidRPr="00F9031F" w:rsidRDefault="00EA6864" w:rsidP="00500E8F">
            <w:pPr>
              <w:tabs>
                <w:tab w:val="left" w:pos="720"/>
              </w:tabs>
              <w:rPr>
                <w:i/>
                <w:iCs/>
                <w:color w:val="0F243E" w:themeColor="text2" w:themeShade="80"/>
                <w:sz w:val="22"/>
                <w:szCs w:val="22"/>
              </w:rPr>
            </w:pPr>
          </w:p>
          <w:p w14:paraId="60CCAAD5" w14:textId="77777777" w:rsidR="00EA6864" w:rsidRPr="00F9031F" w:rsidRDefault="00EA6864" w:rsidP="00500E8F">
            <w:pPr>
              <w:tabs>
                <w:tab w:val="left" w:pos="720"/>
              </w:tabs>
              <w:rPr>
                <w:i/>
                <w:iCs/>
                <w:color w:val="0F243E" w:themeColor="text2" w:themeShade="80"/>
                <w:sz w:val="22"/>
                <w:szCs w:val="22"/>
              </w:rPr>
            </w:pPr>
          </w:p>
          <w:p w14:paraId="26C295AE" w14:textId="77777777" w:rsidR="00EA6864" w:rsidRPr="00F9031F" w:rsidRDefault="00EA6864" w:rsidP="00500E8F">
            <w:pPr>
              <w:tabs>
                <w:tab w:val="left" w:pos="720"/>
              </w:tabs>
              <w:rPr>
                <w:i/>
                <w:iCs/>
                <w:color w:val="0F243E" w:themeColor="text2" w:themeShade="80"/>
                <w:sz w:val="22"/>
                <w:szCs w:val="22"/>
              </w:rPr>
            </w:pPr>
          </w:p>
          <w:p w14:paraId="11F5080F" w14:textId="77777777" w:rsidR="00EA6864" w:rsidRPr="00F9031F" w:rsidRDefault="00EA6864" w:rsidP="00500E8F">
            <w:pPr>
              <w:tabs>
                <w:tab w:val="left" w:pos="720"/>
              </w:tabs>
              <w:rPr>
                <w:i/>
                <w:iCs/>
                <w:color w:val="0F243E" w:themeColor="text2" w:themeShade="80"/>
                <w:sz w:val="22"/>
                <w:szCs w:val="22"/>
              </w:rPr>
            </w:pPr>
          </w:p>
          <w:p w14:paraId="0042E4BF" w14:textId="77777777" w:rsidR="00EA6864" w:rsidRPr="00F9031F" w:rsidRDefault="00EA6864" w:rsidP="00500E8F">
            <w:pPr>
              <w:tabs>
                <w:tab w:val="left" w:pos="720"/>
              </w:tabs>
              <w:rPr>
                <w:i/>
                <w:iCs/>
                <w:color w:val="0F243E" w:themeColor="text2" w:themeShade="80"/>
                <w:sz w:val="22"/>
                <w:szCs w:val="22"/>
              </w:rPr>
            </w:pPr>
          </w:p>
        </w:tc>
      </w:tr>
      <w:tr w:rsidR="00EA6864" w:rsidRPr="004A6D80" w14:paraId="1186E9AE" w14:textId="77777777" w:rsidTr="00500E8F">
        <w:trPr>
          <w:trHeight w:val="528"/>
        </w:trPr>
        <w:tc>
          <w:tcPr>
            <w:tcW w:w="10490" w:type="dxa"/>
            <w:gridSpan w:val="10"/>
            <w:shd w:val="clear" w:color="auto" w:fill="D9D9D9" w:themeFill="background1" w:themeFillShade="D9"/>
          </w:tcPr>
          <w:p w14:paraId="309E4A16" w14:textId="77777777" w:rsidR="00EA6864" w:rsidRPr="004A6D80" w:rsidRDefault="00EA6864" w:rsidP="00500E8F">
            <w:pPr>
              <w:widowControl w:val="0"/>
              <w:autoSpaceDE w:val="0"/>
              <w:autoSpaceDN w:val="0"/>
              <w:rPr>
                <w:rFonts w:eastAsia="Calibri"/>
                <w:b/>
                <w:lang w:bidi="en-AU"/>
              </w:rPr>
            </w:pPr>
            <w:r w:rsidRPr="004A6D80">
              <w:rPr>
                <w:rFonts w:eastAsia="Calibri"/>
                <w:b/>
                <w:lang w:bidi="en-AU"/>
              </w:rPr>
              <w:t xml:space="preserve">Analysis of Learning  </w:t>
            </w:r>
          </w:p>
          <w:p w14:paraId="438CF45A" w14:textId="77777777" w:rsidR="00EA6864" w:rsidRPr="004A6D80" w:rsidRDefault="00EA6864" w:rsidP="00500E8F">
            <w:pPr>
              <w:widowControl w:val="0"/>
              <w:autoSpaceDE w:val="0"/>
              <w:autoSpaceDN w:val="0"/>
              <w:rPr>
                <w:rFonts w:eastAsia="Calibri"/>
                <w:b/>
                <w:lang w:bidi="en-AU"/>
              </w:rPr>
            </w:pPr>
            <w:r w:rsidRPr="004A6D80">
              <w:rPr>
                <w:bCs/>
                <w:i/>
              </w:rPr>
              <w:lastRenderedPageBreak/>
              <w:t xml:space="preserve">An interpretation of any relevant development, learning dispositions, and behaviours of concern, play preferences, strengths, interests and relationships supported by relevant theory and literature and linked to the approved learning framework outcomes. </w:t>
            </w:r>
          </w:p>
        </w:tc>
      </w:tr>
      <w:tr w:rsidR="00EA6864" w:rsidRPr="00F9031F" w14:paraId="51A28D82" w14:textId="77777777" w:rsidTr="00500E8F">
        <w:trPr>
          <w:trHeight w:val="528"/>
        </w:trPr>
        <w:tc>
          <w:tcPr>
            <w:tcW w:w="10490" w:type="dxa"/>
            <w:gridSpan w:val="10"/>
            <w:shd w:val="clear" w:color="auto" w:fill="auto"/>
          </w:tcPr>
          <w:p w14:paraId="7FBF688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D1A560A"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663AAA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5896AD9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78E93C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3C756C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31585626"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4EDCB72"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r w:rsidR="00EA6864" w:rsidRPr="004A6D80" w14:paraId="128198B1" w14:textId="77777777" w:rsidTr="00500E8F">
        <w:trPr>
          <w:trHeight w:val="528"/>
        </w:trPr>
        <w:tc>
          <w:tcPr>
            <w:tcW w:w="10490" w:type="dxa"/>
            <w:gridSpan w:val="10"/>
            <w:shd w:val="clear" w:color="auto" w:fill="D9D9D9" w:themeFill="background1" w:themeFillShade="D9"/>
          </w:tcPr>
          <w:p w14:paraId="641B9DCC" w14:textId="77777777" w:rsidR="00EA6864" w:rsidRPr="004A6D80" w:rsidRDefault="00EA6864" w:rsidP="00500E8F">
            <w:pPr>
              <w:widowControl w:val="0"/>
              <w:autoSpaceDE w:val="0"/>
              <w:autoSpaceDN w:val="0"/>
              <w:rPr>
                <w:rFonts w:eastAsia="Calibri"/>
                <w:b/>
                <w:lang w:bidi="en-AU"/>
              </w:rPr>
            </w:pPr>
            <w:r w:rsidRPr="004A6D80">
              <w:rPr>
                <w:b/>
                <w:bCs/>
              </w:rPr>
              <w:t>A follow-up suggestion to extend the child’s skills</w:t>
            </w:r>
          </w:p>
        </w:tc>
      </w:tr>
      <w:tr w:rsidR="00EA6864" w:rsidRPr="00F9031F" w14:paraId="27CC5858" w14:textId="77777777" w:rsidTr="00500E8F">
        <w:trPr>
          <w:trHeight w:val="528"/>
        </w:trPr>
        <w:tc>
          <w:tcPr>
            <w:tcW w:w="10490" w:type="dxa"/>
            <w:gridSpan w:val="10"/>
            <w:shd w:val="clear" w:color="auto" w:fill="auto"/>
          </w:tcPr>
          <w:p w14:paraId="10CB824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A51148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438CCD11"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0BA3D91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bl>
    <w:p w14:paraId="54B0BCE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253781" w14:textId="77777777" w:rsidR="00031441" w:rsidRDefault="00031441" w:rsidP="00031441">
      <w:pPr>
        <w:spacing w:after="0" w:line="240" w:lineRule="auto"/>
        <w:rPr>
          <w:rFonts w:asciiTheme="minorHAnsi" w:eastAsia="Times New Roman" w:hAnsiTheme="minorHAnsi" w:cstheme="minorHAnsi"/>
          <w:lang w:eastAsia="en-AU"/>
        </w:rPr>
      </w:pPr>
    </w:p>
    <w:p w14:paraId="43D86DCF" w14:textId="77777777" w:rsidR="00EA6864" w:rsidRDefault="00EA6864" w:rsidP="00031441">
      <w:pPr>
        <w:spacing w:after="0" w:line="240" w:lineRule="auto"/>
        <w:rPr>
          <w:rFonts w:asciiTheme="minorHAnsi" w:eastAsia="Times New Roman" w:hAnsiTheme="minorHAnsi" w:cstheme="minorHAnsi"/>
          <w:lang w:eastAsia="en-AU"/>
        </w:rPr>
      </w:pPr>
    </w:p>
    <w:p w14:paraId="5CC6F194" w14:textId="77777777" w:rsidR="00EA6864" w:rsidRDefault="00EA6864" w:rsidP="00031441">
      <w:pPr>
        <w:spacing w:after="0" w:line="240" w:lineRule="auto"/>
        <w:rPr>
          <w:rFonts w:asciiTheme="minorHAnsi" w:eastAsia="Times New Roman" w:hAnsiTheme="minorHAnsi" w:cstheme="minorHAnsi"/>
          <w:lang w:eastAsia="en-AU"/>
        </w:rPr>
      </w:pPr>
    </w:p>
    <w:p w14:paraId="35FE56D2" w14:textId="77777777" w:rsidR="00EA6864" w:rsidRDefault="00EA6864" w:rsidP="00031441">
      <w:pPr>
        <w:spacing w:after="0" w:line="240" w:lineRule="auto"/>
        <w:rPr>
          <w:rFonts w:asciiTheme="minorHAnsi" w:eastAsia="Times New Roman" w:hAnsiTheme="minorHAnsi" w:cstheme="minorHAnsi"/>
          <w:lang w:eastAsia="en-AU"/>
        </w:rPr>
      </w:pPr>
    </w:p>
    <w:p w14:paraId="5FB2B440" w14:textId="77777777" w:rsidR="00EA6864" w:rsidRDefault="00EA6864" w:rsidP="00031441">
      <w:pPr>
        <w:spacing w:after="0" w:line="240" w:lineRule="auto"/>
        <w:rPr>
          <w:rFonts w:asciiTheme="minorHAnsi" w:eastAsia="Times New Roman" w:hAnsiTheme="minorHAnsi" w:cstheme="minorHAnsi"/>
          <w:lang w:eastAsia="en-AU"/>
        </w:rPr>
      </w:pPr>
    </w:p>
    <w:p w14:paraId="1B4C5725" w14:textId="79557D3E" w:rsidR="00EA6864" w:rsidRPr="00031441" w:rsidRDefault="00EA6864" w:rsidP="00031441">
      <w:pPr>
        <w:spacing w:after="0" w:line="240" w:lineRule="auto"/>
        <w:rPr>
          <w:rFonts w:asciiTheme="minorHAnsi" w:eastAsia="Times New Roman" w:hAnsiTheme="minorHAnsi" w:cstheme="minorHAnsi"/>
          <w:lang w:eastAsia="en-AU"/>
        </w:rPr>
        <w:sectPr w:rsidR="00EA6864" w:rsidRPr="00031441" w:rsidSect="00690FF2">
          <w:headerReference w:type="even" r:id="rId44"/>
          <w:headerReference w:type="default" r:id="rId45"/>
          <w:footerReference w:type="even" r:id="rId46"/>
          <w:headerReference w:type="first" r:id="rId47"/>
          <w:footerReference w:type="first" r:id="rId48"/>
          <w:pgSz w:w="11906" w:h="16838"/>
          <w:pgMar w:top="1440" w:right="1440" w:bottom="1440" w:left="1440" w:header="567" w:footer="454" w:gutter="0"/>
          <w:cols w:space="4253"/>
          <w:docGrid w:linePitch="360"/>
        </w:sectPr>
      </w:pPr>
    </w:p>
    <w:tbl>
      <w:tblPr>
        <w:tblW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706"/>
        <w:gridCol w:w="1275"/>
        <w:gridCol w:w="1523"/>
        <w:gridCol w:w="243"/>
        <w:gridCol w:w="284"/>
        <w:gridCol w:w="300"/>
        <w:gridCol w:w="1614"/>
        <w:gridCol w:w="1110"/>
        <w:gridCol w:w="293"/>
        <w:gridCol w:w="3272"/>
        <w:gridCol w:w="3310"/>
      </w:tblGrid>
      <w:tr w:rsidR="00031441" w:rsidRPr="00031441" w14:paraId="5A9D1921" w14:textId="77777777" w:rsidTr="00625F25">
        <w:tc>
          <w:tcPr>
            <w:tcW w:w="14175" w:type="dxa"/>
            <w:gridSpan w:val="11"/>
            <w:shd w:val="clear" w:color="auto" w:fill="B8CCE4"/>
            <w:vAlign w:val="center"/>
            <w:hideMark/>
          </w:tcPr>
          <w:p w14:paraId="5AB7DCC3" w14:textId="77777777" w:rsidR="00031441" w:rsidRPr="006F120B" w:rsidRDefault="00031441" w:rsidP="006F120B">
            <w:pPr>
              <w:pStyle w:val="Body"/>
              <w:rPr>
                <w:rFonts w:cstheme="minorHAnsi"/>
                <w:b/>
                <w:bCs/>
                <w:lang w:val="en-US"/>
              </w:rPr>
            </w:pPr>
            <w:bookmarkStart w:id="61" w:name="_Toc46086204"/>
            <w:bookmarkStart w:id="62" w:name="_Toc46473918"/>
            <w:r w:rsidRPr="006F120B">
              <w:rPr>
                <w:rFonts w:cstheme="minorHAnsi"/>
                <w:b/>
                <w:bCs/>
                <w:lang w:val="en-US"/>
              </w:rPr>
              <w:lastRenderedPageBreak/>
              <w:t>3</w:t>
            </w:r>
            <w:r w:rsidRPr="006F120B">
              <w:rPr>
                <w:b/>
                <w:bCs/>
                <w:lang w:val="en-US"/>
              </w:rPr>
              <w:t xml:space="preserve">.3 </w:t>
            </w:r>
            <w:proofErr w:type="spellStart"/>
            <w:r w:rsidRPr="006F120B">
              <w:rPr>
                <w:b/>
                <w:bCs/>
                <w:lang w:val="en-US"/>
              </w:rPr>
              <w:t>Behaviour</w:t>
            </w:r>
            <w:proofErr w:type="spellEnd"/>
            <w:r w:rsidRPr="006F120B">
              <w:rPr>
                <w:b/>
                <w:bCs/>
                <w:lang w:val="en-US"/>
              </w:rPr>
              <w:t xml:space="preserve"> Chart</w:t>
            </w:r>
            <w:bookmarkEnd w:id="61"/>
            <w:bookmarkEnd w:id="62"/>
            <w:r w:rsidRPr="006F120B">
              <w:rPr>
                <w:rFonts w:cstheme="minorHAnsi"/>
                <w:b/>
                <w:bCs/>
                <w:lang w:val="en-US"/>
              </w:rPr>
              <w:t xml:space="preserve"> </w:t>
            </w:r>
          </w:p>
        </w:tc>
      </w:tr>
      <w:tr w:rsidR="00031441" w:rsidRPr="00031441" w14:paraId="71063588" w14:textId="77777777" w:rsidTr="00625F25">
        <w:trPr>
          <w:trHeight w:val="653"/>
        </w:trPr>
        <w:tc>
          <w:tcPr>
            <w:tcW w:w="1980" w:type="dxa"/>
            <w:gridSpan w:val="2"/>
            <w:shd w:val="clear" w:color="auto" w:fill="B8CCE4" w:themeFill="accent1" w:themeFillTint="66"/>
            <w:vAlign w:val="center"/>
            <w:hideMark/>
          </w:tcPr>
          <w:p w14:paraId="57D9DD3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Child’s first initial:</w:t>
            </w:r>
            <w:r w:rsidRPr="00031441">
              <w:rPr>
                <w:rFonts w:asciiTheme="minorHAnsi" w:eastAsia="Times New Roman" w:hAnsiTheme="minorHAnsi" w:cstheme="minorHAnsi"/>
                <w:lang w:eastAsia="en-GB"/>
              </w:rPr>
              <w:t> </w:t>
            </w:r>
          </w:p>
        </w:tc>
        <w:tc>
          <w:tcPr>
            <w:tcW w:w="1800" w:type="dxa"/>
            <w:gridSpan w:val="2"/>
            <w:shd w:val="clear" w:color="auto" w:fill="auto"/>
            <w:vAlign w:val="center"/>
            <w:hideMark/>
          </w:tcPr>
          <w:p w14:paraId="5C08FCE5" w14:textId="6211A34B"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85" w:type="dxa"/>
            <w:gridSpan w:val="2"/>
            <w:shd w:val="clear" w:color="auto" w:fill="B8CCE4" w:themeFill="accent1" w:themeFillTint="66"/>
            <w:vAlign w:val="center"/>
            <w:hideMark/>
          </w:tcPr>
          <w:p w14:paraId="5FDABC9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Age</w:t>
            </w:r>
            <w:r w:rsidRPr="00031441">
              <w:rPr>
                <w:rFonts w:asciiTheme="minorHAnsi" w:eastAsia="Times New Roman" w:hAnsiTheme="minorHAnsi" w:cstheme="minorHAnsi"/>
                <w:lang w:eastAsia="en-GB"/>
              </w:rPr>
              <w:t> </w:t>
            </w:r>
          </w:p>
        </w:tc>
        <w:tc>
          <w:tcPr>
            <w:tcW w:w="1650" w:type="dxa"/>
            <w:shd w:val="clear" w:color="auto" w:fill="auto"/>
            <w:vAlign w:val="center"/>
            <w:hideMark/>
          </w:tcPr>
          <w:p w14:paraId="65813602"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1110" w:type="dxa"/>
            <w:shd w:val="clear" w:color="auto" w:fill="B8CCE4" w:themeFill="accent1" w:themeFillTint="66"/>
            <w:vAlign w:val="center"/>
            <w:hideMark/>
          </w:tcPr>
          <w:p w14:paraId="2901C61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Observer</w:t>
            </w:r>
            <w:r w:rsidRPr="00031441">
              <w:rPr>
                <w:rFonts w:asciiTheme="minorHAnsi" w:eastAsia="Times New Roman" w:hAnsiTheme="minorHAnsi" w:cstheme="minorHAnsi"/>
                <w:lang w:eastAsia="en-GB"/>
              </w:rPr>
              <w:t> </w:t>
            </w:r>
          </w:p>
        </w:tc>
        <w:tc>
          <w:tcPr>
            <w:tcW w:w="7005" w:type="dxa"/>
            <w:gridSpan w:val="3"/>
            <w:shd w:val="clear" w:color="auto" w:fill="auto"/>
            <w:vAlign w:val="center"/>
            <w:hideMark/>
          </w:tcPr>
          <w:p w14:paraId="44183DC3"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3E4A55F" w14:textId="77777777" w:rsidTr="00625F25">
        <w:trPr>
          <w:trHeight w:val="1211"/>
        </w:trPr>
        <w:tc>
          <w:tcPr>
            <w:tcW w:w="3525" w:type="dxa"/>
            <w:gridSpan w:val="3"/>
            <w:shd w:val="clear" w:color="auto" w:fill="B8CCE4" w:themeFill="accent1" w:themeFillTint="66"/>
            <w:vAlign w:val="center"/>
            <w:hideMark/>
          </w:tcPr>
          <w:p w14:paraId="16409E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Possible </w:t>
            </w:r>
            <w:proofErr w:type="spellStart"/>
            <w:r w:rsidRPr="00031441">
              <w:rPr>
                <w:rFonts w:asciiTheme="minorHAnsi" w:eastAsia="Times New Roman" w:hAnsiTheme="minorHAnsi" w:cstheme="minorHAnsi"/>
                <w:b/>
                <w:bCs/>
                <w:lang w:val="en-US" w:eastAsia="en-GB"/>
              </w:rPr>
              <w:t>behaviours</w:t>
            </w:r>
            <w:proofErr w:type="spellEnd"/>
            <w:r w:rsidRPr="00031441">
              <w:rPr>
                <w:rFonts w:asciiTheme="minorHAnsi" w:eastAsia="Times New Roman" w:hAnsiTheme="minorHAnsi" w:cstheme="minorHAnsi"/>
                <w:b/>
                <w:bCs/>
                <w:lang w:val="en-US" w:eastAsia="en-GB"/>
              </w:rPr>
              <w:t> identified</w:t>
            </w:r>
            <w:r w:rsidRPr="00031441">
              <w:rPr>
                <w:rFonts w:asciiTheme="minorHAnsi" w:eastAsia="Times New Roman" w:hAnsiTheme="minorHAnsi" w:cstheme="minorHAnsi"/>
                <w:lang w:eastAsia="en-GB"/>
              </w:rPr>
              <w:t> </w:t>
            </w:r>
          </w:p>
        </w:tc>
        <w:tc>
          <w:tcPr>
            <w:tcW w:w="10635" w:type="dxa"/>
            <w:gridSpan w:val="8"/>
            <w:shd w:val="clear" w:color="auto" w:fill="auto"/>
            <w:hideMark/>
          </w:tcPr>
          <w:p w14:paraId="480CF375" w14:textId="19CA2947" w:rsidR="00031441" w:rsidRPr="003D75AB" w:rsidRDefault="00031441" w:rsidP="00625F2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2B60A8" w14:textId="77777777" w:rsidTr="00625F25">
        <w:tc>
          <w:tcPr>
            <w:tcW w:w="705" w:type="dxa"/>
            <w:vMerge w:val="restart"/>
            <w:shd w:val="clear" w:color="auto" w:fill="B8CCE4" w:themeFill="accent1" w:themeFillTint="66"/>
            <w:vAlign w:val="center"/>
            <w:hideMark/>
          </w:tcPr>
          <w:p w14:paraId="65A90D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Key:</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1778EC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A  =</w:t>
            </w:r>
            <w:proofErr w:type="gramEnd"/>
            <w:r w:rsidRPr="00031441">
              <w:rPr>
                <w:rFonts w:asciiTheme="minorHAnsi" w:eastAsia="Times New Roman" w:hAnsiTheme="minorHAnsi" w:cstheme="minorHAnsi"/>
                <w:lang w:val="en-US" w:eastAsia="en-GB"/>
              </w:rPr>
              <w:t>  arguments  </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02ACAF9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P  =</w:t>
            </w:r>
            <w:proofErr w:type="gramEnd"/>
            <w:r w:rsidRPr="00031441">
              <w:rPr>
                <w:rFonts w:asciiTheme="minorHAnsi" w:eastAsia="Times New Roman" w:hAnsiTheme="minorHAnsi" w:cstheme="minorHAnsi"/>
                <w:lang w:val="en-US" w:eastAsia="en-GB"/>
              </w:rPr>
              <w:t>  physical contact</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35D860F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D  =</w:t>
            </w:r>
            <w:proofErr w:type="gramEnd"/>
            <w:r w:rsidRPr="00031441">
              <w:rPr>
                <w:rFonts w:asciiTheme="minorHAnsi" w:eastAsia="Times New Roman" w:hAnsiTheme="minorHAnsi" w:cstheme="minorHAnsi"/>
                <w:lang w:val="en-US" w:eastAsia="en-GB"/>
              </w:rPr>
              <w:t>  disturbing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490D81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W  =</w:t>
            </w:r>
            <w:proofErr w:type="gramEnd"/>
            <w:r w:rsidRPr="00031441">
              <w:rPr>
                <w:rFonts w:asciiTheme="minorHAnsi" w:eastAsia="Times New Roman" w:hAnsiTheme="minorHAnsi" w:cstheme="minorHAnsi"/>
                <w:lang w:val="en-US" w:eastAsia="en-GB"/>
              </w:rPr>
              <w:t>  withdrawn</w:t>
            </w:r>
            <w:r w:rsidRPr="00031441">
              <w:rPr>
                <w:rFonts w:asciiTheme="minorHAnsi" w:eastAsia="Times New Roman" w:hAnsiTheme="minorHAnsi" w:cstheme="minorHAnsi"/>
                <w:lang w:eastAsia="en-GB"/>
              </w:rPr>
              <w:t> </w:t>
            </w:r>
          </w:p>
        </w:tc>
      </w:tr>
      <w:tr w:rsidR="00031441" w:rsidRPr="00031441" w14:paraId="7D6DECF0" w14:textId="77777777" w:rsidTr="00625F25">
        <w:tc>
          <w:tcPr>
            <w:tcW w:w="0" w:type="auto"/>
            <w:vMerge/>
            <w:shd w:val="clear" w:color="auto" w:fill="B8CCE4" w:themeFill="accent1" w:themeFillTint="66"/>
            <w:vAlign w:val="center"/>
            <w:hideMark/>
          </w:tcPr>
          <w:p w14:paraId="6927E4FF"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3A88EDE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N  =</w:t>
            </w:r>
            <w:proofErr w:type="gramEnd"/>
            <w:r w:rsidRPr="00031441">
              <w:rPr>
                <w:rFonts w:asciiTheme="minorHAnsi" w:eastAsia="Times New Roman" w:hAnsiTheme="minorHAnsi" w:cstheme="minorHAnsi"/>
                <w:lang w:val="en-US" w:eastAsia="en-GB"/>
              </w:rPr>
              <w:t>  non-compliance</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321C1DB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E  =</w:t>
            </w:r>
            <w:proofErr w:type="gramEnd"/>
            <w:r w:rsidRPr="00031441">
              <w:rPr>
                <w:rFonts w:asciiTheme="minorHAnsi" w:eastAsia="Times New Roman" w:hAnsiTheme="minorHAnsi" w:cstheme="minorHAnsi"/>
                <w:lang w:val="en-US" w:eastAsia="en-GB"/>
              </w:rPr>
              <w:t>  excitable </w:t>
            </w:r>
            <w:proofErr w:type="spellStart"/>
            <w:r w:rsidRPr="00031441">
              <w:rPr>
                <w:rFonts w:asciiTheme="minorHAnsi" w:eastAsia="Times New Roman" w:hAnsiTheme="minorHAnsi" w:cstheme="minorHAnsi"/>
                <w:lang w:val="en-US" w:eastAsia="en-GB"/>
              </w:rPr>
              <w:t>behaviour</w:t>
            </w:r>
            <w:proofErr w:type="spellEnd"/>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7BAC20E2" w14:textId="0AA8D2AF" w:rsidR="00031441" w:rsidRPr="00031441" w:rsidRDefault="00625F2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 xml:space="preserve">DS </w:t>
            </w:r>
            <w:proofErr w:type="gramStart"/>
            <w:r w:rsidRPr="00031441">
              <w:rPr>
                <w:rFonts w:asciiTheme="minorHAnsi" w:eastAsia="Times New Roman" w:hAnsiTheme="minorHAnsi" w:cstheme="minorHAnsi"/>
                <w:lang w:val="en-US" w:eastAsia="en-GB"/>
              </w:rPr>
              <w:t>=</w:t>
            </w:r>
            <w:r w:rsidR="00031441" w:rsidRPr="00031441">
              <w:rPr>
                <w:rFonts w:asciiTheme="minorHAnsi" w:eastAsia="Times New Roman" w:hAnsiTheme="minorHAnsi" w:cstheme="minorHAnsi"/>
                <w:lang w:val="en-US" w:eastAsia="en-GB"/>
              </w:rPr>
              <w:t>  distressed</w:t>
            </w:r>
            <w:proofErr w:type="gramEnd"/>
            <w:r w:rsidR="00031441"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15767B8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O  =</w:t>
            </w:r>
            <w:proofErr w:type="gramEnd"/>
            <w:r w:rsidRPr="00031441">
              <w:rPr>
                <w:rFonts w:asciiTheme="minorHAnsi" w:eastAsia="Times New Roman" w:hAnsiTheme="minorHAnsi" w:cstheme="minorHAnsi"/>
                <w:lang w:val="en-US" w:eastAsia="en-GB"/>
              </w:rPr>
              <w:t>  other (please specify)</w:t>
            </w:r>
            <w:r w:rsidRPr="00031441">
              <w:rPr>
                <w:rFonts w:asciiTheme="minorHAnsi" w:eastAsia="Times New Roman" w:hAnsiTheme="minorHAnsi" w:cstheme="minorHAnsi"/>
                <w:lang w:eastAsia="en-GB"/>
              </w:rPr>
              <w:t> </w:t>
            </w:r>
          </w:p>
        </w:tc>
      </w:tr>
      <w:tr w:rsidR="00031441" w:rsidRPr="00031441" w14:paraId="6E5C86CA" w14:textId="77777777" w:rsidTr="00625F25">
        <w:tc>
          <w:tcPr>
            <w:tcW w:w="0" w:type="auto"/>
            <w:vMerge/>
            <w:shd w:val="clear" w:color="auto" w:fill="B8CCE4" w:themeFill="accent1" w:themeFillTint="66"/>
            <w:vAlign w:val="center"/>
            <w:hideMark/>
          </w:tcPr>
          <w:p w14:paraId="7D27BFE6"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78F9DF8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S = Sharing</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5020DF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L = Listening</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5ADDE22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 = Cooperation with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0D39682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U = Using words to communicate needs </w:t>
            </w:r>
            <w:r w:rsidRPr="00031441">
              <w:rPr>
                <w:rFonts w:asciiTheme="minorHAnsi" w:eastAsia="Times New Roman" w:hAnsiTheme="minorHAnsi" w:cstheme="minorHAnsi"/>
                <w:lang w:eastAsia="en-GB"/>
              </w:rPr>
              <w:t> </w:t>
            </w:r>
          </w:p>
        </w:tc>
      </w:tr>
    </w:tbl>
    <w:p w14:paraId="6EABD430"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bl>
      <w:tblPr>
        <w:tblW w:w="1392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985"/>
        <w:gridCol w:w="2551"/>
        <w:gridCol w:w="2410"/>
        <w:gridCol w:w="2977"/>
        <w:gridCol w:w="2767"/>
        <w:gridCol w:w="2234"/>
      </w:tblGrid>
      <w:tr w:rsidR="00031441" w:rsidRPr="00031441" w14:paraId="6948A0E5" w14:textId="77777777" w:rsidTr="003D75AB">
        <w:tc>
          <w:tcPr>
            <w:tcW w:w="985" w:type="dxa"/>
            <w:shd w:val="clear" w:color="auto" w:fill="D9D9D9" w:themeFill="background1" w:themeFillShade="D9"/>
            <w:hideMark/>
          </w:tcPr>
          <w:p w14:paraId="50F8295A"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w:t>
            </w:r>
          </w:p>
        </w:tc>
        <w:tc>
          <w:tcPr>
            <w:tcW w:w="2551" w:type="dxa"/>
            <w:shd w:val="clear" w:color="auto" w:fill="D9D9D9" w:themeFill="background1" w:themeFillShade="D9"/>
            <w:hideMark/>
          </w:tcPr>
          <w:p w14:paraId="5B573B88"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Free choice play </w:t>
            </w:r>
            <w:r w:rsidRPr="00031441">
              <w:rPr>
                <w:rFonts w:asciiTheme="minorHAnsi" w:eastAsia="Times New Roman" w:hAnsiTheme="minorHAnsi" w:cstheme="minorHAnsi"/>
                <w:lang w:eastAsia="en-GB"/>
              </w:rPr>
              <w:t> </w:t>
            </w:r>
          </w:p>
          <w:p w14:paraId="3C93C87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410" w:type="dxa"/>
            <w:shd w:val="clear" w:color="auto" w:fill="D9D9D9" w:themeFill="background1" w:themeFillShade="D9"/>
            <w:hideMark/>
          </w:tcPr>
          <w:p w14:paraId="0C7D7072" w14:textId="77777777" w:rsidR="00031441" w:rsidRPr="00031441" w:rsidRDefault="00031441" w:rsidP="00031441">
            <w:pPr>
              <w:spacing w:after="0" w:line="240" w:lineRule="auto"/>
              <w:textAlignment w:val="baseline"/>
              <w:rPr>
                <w:rFonts w:asciiTheme="minorHAnsi" w:eastAsia="Times New Roman" w:hAnsiTheme="minorHAnsi" w:cstheme="minorHAnsi"/>
                <w:b/>
                <w:bCs/>
                <w:lang w:val="en-US" w:eastAsia="en-GB"/>
              </w:rPr>
            </w:pPr>
            <w:r w:rsidRPr="00031441">
              <w:rPr>
                <w:rFonts w:asciiTheme="minorHAnsi" w:eastAsia="Times New Roman" w:hAnsiTheme="minorHAnsi" w:cstheme="minorHAnsi"/>
                <w:b/>
                <w:bCs/>
                <w:lang w:val="en-US" w:eastAsia="en-GB"/>
              </w:rPr>
              <w:t>Group experiences </w:t>
            </w:r>
          </w:p>
          <w:p w14:paraId="434F6D47"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977" w:type="dxa"/>
            <w:shd w:val="clear" w:color="auto" w:fill="D9D9D9" w:themeFill="background1" w:themeFillShade="D9"/>
            <w:hideMark/>
          </w:tcPr>
          <w:p w14:paraId="5920088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Transitions and routines </w:t>
            </w:r>
            <w:r w:rsidRPr="00031441">
              <w:rPr>
                <w:rFonts w:asciiTheme="minorHAnsi" w:eastAsia="Times New Roman" w:hAnsiTheme="minorHAnsi" w:cstheme="minorHAnsi"/>
                <w:lang w:eastAsia="en-GB"/>
              </w:rPr>
              <w:t> </w:t>
            </w:r>
          </w:p>
          <w:p w14:paraId="3CF4AED6"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767" w:type="dxa"/>
            <w:shd w:val="clear" w:color="auto" w:fill="D9D9D9" w:themeFill="background1" w:themeFillShade="D9"/>
            <w:hideMark/>
          </w:tcPr>
          <w:p w14:paraId="11E428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Rest/sleep </w:t>
            </w:r>
            <w:r w:rsidRPr="00031441">
              <w:rPr>
                <w:rFonts w:asciiTheme="minorHAnsi" w:eastAsia="Times New Roman" w:hAnsiTheme="minorHAnsi" w:cstheme="minorHAnsi"/>
                <w:lang w:eastAsia="en-GB"/>
              </w:rPr>
              <w:t> </w:t>
            </w:r>
          </w:p>
          <w:p w14:paraId="78F756A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234" w:type="dxa"/>
            <w:shd w:val="clear" w:color="auto" w:fill="D9D9D9" w:themeFill="background1" w:themeFillShade="D9"/>
            <w:hideMark/>
          </w:tcPr>
          <w:p w14:paraId="43C3CD9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Arrival/ departure times</w:t>
            </w:r>
            <w:r w:rsidRPr="00031441">
              <w:rPr>
                <w:rFonts w:asciiTheme="minorHAnsi" w:eastAsia="Times New Roman" w:hAnsiTheme="minorHAnsi" w:cstheme="minorHAnsi"/>
                <w:lang w:eastAsia="en-GB"/>
              </w:rPr>
              <w:t> </w:t>
            </w:r>
          </w:p>
          <w:p w14:paraId="49B2BEA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r>
      <w:tr w:rsidR="00031441" w:rsidRPr="00031441" w14:paraId="10F83CC7" w14:textId="77777777" w:rsidTr="003D75AB">
        <w:tc>
          <w:tcPr>
            <w:tcW w:w="985" w:type="dxa"/>
            <w:shd w:val="clear" w:color="auto" w:fill="F2F2F2" w:themeFill="background1" w:themeFillShade="F2"/>
            <w:hideMark/>
          </w:tcPr>
          <w:p w14:paraId="2251730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 Example:</w:t>
            </w:r>
          </w:p>
        </w:tc>
        <w:tc>
          <w:tcPr>
            <w:tcW w:w="2551" w:type="dxa"/>
            <w:shd w:val="clear" w:color="auto" w:fill="F2F2F2" w:themeFill="background1" w:themeFillShade="F2"/>
            <w:hideMark/>
          </w:tcPr>
          <w:p w14:paraId="29B73E85" w14:textId="77777777" w:rsidR="00031441" w:rsidRPr="00031441" w:rsidRDefault="00031441" w:rsidP="00031441">
            <w:pPr>
              <w:spacing w:after="0" w:line="240" w:lineRule="auto"/>
              <w:ind w:left="360"/>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III </w:t>
            </w:r>
            <w:r w:rsidRPr="00031441">
              <w:rPr>
                <w:rFonts w:asciiTheme="minorHAnsi" w:eastAsia="Times New Roman" w:hAnsiTheme="minorHAnsi" w:cstheme="minorHAnsi"/>
                <w:i/>
                <w:lang w:eastAsia="en-GB"/>
              </w:rPr>
              <w:t> </w:t>
            </w:r>
          </w:p>
          <w:p w14:paraId="75E63FC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became excited when the other children became louder in their play when building with the blocks. Educator intervened in the play)</w:t>
            </w:r>
            <w:r w:rsidRPr="00031441">
              <w:rPr>
                <w:rFonts w:asciiTheme="minorHAnsi" w:eastAsia="Times New Roman" w:hAnsiTheme="minorHAnsi" w:cstheme="minorHAnsi"/>
                <w:i/>
                <w:lang w:eastAsia="en-GB"/>
              </w:rPr>
              <w:t> </w:t>
            </w:r>
          </w:p>
        </w:tc>
        <w:tc>
          <w:tcPr>
            <w:tcW w:w="2410" w:type="dxa"/>
            <w:shd w:val="clear" w:color="auto" w:fill="F2F2F2" w:themeFill="background1" w:themeFillShade="F2"/>
            <w:hideMark/>
          </w:tcPr>
          <w:p w14:paraId="1D293F09"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III </w:t>
            </w:r>
            <w:r w:rsidRPr="00031441">
              <w:rPr>
                <w:rFonts w:asciiTheme="minorHAnsi" w:eastAsia="Times New Roman" w:hAnsiTheme="minorHAnsi" w:cstheme="minorHAnsi"/>
                <w:i/>
                <w:lang w:eastAsia="en-GB"/>
              </w:rPr>
              <w:t> </w:t>
            </w:r>
          </w:p>
          <w:p w14:paraId="5264076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was rolling around on the floor during group times today. Educator had to come and sit with him)</w:t>
            </w:r>
            <w:r w:rsidRPr="00031441">
              <w:rPr>
                <w:rFonts w:asciiTheme="minorHAnsi" w:eastAsia="Times New Roman" w:hAnsiTheme="minorHAnsi" w:cstheme="minorHAnsi"/>
                <w:i/>
                <w:lang w:eastAsia="en-GB"/>
              </w:rPr>
              <w:t> </w:t>
            </w:r>
          </w:p>
        </w:tc>
        <w:tc>
          <w:tcPr>
            <w:tcW w:w="2977" w:type="dxa"/>
            <w:shd w:val="clear" w:color="auto" w:fill="F2F2F2" w:themeFill="background1" w:themeFillShade="F2"/>
            <w:hideMark/>
          </w:tcPr>
          <w:p w14:paraId="627D9B3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w:t>
            </w:r>
            <w:r w:rsidRPr="00031441">
              <w:rPr>
                <w:rFonts w:asciiTheme="minorHAnsi" w:eastAsia="Times New Roman" w:hAnsiTheme="minorHAnsi" w:cstheme="minorHAnsi"/>
                <w:i/>
                <w:lang w:eastAsia="en-GB"/>
              </w:rPr>
              <w:t> </w:t>
            </w:r>
          </w:p>
          <w:p w14:paraId="07B7824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when he started to play with the water when he was washing his hands before meal times)</w:t>
            </w:r>
            <w:r w:rsidRPr="00031441">
              <w:rPr>
                <w:rFonts w:asciiTheme="minorHAnsi" w:eastAsia="Times New Roman" w:hAnsiTheme="minorHAnsi" w:cstheme="minorHAnsi"/>
                <w:i/>
                <w:lang w:eastAsia="en-GB"/>
              </w:rPr>
              <w:t> </w:t>
            </w:r>
          </w:p>
        </w:tc>
        <w:tc>
          <w:tcPr>
            <w:tcW w:w="2767" w:type="dxa"/>
            <w:shd w:val="clear" w:color="auto" w:fill="F2F2F2" w:themeFill="background1" w:themeFillShade="F2"/>
            <w:hideMark/>
          </w:tcPr>
          <w:p w14:paraId="260E2268"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w:t>
            </w:r>
            <w:r w:rsidRPr="00031441">
              <w:rPr>
                <w:rFonts w:asciiTheme="minorHAnsi" w:eastAsia="Times New Roman" w:hAnsiTheme="minorHAnsi" w:cstheme="minorHAnsi"/>
                <w:i/>
                <w:lang w:eastAsia="en-GB"/>
              </w:rPr>
              <w:t> </w:t>
            </w:r>
          </w:p>
          <w:p w14:paraId="074ABB3D"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was rolling on his bed and then trying to roll on to other children’s beds)</w:t>
            </w:r>
            <w:r w:rsidRPr="00031441">
              <w:rPr>
                <w:rFonts w:asciiTheme="minorHAnsi" w:eastAsia="Times New Roman" w:hAnsiTheme="minorHAnsi" w:cstheme="minorHAnsi"/>
                <w:i/>
                <w:lang w:eastAsia="en-GB"/>
              </w:rPr>
              <w:t> </w:t>
            </w:r>
          </w:p>
        </w:tc>
        <w:tc>
          <w:tcPr>
            <w:tcW w:w="2234" w:type="dxa"/>
            <w:shd w:val="clear" w:color="auto" w:fill="F2F2F2" w:themeFill="background1" w:themeFillShade="F2"/>
            <w:hideMark/>
          </w:tcPr>
          <w:p w14:paraId="58FDC343"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E-II</w:t>
            </w:r>
            <w:r w:rsidRPr="00031441">
              <w:rPr>
                <w:rFonts w:asciiTheme="minorHAnsi" w:eastAsia="Times New Roman" w:hAnsiTheme="minorHAnsi" w:cstheme="minorHAnsi"/>
                <w:i/>
                <w:lang w:eastAsia="en-GB"/>
              </w:rPr>
              <w:t> </w:t>
            </w:r>
          </w:p>
          <w:p w14:paraId="1A38D2B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he saw mum arrive and say his name when she was at the door to the room)</w:t>
            </w:r>
            <w:r w:rsidRPr="00031441">
              <w:rPr>
                <w:rFonts w:asciiTheme="minorHAnsi" w:eastAsia="Times New Roman" w:hAnsiTheme="minorHAnsi" w:cstheme="minorHAnsi"/>
                <w:i/>
                <w:lang w:eastAsia="en-GB"/>
              </w:rPr>
              <w:t> </w:t>
            </w:r>
          </w:p>
        </w:tc>
      </w:tr>
      <w:tr w:rsidR="003D75AB" w:rsidRPr="00031441" w14:paraId="235550F9" w14:textId="77777777" w:rsidTr="003D75AB">
        <w:trPr>
          <w:trHeight w:val="438"/>
        </w:trPr>
        <w:tc>
          <w:tcPr>
            <w:tcW w:w="985" w:type="dxa"/>
            <w:shd w:val="clear" w:color="auto" w:fill="B8CCE4" w:themeFill="accent1" w:themeFillTint="66"/>
            <w:hideMark/>
          </w:tcPr>
          <w:p w14:paraId="1E405BA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1</w:t>
            </w:r>
            <w:r w:rsidRPr="00031441">
              <w:rPr>
                <w:rFonts w:asciiTheme="minorHAnsi" w:eastAsia="Times New Roman" w:hAnsiTheme="minorHAnsi" w:cstheme="minorHAnsi"/>
                <w:lang w:eastAsia="en-GB"/>
              </w:rPr>
              <w:t> </w:t>
            </w:r>
          </w:p>
          <w:p w14:paraId="2609332B"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lastRenderedPageBreak/>
              <w:t>Date:</w:t>
            </w:r>
            <w:r w:rsidRPr="00031441">
              <w:rPr>
                <w:rFonts w:asciiTheme="minorHAnsi" w:eastAsia="Times New Roman" w:hAnsiTheme="minorHAnsi" w:cstheme="minorHAnsi"/>
                <w:lang w:eastAsia="en-GB"/>
              </w:rPr>
              <w:t> </w:t>
            </w:r>
          </w:p>
          <w:p w14:paraId="49FCCB1E"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209173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1CC603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894D40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973FE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57A4FB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50E31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F6FEB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D971D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1965FC0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8835EB4"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62D513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45F7B27D" w14:textId="77777777" w:rsidTr="003D75AB">
        <w:trPr>
          <w:trHeight w:val="1034"/>
        </w:trPr>
        <w:tc>
          <w:tcPr>
            <w:tcW w:w="985" w:type="dxa"/>
            <w:shd w:val="clear" w:color="auto" w:fill="auto"/>
          </w:tcPr>
          <w:p w14:paraId="292E0B2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666F90B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110A93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57391EF7"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4565BE1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B3AB32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6F480B0B" w14:textId="77777777" w:rsidTr="003D75AB">
        <w:trPr>
          <w:trHeight w:val="751"/>
        </w:trPr>
        <w:tc>
          <w:tcPr>
            <w:tcW w:w="985" w:type="dxa"/>
            <w:shd w:val="clear" w:color="auto" w:fill="B8CCE4" w:themeFill="accent1" w:themeFillTint="66"/>
            <w:hideMark/>
          </w:tcPr>
          <w:p w14:paraId="1B10270B" w14:textId="77777777"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2</w:t>
            </w:r>
            <w:r w:rsidRPr="00031441">
              <w:rPr>
                <w:rFonts w:asciiTheme="minorHAnsi" w:eastAsia="Times New Roman" w:hAnsiTheme="minorHAnsi" w:cstheme="minorHAnsi"/>
                <w:lang w:eastAsia="en-GB"/>
              </w:rPr>
              <w:t> </w:t>
            </w:r>
          </w:p>
          <w:p w14:paraId="13309269" w14:textId="3BDB6472"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496D91F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B85D06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798DC2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2E43A59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434FD6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2FEB41C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FD9EB45" w14:textId="77777777" w:rsidTr="003D75AB">
        <w:trPr>
          <w:trHeight w:val="1002"/>
        </w:trPr>
        <w:tc>
          <w:tcPr>
            <w:tcW w:w="985" w:type="dxa"/>
            <w:shd w:val="clear" w:color="auto" w:fill="auto"/>
          </w:tcPr>
          <w:p w14:paraId="43A45A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1322C84F"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386B3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56203A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1C32BA4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121918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06BBA0DC" w14:textId="77777777" w:rsidTr="003D75AB">
        <w:trPr>
          <w:trHeight w:val="726"/>
        </w:trPr>
        <w:tc>
          <w:tcPr>
            <w:tcW w:w="985" w:type="dxa"/>
            <w:shd w:val="clear" w:color="auto" w:fill="B8CCE4" w:themeFill="accent1" w:themeFillTint="66"/>
            <w:hideMark/>
          </w:tcPr>
          <w:p w14:paraId="39DCA054"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3</w:t>
            </w:r>
            <w:r w:rsidRPr="00031441">
              <w:rPr>
                <w:rFonts w:asciiTheme="minorHAnsi" w:eastAsia="Times New Roman" w:hAnsiTheme="minorHAnsi" w:cstheme="minorHAnsi"/>
                <w:lang w:eastAsia="en-GB"/>
              </w:rPr>
              <w:t> </w:t>
            </w:r>
          </w:p>
          <w:p w14:paraId="5EE70B0A" w14:textId="24F7D168" w:rsidR="003D75AB" w:rsidRPr="00031441" w:rsidRDefault="003D75AB"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609F55FF"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5BB30FE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7F75B27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614D274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67E875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5BEBF8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6ECCC26" w14:textId="77777777" w:rsidTr="003D75AB">
        <w:trPr>
          <w:trHeight w:val="1027"/>
        </w:trPr>
        <w:tc>
          <w:tcPr>
            <w:tcW w:w="985" w:type="dxa"/>
            <w:shd w:val="clear" w:color="auto" w:fill="auto"/>
          </w:tcPr>
          <w:p w14:paraId="2D30A51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3E3A7E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526474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889A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25108F9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0762088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9FB88F" w14:textId="77777777" w:rsidTr="003D75AB">
        <w:tc>
          <w:tcPr>
            <w:tcW w:w="13924" w:type="dxa"/>
            <w:gridSpan w:val="6"/>
            <w:shd w:val="clear" w:color="auto" w:fill="D9D9D9" w:themeFill="background1" w:themeFillShade="D9"/>
            <w:hideMark/>
          </w:tcPr>
          <w:p w14:paraId="6716CC1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Analysis of learning: </w:t>
            </w:r>
            <w:r w:rsidRPr="00031441">
              <w:rPr>
                <w:rFonts w:asciiTheme="minorHAnsi" w:eastAsia="Times New Roman" w:hAnsiTheme="minorHAnsi" w:cstheme="minorHAnsi"/>
                <w:i/>
                <w:iCs/>
                <w:lang w:val="en-US" w:eastAsia="en-GB"/>
              </w:rPr>
              <w:t>(This is where you </w:t>
            </w:r>
            <w:proofErr w:type="spellStart"/>
            <w:r w:rsidRPr="00031441">
              <w:rPr>
                <w:rFonts w:asciiTheme="minorHAnsi" w:eastAsia="Times New Roman" w:hAnsiTheme="minorHAnsi" w:cstheme="minorHAnsi"/>
                <w:i/>
                <w:iCs/>
                <w:lang w:val="en-US" w:eastAsia="en-GB"/>
              </w:rPr>
              <w:t>analyse</w:t>
            </w:r>
            <w:proofErr w:type="spellEnd"/>
            <w:r w:rsidRPr="00031441">
              <w:rPr>
                <w:rFonts w:asciiTheme="minorHAnsi" w:eastAsia="Times New Roman" w:hAnsiTheme="minorHAnsi" w:cstheme="minorHAnsi"/>
                <w:i/>
                <w:iCs/>
                <w:lang w:val="en-US" w:eastAsia="en-GB"/>
              </w:rPr>
              <w:t> a child’s learning, development and </w:t>
            </w:r>
            <w:proofErr w:type="spellStart"/>
            <w:r w:rsidRPr="00031441">
              <w:rPr>
                <w:rFonts w:asciiTheme="minorHAnsi" w:eastAsia="Times New Roman" w:hAnsiTheme="minorHAnsi" w:cstheme="minorHAnsi"/>
                <w:i/>
                <w:iCs/>
                <w:lang w:val="en-US" w:eastAsia="en-GB"/>
              </w:rPr>
              <w:t>behaviour</w:t>
            </w:r>
            <w:proofErr w:type="spellEnd"/>
            <w:r w:rsidRPr="00031441">
              <w:rPr>
                <w:rFonts w:asciiTheme="minorHAnsi" w:eastAsia="Times New Roman" w:hAnsiTheme="minorHAnsi" w:cstheme="minorHAnsi"/>
                <w:i/>
                <w:iCs/>
                <w:lang w:val="en-US" w:eastAsia="en-GB"/>
              </w:rPr>
              <w:t>. Include references to child development. Include references to theory following APA referencing guidelines. You must also ensure you mention any achievement towards the EYLF Outcomes)</w:t>
            </w:r>
            <w:r w:rsidRPr="00031441">
              <w:rPr>
                <w:rFonts w:asciiTheme="minorHAnsi" w:eastAsia="Times New Roman" w:hAnsiTheme="minorHAnsi" w:cstheme="minorHAnsi"/>
                <w:lang w:eastAsia="en-GB"/>
              </w:rPr>
              <w:t>  </w:t>
            </w:r>
          </w:p>
        </w:tc>
      </w:tr>
      <w:tr w:rsidR="003D75AB" w:rsidRPr="003D75AB" w14:paraId="45C9E611" w14:textId="77777777" w:rsidTr="003D75AB">
        <w:tc>
          <w:tcPr>
            <w:tcW w:w="13924" w:type="dxa"/>
            <w:gridSpan w:val="6"/>
            <w:shd w:val="clear" w:color="auto" w:fill="auto"/>
          </w:tcPr>
          <w:p w14:paraId="3A7846FA"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3347B69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6133B908"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84E5860"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0A1270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16219D2"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7B855990" w14:textId="77777777" w:rsidR="00031441" w:rsidRPr="003D75AB" w:rsidRDefault="00031441" w:rsidP="00031441">
            <w:pPr>
              <w:spacing w:after="0" w:line="240" w:lineRule="auto"/>
              <w:textAlignment w:val="baseline"/>
              <w:rPr>
                <w:rFonts w:asciiTheme="minorHAnsi" w:eastAsia="Times New Roman" w:hAnsiTheme="minorHAnsi" w:cstheme="minorHAnsi"/>
                <w:b/>
                <w:bCs/>
                <w:i/>
                <w:iCs/>
                <w:color w:val="0F243E" w:themeColor="text2" w:themeShade="80"/>
                <w:sz w:val="22"/>
                <w:szCs w:val="22"/>
                <w:lang w:val="en-US" w:eastAsia="en-GB"/>
              </w:rPr>
            </w:pPr>
          </w:p>
        </w:tc>
      </w:tr>
      <w:tr w:rsidR="00031441" w:rsidRPr="00031441" w14:paraId="2F9B326A" w14:textId="77777777" w:rsidTr="003D75AB">
        <w:tc>
          <w:tcPr>
            <w:tcW w:w="13924" w:type="dxa"/>
            <w:gridSpan w:val="6"/>
            <w:shd w:val="clear" w:color="auto" w:fill="D9D9D9" w:themeFill="background1" w:themeFillShade="D9"/>
            <w:hideMark/>
          </w:tcPr>
          <w:p w14:paraId="6D8C04A5"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Follow-up: </w:t>
            </w:r>
            <w:r w:rsidRPr="00031441">
              <w:rPr>
                <w:rFonts w:asciiTheme="minorHAnsi" w:eastAsia="Times New Roman" w:hAnsiTheme="minorHAnsi" w:cstheme="minorHAnsi"/>
                <w:i/>
                <w:iCs/>
                <w:lang w:eastAsia="en-GB"/>
              </w:rPr>
              <w:t>(provide at least two experiences that you would follow up for future curriculum planning based on your analysis)</w:t>
            </w:r>
            <w:r w:rsidRPr="00031441">
              <w:rPr>
                <w:rFonts w:asciiTheme="minorHAnsi" w:eastAsia="Times New Roman" w:hAnsiTheme="minorHAnsi" w:cstheme="minorHAnsi"/>
                <w:lang w:eastAsia="en-GB"/>
              </w:rPr>
              <w:t> </w:t>
            </w:r>
          </w:p>
        </w:tc>
      </w:tr>
      <w:tr w:rsidR="003D75AB" w:rsidRPr="003D75AB" w14:paraId="6D2BAD36" w14:textId="77777777" w:rsidTr="003D75AB">
        <w:tc>
          <w:tcPr>
            <w:tcW w:w="13924" w:type="dxa"/>
            <w:gridSpan w:val="6"/>
            <w:shd w:val="clear" w:color="auto" w:fill="auto"/>
          </w:tcPr>
          <w:p w14:paraId="6FE9EBBD"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7C05ACB0"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00BEE609"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68B91C1"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23637295"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92F786D" w14:textId="77777777" w:rsidR="00031441" w:rsidRPr="003D75AB" w:rsidRDefault="00031441" w:rsidP="00031441">
            <w:pPr>
              <w:spacing w:after="0" w:line="240" w:lineRule="auto"/>
              <w:rPr>
                <w:rFonts w:asciiTheme="minorHAnsi" w:eastAsia="Times New Roman" w:hAnsiTheme="minorHAnsi" w:cstheme="minorHAnsi"/>
                <w:b/>
                <w:bCs/>
                <w:i/>
                <w:iCs/>
                <w:color w:val="0F243E" w:themeColor="text2" w:themeShade="80"/>
                <w:sz w:val="22"/>
                <w:szCs w:val="22"/>
                <w:lang w:val="en-US" w:eastAsia="en-GB"/>
              </w:rPr>
            </w:pPr>
          </w:p>
        </w:tc>
      </w:tr>
    </w:tbl>
    <w:p w14:paraId="3FA0D2A0"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BD0E15" w14:textId="77777777" w:rsidR="00031441" w:rsidRPr="00031441" w:rsidRDefault="00031441" w:rsidP="00031441">
      <w:pPr>
        <w:spacing w:after="0" w:line="240" w:lineRule="auto"/>
        <w:rPr>
          <w:rFonts w:asciiTheme="minorHAnsi" w:eastAsia="Times New Roman" w:hAnsiTheme="minorHAnsi" w:cstheme="minorHAnsi"/>
          <w:lang w:eastAsia="en-AU"/>
        </w:rPr>
      </w:pPr>
    </w:p>
    <w:p w14:paraId="4AD1F9D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469BDFC"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AA5E71"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DF5CC1F" w14:textId="77777777" w:rsidR="00031441" w:rsidRPr="00031441" w:rsidRDefault="00031441" w:rsidP="00031441">
      <w:pPr>
        <w:spacing w:after="0" w:line="240" w:lineRule="auto"/>
        <w:rPr>
          <w:rFonts w:asciiTheme="minorHAnsi" w:eastAsia="Times New Roman" w:hAnsiTheme="minorHAnsi" w:cstheme="minorHAnsi"/>
          <w:lang w:eastAsia="en-AU"/>
        </w:rPr>
      </w:pPr>
    </w:p>
    <w:p w14:paraId="59A4AE8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DC784C6"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A3D67B7"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6820" w:h="11900" w:orient="landscape"/>
          <w:pgMar w:top="1440" w:right="1440" w:bottom="1440" w:left="1440" w:header="567" w:footer="454" w:gutter="0"/>
          <w:cols w:space="4253"/>
          <w:docGrid w:linePitch="360"/>
        </w:sectPr>
      </w:pPr>
    </w:p>
    <w:tbl>
      <w:tblPr>
        <w:tblStyle w:val="TableGridLight"/>
        <w:tblW w:w="9072" w:type="dxa"/>
        <w:tblInd w:w="-5" w:type="dxa"/>
        <w:tblLook w:val="04A0" w:firstRow="1" w:lastRow="0" w:firstColumn="1" w:lastColumn="0" w:noHBand="0" w:noVBand="1"/>
      </w:tblPr>
      <w:tblGrid>
        <w:gridCol w:w="9072"/>
      </w:tblGrid>
      <w:tr w:rsidR="00031441" w:rsidRPr="00031441" w14:paraId="25B0E9E7"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0C08B67" w14:textId="77777777" w:rsidR="00031441" w:rsidRPr="00644F33" w:rsidRDefault="00031441" w:rsidP="00644F33">
            <w:pPr>
              <w:pStyle w:val="Body"/>
              <w:rPr>
                <w:b/>
                <w:bCs/>
                <w:sz w:val="22"/>
                <w:lang w:val="en-US" w:eastAsia="en-GB"/>
              </w:rPr>
            </w:pPr>
            <w:r w:rsidRPr="00644F33">
              <w:rPr>
                <w:b/>
                <w:bCs/>
                <w:lang w:val="en-US" w:eastAsia="en-GB"/>
              </w:rPr>
              <w:lastRenderedPageBreak/>
              <w:t xml:space="preserve">Task 4 Child Summary </w:t>
            </w:r>
          </w:p>
        </w:tc>
      </w:tr>
      <w:tr w:rsidR="00031441" w:rsidRPr="00031441" w14:paraId="3ABC219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F0A0396" w14:textId="77777777" w:rsidR="00031441" w:rsidRPr="00031441" w:rsidRDefault="00031441" w:rsidP="00031441">
            <w:pPr>
              <w:spacing w:after="220"/>
              <w:rPr>
                <w:rFonts w:asciiTheme="minorHAnsi" w:eastAsia="Times New Roman" w:hAnsiTheme="minorHAnsi" w:cs="Times New Roman"/>
                <w:b/>
                <w:szCs w:val="22"/>
                <w:lang w:val="en-US" w:eastAsia="en-GB"/>
              </w:rPr>
            </w:pPr>
            <w:r w:rsidRPr="00031441">
              <w:rPr>
                <w:rFonts w:asciiTheme="minorHAnsi" w:eastAsia="Times New Roman" w:hAnsiTheme="minorHAnsi" w:cs="Times New Roman"/>
                <w:b/>
                <w:szCs w:val="22"/>
                <w:lang w:val="en-US" w:eastAsia="en-GB"/>
              </w:rPr>
              <w:t>Instructions</w:t>
            </w:r>
          </w:p>
          <w:p w14:paraId="0E383B9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student must write a </w:t>
            </w:r>
            <w:r w:rsidRPr="00031441">
              <w:rPr>
                <w:rFonts w:asciiTheme="minorHAnsi" w:eastAsia="Times New Roman" w:hAnsiTheme="minorHAnsi" w:cstheme="minorHAnsi"/>
                <w:b/>
                <w:bCs/>
                <w:lang w:eastAsia="en-GB"/>
              </w:rPr>
              <w:t>summary</w:t>
            </w:r>
            <w:r w:rsidRPr="00031441">
              <w:rPr>
                <w:rFonts w:asciiTheme="minorHAnsi" w:eastAsia="Times New Roman" w:hAnsiTheme="minorHAnsi" w:cstheme="minorHAnsi"/>
                <w:lang w:eastAsia="en-GB"/>
              </w:rPr>
              <w:t xml:space="preserve"> of their </w:t>
            </w:r>
            <w:r w:rsidRPr="00031441">
              <w:rPr>
                <w:rFonts w:asciiTheme="minorHAnsi" w:eastAsia="Times New Roman" w:hAnsiTheme="minorHAnsi" w:cstheme="minorHAnsi"/>
                <w:b/>
                <w:bCs/>
                <w:lang w:eastAsia="en-GB"/>
              </w:rPr>
              <w:t>focus child’s support needs</w:t>
            </w:r>
            <w:r w:rsidRPr="00031441">
              <w:rPr>
                <w:rFonts w:asciiTheme="minorHAnsi" w:eastAsia="Times New Roman" w:hAnsiTheme="minorHAnsi" w:cstheme="minorHAnsi"/>
                <w:lang w:eastAsia="en-GB"/>
              </w:rPr>
              <w:t xml:space="preserve">, based on the information that they have gathered. </w:t>
            </w:r>
          </w:p>
          <w:p w14:paraId="1E535FE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summary will also include their focus child’s behavioural needs using the information from their journals and observations about the behaviour/s they have recorded. </w:t>
            </w:r>
          </w:p>
          <w:p w14:paraId="7F941742" w14:textId="77777777" w:rsidR="00031441" w:rsidRPr="00031441" w:rsidRDefault="00031441" w:rsidP="00031441">
            <w:pPr>
              <w:textAlignment w:val="baseline"/>
              <w:rPr>
                <w:rFonts w:asciiTheme="minorHAnsi" w:eastAsia="Times New Roman" w:hAnsiTheme="minorHAnsi" w:cstheme="minorHAnsi"/>
                <w:lang w:eastAsia="en-GB"/>
              </w:rPr>
            </w:pPr>
          </w:p>
          <w:p w14:paraId="6F4D2B1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Behaviour guidance strategies that you, as the student, develop in this task will inform the child’s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w:t>
            </w:r>
          </w:p>
          <w:p w14:paraId="7E7B3C1D" w14:textId="77777777" w:rsidR="00031441" w:rsidRPr="00031441" w:rsidRDefault="00031441" w:rsidP="00031441">
            <w:pPr>
              <w:textAlignment w:val="baseline"/>
              <w:rPr>
                <w:rFonts w:asciiTheme="minorHAnsi" w:eastAsia="Times New Roman" w:hAnsiTheme="minorHAnsi" w:cstheme="minorHAnsi"/>
                <w:sz w:val="18"/>
                <w:szCs w:val="18"/>
                <w:lang w:eastAsia="en-GB"/>
              </w:rPr>
            </w:pPr>
          </w:p>
          <w:p w14:paraId="58BE233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following information must be recorded in the template provided below:</w:t>
            </w:r>
          </w:p>
          <w:p w14:paraId="115ABAF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w:t>
            </w:r>
          </w:p>
          <w:p w14:paraId="60C48853" w14:textId="77777777" w:rsidR="00031441" w:rsidRPr="00031441" w:rsidRDefault="00031441" w:rsidP="00F8080B">
            <w:pPr>
              <w:numPr>
                <w:ilvl w:val="0"/>
                <w:numId w:val="27"/>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Identify the child’s behaviours requiring support </w:t>
            </w:r>
          </w:p>
          <w:p w14:paraId="6EAEC120" w14:textId="77777777" w:rsidR="00031441" w:rsidRPr="00031441" w:rsidRDefault="00031441" w:rsidP="00F8080B">
            <w:pPr>
              <w:numPr>
                <w:ilvl w:val="0"/>
                <w:numId w:val="2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of the child’s interests, strengths and abilities </w:t>
            </w:r>
          </w:p>
          <w:p w14:paraId="4133D4D2" w14:textId="77777777" w:rsidR="00031441" w:rsidRPr="00031441" w:rsidRDefault="00031441" w:rsidP="00F8080B">
            <w:pPr>
              <w:numPr>
                <w:ilvl w:val="0"/>
                <w:numId w:val="2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Identify how the child is currently supported in the service </w:t>
            </w:r>
          </w:p>
          <w:p w14:paraId="7C786137" w14:textId="77777777" w:rsidR="00031441" w:rsidRPr="00031441" w:rsidRDefault="00031441" w:rsidP="00F8080B">
            <w:pPr>
              <w:numPr>
                <w:ilvl w:val="0"/>
                <w:numId w:val="3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specific considerations or adaptations that need to be addressed when making curriculum decisions (</w:t>
            </w:r>
            <w:proofErr w:type="gramStart"/>
            <w:r w:rsidRPr="00031441">
              <w:rPr>
                <w:rFonts w:asciiTheme="minorHAnsi" w:eastAsia="Times New Roman" w:hAnsiTheme="minorHAnsi" w:cstheme="minorHAnsi"/>
                <w:lang w:eastAsia="en-GB"/>
              </w:rPr>
              <w:t>e.g.</w:t>
            </w:r>
            <w:proofErr w:type="gramEnd"/>
            <w:r w:rsidRPr="00031441">
              <w:rPr>
                <w:rFonts w:asciiTheme="minorHAnsi" w:eastAsia="Times New Roman" w:hAnsiTheme="minorHAnsi" w:cstheme="minorHAnsi"/>
                <w:lang w:eastAsia="en-GB"/>
              </w:rPr>
              <w:t xml:space="preserve"> health status/ cultural values, child-rearing practices) </w:t>
            </w:r>
          </w:p>
          <w:p w14:paraId="31366E85" w14:textId="77777777" w:rsidR="00031441" w:rsidRPr="00031441" w:rsidRDefault="00031441" w:rsidP="00F8080B">
            <w:pPr>
              <w:numPr>
                <w:ilvl w:val="0"/>
                <w:numId w:val="3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support services that the child and family are accessing (if appropriate). </w:t>
            </w:r>
          </w:p>
          <w:p w14:paraId="103AC1C1" w14:textId="77777777" w:rsidR="00031441" w:rsidRPr="00031441" w:rsidRDefault="00031441" w:rsidP="00F8080B">
            <w:pPr>
              <w:numPr>
                <w:ilvl w:val="0"/>
                <w:numId w:val="32"/>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that are maintaining the behaviour </w:t>
            </w:r>
          </w:p>
          <w:p w14:paraId="3927CFFF" w14:textId="77777777" w:rsidR="00031441" w:rsidRPr="00031441" w:rsidRDefault="00031441" w:rsidP="00F8080B">
            <w:pPr>
              <w:numPr>
                <w:ilvl w:val="0"/>
                <w:numId w:val="33"/>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Observations based on student’s scan of the learning environment and curriculum implementation to identify influences for the behaviour. </w:t>
            </w:r>
          </w:p>
          <w:p w14:paraId="47633D08" w14:textId="77777777" w:rsidR="00031441" w:rsidRPr="00031441" w:rsidRDefault="00031441" w:rsidP="00F8080B">
            <w:pPr>
              <w:numPr>
                <w:ilvl w:val="0"/>
                <w:numId w:val="34"/>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that could influence behaviour. Some examples are changes in the home, developmental considerations, emotional considerations, the child’s history, and other peer’s actions. </w:t>
            </w:r>
          </w:p>
          <w:p w14:paraId="45293C1D" w14:textId="77777777" w:rsidR="00031441" w:rsidRPr="00031441" w:rsidRDefault="00031441" w:rsidP="00F8080B">
            <w:pPr>
              <w:numPr>
                <w:ilvl w:val="0"/>
                <w:numId w:val="35"/>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behaviour management strategies to support the child with cooperative behaviours that follow the service’s policies and procedures and take in to account any family cultural practices. </w:t>
            </w:r>
          </w:p>
          <w:p w14:paraId="59F40711" w14:textId="77777777" w:rsidR="00031441" w:rsidRPr="00031441" w:rsidRDefault="00031441" w:rsidP="00031441">
            <w:pPr>
              <w:textAlignment w:val="baseline"/>
              <w:rPr>
                <w:rFonts w:asciiTheme="minorHAnsi" w:eastAsia="Times New Roman" w:hAnsiTheme="minorHAnsi" w:cstheme="minorHAnsi"/>
                <w:lang w:eastAsia="en-GB"/>
              </w:rPr>
            </w:pPr>
          </w:p>
          <w:p w14:paraId="01BFEB8D"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 provided below to record your reflections. </w:t>
            </w:r>
          </w:p>
        </w:tc>
      </w:tr>
    </w:tbl>
    <w:p w14:paraId="5E608AFF" w14:textId="77777777" w:rsidR="00031441" w:rsidRPr="00031441" w:rsidRDefault="00031441" w:rsidP="00031441">
      <w:pPr>
        <w:spacing w:after="0" w:line="240" w:lineRule="auto"/>
        <w:ind w:left="420" w:firstLine="270"/>
        <w:textAlignment w:val="baseline"/>
        <w:rPr>
          <w:rFonts w:ascii="Times New Roman" w:eastAsia="Times New Roman" w:hAnsi="Times New Roman" w:cs="Segoe UI"/>
          <w:color w:val="FF0000"/>
          <w:lang w:eastAsia="en-GB"/>
        </w:rPr>
      </w:pPr>
    </w:p>
    <w:p w14:paraId="38C148E1"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r w:rsidRPr="00031441">
        <w:rPr>
          <w:rFonts w:ascii="Times New Roman" w:eastAsia="Times New Roman" w:hAnsi="Times New Roman" w:cs="Segoe UI"/>
          <w:color w:val="FF0000"/>
          <w:lang w:eastAsia="en-GB"/>
        </w:rPr>
        <w:t> </w:t>
      </w:r>
    </w:p>
    <w:tbl>
      <w:tblPr>
        <w:tblW w:w="9012" w:type="dxa"/>
        <w:tblInd w:w="-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1988"/>
        <w:gridCol w:w="563"/>
        <w:gridCol w:w="6461"/>
      </w:tblGrid>
      <w:tr w:rsidR="00031441" w:rsidRPr="00031441" w14:paraId="5F0CEDF8" w14:textId="77777777" w:rsidTr="004C7723">
        <w:tc>
          <w:tcPr>
            <w:tcW w:w="9012" w:type="dxa"/>
            <w:gridSpan w:val="3"/>
            <w:shd w:val="clear" w:color="auto" w:fill="D9D9D9" w:themeFill="background1" w:themeFillShade="D9"/>
            <w:hideMark/>
          </w:tcPr>
          <w:p w14:paraId="6A15BD52" w14:textId="77777777" w:rsidR="00031441" w:rsidRPr="002D3192" w:rsidRDefault="00031441" w:rsidP="002D3192">
            <w:pPr>
              <w:pStyle w:val="Body"/>
              <w:rPr>
                <w:b/>
                <w:bCs/>
                <w:lang w:val="en-US"/>
              </w:rPr>
            </w:pPr>
            <w:bookmarkStart w:id="63" w:name="_Toc46086205"/>
            <w:bookmarkStart w:id="64" w:name="_Toc46473919"/>
            <w:r w:rsidRPr="002D3192">
              <w:rPr>
                <w:b/>
                <w:bCs/>
                <w:lang w:val="en-US"/>
              </w:rPr>
              <w:t>Task 4: Child Summary</w:t>
            </w:r>
            <w:bookmarkEnd w:id="63"/>
            <w:bookmarkEnd w:id="64"/>
            <w:r w:rsidRPr="002D3192">
              <w:rPr>
                <w:b/>
                <w:bCs/>
                <w:lang w:val="en-US"/>
              </w:rPr>
              <w:t>  </w:t>
            </w:r>
          </w:p>
        </w:tc>
      </w:tr>
      <w:tr w:rsidR="00031441" w:rsidRPr="00031441" w14:paraId="12AECF4C" w14:textId="77777777" w:rsidTr="004C7723">
        <w:tc>
          <w:tcPr>
            <w:tcW w:w="1988" w:type="dxa"/>
            <w:shd w:val="clear" w:color="auto" w:fill="B8CCE4"/>
            <w:hideMark/>
          </w:tcPr>
          <w:p w14:paraId="0E12349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Child’s Name (first initial only)</w:t>
            </w:r>
          </w:p>
        </w:tc>
        <w:tc>
          <w:tcPr>
            <w:tcW w:w="7024" w:type="dxa"/>
            <w:gridSpan w:val="2"/>
            <w:shd w:val="clear" w:color="auto" w:fill="auto"/>
          </w:tcPr>
          <w:p w14:paraId="6B7925A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A56CF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52846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8E190CE" w14:textId="77777777" w:rsidTr="004C7723">
        <w:tc>
          <w:tcPr>
            <w:tcW w:w="1988" w:type="dxa"/>
            <w:shd w:val="clear" w:color="auto" w:fill="B8CCE4"/>
            <w:hideMark/>
          </w:tcPr>
          <w:p w14:paraId="5753429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Age:</w:t>
            </w:r>
          </w:p>
        </w:tc>
        <w:tc>
          <w:tcPr>
            <w:tcW w:w="7024" w:type="dxa"/>
            <w:gridSpan w:val="2"/>
            <w:shd w:val="clear" w:color="auto" w:fill="auto"/>
          </w:tcPr>
          <w:p w14:paraId="302E8C9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4D4991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0189C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50E83C3"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436C71C" w14:textId="77777777" w:rsidTr="004C7723">
        <w:tc>
          <w:tcPr>
            <w:tcW w:w="1988" w:type="dxa"/>
            <w:shd w:val="clear" w:color="auto" w:fill="B8CCE4"/>
            <w:hideMark/>
          </w:tcPr>
          <w:p w14:paraId="507CF4D1" w14:textId="77777777" w:rsidR="00031441" w:rsidRPr="00031441" w:rsidRDefault="00031441" w:rsidP="00F8080B">
            <w:pPr>
              <w:numPr>
                <w:ilvl w:val="0"/>
                <w:numId w:val="50"/>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Additional need / behaviour requiring support </w:t>
            </w:r>
          </w:p>
        </w:tc>
        <w:tc>
          <w:tcPr>
            <w:tcW w:w="7024" w:type="dxa"/>
            <w:gridSpan w:val="2"/>
            <w:shd w:val="clear" w:color="auto" w:fill="auto"/>
          </w:tcPr>
          <w:p w14:paraId="64C8E8C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9778A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FD893E"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C870E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AA72508" w14:textId="77777777" w:rsidTr="004C7723">
        <w:tc>
          <w:tcPr>
            <w:tcW w:w="1988" w:type="dxa"/>
            <w:shd w:val="clear" w:color="auto" w:fill="B8CCE4"/>
            <w:hideMark/>
          </w:tcPr>
          <w:p w14:paraId="14814807" w14:textId="77777777" w:rsidR="00031441" w:rsidRPr="00031441" w:rsidRDefault="00031441" w:rsidP="00F8080B">
            <w:pPr>
              <w:numPr>
                <w:ilvl w:val="0"/>
                <w:numId w:val="51"/>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Interests, Strengths and abilities:</w:t>
            </w:r>
          </w:p>
          <w:p w14:paraId="3EB4F9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FD95B1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0889E1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264B5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2571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7FD8A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5DC6F13" w14:textId="77777777" w:rsidTr="004C7723">
        <w:tc>
          <w:tcPr>
            <w:tcW w:w="1988" w:type="dxa"/>
            <w:shd w:val="clear" w:color="auto" w:fill="B8CCE4"/>
            <w:hideMark/>
          </w:tcPr>
          <w:p w14:paraId="09447DC0" w14:textId="77777777" w:rsidR="00031441" w:rsidRPr="00031441" w:rsidRDefault="00031441" w:rsidP="00F8080B">
            <w:pPr>
              <w:numPr>
                <w:ilvl w:val="0"/>
                <w:numId w:val="52"/>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currently provided:</w:t>
            </w:r>
          </w:p>
          <w:p w14:paraId="2398DA10"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9F24AD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2DE85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F36D0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4EEA2D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1E97FE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4537D4" w14:textId="77777777" w:rsidTr="004C7723">
        <w:tc>
          <w:tcPr>
            <w:tcW w:w="1988" w:type="dxa"/>
            <w:shd w:val="clear" w:color="auto" w:fill="B8CCE4"/>
            <w:hideMark/>
          </w:tcPr>
          <w:p w14:paraId="649E018B" w14:textId="77777777" w:rsidR="00031441" w:rsidRPr="00031441" w:rsidRDefault="00031441" w:rsidP="00F8080B">
            <w:pPr>
              <w:numPr>
                <w:ilvl w:val="0"/>
                <w:numId w:val="53"/>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Adaptations/modifications required:</w:t>
            </w:r>
          </w:p>
          <w:p w14:paraId="1CAE22F1"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5F7F2B2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A83CF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37542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EA42B2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17EF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03E744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006C3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444FFA9" w14:textId="77777777" w:rsidTr="004C7723">
        <w:tc>
          <w:tcPr>
            <w:tcW w:w="1988" w:type="dxa"/>
            <w:shd w:val="clear" w:color="auto" w:fill="B8CCE4"/>
            <w:hideMark/>
          </w:tcPr>
          <w:p w14:paraId="487B876C" w14:textId="77777777" w:rsidR="00031441" w:rsidRPr="00031441" w:rsidRDefault="00031441" w:rsidP="00F8080B">
            <w:pPr>
              <w:numPr>
                <w:ilvl w:val="0"/>
                <w:numId w:val="54"/>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services being accessed:</w:t>
            </w:r>
          </w:p>
          <w:p w14:paraId="4607180B"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words)</w:t>
            </w:r>
          </w:p>
        </w:tc>
        <w:tc>
          <w:tcPr>
            <w:tcW w:w="7024" w:type="dxa"/>
            <w:gridSpan w:val="2"/>
            <w:shd w:val="clear" w:color="auto" w:fill="auto"/>
            <w:hideMark/>
          </w:tcPr>
          <w:p w14:paraId="193247B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8F642F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7512B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5BEDC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BD58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FFE364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6757CE3" w14:textId="77777777" w:rsidR="00031441" w:rsidRPr="00031441" w:rsidRDefault="00031441" w:rsidP="00031441">
            <w:pPr>
              <w:spacing w:after="0" w:line="240" w:lineRule="auto"/>
              <w:textAlignment w:val="baseline"/>
              <w:rPr>
                <w:rFonts w:asciiTheme="minorHAnsi" w:eastAsia="Times New Roman" w:hAnsiTheme="minorHAnsi" w:cstheme="minorHAnsi"/>
                <w:color w:val="FF0000"/>
                <w:lang w:eastAsia="en-GB"/>
              </w:rPr>
            </w:pPr>
          </w:p>
        </w:tc>
      </w:tr>
      <w:tr w:rsidR="00031441" w:rsidRPr="00031441" w14:paraId="6B81FCF4" w14:textId="77777777" w:rsidTr="004C7723">
        <w:tc>
          <w:tcPr>
            <w:tcW w:w="9012" w:type="dxa"/>
            <w:gridSpan w:val="3"/>
            <w:shd w:val="clear" w:color="auto" w:fill="D9D9D9" w:themeFill="background1" w:themeFillShade="D9"/>
            <w:hideMark/>
          </w:tcPr>
          <w:p w14:paraId="2610BF2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Summary of behaviour needs</w:t>
            </w:r>
            <w:r w:rsidRPr="00031441">
              <w:rPr>
                <w:rFonts w:asciiTheme="minorHAnsi" w:eastAsia="Times New Roman" w:hAnsiTheme="minorHAnsi" w:cstheme="minorHAnsi"/>
                <w:lang w:eastAsia="en-GB"/>
              </w:rPr>
              <w:t> </w:t>
            </w:r>
          </w:p>
        </w:tc>
      </w:tr>
      <w:tr w:rsidR="00031441" w:rsidRPr="00031441" w14:paraId="2BD67FA5" w14:textId="77777777" w:rsidTr="004C7723">
        <w:tc>
          <w:tcPr>
            <w:tcW w:w="1988" w:type="dxa"/>
            <w:shd w:val="clear" w:color="auto" w:fill="B8CCE4"/>
            <w:hideMark/>
          </w:tcPr>
          <w:p w14:paraId="74D208E9" w14:textId="77777777" w:rsidR="00031441" w:rsidRPr="00031441" w:rsidRDefault="00031441" w:rsidP="00F8080B">
            <w:pPr>
              <w:numPr>
                <w:ilvl w:val="0"/>
                <w:numId w:val="55"/>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w:t>
            </w:r>
          </w:p>
          <w:p w14:paraId="38ACBE9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(40-60 words) </w:t>
            </w:r>
          </w:p>
        </w:tc>
        <w:tc>
          <w:tcPr>
            <w:tcW w:w="7024" w:type="dxa"/>
            <w:gridSpan w:val="2"/>
            <w:shd w:val="clear" w:color="auto" w:fill="auto"/>
          </w:tcPr>
          <w:p w14:paraId="561983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F4488A5" w14:textId="77777777" w:rsidTr="004C7723">
        <w:tc>
          <w:tcPr>
            <w:tcW w:w="1988" w:type="dxa"/>
            <w:shd w:val="clear" w:color="auto" w:fill="B8CCE4"/>
            <w:hideMark/>
          </w:tcPr>
          <w:p w14:paraId="5EEBB4FB" w14:textId="77777777" w:rsidR="00031441" w:rsidRPr="00031441" w:rsidRDefault="00031441" w:rsidP="00F8080B">
            <w:pPr>
              <w:numPr>
                <w:ilvl w:val="0"/>
                <w:numId w:val="56"/>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 of the learning environment and curriculum. </w:t>
            </w:r>
          </w:p>
          <w:p w14:paraId="138AEB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5376CA8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335ADA8" w14:textId="77777777" w:rsidTr="004C7723">
        <w:tc>
          <w:tcPr>
            <w:tcW w:w="1988" w:type="dxa"/>
            <w:shd w:val="clear" w:color="auto" w:fill="B8CCE4"/>
            <w:hideMark/>
          </w:tcPr>
          <w:p w14:paraId="533ACF1F" w14:textId="77777777" w:rsidR="00031441" w:rsidRPr="00031441" w:rsidRDefault="00031441" w:rsidP="00F8080B">
            <w:pPr>
              <w:numPr>
                <w:ilvl w:val="0"/>
                <w:numId w:val="57"/>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w:t>
            </w:r>
          </w:p>
          <w:p w14:paraId="1228C66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41505E1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0D00B663" w14:textId="78605F30" w:rsidTr="004C7723">
        <w:trPr>
          <w:trHeight w:val="184"/>
        </w:trPr>
        <w:tc>
          <w:tcPr>
            <w:tcW w:w="1988" w:type="dxa"/>
            <w:vMerge w:val="restart"/>
            <w:shd w:val="clear" w:color="auto" w:fill="B8CCE4"/>
            <w:hideMark/>
          </w:tcPr>
          <w:p w14:paraId="7D53ED0E"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Three behaviour management strategies </w:t>
            </w:r>
          </w:p>
        </w:tc>
        <w:tc>
          <w:tcPr>
            <w:tcW w:w="563" w:type="dxa"/>
            <w:shd w:val="clear" w:color="auto" w:fill="B8CCE4" w:themeFill="accent1" w:themeFillTint="66"/>
            <w:vAlign w:val="center"/>
          </w:tcPr>
          <w:p w14:paraId="17BA28ED" w14:textId="77777777"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p>
          <w:p w14:paraId="5BC0C2DE" w14:textId="0FA3F126"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1</w:t>
            </w:r>
          </w:p>
        </w:tc>
        <w:tc>
          <w:tcPr>
            <w:tcW w:w="6461" w:type="dxa"/>
            <w:shd w:val="clear" w:color="auto" w:fill="auto"/>
          </w:tcPr>
          <w:p w14:paraId="092E16A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2430B76A"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103D3466" w14:textId="22694350" w:rsidTr="004C7723">
        <w:trPr>
          <w:trHeight w:val="183"/>
        </w:trPr>
        <w:tc>
          <w:tcPr>
            <w:tcW w:w="1988" w:type="dxa"/>
            <w:vMerge/>
            <w:shd w:val="clear" w:color="auto" w:fill="B8CCE4"/>
          </w:tcPr>
          <w:p w14:paraId="6F61B17A"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55FAC3FA" w14:textId="2C731678"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2</w:t>
            </w:r>
          </w:p>
        </w:tc>
        <w:tc>
          <w:tcPr>
            <w:tcW w:w="6461" w:type="dxa"/>
            <w:shd w:val="clear" w:color="auto" w:fill="auto"/>
          </w:tcPr>
          <w:p w14:paraId="4F8FF6F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3B4809A3"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7499D201" w14:textId="7BD7148D" w:rsidTr="004C7723">
        <w:trPr>
          <w:trHeight w:val="183"/>
        </w:trPr>
        <w:tc>
          <w:tcPr>
            <w:tcW w:w="1988" w:type="dxa"/>
            <w:vMerge/>
            <w:shd w:val="clear" w:color="auto" w:fill="B8CCE4"/>
          </w:tcPr>
          <w:p w14:paraId="170FFA15"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40E0368F" w14:textId="1F181C14"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3</w:t>
            </w:r>
          </w:p>
        </w:tc>
        <w:tc>
          <w:tcPr>
            <w:tcW w:w="6461" w:type="dxa"/>
            <w:shd w:val="clear" w:color="auto" w:fill="auto"/>
          </w:tcPr>
          <w:p w14:paraId="123829B0"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053C5060"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4C1A6A32" w14:textId="77777777" w:rsidR="00031441" w:rsidRPr="00031441" w:rsidRDefault="00031441" w:rsidP="00031441">
      <w:pPr>
        <w:spacing w:after="0" w:line="240" w:lineRule="auto"/>
        <w:rPr>
          <w:rFonts w:ascii="Times New Roman" w:eastAsia="Times New Roman" w:hAnsi="Times New Roman" w:cs="Times New Roman"/>
          <w:lang w:eastAsia="en-AU"/>
        </w:rPr>
      </w:pPr>
    </w:p>
    <w:p w14:paraId="2C68E77E" w14:textId="77777777" w:rsidR="00031441" w:rsidRPr="00031441" w:rsidRDefault="00031441" w:rsidP="00031441">
      <w:pPr>
        <w:spacing w:after="0" w:line="240" w:lineRule="auto"/>
        <w:rPr>
          <w:rFonts w:ascii="Times New Roman" w:eastAsia="Times New Roman" w:hAnsi="Times New Roman" w:cs="Times New Roman"/>
          <w:lang w:eastAsia="en-AU"/>
        </w:rPr>
      </w:pPr>
      <w:r w:rsidRPr="00031441">
        <w:rPr>
          <w:rFonts w:ascii="Times New Roman" w:eastAsia="Times New Roman" w:hAnsi="Times New Roman" w:cs="Times New Roman"/>
          <w:lang w:eastAsia="en-AU"/>
        </w:rPr>
        <w:br w:type="page"/>
      </w:r>
    </w:p>
    <w:p w14:paraId="4F8592C1" w14:textId="77777777" w:rsidR="00031441" w:rsidRPr="00031441" w:rsidRDefault="00031441" w:rsidP="00031441">
      <w:pPr>
        <w:spacing w:after="0" w:line="240" w:lineRule="auto"/>
        <w:rPr>
          <w:rFonts w:ascii="Times New Roman" w:eastAsia="Times New Roman" w:hAnsi="Times New Roman" w:cs="Times New Roman"/>
          <w:lang w:eastAsia="en-AU"/>
        </w:rPr>
      </w:pPr>
    </w:p>
    <w:tbl>
      <w:tblPr>
        <w:tblStyle w:val="TableGridLight"/>
        <w:tblW w:w="9072" w:type="dxa"/>
        <w:tblInd w:w="-5" w:type="dxa"/>
        <w:tblLook w:val="04A0" w:firstRow="1" w:lastRow="0" w:firstColumn="1" w:lastColumn="0" w:noHBand="0" w:noVBand="1"/>
      </w:tblPr>
      <w:tblGrid>
        <w:gridCol w:w="9072"/>
      </w:tblGrid>
      <w:tr w:rsidR="00031441" w:rsidRPr="00031441" w14:paraId="2B05AA1F"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525BE8FA" w14:textId="77777777" w:rsidR="00031441" w:rsidRPr="00BD4D79" w:rsidRDefault="00031441" w:rsidP="00BD4D79">
            <w:pPr>
              <w:pStyle w:val="Body"/>
              <w:rPr>
                <w:b/>
                <w:bCs/>
                <w:sz w:val="22"/>
                <w:lang w:val="en-US"/>
              </w:rPr>
            </w:pPr>
            <w:bookmarkStart w:id="65" w:name="_Toc46086206"/>
            <w:bookmarkStart w:id="66" w:name="_Toc46473920"/>
            <w:r w:rsidRPr="00BD4D79">
              <w:rPr>
                <w:b/>
                <w:bCs/>
                <w:lang w:val="en-US"/>
              </w:rPr>
              <w:t>Task 5: Engage in consultation with educators and family</w:t>
            </w:r>
            <w:bookmarkEnd w:id="65"/>
            <w:bookmarkEnd w:id="66"/>
          </w:p>
        </w:tc>
      </w:tr>
      <w:tr w:rsidR="00031441" w:rsidRPr="00031441" w14:paraId="7A3D278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35C1EF0"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501B8F17" w14:textId="77777777" w:rsidR="00031441" w:rsidRPr="00031441" w:rsidRDefault="00031441" w:rsidP="00031441">
            <w:pPr>
              <w:textAlignment w:val="baseline"/>
              <w:rPr>
                <w:rFonts w:asciiTheme="minorHAnsi" w:eastAsia="Times New Roman" w:hAnsiTheme="minorHAnsi" w:cstheme="minorHAnsi"/>
                <w:b/>
                <w:lang w:eastAsia="en-GB"/>
              </w:rPr>
            </w:pPr>
          </w:p>
          <w:p w14:paraId="4C4D3E2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Share your journals, observations and reflections that you have gathered with your workplace supervisor or nominated educators. </w:t>
            </w:r>
          </w:p>
          <w:p w14:paraId="4A55F4A5" w14:textId="77777777" w:rsidR="00031441" w:rsidRPr="00031441" w:rsidRDefault="00031441" w:rsidP="00031441">
            <w:pPr>
              <w:textAlignment w:val="baseline"/>
              <w:rPr>
                <w:rFonts w:asciiTheme="minorHAnsi" w:eastAsia="Times New Roman" w:hAnsiTheme="minorHAnsi" w:cstheme="minorHAnsi"/>
                <w:lang w:eastAsia="en-GB"/>
              </w:rPr>
            </w:pPr>
          </w:p>
          <w:p w14:paraId="5E974A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 consultation with your workplace supervisor or nominated educators, discuss the following: </w:t>
            </w:r>
          </w:p>
          <w:p w14:paraId="6D1824BC" w14:textId="77777777" w:rsidR="00031441" w:rsidRPr="00031441" w:rsidRDefault="00031441" w:rsidP="00F8080B">
            <w:pPr>
              <w:numPr>
                <w:ilvl w:val="0"/>
                <w:numId w:val="36"/>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Analysis of the focus child’s learning and behaviour</w:t>
            </w:r>
          </w:p>
          <w:p w14:paraId="52463D5A"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BAC85AD"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Options for behaviour management strategies in response to behaviour that requires support </w:t>
            </w:r>
          </w:p>
          <w:p w14:paraId="549131D6"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131BF79"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Discuss with your workplace supervisor how you would share the strategies with the family. Practice this discussion with your supervisor. Record your supervisor’s feedback. </w:t>
            </w:r>
          </w:p>
          <w:p w14:paraId="4C8B71E7" w14:textId="77777777" w:rsidR="00031441" w:rsidRPr="00031441" w:rsidRDefault="00031441" w:rsidP="00031441">
            <w:pPr>
              <w:ind w:left="360"/>
              <w:contextualSpacing/>
              <w:textAlignment w:val="baseline"/>
              <w:rPr>
                <w:rFonts w:asciiTheme="minorHAnsi" w:eastAsia="Times New Roman" w:hAnsiTheme="minorHAnsi" w:cstheme="minorHAnsi"/>
                <w:lang w:eastAsia="en-GB"/>
              </w:rPr>
            </w:pPr>
          </w:p>
          <w:p w14:paraId="1C9D88C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Use the template provided below to record all feedback. </w:t>
            </w:r>
          </w:p>
          <w:p w14:paraId="6296112A" w14:textId="77777777" w:rsidR="00031441" w:rsidRPr="00031441" w:rsidRDefault="00031441" w:rsidP="00031441">
            <w:pPr>
              <w:textAlignment w:val="baseline"/>
              <w:rPr>
                <w:rFonts w:asciiTheme="minorHAnsi" w:eastAsia="Times New Roman" w:hAnsiTheme="minorHAnsi" w:cstheme="minorHAnsi"/>
                <w:lang w:eastAsia="en-GB"/>
              </w:rPr>
            </w:pPr>
          </w:p>
          <w:p w14:paraId="321D594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 is 250-350 words in total. </w:t>
            </w:r>
          </w:p>
          <w:p w14:paraId="2AF74E57" w14:textId="77777777" w:rsidR="00031441" w:rsidRPr="00031441" w:rsidRDefault="00031441" w:rsidP="00031441">
            <w:pPr>
              <w:rPr>
                <w:rFonts w:asciiTheme="minorHAnsi" w:eastAsia="Times New Roman" w:hAnsiTheme="minorHAnsi" w:cstheme="minorHAnsi"/>
                <w:bCs/>
                <w:lang w:eastAsia="en-GB"/>
              </w:rPr>
            </w:pPr>
          </w:p>
          <w:p w14:paraId="6C852D01"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completed this task in the early childhood service. </w:t>
            </w:r>
          </w:p>
          <w:p w14:paraId="4C1C718E"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330690E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22692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1E296BAB" w14:textId="77777777" w:rsidR="00031441" w:rsidRPr="00031441" w:rsidRDefault="00031441" w:rsidP="00031441">
            <w:pPr>
              <w:rPr>
                <w:rFonts w:asciiTheme="minorHAnsi" w:eastAsia="Times New Roman" w:hAnsiTheme="minorHAnsi" w:cstheme="minorHAnsi"/>
                <w:b/>
                <w:lang w:eastAsia="en-GB"/>
              </w:rPr>
            </w:pPr>
          </w:p>
          <w:p w14:paraId="361438D1" w14:textId="77777777" w:rsidR="00031441" w:rsidRPr="00031441" w:rsidRDefault="00031441" w:rsidP="00F8080B">
            <w:pPr>
              <w:numPr>
                <w:ilvl w:val="0"/>
                <w:numId w:val="66"/>
              </w:numPr>
              <w:contextualSpacing/>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Use the template below to complete documentation</w:t>
            </w:r>
          </w:p>
          <w:p w14:paraId="40D47E85"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1DF2C16C" w14:textId="77777777" w:rsidR="00031441" w:rsidRPr="00031441" w:rsidRDefault="00031441" w:rsidP="00031441">
      <w:pPr>
        <w:spacing w:after="0" w:line="240" w:lineRule="auto"/>
        <w:rPr>
          <w:rFonts w:asciiTheme="minorHAnsi" w:eastAsia="Times New Roman" w:hAnsiTheme="minorHAnsi" w:cstheme="minorHAnsi"/>
          <w:b/>
          <w:bCs/>
          <w:sz w:val="36"/>
          <w:szCs w:val="36"/>
          <w:lang w:eastAsia="en-GB"/>
        </w:rPr>
      </w:pPr>
    </w:p>
    <w:p w14:paraId="04F3003D"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1900" w:h="16820"/>
          <w:pgMar w:top="1440" w:right="1440" w:bottom="1440" w:left="1440" w:header="567" w:footer="454" w:gutter="0"/>
          <w:cols w:space="4253"/>
          <w:docGrid w:linePitch="360"/>
        </w:sectPr>
      </w:pPr>
      <w:bookmarkStart w:id="67" w:name="_Toc45180981"/>
    </w:p>
    <w:tbl>
      <w:tblPr>
        <w:tblW w:w="1360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528"/>
        <w:gridCol w:w="4536"/>
        <w:gridCol w:w="4536"/>
      </w:tblGrid>
      <w:tr w:rsidR="00031441" w:rsidRPr="00031441" w14:paraId="7A1F9601" w14:textId="77777777" w:rsidTr="00CB19ED">
        <w:tc>
          <w:tcPr>
            <w:tcW w:w="13600" w:type="dxa"/>
            <w:gridSpan w:val="3"/>
            <w:shd w:val="clear" w:color="auto" w:fill="D9D9D9" w:themeFill="background1" w:themeFillShade="D9"/>
          </w:tcPr>
          <w:p w14:paraId="795CD9E1" w14:textId="77777777" w:rsidR="00031441" w:rsidRPr="00394168" w:rsidRDefault="00031441" w:rsidP="00394168">
            <w:pPr>
              <w:pStyle w:val="Body"/>
              <w:rPr>
                <w:b/>
                <w:bCs/>
                <w:lang w:eastAsia="en-GB"/>
              </w:rPr>
            </w:pPr>
            <w:r w:rsidRPr="00394168">
              <w:rPr>
                <w:b/>
                <w:bCs/>
                <w:lang w:eastAsia="en-GB"/>
              </w:rPr>
              <w:lastRenderedPageBreak/>
              <w:t xml:space="preserve">Task 5: Engage in consultation with educators and family </w:t>
            </w:r>
          </w:p>
        </w:tc>
      </w:tr>
      <w:tr w:rsidR="00031441" w:rsidRPr="00031441" w14:paraId="50881BBE" w14:textId="77777777" w:rsidTr="00CB19ED">
        <w:tc>
          <w:tcPr>
            <w:tcW w:w="4528" w:type="dxa"/>
            <w:shd w:val="clear" w:color="auto" w:fill="D9D9D9" w:themeFill="background1" w:themeFillShade="D9"/>
            <w:hideMark/>
          </w:tcPr>
          <w:p w14:paraId="28CA9B93" w14:textId="08225F6D"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a) Analysis of the focus child’s learning and behaviour</w:t>
            </w:r>
            <w:r w:rsidRPr="00031441">
              <w:rPr>
                <w:rFonts w:asciiTheme="minorHAnsi" w:eastAsia="Times New Roman" w:hAnsiTheme="minorHAnsi" w:cstheme="minorHAnsi"/>
                <w:b/>
                <w:lang w:eastAsia="en-GB"/>
              </w:rPr>
              <w:t> </w:t>
            </w:r>
          </w:p>
        </w:tc>
        <w:tc>
          <w:tcPr>
            <w:tcW w:w="4536" w:type="dxa"/>
            <w:shd w:val="clear" w:color="auto" w:fill="D9D9D9" w:themeFill="background1" w:themeFillShade="D9"/>
            <w:hideMark/>
          </w:tcPr>
          <w:p w14:paraId="7FBF2FF0"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b) </w:t>
            </w:r>
            <w:r w:rsidRPr="00031441">
              <w:rPr>
                <w:rFonts w:asciiTheme="minorHAnsi" w:eastAsia="Times New Roman" w:hAnsiTheme="minorHAnsi" w:cstheme="minorHAnsi"/>
                <w:b/>
                <w:lang w:eastAsia="en-GB"/>
              </w:rPr>
              <w:t xml:space="preserve">Options for behaviour management strategies in response to behaviour that requires support </w:t>
            </w:r>
          </w:p>
        </w:tc>
        <w:tc>
          <w:tcPr>
            <w:tcW w:w="4536" w:type="dxa"/>
            <w:shd w:val="clear" w:color="auto" w:fill="D9D9D9" w:themeFill="background1" w:themeFillShade="D9"/>
            <w:hideMark/>
          </w:tcPr>
          <w:p w14:paraId="649F0CB6"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c) </w:t>
            </w:r>
            <w:r w:rsidRPr="00031441">
              <w:rPr>
                <w:rFonts w:asciiTheme="minorHAnsi" w:eastAsia="Times New Roman" w:hAnsiTheme="minorHAnsi" w:cstheme="minorHAnsi"/>
                <w:b/>
                <w:lang w:eastAsia="en-GB"/>
              </w:rPr>
              <w:t xml:space="preserve">Discuss with your workplace supervisor how you would share the strategies with the family. Practice this discussion with your supervisor.  </w:t>
            </w:r>
          </w:p>
          <w:p w14:paraId="44B78C24"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strategies and record your supervisor’s feedback. </w:t>
            </w:r>
          </w:p>
        </w:tc>
      </w:tr>
      <w:tr w:rsidR="00FD3B63" w:rsidRPr="00031441" w14:paraId="2030CD86" w14:textId="77777777" w:rsidTr="00FD3B63">
        <w:trPr>
          <w:trHeight w:val="645"/>
        </w:trPr>
        <w:tc>
          <w:tcPr>
            <w:tcW w:w="4528" w:type="dxa"/>
            <w:vMerge w:val="restart"/>
            <w:shd w:val="clear" w:color="auto" w:fill="auto"/>
          </w:tcPr>
          <w:p w14:paraId="109D19A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5ECBB2E"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5D5CC6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61016B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2433467"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73E44C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AE1A61D"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AE913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D06777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C2149A6"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133B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F07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EFDBB9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val="restart"/>
            <w:shd w:val="clear" w:color="auto" w:fill="auto"/>
          </w:tcPr>
          <w:p w14:paraId="27117DF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51A7A31" w14:textId="77777777" w:rsidR="00FD3B63" w:rsidRPr="00031441" w:rsidRDefault="00FD3B63"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How would share the strategies with the family? </w:t>
            </w:r>
          </w:p>
          <w:p w14:paraId="77E4D0F2" w14:textId="77777777" w:rsidR="00FD3B63" w:rsidRPr="00031441" w:rsidRDefault="00FD3B63" w:rsidP="00031441">
            <w:pPr>
              <w:spacing w:after="0" w:line="240" w:lineRule="auto"/>
              <w:textAlignment w:val="baseline"/>
              <w:rPr>
                <w:rFonts w:asciiTheme="minorHAnsi" w:eastAsia="Times New Roman" w:hAnsiTheme="minorHAnsi" w:cstheme="minorHAnsi"/>
                <w:sz w:val="18"/>
                <w:szCs w:val="18"/>
                <w:lang w:eastAsia="en-GB"/>
              </w:rPr>
            </w:pPr>
          </w:p>
        </w:tc>
      </w:tr>
      <w:tr w:rsidR="00FD3B63" w:rsidRPr="00031441" w14:paraId="6237CADE" w14:textId="77777777" w:rsidTr="00FD3B63">
        <w:trPr>
          <w:trHeight w:val="2334"/>
        </w:trPr>
        <w:tc>
          <w:tcPr>
            <w:tcW w:w="4528" w:type="dxa"/>
            <w:vMerge/>
            <w:shd w:val="clear" w:color="auto" w:fill="auto"/>
          </w:tcPr>
          <w:p w14:paraId="4CBE554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3CD98C62"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7DD78222"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4FA848F6"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603F3E4"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0EB696A" w14:textId="14EF8832" w:rsidR="00FD3B63" w:rsidRPr="00031441" w:rsidRDefault="00FD3B63" w:rsidP="00CB19ED">
            <w:pPr>
              <w:spacing w:after="0" w:line="240" w:lineRule="auto"/>
              <w:textAlignment w:val="baseline"/>
              <w:rPr>
                <w:rFonts w:asciiTheme="minorHAnsi" w:eastAsia="Times New Roman" w:hAnsiTheme="minorHAnsi" w:cstheme="minorHAnsi"/>
                <w:lang w:val="en-US" w:eastAsia="en-GB"/>
              </w:rPr>
            </w:pPr>
          </w:p>
        </w:tc>
      </w:tr>
      <w:tr w:rsidR="00FD3B63" w:rsidRPr="00031441" w14:paraId="567F13E6" w14:textId="77777777" w:rsidTr="00FD3B63">
        <w:trPr>
          <w:trHeight w:val="401"/>
        </w:trPr>
        <w:tc>
          <w:tcPr>
            <w:tcW w:w="4528" w:type="dxa"/>
            <w:vMerge/>
            <w:shd w:val="clear" w:color="auto" w:fill="auto"/>
          </w:tcPr>
          <w:p w14:paraId="1169A48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CD9E6D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E79ECD2" w14:textId="47BEE60D" w:rsidR="00FD3B63" w:rsidRPr="00031441" w:rsidRDefault="00FD3B63" w:rsidP="00FD3B63">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Workplace Supervisor Feedback: </w:t>
            </w:r>
          </w:p>
        </w:tc>
      </w:tr>
      <w:tr w:rsidR="00FD3B63" w:rsidRPr="00031441" w14:paraId="47548F3C" w14:textId="77777777" w:rsidTr="00FD3B63">
        <w:trPr>
          <w:trHeight w:val="1354"/>
        </w:trPr>
        <w:tc>
          <w:tcPr>
            <w:tcW w:w="4528" w:type="dxa"/>
            <w:vMerge/>
            <w:shd w:val="clear" w:color="auto" w:fill="auto"/>
          </w:tcPr>
          <w:p w14:paraId="0D47E4D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A223DCF"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2EA9E8CB" w14:textId="77777777" w:rsidR="00FD3B63" w:rsidRPr="00FD3B63"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r>
    </w:tbl>
    <w:p w14:paraId="0B496008"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18F5B7EC" w14:textId="77777777" w:rsidR="00031441" w:rsidRPr="00031441" w:rsidRDefault="00031441" w:rsidP="00031441">
      <w:pPr>
        <w:tabs>
          <w:tab w:val="left" w:pos="1577"/>
        </w:tabs>
        <w:spacing w:after="0" w:line="240" w:lineRule="auto"/>
        <w:rPr>
          <w:rFonts w:ascii="Times New Roman" w:eastAsia="Times New Roman" w:hAnsi="Times New Roman" w:cs="Times New Roman"/>
          <w:lang w:eastAsia="en-GB"/>
        </w:rPr>
        <w:sectPr w:rsidR="00031441" w:rsidRPr="00031441" w:rsidSect="00F63135">
          <w:pgSz w:w="16820" w:h="11900" w:orient="landscape"/>
          <w:pgMar w:top="1440" w:right="1440" w:bottom="1440" w:left="1440" w:header="567" w:footer="454" w:gutter="0"/>
          <w:cols w:space="4253"/>
          <w:docGrid w:linePitch="360"/>
        </w:sectPr>
      </w:pPr>
      <w:r w:rsidRPr="00031441">
        <w:rPr>
          <w:rFonts w:ascii="Times New Roman" w:eastAsia="Times New Roman" w:hAnsi="Times New Roman" w:cs="Times New Roman"/>
          <w:lang w:eastAsia="en-GB"/>
        </w:rPr>
        <w:tab/>
      </w:r>
    </w:p>
    <w:tbl>
      <w:tblPr>
        <w:tblStyle w:val="TableGridLight"/>
        <w:tblW w:w="9072" w:type="dxa"/>
        <w:tblInd w:w="-5" w:type="dxa"/>
        <w:tblLook w:val="04A0" w:firstRow="1" w:lastRow="0" w:firstColumn="1" w:lastColumn="0" w:noHBand="0" w:noVBand="1"/>
      </w:tblPr>
      <w:tblGrid>
        <w:gridCol w:w="9072"/>
      </w:tblGrid>
      <w:tr w:rsidR="00031441" w:rsidRPr="00031441" w14:paraId="2C4BD4EC" w14:textId="77777777" w:rsidTr="00F63135">
        <w:trPr>
          <w:trHeight w:val="293"/>
        </w:trPr>
        <w:tc>
          <w:tcPr>
            <w:tcW w:w="9072" w:type="dxa"/>
            <w:tcBorders>
              <w:top w:val="single" w:sz="4" w:space="0" w:color="2D739F"/>
              <w:left w:val="single" w:sz="4" w:space="0" w:color="2D739F"/>
              <w:bottom w:val="single" w:sz="4" w:space="0" w:color="2D739F"/>
              <w:right w:val="single" w:sz="4" w:space="0" w:color="auto"/>
            </w:tcBorders>
            <w:shd w:val="clear" w:color="auto" w:fill="D9D9D9" w:themeFill="background1" w:themeFillShade="D9"/>
          </w:tcPr>
          <w:p w14:paraId="259DA83C" w14:textId="77777777" w:rsidR="00031441" w:rsidRPr="00CD6727" w:rsidRDefault="00031441" w:rsidP="00CD6727">
            <w:pPr>
              <w:pStyle w:val="Body"/>
              <w:rPr>
                <w:b/>
                <w:bCs/>
                <w:lang w:val="en-US"/>
              </w:rPr>
            </w:pPr>
            <w:r w:rsidRPr="00CD6727">
              <w:rPr>
                <w:b/>
                <w:bCs/>
                <w:lang w:val="en-US"/>
              </w:rPr>
              <w:lastRenderedPageBreak/>
              <w:t> </w:t>
            </w:r>
            <w:bookmarkStart w:id="68" w:name="_Toc46086207"/>
            <w:bookmarkStart w:id="69" w:name="_Toc46473921"/>
            <w:r w:rsidRPr="00CD6727">
              <w:rPr>
                <w:b/>
                <w:bCs/>
                <w:lang w:val="en-US"/>
              </w:rPr>
              <w:t>Task 6: Develop and implement an individual plan for support and inclusion</w:t>
            </w:r>
            <w:bookmarkEnd w:id="68"/>
            <w:bookmarkEnd w:id="69"/>
          </w:p>
        </w:tc>
      </w:tr>
      <w:tr w:rsidR="00031441" w:rsidRPr="00031441" w14:paraId="22441F1C"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4343461" w14:textId="77777777" w:rsidR="00031441" w:rsidRPr="00031441" w:rsidRDefault="00031441" w:rsidP="00031441">
            <w:pPr>
              <w:textAlignment w:val="baseline"/>
              <w:rPr>
                <w:rFonts w:asciiTheme="minorHAnsi" w:eastAsia="Times New Roman" w:hAnsiTheme="minorHAnsi" w:cstheme="minorHAnsi"/>
                <w:lang w:eastAsia="en-GB"/>
              </w:rPr>
            </w:pPr>
          </w:p>
          <w:p w14:paraId="11CA547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1A1824F1" w14:textId="77777777" w:rsidR="00031441" w:rsidRPr="00031441" w:rsidRDefault="00031441" w:rsidP="00031441">
            <w:pPr>
              <w:textAlignment w:val="baseline"/>
              <w:rPr>
                <w:rFonts w:asciiTheme="minorHAnsi" w:eastAsia="Times New Roman" w:hAnsiTheme="minorHAnsi" w:cstheme="minorHAnsi"/>
                <w:lang w:eastAsia="en-GB"/>
              </w:rPr>
            </w:pPr>
          </w:p>
          <w:p w14:paraId="2B4DE9C0"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670D2711"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7EA0997A"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722CE982" w14:textId="538B9E6B"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40071ABC" w14:textId="77777777" w:rsidR="00031441" w:rsidRPr="00031441" w:rsidRDefault="00031441" w:rsidP="00031441">
            <w:pPr>
              <w:textAlignment w:val="baseline"/>
              <w:rPr>
                <w:rFonts w:asciiTheme="minorHAnsi" w:eastAsia="Times New Roman" w:hAnsiTheme="minorHAnsi" w:cstheme="minorHAnsi"/>
                <w:strike/>
                <w:lang w:eastAsia="en-GB"/>
              </w:rPr>
            </w:pPr>
          </w:p>
          <w:p w14:paraId="6B997789"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 the template provided, complete the following steps in order: </w:t>
            </w:r>
          </w:p>
          <w:p w14:paraId="798BA96B"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Long Term Goals</w:t>
            </w:r>
            <w:r w:rsidRPr="00031441">
              <w:rPr>
                <w:rFonts w:asciiTheme="minorHAnsi" w:eastAsia="Times New Roman" w:hAnsiTheme="minorHAnsi" w:cstheme="minorHAnsi"/>
                <w:lang w:eastAsia="en-GB"/>
              </w:rPr>
              <w:t>: Develop three long term goals. Two of these goals must relate to supporting the child’s cooperative behaviour in ways that are consistent with their age, abilities and developmental stage.  </w:t>
            </w:r>
          </w:p>
          <w:p w14:paraId="7DEF6860"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What happened before the behaviour?</w:t>
            </w:r>
            <w:r w:rsidRPr="00031441">
              <w:rPr>
                <w:rFonts w:asciiTheme="minorHAnsi" w:eastAsia="Times New Roman" w:hAnsiTheme="minorHAnsi" w:cstheme="minorHAnsi"/>
                <w:lang w:eastAsia="en-GB"/>
              </w:rPr>
              <w:t xml:space="preserve"> Document an observation of what happens before the behaviour occurs.  </w:t>
            </w:r>
          </w:p>
          <w:p w14:paraId="64842A7A"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Strategies to encourage positive behaviours. </w:t>
            </w:r>
            <w:r w:rsidRPr="00031441">
              <w:rPr>
                <w:rFonts w:asciiTheme="minorHAnsi" w:eastAsia="Times New Roman" w:hAnsiTheme="minorHAnsi" w:cstheme="minorHAnsi"/>
                <w:lang w:eastAsia="en-GB"/>
              </w:rPr>
              <w:t xml:space="preserve">Describe at least four. </w:t>
            </w:r>
          </w:p>
          <w:p w14:paraId="3D5E710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6B23B452"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Goals and strategies: </w:t>
            </w:r>
          </w:p>
          <w:p w14:paraId="53C99B42"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w:t>
            </w:r>
            <w:r w:rsidRPr="00031441">
              <w:rPr>
                <w:rFonts w:asciiTheme="minorHAnsi" w:eastAsia="Times New Roman" w:hAnsiTheme="minorHAnsi" w:cstheme="minorHAnsi"/>
                <w:b/>
                <w:lang w:eastAsia="en-GB"/>
              </w:rPr>
              <w:t>short term objectives</w:t>
            </w:r>
            <w:r w:rsidRPr="00031441">
              <w:rPr>
                <w:rFonts w:asciiTheme="minorHAnsi" w:eastAsia="Times New Roman" w:hAnsiTheme="minorHAnsi" w:cstheme="minorHAnsi"/>
                <w:lang w:eastAsia="en-GB"/>
              </w:rPr>
              <w:t> that support the achievement of the long-term goals.  </w:t>
            </w:r>
          </w:p>
          <w:p w14:paraId="78561B59"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w:t>
            </w:r>
            <w:r w:rsidRPr="00031441">
              <w:rPr>
                <w:rFonts w:asciiTheme="minorHAnsi" w:eastAsia="Times New Roman" w:hAnsiTheme="minorHAnsi" w:cstheme="minorHAnsi"/>
                <w:b/>
                <w:lang w:eastAsia="en-GB"/>
              </w:rPr>
              <w:t>three strategies</w:t>
            </w:r>
            <w:r w:rsidRPr="00031441">
              <w:rPr>
                <w:rFonts w:asciiTheme="minorHAnsi" w:eastAsia="Times New Roman" w:hAnsiTheme="minorHAnsi" w:cstheme="minorHAnsi"/>
                <w:lang w:eastAsia="en-GB"/>
              </w:rPr>
              <w:t xml:space="preserve"> to achieve each short-term objective. </w:t>
            </w:r>
          </w:p>
          <w:p w14:paraId="1A642683" w14:textId="77777777" w:rsidR="00031441" w:rsidRPr="00031441" w:rsidRDefault="00031441" w:rsidP="00F8080B">
            <w:pPr>
              <w:numPr>
                <w:ilvl w:val="0"/>
                <w:numId w:val="41"/>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Experiences to support behaviour</w:t>
            </w:r>
            <w:r w:rsidRPr="00031441">
              <w:rPr>
                <w:rFonts w:asciiTheme="minorHAnsi" w:eastAsia="Times New Roman" w:hAnsiTheme="minorHAnsi" w:cstheme="minorHAnsi"/>
                <w:lang w:eastAsia="en-GB"/>
              </w:rPr>
              <w:t xml:space="preserve"> Complete 3 Experience Plans (two planned and one spontaneous) using the template provided. Your TAFE NSW Assessor will observe the implementation of one of your experiences. </w:t>
            </w:r>
            <w:r w:rsidRPr="00031441">
              <w:rPr>
                <w:rFonts w:asciiTheme="minorHAnsi" w:eastAsia="Times New Roman" w:hAnsiTheme="minorHAnsi" w:cstheme="minorHAnsi"/>
                <w:iCs/>
                <w:lang w:eastAsia="en-GB"/>
              </w:rPr>
              <w:t>For the spontaneous experience, complete the plan as a reflective experience rather than a pre-planned experience</w:t>
            </w:r>
            <w:r w:rsidRPr="00031441">
              <w:rPr>
                <w:rFonts w:asciiTheme="minorHAnsi" w:eastAsia="Times New Roman" w:hAnsiTheme="minorHAnsi" w:cstheme="minorHAnsi"/>
                <w:i/>
                <w:iCs/>
                <w:lang w:eastAsia="en-GB"/>
              </w:rPr>
              <w:t>.</w:t>
            </w:r>
            <w:r w:rsidRPr="00031441">
              <w:rPr>
                <w:rFonts w:asciiTheme="minorHAnsi" w:eastAsia="Times New Roman" w:hAnsiTheme="minorHAnsi" w:cstheme="minorHAnsi"/>
                <w:lang w:eastAsia="en-GB"/>
              </w:rPr>
              <w:t> Your plans must include</w:t>
            </w:r>
            <w:r w:rsidRPr="00031441">
              <w:rPr>
                <w:rFonts w:asciiTheme="minorHAnsi" w:hAnsiTheme="minorHAnsi" w:cstheme="minorHAnsi"/>
                <w:lang w:eastAsia="en-GB"/>
              </w:rPr>
              <w:t>:</w:t>
            </w:r>
            <w:r w:rsidRPr="00031441">
              <w:rPr>
                <w:rFonts w:asciiTheme="minorHAnsi" w:eastAsia="Times New Roman" w:hAnsiTheme="minorHAnsi" w:cstheme="minorHAnsi"/>
                <w:lang w:eastAsia="en-GB"/>
              </w:rPr>
              <w:t xml:space="preserve"> </w:t>
            </w:r>
          </w:p>
          <w:p w14:paraId="0F2628C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date of implementation </w:t>
            </w:r>
          </w:p>
          <w:p w14:paraId="45F68B05" w14:textId="4EF842F3"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w:t>
            </w:r>
            <w:r w:rsidR="00C5089C" w:rsidRPr="00031441">
              <w:rPr>
                <w:rFonts w:asciiTheme="minorHAnsi" w:eastAsia="Times New Roman" w:hAnsiTheme="minorHAnsi" w:cstheme="minorHAnsi"/>
                <w:lang w:eastAsia="en-GB"/>
              </w:rPr>
              <w:t>short-term</w:t>
            </w:r>
            <w:r w:rsidRPr="00031441">
              <w:rPr>
                <w:rFonts w:asciiTheme="minorHAnsi" w:eastAsia="Times New Roman" w:hAnsiTheme="minorHAnsi" w:cstheme="minorHAnsi"/>
                <w:lang w:eastAsia="en-GB"/>
              </w:rPr>
              <w:t xml:space="preserve"> objective </w:t>
            </w:r>
          </w:p>
          <w:p w14:paraId="1E4011EA"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Specific strategies to support the child and the group </w:t>
            </w:r>
          </w:p>
          <w:p w14:paraId="1AFC0258"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outline of the experience</w:t>
            </w:r>
          </w:p>
          <w:p w14:paraId="50F2B69F"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materials or resources required </w:t>
            </w:r>
          </w:p>
          <w:p w14:paraId="0A54C4A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Any environment or routine modifications required  </w:t>
            </w:r>
          </w:p>
          <w:p w14:paraId="710850A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Communication about the support provided and assistance obtained from other staff to implement the strategies </w:t>
            </w:r>
          </w:p>
          <w:p w14:paraId="670AA2F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name of the workplace supervisor you have consulted with and documented feedback from them. Record the feedback received on: </w:t>
            </w:r>
          </w:p>
          <w:p w14:paraId="1E1A62C1" w14:textId="77777777" w:rsidR="00031441" w:rsidRPr="00031441" w:rsidRDefault="00031441" w:rsidP="00F8080B">
            <w:pPr>
              <w:numPr>
                <w:ilvl w:val="0"/>
                <w:numId w:val="43"/>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754B401B" w14:textId="77777777" w:rsidR="00031441" w:rsidRPr="00031441" w:rsidRDefault="00031441" w:rsidP="00F8080B">
            <w:pPr>
              <w:numPr>
                <w:ilvl w:val="0"/>
                <w:numId w:val="44"/>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62E73C46" w14:textId="77777777" w:rsidR="00031441" w:rsidRPr="00031441" w:rsidRDefault="00031441" w:rsidP="00031441">
            <w:pPr>
              <w:rPr>
                <w:rFonts w:asciiTheme="minorHAnsi" w:eastAsia="Times New Roman" w:hAnsiTheme="minorHAnsi" w:cstheme="minorHAnsi"/>
                <w:bCs/>
                <w:lang w:eastAsia="en-GB"/>
              </w:rPr>
            </w:pPr>
          </w:p>
          <w:p w14:paraId="5C003BFE" w14:textId="77777777" w:rsidR="00031441" w:rsidRPr="00031441" w:rsidRDefault="00031441" w:rsidP="00031441">
            <w:pPr>
              <w:ind w:left="340"/>
              <w:jc w:val="cente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Your TAFE NSW Assessor will observe you implementing one of your experience plans (refer to Demonstration 1 Planned experience)</w:t>
            </w:r>
          </w:p>
          <w:p w14:paraId="100A7510" w14:textId="77777777" w:rsidR="00031441" w:rsidRPr="00031441" w:rsidRDefault="00031441" w:rsidP="00031441">
            <w:pPr>
              <w:rPr>
                <w:rFonts w:asciiTheme="minorHAnsi" w:eastAsia="Times New Roman" w:hAnsiTheme="minorHAnsi" w:cstheme="minorHAnsi"/>
                <w:bCs/>
                <w:lang w:eastAsia="en-GB"/>
              </w:rPr>
            </w:pPr>
          </w:p>
          <w:p w14:paraId="7C39AEF7"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BFA36DC" w14:textId="77777777" w:rsidR="00031441" w:rsidRPr="00031441" w:rsidRDefault="00031441" w:rsidP="00031441">
            <w:pPr>
              <w:rPr>
                <w:rFonts w:asciiTheme="minorHAnsi" w:eastAsia="Times New Roman" w:hAnsiTheme="minorHAnsi" w:cstheme="minorHAnsi"/>
                <w:lang w:eastAsia="en-GB"/>
              </w:rPr>
            </w:pPr>
          </w:p>
          <w:p w14:paraId="59177CF2"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752146BF"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18A410BD"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6922E62B"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7AE4F2B5" w14:textId="77777777" w:rsidR="00031441" w:rsidRPr="00031441" w:rsidRDefault="00031441" w:rsidP="00031441">
            <w:pPr>
              <w:contextualSpacing/>
              <w:rPr>
                <w:rFonts w:asciiTheme="minorHAnsi" w:eastAsia="Times New Roman" w:hAnsiTheme="minorHAnsi" w:cstheme="minorHAnsi"/>
                <w:lang w:eastAsia="en-AU"/>
              </w:rPr>
            </w:pPr>
          </w:p>
          <w:p w14:paraId="3C4009F5"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7FCACDBF"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4EADA19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2A6A3F6D" w14:textId="77777777" w:rsidR="00031441" w:rsidRPr="00031441" w:rsidRDefault="00031441" w:rsidP="00031441">
            <w:pPr>
              <w:textAlignment w:val="baseline"/>
              <w:rPr>
                <w:rFonts w:asciiTheme="minorHAnsi" w:eastAsia="Times New Roman" w:hAnsiTheme="minorHAnsi" w:cstheme="minorHAnsi"/>
                <w:lang w:eastAsia="en-GB"/>
              </w:rPr>
            </w:pPr>
          </w:p>
          <w:p w14:paraId="491012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08A8C3FA" w14:textId="77777777" w:rsidR="00031441" w:rsidRPr="00031441" w:rsidRDefault="00031441" w:rsidP="00031441">
            <w:pPr>
              <w:textAlignment w:val="baseline"/>
              <w:rPr>
                <w:rFonts w:asciiTheme="minorHAnsi" w:eastAsia="Times New Roman" w:hAnsiTheme="minorHAnsi" w:cstheme="minorHAnsi"/>
                <w:lang w:eastAsia="en-GB"/>
              </w:rPr>
            </w:pPr>
          </w:p>
          <w:p w14:paraId="4D72F47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4E1A0865"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57C0F23E"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201A0F6A" w14:textId="53E5B45F"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22CE15A6" w14:textId="77777777" w:rsidR="00031441" w:rsidRPr="00031441" w:rsidRDefault="00031441" w:rsidP="00031441">
            <w:pPr>
              <w:textAlignment w:val="baseline"/>
              <w:rPr>
                <w:rFonts w:asciiTheme="minorHAnsi" w:eastAsia="Times New Roman" w:hAnsiTheme="minorHAnsi" w:cstheme="minorHAnsi"/>
                <w:strike/>
                <w:lang w:eastAsia="en-GB"/>
              </w:rPr>
            </w:pPr>
          </w:p>
          <w:p w14:paraId="5721475D"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In the template provided, complete the following </w:t>
            </w:r>
            <w:r w:rsidRPr="00031441">
              <w:rPr>
                <w:rFonts w:asciiTheme="minorHAnsi" w:eastAsia="Times New Roman" w:hAnsiTheme="minorHAnsi" w:cstheme="minorHAnsi"/>
                <w:b/>
                <w:i/>
                <w:u w:val="single"/>
                <w:lang w:eastAsia="en-GB"/>
              </w:rPr>
              <w:t>nine</w:t>
            </w:r>
            <w:r w:rsidRPr="00031441">
              <w:rPr>
                <w:rFonts w:asciiTheme="minorHAnsi" w:eastAsia="Times New Roman" w:hAnsiTheme="minorHAnsi" w:cstheme="minorHAnsi"/>
                <w:b/>
                <w:lang w:eastAsia="en-GB"/>
              </w:rPr>
              <w:t> steps in order:  </w:t>
            </w:r>
          </w:p>
          <w:p w14:paraId="32BB8E42"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Develop three long term goals. Two of these goals must relate to supporting the child’s cooperative behaviour in ways that are consistent with their age, abilities and developmental stage.  </w:t>
            </w:r>
          </w:p>
          <w:p w14:paraId="604D3ACA"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What happened before the behaviour? (The antecedent)  </w:t>
            </w:r>
          </w:p>
          <w:p w14:paraId="0DD535C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Strategies to encourage positive behaviours  </w:t>
            </w:r>
          </w:p>
          <w:p w14:paraId="477D817D"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to be promoted  </w:t>
            </w:r>
          </w:p>
          <w:p w14:paraId="34DD82F6"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Goals and strategies: </w:t>
            </w:r>
          </w:p>
          <w:p w14:paraId="30F5D615"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short term objectives that support the achievement of the long-term goals.  </w:t>
            </w:r>
          </w:p>
          <w:p w14:paraId="6222BEBD"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strategies to achieve each short-term objective. </w:t>
            </w:r>
          </w:p>
          <w:p w14:paraId="69FC5411" w14:textId="3B6235A2"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6. Complete 3 Experience Plans (planned and spontaneous*</w:t>
            </w:r>
            <w:r w:rsidR="00C5089C" w:rsidRPr="00031441">
              <w:rPr>
                <w:rFonts w:asciiTheme="minorHAnsi" w:eastAsia="Times New Roman" w:hAnsiTheme="minorHAnsi" w:cstheme="minorHAnsi"/>
                <w:lang w:eastAsia="en-GB"/>
              </w:rPr>
              <w:t>) using</w:t>
            </w:r>
            <w:r w:rsidRPr="00031441">
              <w:rPr>
                <w:rFonts w:asciiTheme="minorHAnsi" w:eastAsia="Times New Roman" w:hAnsiTheme="minorHAnsi" w:cstheme="minorHAnsi"/>
                <w:lang w:eastAsia="en-GB"/>
              </w:rPr>
              <w:t xml:space="preserve"> the template below.  </w:t>
            </w:r>
          </w:p>
          <w:p w14:paraId="1031F03D" w14:textId="77777777"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**If completed spontaneously, complete the plans as a reflective experience rather than a pre-planned experience.</w:t>
            </w:r>
            <w:r w:rsidRPr="00031441">
              <w:rPr>
                <w:rFonts w:asciiTheme="minorHAnsi" w:eastAsia="Times New Roman" w:hAnsiTheme="minorHAnsi" w:cstheme="minorHAnsi"/>
                <w:lang w:eastAsia="en-GB"/>
              </w:rPr>
              <w:t> </w:t>
            </w:r>
          </w:p>
          <w:p w14:paraId="66DA0264" w14:textId="77777777" w:rsidR="00031441" w:rsidRPr="00031441" w:rsidRDefault="00031441" w:rsidP="00031441">
            <w:pPr>
              <w:ind w:left="340"/>
              <w:textAlignment w:val="baseline"/>
              <w:rPr>
                <w:rFonts w:asciiTheme="minorHAnsi" w:eastAsia="Times New Roman" w:hAnsiTheme="minorHAnsi" w:cstheme="minorHAnsi"/>
                <w:b/>
                <w:i/>
                <w:u w:val="single"/>
                <w:lang w:eastAsia="en-GB"/>
              </w:rPr>
            </w:pPr>
            <w:r w:rsidRPr="00031441">
              <w:rPr>
                <w:rFonts w:asciiTheme="minorHAnsi" w:eastAsia="Times New Roman" w:hAnsiTheme="minorHAnsi" w:cstheme="minorHAnsi"/>
                <w:b/>
                <w:i/>
                <w:u w:val="single"/>
                <w:lang w:eastAsia="en-GB"/>
              </w:rPr>
              <w:t xml:space="preserve">NOTE: You TAFE NSW Assessor will observe you implementing one of your experience plans (refer to Demonstration 1 Planned experience) </w:t>
            </w:r>
          </w:p>
          <w:p w14:paraId="549A92F0"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Environment or routine modifications required  </w:t>
            </w:r>
          </w:p>
          <w:p w14:paraId="4903EE82"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Review and discuss your plan with your workplace supervisor. The student should record the feedback received on: </w:t>
            </w:r>
          </w:p>
          <w:p w14:paraId="36E1CB97" w14:textId="77777777" w:rsidR="00031441" w:rsidRPr="00031441" w:rsidRDefault="00031441" w:rsidP="00F8080B">
            <w:pPr>
              <w:numPr>
                <w:ilvl w:val="0"/>
                <w:numId w:val="43"/>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Suggested adaptations and modifications to the environment.  </w:t>
            </w:r>
          </w:p>
          <w:p w14:paraId="0F4C3BF2" w14:textId="77777777" w:rsidR="00031441" w:rsidRPr="00031441" w:rsidRDefault="00031441" w:rsidP="00F8080B">
            <w:pPr>
              <w:numPr>
                <w:ilvl w:val="0"/>
                <w:numId w:val="44"/>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AA46F74"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Communicate with and provide support to staff to effectively and consistently implement and reinforce the plan relating to strategies and limits. Seek assistance from staff when required. </w:t>
            </w:r>
          </w:p>
          <w:p w14:paraId="1154AC5B" w14:textId="77777777" w:rsidR="00031441" w:rsidRPr="00031441" w:rsidRDefault="00031441" w:rsidP="00031441">
            <w:pPr>
              <w:rPr>
                <w:rFonts w:asciiTheme="minorHAnsi" w:eastAsia="Times New Roman" w:hAnsiTheme="minorHAnsi" w:cstheme="minorHAnsi"/>
                <w:bCs/>
                <w:lang w:eastAsia="en-GB"/>
              </w:rPr>
            </w:pPr>
          </w:p>
          <w:p w14:paraId="7864D23B"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EE223F5" w14:textId="77777777" w:rsidR="00031441" w:rsidRPr="00031441" w:rsidRDefault="00031441" w:rsidP="00031441">
            <w:pPr>
              <w:rPr>
                <w:rFonts w:asciiTheme="minorHAnsi" w:eastAsia="Times New Roman" w:hAnsiTheme="minorHAnsi" w:cstheme="minorHAnsi"/>
                <w:lang w:eastAsia="en-GB"/>
              </w:rPr>
            </w:pPr>
          </w:p>
          <w:p w14:paraId="548A5807"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5A5FDF34"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B02C5DA"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246D0E9E"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06D695C0" w14:textId="77777777" w:rsidR="00031441" w:rsidRPr="00031441" w:rsidRDefault="00031441" w:rsidP="00031441">
            <w:pPr>
              <w:contextualSpacing/>
              <w:rPr>
                <w:rFonts w:asciiTheme="minorHAnsi" w:eastAsia="Times New Roman" w:hAnsiTheme="minorHAnsi" w:cstheme="minorHAnsi"/>
                <w:lang w:eastAsia="en-AU"/>
              </w:rPr>
            </w:pPr>
          </w:p>
          <w:p w14:paraId="713B8BC3"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146DADB4"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0F4708F4"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761CF777"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04E99B9" w14:textId="77777777" w:rsidR="00031441" w:rsidRPr="00031441" w:rsidRDefault="00031441" w:rsidP="00031441">
            <w:pPr>
              <w:rPr>
                <w:rFonts w:asciiTheme="minorHAnsi" w:eastAsia="Times New Roman" w:hAnsiTheme="minorHAnsi" w:cstheme="minorHAnsi"/>
                <w:b/>
                <w:lang w:eastAsia="en-GB"/>
              </w:rPr>
            </w:pPr>
          </w:p>
          <w:p w14:paraId="726C3408"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Use the template provided below to develop your plan. </w:t>
            </w:r>
          </w:p>
          <w:p w14:paraId="3C151157"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332F4405"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pPr>
    </w:p>
    <w:p w14:paraId="37514351"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sectPr w:rsidR="00031441" w:rsidRPr="00031441" w:rsidSect="00F63135">
          <w:pgSz w:w="11900" w:h="16820"/>
          <w:pgMar w:top="1440" w:right="1440" w:bottom="1440" w:left="1440" w:header="567" w:footer="454" w:gutter="0"/>
          <w:cols w:space="4253"/>
          <w:docGrid w:linePitch="360"/>
        </w:sectPr>
      </w:pPr>
    </w:p>
    <w:bookmarkEnd w:id="67"/>
    <w:p w14:paraId="4390498D" w14:textId="77777777" w:rsidR="00031441" w:rsidRPr="00031441" w:rsidRDefault="00031441" w:rsidP="00031441">
      <w:pPr>
        <w:spacing w:after="0" w:line="240" w:lineRule="auto"/>
        <w:textAlignment w:val="baseline"/>
        <w:rPr>
          <w:rFonts w:ascii="Times New Roman" w:eastAsia="Times New Roman" w:hAnsi="Times New Roman" w:cs="Times New Roman"/>
          <w:lang w:eastAsia="en-GB"/>
        </w:rPr>
      </w:pPr>
    </w:p>
    <w:tbl>
      <w:tblPr>
        <w:tblW w:w="13790" w:type="dxa"/>
        <w:tblInd w:w="13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352"/>
        <w:gridCol w:w="551"/>
        <w:gridCol w:w="614"/>
        <w:gridCol w:w="1703"/>
        <w:gridCol w:w="4444"/>
        <w:gridCol w:w="5126"/>
      </w:tblGrid>
      <w:tr w:rsidR="00031441" w:rsidRPr="00031441" w14:paraId="363F33EF" w14:textId="77777777" w:rsidTr="00CD391B">
        <w:tc>
          <w:tcPr>
            <w:tcW w:w="13790" w:type="dxa"/>
            <w:gridSpan w:val="6"/>
            <w:shd w:val="clear" w:color="auto" w:fill="D9D9D9" w:themeFill="background1" w:themeFillShade="D9"/>
          </w:tcPr>
          <w:p w14:paraId="116278DF"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Task 6: Individual Plan for Support and Inclusion </w:t>
            </w:r>
          </w:p>
          <w:p w14:paraId="09C3C3E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r>
      <w:tr w:rsidR="00031441" w:rsidRPr="00031441" w14:paraId="00F48857" w14:textId="77777777" w:rsidTr="00CD391B">
        <w:tc>
          <w:tcPr>
            <w:tcW w:w="13790" w:type="dxa"/>
            <w:gridSpan w:val="6"/>
            <w:shd w:val="clear" w:color="auto" w:fill="D9D9D9" w:themeFill="background1" w:themeFillShade="D9"/>
          </w:tcPr>
          <w:p w14:paraId="31B82873" w14:textId="77777777" w:rsidR="00031441" w:rsidRPr="00031441" w:rsidRDefault="00031441" w:rsidP="00F8080B">
            <w:pPr>
              <w:numPr>
                <w:ilvl w:val="0"/>
                <w:numId w:val="59"/>
              </w:numPr>
              <w:spacing w:after="0" w:line="240" w:lineRule="auto"/>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Long Term Goals</w:t>
            </w:r>
          </w:p>
        </w:tc>
      </w:tr>
      <w:tr w:rsidR="00CD391B" w:rsidRPr="00031441" w14:paraId="3998F81F" w14:textId="7E588B52" w:rsidTr="00CD391B">
        <w:tc>
          <w:tcPr>
            <w:tcW w:w="1903" w:type="dxa"/>
            <w:gridSpan w:val="2"/>
            <w:shd w:val="clear" w:color="auto" w:fill="B8CCE4" w:themeFill="accent1" w:themeFillTint="66"/>
          </w:tcPr>
          <w:p w14:paraId="401F2CC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Long term Goal 1: </w:t>
            </w:r>
            <w:r w:rsidRPr="00031441">
              <w:rPr>
                <w:rFonts w:asciiTheme="minorHAnsi" w:eastAsia="Times New Roman" w:hAnsiTheme="minorHAnsi" w:cstheme="minorHAnsi"/>
                <w:lang w:eastAsia="en-GB"/>
              </w:rPr>
              <w:t> </w:t>
            </w:r>
          </w:p>
          <w:p w14:paraId="07067AF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EA8D191"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D7C6E1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64F7A7D6"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5E5BF1A"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CC8621" w14:textId="13683198" w:rsidTr="00CD391B">
        <w:tc>
          <w:tcPr>
            <w:tcW w:w="1903" w:type="dxa"/>
            <w:gridSpan w:val="2"/>
            <w:shd w:val="clear" w:color="auto" w:fill="B8CCE4" w:themeFill="accent1" w:themeFillTint="66"/>
          </w:tcPr>
          <w:p w14:paraId="3C738FD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 xml:space="preserve">Long term Goal 2: </w:t>
            </w:r>
          </w:p>
          <w:p w14:paraId="3861BEA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8DC42E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4FF1B70"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21CEBD79"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F43400E"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9C1241" w14:textId="6A1DBEF8" w:rsidTr="00CD391B">
        <w:tc>
          <w:tcPr>
            <w:tcW w:w="1903" w:type="dxa"/>
            <w:gridSpan w:val="2"/>
            <w:shd w:val="clear" w:color="auto" w:fill="B8CCE4" w:themeFill="accent1" w:themeFillTint="66"/>
          </w:tcPr>
          <w:p w14:paraId="16429627"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Long term Goal 3: </w:t>
            </w:r>
          </w:p>
          <w:p w14:paraId="13871ACE"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p>
          <w:p w14:paraId="411C12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D11A96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75EC7734"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2342E2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3A32E05" w14:textId="77777777" w:rsidTr="00CD391B">
        <w:tc>
          <w:tcPr>
            <w:tcW w:w="4220" w:type="dxa"/>
            <w:gridSpan w:val="4"/>
            <w:shd w:val="clear" w:color="auto" w:fill="B8CCE4" w:themeFill="accent1" w:themeFillTint="66"/>
          </w:tcPr>
          <w:p w14:paraId="537538FB" w14:textId="77777777" w:rsidR="00031441" w:rsidRPr="00031441" w:rsidRDefault="00031441" w:rsidP="00F8080B">
            <w:pPr>
              <w:numPr>
                <w:ilvl w:val="0"/>
                <w:numId w:val="60"/>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What happened before the behaviour? (Antecedent) </w:t>
            </w:r>
          </w:p>
        </w:tc>
        <w:tc>
          <w:tcPr>
            <w:tcW w:w="4444" w:type="dxa"/>
            <w:shd w:val="clear" w:color="auto" w:fill="B8CCE4" w:themeFill="accent1" w:themeFillTint="66"/>
          </w:tcPr>
          <w:p w14:paraId="5317C834" w14:textId="77777777" w:rsidR="00031441" w:rsidRPr="00031441" w:rsidRDefault="00031441" w:rsidP="00F8080B">
            <w:pPr>
              <w:numPr>
                <w:ilvl w:val="0"/>
                <w:numId w:val="61"/>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Strategies to encourage positive behaviours</w:t>
            </w:r>
          </w:p>
          <w:p w14:paraId="5268569F"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(Describe at least four – 100 - 150 words) </w:t>
            </w:r>
          </w:p>
        </w:tc>
        <w:tc>
          <w:tcPr>
            <w:tcW w:w="5126" w:type="dxa"/>
            <w:shd w:val="clear" w:color="auto" w:fill="B8CCE4" w:themeFill="accent1" w:themeFillTint="66"/>
          </w:tcPr>
          <w:p w14:paraId="07CFE28A" w14:textId="77777777" w:rsidR="00031441" w:rsidRPr="00031441" w:rsidRDefault="00031441" w:rsidP="00F8080B">
            <w:pPr>
              <w:numPr>
                <w:ilvl w:val="0"/>
                <w:numId w:val="62"/>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4D327444"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(50 - 100 words) </w:t>
            </w:r>
          </w:p>
        </w:tc>
      </w:tr>
      <w:tr w:rsidR="00CD391B" w:rsidRPr="00CD391B" w14:paraId="0D15857A" w14:textId="77777777" w:rsidTr="00CD391B">
        <w:tc>
          <w:tcPr>
            <w:tcW w:w="4220" w:type="dxa"/>
            <w:gridSpan w:val="4"/>
            <w:shd w:val="clear" w:color="auto" w:fill="auto"/>
          </w:tcPr>
          <w:p w14:paraId="46293D13"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18D1C7"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E348AE5"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1579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4A4B5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13942B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CC22959"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FB9094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A4FF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CDFE3C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335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B8D87F2"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A5509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444" w:type="dxa"/>
            <w:shd w:val="clear" w:color="auto" w:fill="auto"/>
          </w:tcPr>
          <w:p w14:paraId="0412811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EDF73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830C50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20285AB"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5CE9D7C"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7C3F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39E726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97375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2528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95DE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126" w:type="dxa"/>
            <w:shd w:val="clear" w:color="auto" w:fill="auto"/>
          </w:tcPr>
          <w:p w14:paraId="658727F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688CB876" w14:textId="77777777" w:rsidTr="00CD391B">
        <w:tc>
          <w:tcPr>
            <w:tcW w:w="13790" w:type="dxa"/>
            <w:gridSpan w:val="6"/>
            <w:shd w:val="clear" w:color="auto" w:fill="D9D9D9" w:themeFill="background1" w:themeFillShade="D9"/>
          </w:tcPr>
          <w:p w14:paraId="0DAE6321"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5. a) Provide three short term objectives that support the achievement of the long-term goals.  </w:t>
            </w:r>
          </w:p>
          <w:p w14:paraId="761D99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CD391B" w:rsidRPr="00031441" w14:paraId="185C6461" w14:textId="2C219C3C" w:rsidTr="00CD391B">
        <w:tc>
          <w:tcPr>
            <w:tcW w:w="2517" w:type="dxa"/>
            <w:gridSpan w:val="3"/>
            <w:shd w:val="clear" w:color="auto" w:fill="B8CCE4" w:themeFill="accent1" w:themeFillTint="66"/>
          </w:tcPr>
          <w:p w14:paraId="798D781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1: </w:t>
            </w:r>
          </w:p>
          <w:p w14:paraId="4344A914"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3C172A06"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FB4062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28DCAC2A"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0736285"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ADBDFA3" w14:textId="3E085372" w:rsidTr="00CD391B">
        <w:tc>
          <w:tcPr>
            <w:tcW w:w="2517" w:type="dxa"/>
            <w:gridSpan w:val="3"/>
            <w:shd w:val="clear" w:color="auto" w:fill="B8CCE4" w:themeFill="accent1" w:themeFillTint="66"/>
          </w:tcPr>
          <w:p w14:paraId="2B8393C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2: </w:t>
            </w:r>
          </w:p>
          <w:p w14:paraId="71C968D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6C83D1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542CBA2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07618F3"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42A7E601" w14:textId="43BEEC06" w:rsidTr="00CD391B">
        <w:tc>
          <w:tcPr>
            <w:tcW w:w="2517" w:type="dxa"/>
            <w:gridSpan w:val="3"/>
            <w:shd w:val="clear" w:color="auto" w:fill="B8CCE4" w:themeFill="accent1" w:themeFillTint="66"/>
          </w:tcPr>
          <w:p w14:paraId="401F52F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3: </w:t>
            </w:r>
          </w:p>
          <w:p w14:paraId="0CBEDD5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13F40D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661C69A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0E718B88"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FC2E5D5" w14:textId="77777777" w:rsidTr="00CD391B">
        <w:tc>
          <w:tcPr>
            <w:tcW w:w="13790" w:type="dxa"/>
            <w:gridSpan w:val="6"/>
            <w:shd w:val="clear" w:color="auto" w:fill="D9D9D9" w:themeFill="background1" w:themeFillShade="D9"/>
          </w:tcPr>
          <w:p w14:paraId="3E2F830A"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 Provide three strategies to achieve each short-term objective. </w:t>
            </w:r>
          </w:p>
        </w:tc>
      </w:tr>
      <w:tr w:rsidR="00CD391B" w:rsidRPr="00031441" w14:paraId="0FF81421" w14:textId="1E2F359D" w:rsidTr="00CD391B">
        <w:tc>
          <w:tcPr>
            <w:tcW w:w="1352" w:type="dxa"/>
            <w:shd w:val="clear" w:color="auto" w:fill="B8CCE4" w:themeFill="accent1" w:themeFillTint="66"/>
          </w:tcPr>
          <w:p w14:paraId="32F7F5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1: </w:t>
            </w:r>
          </w:p>
          <w:p w14:paraId="6DA4F467"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C40F92B"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3A3DA3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5E2CFDFD"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42881BC"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4C72BCF" w14:textId="65A9C4DD" w:rsidTr="00CD391B">
        <w:tc>
          <w:tcPr>
            <w:tcW w:w="1352" w:type="dxa"/>
            <w:shd w:val="clear" w:color="auto" w:fill="B8CCE4" w:themeFill="accent1" w:themeFillTint="66"/>
          </w:tcPr>
          <w:p w14:paraId="3B28F1C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2: </w:t>
            </w:r>
          </w:p>
          <w:p w14:paraId="2CD05D8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0A1A02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38A896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71B78C30"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3CF2511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24F29954" w14:textId="399A0EE1" w:rsidTr="00CD391B">
        <w:tc>
          <w:tcPr>
            <w:tcW w:w="1352" w:type="dxa"/>
            <w:shd w:val="clear" w:color="auto" w:fill="B8CCE4" w:themeFill="accent1" w:themeFillTint="66"/>
          </w:tcPr>
          <w:p w14:paraId="77E87EC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3: </w:t>
            </w:r>
          </w:p>
          <w:p w14:paraId="2D54D60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2AA307A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B68A3D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0861A48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47A15F0F"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639A6AD"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9F0F8C5" w14:textId="77777777" w:rsidR="00031441" w:rsidRPr="00031441" w:rsidRDefault="00031441" w:rsidP="00031441">
      <w:pPr>
        <w:spacing w:after="0" w:line="240" w:lineRule="auto"/>
        <w:ind w:left="360"/>
        <w:textAlignment w:val="baseline"/>
        <w:rPr>
          <w:rFonts w:asciiTheme="minorHAnsi" w:eastAsia="Times New Roman" w:hAnsiTheme="minorHAnsi" w:cstheme="minorHAnsi"/>
          <w:highlight w:val="yellow"/>
          <w:lang w:eastAsia="en-GB"/>
        </w:rPr>
      </w:pPr>
    </w:p>
    <w:p w14:paraId="7C845B74" w14:textId="77777777" w:rsidR="00031441" w:rsidRPr="00031441" w:rsidRDefault="00031441" w:rsidP="00031441">
      <w:pPr>
        <w:spacing w:after="0" w:line="240" w:lineRule="auto"/>
        <w:textAlignment w:val="baseline"/>
        <w:rPr>
          <w:rFonts w:asciiTheme="minorHAnsi" w:eastAsia="Times New Roman" w:hAnsiTheme="minorHAnsi" w:cstheme="minorHAnsi"/>
          <w:highlight w:val="yellow"/>
          <w:lang w:eastAsia="en-GB"/>
        </w:rPr>
        <w:sectPr w:rsidR="00031441" w:rsidRPr="00031441" w:rsidSect="00F63135">
          <w:pgSz w:w="16820" w:h="11900" w:orient="landscape"/>
          <w:pgMar w:top="1440" w:right="1440" w:bottom="1440" w:left="1440" w:header="567" w:footer="454" w:gutter="0"/>
          <w:cols w:space="4253"/>
          <w:docGrid w:linePitch="360"/>
        </w:sect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031441" w:rsidRPr="00031441" w14:paraId="57FDCC63" w14:textId="77777777" w:rsidTr="004C1A53">
        <w:tc>
          <w:tcPr>
            <w:tcW w:w="9004" w:type="dxa"/>
            <w:gridSpan w:val="4"/>
            <w:shd w:val="clear" w:color="auto" w:fill="D9D9D9" w:themeFill="background1" w:themeFillShade="D9"/>
            <w:hideMark/>
          </w:tcPr>
          <w:p w14:paraId="7CB572B0" w14:textId="77777777" w:rsidR="00031441" w:rsidRPr="00031441" w:rsidRDefault="00031441" w:rsidP="00031441">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6. EXPERIENCES TO SUPPORT BEHAVIOUR </w:t>
            </w:r>
          </w:p>
        </w:tc>
      </w:tr>
      <w:tr w:rsidR="00031441" w:rsidRPr="00031441" w14:paraId="3B741FBB" w14:textId="77777777" w:rsidTr="004C1A53">
        <w:tc>
          <w:tcPr>
            <w:tcW w:w="9004" w:type="dxa"/>
            <w:gridSpan w:val="4"/>
            <w:shd w:val="clear" w:color="auto" w:fill="D9D9D9" w:themeFill="background1" w:themeFillShade="D9"/>
          </w:tcPr>
          <w:p w14:paraId="3E96D4F2"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1 of 3: Planned experience on guiding behaviour </w:t>
            </w:r>
          </w:p>
        </w:tc>
      </w:tr>
      <w:tr w:rsidR="00031441" w:rsidRPr="00031441" w14:paraId="61678D0A" w14:textId="77777777" w:rsidTr="004C1A53">
        <w:trPr>
          <w:trHeight w:val="469"/>
        </w:trPr>
        <w:tc>
          <w:tcPr>
            <w:tcW w:w="2812" w:type="dxa"/>
            <w:gridSpan w:val="2"/>
            <w:shd w:val="clear" w:color="auto" w:fill="B8CCE4"/>
            <w:hideMark/>
          </w:tcPr>
          <w:p w14:paraId="70F21E4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13805F5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3ED7370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CFBF30C" w14:textId="77777777" w:rsidTr="004C1A53">
        <w:trPr>
          <w:trHeight w:val="547"/>
        </w:trPr>
        <w:tc>
          <w:tcPr>
            <w:tcW w:w="2812" w:type="dxa"/>
            <w:gridSpan w:val="2"/>
            <w:shd w:val="clear" w:color="auto" w:fill="B8CCE4"/>
          </w:tcPr>
          <w:p w14:paraId="5C9AB5F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3644805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A20C6A" w14:textId="77777777" w:rsidTr="004C1A53">
        <w:trPr>
          <w:trHeight w:val="554"/>
        </w:trPr>
        <w:tc>
          <w:tcPr>
            <w:tcW w:w="2812" w:type="dxa"/>
            <w:gridSpan w:val="2"/>
            <w:shd w:val="clear" w:color="auto" w:fill="B8CCE4"/>
          </w:tcPr>
          <w:p w14:paraId="68A8201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14E3578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32E054D" w14:textId="77777777" w:rsidTr="004C1A53">
        <w:trPr>
          <w:trHeight w:val="562"/>
        </w:trPr>
        <w:tc>
          <w:tcPr>
            <w:tcW w:w="2812" w:type="dxa"/>
            <w:gridSpan w:val="2"/>
            <w:shd w:val="clear" w:color="auto" w:fill="B8CCE4"/>
            <w:hideMark/>
          </w:tcPr>
          <w:p w14:paraId="13C3430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44F0565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EAAAB70" w14:textId="77777777" w:rsidTr="004C1A53">
        <w:tc>
          <w:tcPr>
            <w:tcW w:w="2812" w:type="dxa"/>
            <w:gridSpan w:val="2"/>
            <w:shd w:val="clear" w:color="auto" w:fill="B8CCE4"/>
            <w:hideMark/>
          </w:tcPr>
          <w:p w14:paraId="278E3AC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1672D6E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0208215" w14:textId="77777777" w:rsidTr="004C1A53">
        <w:trPr>
          <w:trHeight w:val="820"/>
        </w:trPr>
        <w:tc>
          <w:tcPr>
            <w:tcW w:w="2812" w:type="dxa"/>
            <w:gridSpan w:val="2"/>
            <w:shd w:val="clear" w:color="auto" w:fill="B8CCE4"/>
            <w:hideMark/>
          </w:tcPr>
          <w:p w14:paraId="047FD3E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36F06A08"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7F8A0E88" w14:textId="769B8EF7" w:rsidTr="004C1A53">
        <w:tc>
          <w:tcPr>
            <w:tcW w:w="2812" w:type="dxa"/>
            <w:gridSpan w:val="2"/>
            <w:vMerge w:val="restart"/>
            <w:shd w:val="clear" w:color="auto" w:fill="B8CCE4"/>
            <w:hideMark/>
          </w:tcPr>
          <w:p w14:paraId="3A2B3CE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27CCBC52"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DA434CA" w14:textId="51F8BC27"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63ABF0B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48C896DC"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1A23DDB0" w14:textId="210B9F64" w:rsidTr="004C1A53">
        <w:tc>
          <w:tcPr>
            <w:tcW w:w="2812" w:type="dxa"/>
            <w:gridSpan w:val="2"/>
            <w:vMerge/>
            <w:shd w:val="clear" w:color="auto" w:fill="B8CCE4"/>
          </w:tcPr>
          <w:p w14:paraId="6E5C7FD9"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A1531C9" w14:textId="300D9D42"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7EDA701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55EE7533"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22F7A54C" w14:textId="1465D1CA" w:rsidTr="004C1A53">
        <w:tc>
          <w:tcPr>
            <w:tcW w:w="2812" w:type="dxa"/>
            <w:gridSpan w:val="2"/>
            <w:vMerge/>
            <w:shd w:val="clear" w:color="auto" w:fill="B8CCE4"/>
          </w:tcPr>
          <w:p w14:paraId="6CFC718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64BC32D9" w14:textId="1BD0AA84"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05F99EC9"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212DF9B7"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E69623E" w14:textId="77777777" w:rsidTr="004C1A53">
        <w:tc>
          <w:tcPr>
            <w:tcW w:w="2812" w:type="dxa"/>
            <w:gridSpan w:val="2"/>
            <w:shd w:val="clear" w:color="auto" w:fill="B8CCE4"/>
            <w:hideMark/>
          </w:tcPr>
          <w:p w14:paraId="118D0EC2"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6B7BDA2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96CF46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E976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C31C954" w14:textId="77777777" w:rsidTr="004C1A53">
        <w:tc>
          <w:tcPr>
            <w:tcW w:w="2812" w:type="dxa"/>
            <w:gridSpan w:val="2"/>
            <w:shd w:val="clear" w:color="auto" w:fill="B8CCE4"/>
            <w:hideMark/>
          </w:tcPr>
          <w:p w14:paraId="4BEAAFD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568208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6B56E1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94DD41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CDEE0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4D5DCD8" w14:textId="77777777" w:rsidTr="004C1A53">
        <w:tc>
          <w:tcPr>
            <w:tcW w:w="9004" w:type="dxa"/>
            <w:gridSpan w:val="4"/>
            <w:shd w:val="clear" w:color="auto" w:fill="B8CCE4" w:themeFill="accent1" w:themeFillTint="66"/>
          </w:tcPr>
          <w:p w14:paraId="0D0571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4C1A53" w:rsidRPr="004C1A53" w14:paraId="3E7A0E66" w14:textId="77777777" w:rsidTr="004C1A53">
        <w:tc>
          <w:tcPr>
            <w:tcW w:w="9004" w:type="dxa"/>
            <w:gridSpan w:val="4"/>
            <w:shd w:val="clear" w:color="auto" w:fill="auto"/>
          </w:tcPr>
          <w:p w14:paraId="3B862056"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9363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275B2"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ABBBC1A" w14:textId="77777777" w:rsidTr="004C1A53">
        <w:tc>
          <w:tcPr>
            <w:tcW w:w="9004" w:type="dxa"/>
            <w:gridSpan w:val="4"/>
            <w:shd w:val="clear" w:color="auto" w:fill="B8CCE4" w:themeFill="accent1" w:themeFillTint="66"/>
          </w:tcPr>
          <w:p w14:paraId="6B8725A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4C1A53" w:rsidRPr="004C1A53" w14:paraId="0C069649" w14:textId="77777777" w:rsidTr="004C1A53">
        <w:tc>
          <w:tcPr>
            <w:tcW w:w="9004" w:type="dxa"/>
            <w:gridSpan w:val="4"/>
            <w:shd w:val="clear" w:color="auto" w:fill="auto"/>
          </w:tcPr>
          <w:p w14:paraId="4F2BFBD9"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5699BD5"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8C18B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C9CF241"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EBCE7B6" w14:textId="77777777" w:rsidTr="004C1A53">
        <w:tc>
          <w:tcPr>
            <w:tcW w:w="9004" w:type="dxa"/>
            <w:gridSpan w:val="4"/>
            <w:shd w:val="clear" w:color="auto" w:fill="B8CCE4" w:themeFill="accent1" w:themeFillTint="66"/>
          </w:tcPr>
          <w:p w14:paraId="73C02CDB"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2E85D28F"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5EEB7B4F"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0AE66ADB"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449E0F47"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4C1A53" w:rsidRPr="00031441" w14:paraId="7BEFAD0D" w14:textId="459E155A" w:rsidTr="004C1A53">
        <w:trPr>
          <w:trHeight w:val="614"/>
        </w:trPr>
        <w:tc>
          <w:tcPr>
            <w:tcW w:w="1690" w:type="dxa"/>
            <w:shd w:val="clear" w:color="auto" w:fill="B8CCE4" w:themeFill="accent1" w:themeFillTint="66"/>
          </w:tcPr>
          <w:p w14:paraId="301237EA"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45F7DD2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0C283DF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7EDCE95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5CA5FA15"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5885BA07" w14:textId="77777777" w:rsidTr="004C1A53">
        <w:trPr>
          <w:trHeight w:val="263"/>
        </w:trPr>
        <w:tc>
          <w:tcPr>
            <w:tcW w:w="1690" w:type="dxa"/>
            <w:shd w:val="clear" w:color="auto" w:fill="B8CCE4" w:themeFill="accent1" w:themeFillTint="66"/>
          </w:tcPr>
          <w:p w14:paraId="5E0D81F0" w14:textId="77777777" w:rsidR="004C1A53" w:rsidRPr="00031441" w:rsidRDefault="004C1A53" w:rsidP="004C1A53">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A7D9DA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01609E1"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4CEC9D4"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C21987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44E09497" w14:textId="76B14F67" w:rsidR="00500E8F" w:rsidRDefault="00500E8F"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04D1422B" w14:textId="77777777" w:rsidTr="00500E8F">
        <w:tc>
          <w:tcPr>
            <w:tcW w:w="9004" w:type="dxa"/>
            <w:gridSpan w:val="4"/>
            <w:shd w:val="clear" w:color="auto" w:fill="D9D9D9" w:themeFill="background1" w:themeFillShade="D9"/>
            <w:hideMark/>
          </w:tcPr>
          <w:p w14:paraId="326C6E5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4CDA5022" w14:textId="77777777" w:rsidTr="00500E8F">
        <w:tc>
          <w:tcPr>
            <w:tcW w:w="9004" w:type="dxa"/>
            <w:gridSpan w:val="4"/>
            <w:shd w:val="clear" w:color="auto" w:fill="D9D9D9" w:themeFill="background1" w:themeFillShade="D9"/>
          </w:tcPr>
          <w:p w14:paraId="47EDBE73"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2 of 3: Spontaneous Experience  </w:t>
            </w:r>
          </w:p>
          <w:p w14:paraId="6AE42131" w14:textId="06B02DE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Cs/>
                <w:i/>
                <w:lang w:eastAsia="en-GB"/>
              </w:rPr>
              <w:t>(Document after implementation)</w:t>
            </w:r>
          </w:p>
        </w:tc>
      </w:tr>
      <w:tr w:rsidR="00500E8F" w:rsidRPr="00031441" w14:paraId="472ECCAD" w14:textId="77777777" w:rsidTr="00500E8F">
        <w:trPr>
          <w:trHeight w:val="469"/>
        </w:trPr>
        <w:tc>
          <w:tcPr>
            <w:tcW w:w="2812" w:type="dxa"/>
            <w:gridSpan w:val="2"/>
            <w:shd w:val="clear" w:color="auto" w:fill="B8CCE4"/>
            <w:hideMark/>
          </w:tcPr>
          <w:p w14:paraId="6E4101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E6E48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0AD9236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604BC89" w14:textId="77777777" w:rsidTr="00500E8F">
        <w:trPr>
          <w:trHeight w:val="547"/>
        </w:trPr>
        <w:tc>
          <w:tcPr>
            <w:tcW w:w="2812" w:type="dxa"/>
            <w:gridSpan w:val="2"/>
            <w:shd w:val="clear" w:color="auto" w:fill="B8CCE4"/>
          </w:tcPr>
          <w:p w14:paraId="696EE88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5EDB818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A4574A5" w14:textId="77777777" w:rsidTr="00500E8F">
        <w:trPr>
          <w:trHeight w:val="554"/>
        </w:trPr>
        <w:tc>
          <w:tcPr>
            <w:tcW w:w="2812" w:type="dxa"/>
            <w:gridSpan w:val="2"/>
            <w:shd w:val="clear" w:color="auto" w:fill="B8CCE4"/>
          </w:tcPr>
          <w:p w14:paraId="1EC198DB"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0411CF2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789D957" w14:textId="77777777" w:rsidTr="00500E8F">
        <w:trPr>
          <w:trHeight w:val="562"/>
        </w:trPr>
        <w:tc>
          <w:tcPr>
            <w:tcW w:w="2812" w:type="dxa"/>
            <w:gridSpan w:val="2"/>
            <w:shd w:val="clear" w:color="auto" w:fill="B8CCE4"/>
            <w:hideMark/>
          </w:tcPr>
          <w:p w14:paraId="1598B77C"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1EC3C5D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30BED8A" w14:textId="77777777" w:rsidTr="00500E8F">
        <w:tc>
          <w:tcPr>
            <w:tcW w:w="2812" w:type="dxa"/>
            <w:gridSpan w:val="2"/>
            <w:shd w:val="clear" w:color="auto" w:fill="B8CCE4"/>
            <w:hideMark/>
          </w:tcPr>
          <w:p w14:paraId="5E63D1B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670738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93B8204" w14:textId="77777777" w:rsidTr="00500E8F">
        <w:trPr>
          <w:trHeight w:val="820"/>
        </w:trPr>
        <w:tc>
          <w:tcPr>
            <w:tcW w:w="2812" w:type="dxa"/>
            <w:gridSpan w:val="2"/>
            <w:shd w:val="clear" w:color="auto" w:fill="B8CCE4"/>
            <w:hideMark/>
          </w:tcPr>
          <w:p w14:paraId="4BA47A2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7FEF45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26460A8" w14:textId="77777777" w:rsidTr="00500E8F">
        <w:tc>
          <w:tcPr>
            <w:tcW w:w="2812" w:type="dxa"/>
            <w:gridSpan w:val="2"/>
            <w:vMerge w:val="restart"/>
            <w:shd w:val="clear" w:color="auto" w:fill="B8CCE4"/>
            <w:hideMark/>
          </w:tcPr>
          <w:p w14:paraId="1AF79F82" w14:textId="232883F3"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support</w:t>
            </w:r>
            <w:r>
              <w:rPr>
                <w:rFonts w:asciiTheme="minorHAnsi" w:eastAsia="Times New Roman" w:hAnsiTheme="minorHAnsi" w:cstheme="minorHAnsi"/>
                <w:b/>
                <w:lang w:eastAsia="en-GB"/>
              </w:rPr>
              <w:t>ed</w:t>
            </w:r>
            <w:r w:rsidRPr="00031441">
              <w:rPr>
                <w:rFonts w:asciiTheme="minorHAnsi" w:eastAsia="Times New Roman" w:hAnsiTheme="minorHAnsi" w:cstheme="minorHAnsi"/>
                <w:b/>
                <w:lang w:eastAsia="en-GB"/>
              </w:rPr>
              <w:t xml:space="preserve"> all children within the group (</w:t>
            </w:r>
            <w:r>
              <w:rPr>
                <w:rFonts w:asciiTheme="minorHAnsi" w:eastAsia="Times New Roman" w:hAnsiTheme="minorHAnsi" w:cstheme="minorHAnsi"/>
                <w:b/>
                <w:lang w:eastAsia="en-GB"/>
              </w:rPr>
              <w:t>identify</w:t>
            </w:r>
            <w:r w:rsidRPr="00031441">
              <w:rPr>
                <w:rFonts w:asciiTheme="minorHAnsi" w:eastAsia="Times New Roman" w:hAnsiTheme="minorHAnsi" w:cstheme="minorHAnsi"/>
                <w:b/>
                <w:lang w:eastAsia="en-GB"/>
              </w:rPr>
              <w:t xml:space="preserve"> three)</w:t>
            </w:r>
          </w:p>
          <w:p w14:paraId="28AEFFB7"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C94DFE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565D90C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5E872A0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8C892E8" w14:textId="77777777" w:rsidTr="00500E8F">
        <w:tc>
          <w:tcPr>
            <w:tcW w:w="2812" w:type="dxa"/>
            <w:gridSpan w:val="2"/>
            <w:vMerge/>
            <w:shd w:val="clear" w:color="auto" w:fill="B8CCE4"/>
          </w:tcPr>
          <w:p w14:paraId="5FDCC8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33F73FB6"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2F53F4CC"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2E2FB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5AE3BE8" w14:textId="77777777" w:rsidTr="00500E8F">
        <w:tc>
          <w:tcPr>
            <w:tcW w:w="2812" w:type="dxa"/>
            <w:gridSpan w:val="2"/>
            <w:vMerge/>
            <w:shd w:val="clear" w:color="auto" w:fill="B8CCE4"/>
          </w:tcPr>
          <w:p w14:paraId="61B87C10"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D7C4AF9"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2455388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7465850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373CB4" w14:textId="77777777" w:rsidTr="00500E8F">
        <w:tc>
          <w:tcPr>
            <w:tcW w:w="2812" w:type="dxa"/>
            <w:gridSpan w:val="2"/>
            <w:shd w:val="clear" w:color="auto" w:fill="B8CCE4"/>
            <w:hideMark/>
          </w:tcPr>
          <w:p w14:paraId="383D1A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1B3298B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1A11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61A83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6E18B7E" w14:textId="77777777" w:rsidTr="00500E8F">
        <w:tc>
          <w:tcPr>
            <w:tcW w:w="2812" w:type="dxa"/>
            <w:gridSpan w:val="2"/>
            <w:shd w:val="clear" w:color="auto" w:fill="B8CCE4"/>
            <w:hideMark/>
          </w:tcPr>
          <w:p w14:paraId="7C20A11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D148E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9E5788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34E24B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E27CF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72E983B" w14:textId="77777777" w:rsidTr="00500E8F">
        <w:tc>
          <w:tcPr>
            <w:tcW w:w="9004" w:type="dxa"/>
            <w:gridSpan w:val="4"/>
            <w:shd w:val="clear" w:color="auto" w:fill="B8CCE4" w:themeFill="accent1" w:themeFillTint="66"/>
          </w:tcPr>
          <w:p w14:paraId="15B1203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40948549" w14:textId="77777777" w:rsidTr="00500E8F">
        <w:tc>
          <w:tcPr>
            <w:tcW w:w="9004" w:type="dxa"/>
            <w:gridSpan w:val="4"/>
            <w:shd w:val="clear" w:color="auto" w:fill="auto"/>
          </w:tcPr>
          <w:p w14:paraId="6192E1A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E6C14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19231F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082AA5B" w14:textId="77777777" w:rsidTr="00500E8F">
        <w:tc>
          <w:tcPr>
            <w:tcW w:w="9004" w:type="dxa"/>
            <w:gridSpan w:val="4"/>
            <w:shd w:val="clear" w:color="auto" w:fill="B8CCE4" w:themeFill="accent1" w:themeFillTint="66"/>
          </w:tcPr>
          <w:p w14:paraId="1CCA1B3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500E8F" w:rsidRPr="004C1A53" w14:paraId="1EF9C7B4" w14:textId="77777777" w:rsidTr="00500E8F">
        <w:tc>
          <w:tcPr>
            <w:tcW w:w="9004" w:type="dxa"/>
            <w:gridSpan w:val="4"/>
            <w:shd w:val="clear" w:color="auto" w:fill="auto"/>
          </w:tcPr>
          <w:p w14:paraId="7FCE205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BB03F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E94FA3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50131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AAFAA78" w14:textId="77777777" w:rsidTr="00500E8F">
        <w:tc>
          <w:tcPr>
            <w:tcW w:w="9004" w:type="dxa"/>
            <w:gridSpan w:val="4"/>
            <w:shd w:val="clear" w:color="auto" w:fill="B8CCE4" w:themeFill="accent1" w:themeFillTint="66"/>
          </w:tcPr>
          <w:p w14:paraId="6F6F1682"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 Workplace Supervisor feedback (student to record) </w:t>
            </w:r>
          </w:p>
          <w:p w14:paraId="13BF7C6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34153D89"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2DE685BD"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FA57CB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23E7A191" w14:textId="77777777" w:rsidTr="00500E8F">
        <w:trPr>
          <w:trHeight w:val="614"/>
        </w:trPr>
        <w:tc>
          <w:tcPr>
            <w:tcW w:w="1690" w:type="dxa"/>
            <w:shd w:val="clear" w:color="auto" w:fill="B8CCE4" w:themeFill="accent1" w:themeFillTint="66"/>
          </w:tcPr>
          <w:p w14:paraId="102B7378"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6DF98D1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19A5DA83"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0ABC878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7DA7A81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397DA0A" w14:textId="77777777" w:rsidTr="00500E8F">
        <w:trPr>
          <w:trHeight w:val="263"/>
        </w:trPr>
        <w:tc>
          <w:tcPr>
            <w:tcW w:w="1690" w:type="dxa"/>
            <w:shd w:val="clear" w:color="auto" w:fill="B8CCE4" w:themeFill="accent1" w:themeFillTint="66"/>
          </w:tcPr>
          <w:p w14:paraId="082E0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68FE56A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004F7714"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B400780" w14:textId="77777777" w:rsidR="00500E8F" w:rsidRPr="00031441" w:rsidRDefault="00500E8F" w:rsidP="00031441">
      <w:pPr>
        <w:spacing w:after="0" w:line="240" w:lineRule="auto"/>
        <w:rPr>
          <w:rFonts w:ascii="Times New Roman" w:eastAsia="Times New Roman" w:hAnsi="Times New Roman" w:cs="Times New Roman"/>
          <w:lang w:eastAsia="en-GB"/>
        </w:rPr>
      </w:pPr>
    </w:p>
    <w:p w14:paraId="670FA7CC" w14:textId="77777777" w:rsidR="00031441" w:rsidRPr="00031441" w:rsidRDefault="00031441"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439B9616" w14:textId="77777777" w:rsidTr="00500E8F">
        <w:tc>
          <w:tcPr>
            <w:tcW w:w="9004" w:type="dxa"/>
            <w:gridSpan w:val="4"/>
            <w:shd w:val="clear" w:color="auto" w:fill="D9D9D9" w:themeFill="background1" w:themeFillShade="D9"/>
            <w:hideMark/>
          </w:tcPr>
          <w:p w14:paraId="1ED0997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3288D2E3" w14:textId="77777777" w:rsidTr="00500E8F">
        <w:tc>
          <w:tcPr>
            <w:tcW w:w="9004" w:type="dxa"/>
            <w:gridSpan w:val="4"/>
            <w:shd w:val="clear" w:color="auto" w:fill="D9D9D9" w:themeFill="background1" w:themeFillShade="D9"/>
          </w:tcPr>
          <w:p w14:paraId="42D9A481"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3 of 3: Planned experience on guiding behaviour   </w:t>
            </w:r>
          </w:p>
        </w:tc>
      </w:tr>
      <w:tr w:rsidR="00500E8F" w:rsidRPr="00031441" w14:paraId="1087675B" w14:textId="77777777" w:rsidTr="00500E8F">
        <w:trPr>
          <w:trHeight w:val="469"/>
        </w:trPr>
        <w:tc>
          <w:tcPr>
            <w:tcW w:w="2812" w:type="dxa"/>
            <w:gridSpan w:val="2"/>
            <w:shd w:val="clear" w:color="auto" w:fill="B8CCE4"/>
            <w:hideMark/>
          </w:tcPr>
          <w:p w14:paraId="460F2921"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A9A89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5DB554E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6779990" w14:textId="77777777" w:rsidTr="00500E8F">
        <w:trPr>
          <w:trHeight w:val="547"/>
        </w:trPr>
        <w:tc>
          <w:tcPr>
            <w:tcW w:w="2812" w:type="dxa"/>
            <w:gridSpan w:val="2"/>
            <w:shd w:val="clear" w:color="auto" w:fill="B8CCE4"/>
          </w:tcPr>
          <w:p w14:paraId="3594D970"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2A666D3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1BF1BFE" w14:textId="77777777" w:rsidTr="00500E8F">
        <w:trPr>
          <w:trHeight w:val="554"/>
        </w:trPr>
        <w:tc>
          <w:tcPr>
            <w:tcW w:w="2812" w:type="dxa"/>
            <w:gridSpan w:val="2"/>
            <w:shd w:val="clear" w:color="auto" w:fill="B8CCE4"/>
          </w:tcPr>
          <w:p w14:paraId="254AFBF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48B0CD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F476D17" w14:textId="77777777" w:rsidTr="00500E8F">
        <w:trPr>
          <w:trHeight w:val="562"/>
        </w:trPr>
        <w:tc>
          <w:tcPr>
            <w:tcW w:w="2812" w:type="dxa"/>
            <w:gridSpan w:val="2"/>
            <w:shd w:val="clear" w:color="auto" w:fill="B8CCE4"/>
            <w:hideMark/>
          </w:tcPr>
          <w:p w14:paraId="5BA1AFE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64E5CF1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B997B5C" w14:textId="77777777" w:rsidTr="00500E8F">
        <w:tc>
          <w:tcPr>
            <w:tcW w:w="2812" w:type="dxa"/>
            <w:gridSpan w:val="2"/>
            <w:shd w:val="clear" w:color="auto" w:fill="B8CCE4"/>
            <w:hideMark/>
          </w:tcPr>
          <w:p w14:paraId="5230F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BAF9FF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C633E88" w14:textId="77777777" w:rsidTr="00500E8F">
        <w:trPr>
          <w:trHeight w:val="820"/>
        </w:trPr>
        <w:tc>
          <w:tcPr>
            <w:tcW w:w="2812" w:type="dxa"/>
            <w:gridSpan w:val="2"/>
            <w:shd w:val="clear" w:color="auto" w:fill="B8CCE4"/>
            <w:hideMark/>
          </w:tcPr>
          <w:p w14:paraId="2A1E591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694C3A3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66E5891" w14:textId="77777777" w:rsidTr="00500E8F">
        <w:tc>
          <w:tcPr>
            <w:tcW w:w="2812" w:type="dxa"/>
            <w:gridSpan w:val="2"/>
            <w:vMerge w:val="restart"/>
            <w:shd w:val="clear" w:color="auto" w:fill="B8CCE4"/>
            <w:hideMark/>
          </w:tcPr>
          <w:p w14:paraId="7662B15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433AFAFA"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48BB19AB"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4CD48E96"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116EE5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92F70F9" w14:textId="77777777" w:rsidTr="00500E8F">
        <w:tc>
          <w:tcPr>
            <w:tcW w:w="2812" w:type="dxa"/>
            <w:gridSpan w:val="2"/>
            <w:vMerge/>
            <w:shd w:val="clear" w:color="auto" w:fill="B8CCE4"/>
          </w:tcPr>
          <w:p w14:paraId="3248A564"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27FDCAB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4E55A837"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7231D7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0B27EF8" w14:textId="77777777" w:rsidTr="00500E8F">
        <w:tc>
          <w:tcPr>
            <w:tcW w:w="2812" w:type="dxa"/>
            <w:gridSpan w:val="2"/>
            <w:vMerge/>
            <w:shd w:val="clear" w:color="auto" w:fill="B8CCE4"/>
          </w:tcPr>
          <w:p w14:paraId="1C0DC0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691346A"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1B94B2B5"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3298885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E1D4A04" w14:textId="77777777" w:rsidTr="00500E8F">
        <w:tc>
          <w:tcPr>
            <w:tcW w:w="2812" w:type="dxa"/>
            <w:gridSpan w:val="2"/>
            <w:shd w:val="clear" w:color="auto" w:fill="B8CCE4"/>
            <w:hideMark/>
          </w:tcPr>
          <w:p w14:paraId="7ABDA70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58BD23C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11CB7A"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B7E6C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4C27650" w14:textId="77777777" w:rsidTr="00500E8F">
        <w:tc>
          <w:tcPr>
            <w:tcW w:w="2812" w:type="dxa"/>
            <w:gridSpan w:val="2"/>
            <w:shd w:val="clear" w:color="auto" w:fill="B8CCE4"/>
            <w:hideMark/>
          </w:tcPr>
          <w:p w14:paraId="04AD60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5FFC6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6259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B06CCA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EE726A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83C30D2" w14:textId="77777777" w:rsidTr="00500E8F">
        <w:tc>
          <w:tcPr>
            <w:tcW w:w="9004" w:type="dxa"/>
            <w:gridSpan w:val="4"/>
            <w:shd w:val="clear" w:color="auto" w:fill="B8CCE4" w:themeFill="accent1" w:themeFillTint="66"/>
          </w:tcPr>
          <w:p w14:paraId="2341A3F8"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73C50200" w14:textId="77777777" w:rsidTr="00500E8F">
        <w:tc>
          <w:tcPr>
            <w:tcW w:w="9004" w:type="dxa"/>
            <w:gridSpan w:val="4"/>
            <w:shd w:val="clear" w:color="auto" w:fill="auto"/>
          </w:tcPr>
          <w:p w14:paraId="2829A5F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0D06E4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23CEE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3D0A4CF" w14:textId="77777777" w:rsidTr="00500E8F">
        <w:tc>
          <w:tcPr>
            <w:tcW w:w="9004" w:type="dxa"/>
            <w:gridSpan w:val="4"/>
            <w:shd w:val="clear" w:color="auto" w:fill="B8CCE4" w:themeFill="accent1" w:themeFillTint="66"/>
          </w:tcPr>
          <w:p w14:paraId="67EABFE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Communication about the support provided and assistance obtained from other staff to implement strategies</w:t>
            </w:r>
          </w:p>
        </w:tc>
      </w:tr>
      <w:tr w:rsidR="00500E8F" w:rsidRPr="004C1A53" w14:paraId="089CC5F9" w14:textId="77777777" w:rsidTr="00500E8F">
        <w:tc>
          <w:tcPr>
            <w:tcW w:w="9004" w:type="dxa"/>
            <w:gridSpan w:val="4"/>
            <w:shd w:val="clear" w:color="auto" w:fill="auto"/>
          </w:tcPr>
          <w:p w14:paraId="664F734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105B7E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6D7F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ABD3B6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F0B4C3B" w14:textId="77777777" w:rsidTr="00500E8F">
        <w:tc>
          <w:tcPr>
            <w:tcW w:w="9004" w:type="dxa"/>
            <w:gridSpan w:val="4"/>
            <w:shd w:val="clear" w:color="auto" w:fill="B8CCE4" w:themeFill="accent1" w:themeFillTint="66"/>
          </w:tcPr>
          <w:p w14:paraId="016395F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647DA4A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4323B9FF"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4CA34A92"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2F70A23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4B28AC84" w14:textId="77777777" w:rsidTr="00500E8F">
        <w:trPr>
          <w:trHeight w:val="614"/>
        </w:trPr>
        <w:tc>
          <w:tcPr>
            <w:tcW w:w="1690" w:type="dxa"/>
            <w:shd w:val="clear" w:color="auto" w:fill="B8CCE4" w:themeFill="accent1" w:themeFillTint="66"/>
          </w:tcPr>
          <w:p w14:paraId="3F7834C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018D526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259EA4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521CFBA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CEF80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E7E22DB" w14:textId="77777777" w:rsidTr="00500E8F">
        <w:trPr>
          <w:trHeight w:val="263"/>
        </w:trPr>
        <w:tc>
          <w:tcPr>
            <w:tcW w:w="1690" w:type="dxa"/>
            <w:shd w:val="clear" w:color="auto" w:fill="B8CCE4" w:themeFill="accent1" w:themeFillTint="66"/>
          </w:tcPr>
          <w:p w14:paraId="726F0FD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9C01E7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4A5DE0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5EA5252F" w14:textId="77777777" w:rsidR="00031441" w:rsidRPr="00031441" w:rsidRDefault="00031441" w:rsidP="00031441">
      <w:pPr>
        <w:spacing w:after="0" w:line="240" w:lineRule="auto"/>
        <w:rPr>
          <w:rFonts w:ascii="Times New Roman" w:eastAsia="Times New Roman" w:hAnsi="Times New Roman" w:cs="Times New Roman"/>
          <w:lang w:eastAsia="en-GB"/>
        </w:rPr>
      </w:pPr>
    </w:p>
    <w:p w14:paraId="3888F051"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87822C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154AA4F1" w14:textId="77777777" w:rsidR="00031441" w:rsidRPr="00031441" w:rsidRDefault="00031441" w:rsidP="00031441">
      <w:pPr>
        <w:spacing w:after="30" w:line="240" w:lineRule="auto"/>
        <w:rPr>
          <w:rFonts w:ascii="Segoe UI" w:eastAsia="Times New Roman" w:hAnsi="Segoe UI" w:cs="Segoe UI"/>
          <w:color w:val="000000"/>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68173F6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6BA65BA8" w14:textId="77777777" w:rsidR="00031441" w:rsidRPr="00203E56" w:rsidRDefault="00031441" w:rsidP="00203E56">
            <w:pPr>
              <w:pStyle w:val="Body"/>
              <w:rPr>
                <w:b/>
                <w:bCs/>
                <w:lang w:val="en-US"/>
              </w:rPr>
            </w:pPr>
            <w:bookmarkStart w:id="70" w:name="_Toc46086208"/>
            <w:bookmarkStart w:id="71" w:name="_Toc46473922"/>
            <w:r w:rsidRPr="00203E56">
              <w:rPr>
                <w:b/>
                <w:bCs/>
                <w:lang w:val="en-US"/>
              </w:rPr>
              <w:t>Task 7: Evaluate the Individual Plan for Support and Inclusion</w:t>
            </w:r>
            <w:bookmarkEnd w:id="70"/>
            <w:bookmarkEnd w:id="71"/>
          </w:p>
        </w:tc>
      </w:tr>
      <w:tr w:rsidR="00031441" w:rsidRPr="00031441" w14:paraId="58998CF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EE7561C" w14:textId="77777777" w:rsidR="00031441" w:rsidRPr="00031441" w:rsidRDefault="00031441" w:rsidP="00031441">
            <w:pPr>
              <w:textAlignment w:val="baseline"/>
              <w:rPr>
                <w:rFonts w:asciiTheme="minorHAnsi" w:eastAsia="Times New Roman" w:hAnsiTheme="minorHAnsi" w:cstheme="minorHAnsi"/>
                <w:lang w:eastAsia="en-GB"/>
              </w:rPr>
            </w:pPr>
          </w:p>
          <w:p w14:paraId="6BDF6342"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After completing the implementation of the </w:t>
            </w:r>
            <w:r w:rsidRPr="00031441">
              <w:rPr>
                <w:rFonts w:asciiTheme="minorHAnsi" w:eastAsia="Times New Roman" w:hAnsiTheme="minorHAnsi" w:cstheme="minorHAnsi"/>
                <w:i/>
                <w:u w:val="single"/>
                <w:lang w:eastAsia="en-GB"/>
              </w:rPr>
              <w:t>experiences to support behaviour</w:t>
            </w:r>
            <w:r w:rsidRPr="00031441">
              <w:rPr>
                <w:rFonts w:asciiTheme="minorHAnsi" w:eastAsia="Times New Roman" w:hAnsiTheme="minorHAnsi" w:cstheme="minorHAnsi"/>
                <w:lang w:eastAsia="en-GB"/>
              </w:rPr>
              <w:t xml:space="preserve">, you are required to evaluate the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for your focus child. </w:t>
            </w:r>
          </w:p>
          <w:p w14:paraId="73EFDB2D" w14:textId="77777777" w:rsidR="00031441" w:rsidRPr="00031441" w:rsidRDefault="00031441" w:rsidP="00031441">
            <w:pPr>
              <w:textAlignment w:val="baseline"/>
              <w:rPr>
                <w:rFonts w:asciiTheme="minorHAnsi" w:eastAsia="Times New Roman" w:hAnsiTheme="minorHAnsi" w:cstheme="minorHAnsi"/>
                <w:lang w:eastAsia="en-GB"/>
              </w:rPr>
            </w:pPr>
          </w:p>
          <w:p w14:paraId="53B8457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More specifically, you will:</w:t>
            </w:r>
          </w:p>
          <w:p w14:paraId="5F4D79EF" w14:textId="77777777" w:rsidR="00031441" w:rsidRPr="00031441" w:rsidRDefault="00031441" w:rsidP="00031441">
            <w:pPr>
              <w:textAlignment w:val="baseline"/>
              <w:rPr>
                <w:rFonts w:asciiTheme="minorHAnsi" w:eastAsia="Times New Roman" w:hAnsiTheme="minorHAnsi" w:cstheme="minorHAnsi"/>
                <w:lang w:eastAsia="en-GB"/>
              </w:rPr>
            </w:pPr>
          </w:p>
          <w:p w14:paraId="3A4BBD43"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Evaluate the </w:t>
            </w:r>
            <w:r w:rsidRPr="00031441">
              <w:rPr>
                <w:rFonts w:asciiTheme="minorHAnsi" w:eastAsia="Times New Roman" w:hAnsiTheme="minorHAnsi" w:cstheme="minorHAnsi"/>
                <w:i/>
                <w:u w:val="single"/>
                <w:lang w:eastAsia="en-GB"/>
              </w:rPr>
              <w:t>three objectives</w:t>
            </w:r>
            <w:r w:rsidRPr="00031441">
              <w:rPr>
                <w:rFonts w:asciiTheme="minorHAnsi" w:eastAsia="Times New Roman" w:hAnsiTheme="minorHAnsi" w:cstheme="minorHAnsi"/>
                <w:lang w:eastAsia="en-GB"/>
              </w:rPr>
              <w:t xml:space="preserve"> you set for the experiences you implemented to support the child’s behaviour. </w:t>
            </w:r>
          </w:p>
          <w:p w14:paraId="06A87B5A"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Evaluate the experience and review the child’s behaviour and the level of support provided for each play experience. Address the effectiveness of the strategies based on the implementation of the three experiences and how it has impacted the child. (Are they working towards achieving the short-term objectives/goals? How did you identify and respond to any barriers based on the strategies implemented?)</w:t>
            </w:r>
          </w:p>
          <w:p w14:paraId="0890CE2B"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Record supervisor and any family feedback that has been given based on the implementation of the plan and strategies. </w:t>
            </w:r>
          </w:p>
          <w:p w14:paraId="3641EA04"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Follow word count guidelines </w:t>
            </w:r>
          </w:p>
          <w:p w14:paraId="19BB5D3E" w14:textId="77777777" w:rsidR="00031441" w:rsidRPr="00031441" w:rsidRDefault="00031441" w:rsidP="00031441">
            <w:pPr>
              <w:textAlignment w:val="baseline"/>
              <w:rPr>
                <w:rFonts w:asciiTheme="minorHAnsi" w:eastAsia="Times New Roman" w:hAnsiTheme="minorHAnsi" w:cstheme="minorHAnsi"/>
                <w:lang w:eastAsia="en-GB"/>
              </w:rPr>
            </w:pPr>
          </w:p>
          <w:p w14:paraId="43F4D96E"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successfully implemented and documented all tasks. </w:t>
            </w:r>
          </w:p>
          <w:p w14:paraId="23463CDC"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177DAB7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5C2307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5CABA78" w14:textId="77777777" w:rsidR="00031441" w:rsidRPr="00031441" w:rsidRDefault="00031441" w:rsidP="00031441">
            <w:pPr>
              <w:rPr>
                <w:rFonts w:asciiTheme="minorHAnsi" w:eastAsia="Times New Roman" w:hAnsiTheme="minorHAnsi" w:cstheme="minorHAnsi"/>
                <w:b/>
                <w:lang w:eastAsia="en-GB"/>
              </w:rPr>
            </w:pPr>
          </w:p>
          <w:p w14:paraId="5D607AFD"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your evaluation on the template below: </w:t>
            </w:r>
          </w:p>
          <w:p w14:paraId="595B1D3E"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4B28BDB1"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1900" w:h="16820"/>
          <w:pgMar w:top="1440" w:right="1440" w:bottom="1440" w:left="1440" w:header="567" w:footer="454" w:gutter="0"/>
          <w:cols w:space="4253"/>
          <w:docGrid w:linePitch="360"/>
        </w:sectPr>
      </w:pPr>
    </w:p>
    <w:p w14:paraId="7501FCA0" w14:textId="77777777" w:rsidR="00031441" w:rsidRPr="00031441" w:rsidRDefault="00031441" w:rsidP="00031441">
      <w:pPr>
        <w:spacing w:after="0" w:line="240" w:lineRule="auto"/>
        <w:textAlignment w:val="baseline"/>
        <w:rPr>
          <w:rFonts w:ascii="Segoe UI" w:eastAsia="Times New Roman" w:hAnsi="Segoe UI" w:cs="Segoe UI"/>
          <w:b/>
          <w:bCs/>
          <w:color w:val="58585B"/>
          <w:sz w:val="18"/>
          <w:szCs w:val="18"/>
          <w:lang w:eastAsia="en-GB"/>
        </w:rPr>
      </w:pPr>
    </w:p>
    <w:tbl>
      <w:tblPr>
        <w:tblW w:w="14499" w:type="dxa"/>
        <w:tblInd w:w="-57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114"/>
        <w:gridCol w:w="5608"/>
        <w:gridCol w:w="4777"/>
      </w:tblGrid>
      <w:tr w:rsidR="00031441" w:rsidRPr="00031441" w14:paraId="4B1A3A79" w14:textId="77777777" w:rsidTr="00500E8F">
        <w:tc>
          <w:tcPr>
            <w:tcW w:w="14499" w:type="dxa"/>
            <w:gridSpan w:val="3"/>
            <w:shd w:val="clear" w:color="auto" w:fill="D9D9D9" w:themeFill="background1" w:themeFillShade="D9"/>
          </w:tcPr>
          <w:p w14:paraId="68457158" w14:textId="77777777" w:rsidR="00031441" w:rsidRPr="00031441" w:rsidRDefault="00031441" w:rsidP="00031441">
            <w:pPr>
              <w:spacing w:after="0" w:line="36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Task 7: Evaluation </w:t>
            </w:r>
          </w:p>
        </w:tc>
      </w:tr>
      <w:tr w:rsidR="00031441" w:rsidRPr="00031441" w14:paraId="54F0E028" w14:textId="77777777" w:rsidTr="00500E8F">
        <w:tc>
          <w:tcPr>
            <w:tcW w:w="4114" w:type="dxa"/>
            <w:shd w:val="clear" w:color="auto" w:fill="D9D9D9" w:themeFill="background1" w:themeFillShade="D9"/>
            <w:hideMark/>
          </w:tcPr>
          <w:p w14:paraId="4842175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Evaluation of Objective </w:t>
            </w:r>
          </w:p>
          <w:p w14:paraId="2A852C5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(Success of strategies, any barriers, level of support needed.) </w:t>
            </w:r>
          </w:p>
          <w:p w14:paraId="52038629"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(60 – 100 words each) </w:t>
            </w:r>
          </w:p>
        </w:tc>
        <w:tc>
          <w:tcPr>
            <w:tcW w:w="5608" w:type="dxa"/>
            <w:shd w:val="clear" w:color="auto" w:fill="D9D9D9" w:themeFill="background1" w:themeFillShade="D9"/>
            <w:vAlign w:val="center"/>
            <w:hideMark/>
          </w:tcPr>
          <w:p w14:paraId="6C3EAA55"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Evaluate the experience and review the child’s behaviour</w:t>
            </w:r>
          </w:p>
          <w:p w14:paraId="3B197E1C"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(80 – 120 words each) </w:t>
            </w:r>
          </w:p>
        </w:tc>
        <w:tc>
          <w:tcPr>
            <w:tcW w:w="4777" w:type="dxa"/>
            <w:shd w:val="clear" w:color="auto" w:fill="D9D9D9" w:themeFill="background1" w:themeFillShade="D9"/>
            <w:hideMark/>
          </w:tcPr>
          <w:p w14:paraId="5C07BC21"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p w14:paraId="2FC9348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Supervisor feedback and family feedback</w:t>
            </w:r>
            <w:r w:rsidRPr="00031441">
              <w:rPr>
                <w:rFonts w:asciiTheme="minorHAnsi" w:eastAsia="Times New Roman" w:hAnsiTheme="minorHAnsi" w:cstheme="minorHAnsi"/>
                <w:lang w:eastAsia="en-GB"/>
              </w:rPr>
              <w:t> </w:t>
            </w:r>
          </w:p>
        </w:tc>
      </w:tr>
      <w:tr w:rsidR="00500E8F" w:rsidRPr="00031441" w14:paraId="23EA8C12" w14:textId="77777777" w:rsidTr="00214A41">
        <w:trPr>
          <w:trHeight w:val="376"/>
        </w:trPr>
        <w:tc>
          <w:tcPr>
            <w:tcW w:w="4114" w:type="dxa"/>
            <w:shd w:val="clear" w:color="auto" w:fill="B8CCE4" w:themeFill="accent1" w:themeFillTint="66"/>
            <w:hideMark/>
          </w:tcPr>
          <w:p w14:paraId="62A05066" w14:textId="655083D7"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1: </w:t>
            </w:r>
          </w:p>
          <w:p w14:paraId="3B39451A"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1F1CCD7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02171B"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3D435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F4D6D5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867C16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7435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843FD4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358BFB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7EBFECC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214A41" w14:paraId="555D43A6" w14:textId="77777777" w:rsidTr="00500E8F">
        <w:trPr>
          <w:trHeight w:val="1966"/>
        </w:trPr>
        <w:tc>
          <w:tcPr>
            <w:tcW w:w="4114" w:type="dxa"/>
            <w:shd w:val="clear" w:color="auto" w:fill="auto"/>
          </w:tcPr>
          <w:p w14:paraId="423AAF41"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6062226F"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2FCFE3A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9208E5F" w14:textId="77777777" w:rsidTr="00214A41">
        <w:trPr>
          <w:trHeight w:val="376"/>
        </w:trPr>
        <w:tc>
          <w:tcPr>
            <w:tcW w:w="4114" w:type="dxa"/>
            <w:shd w:val="clear" w:color="auto" w:fill="B8CCE4" w:themeFill="accent1" w:themeFillTint="66"/>
            <w:hideMark/>
          </w:tcPr>
          <w:p w14:paraId="6B0185DC" w14:textId="33EE88E4" w:rsidR="00500E8F" w:rsidRPr="00500E8F"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2: </w:t>
            </w:r>
          </w:p>
          <w:p w14:paraId="34793EC9"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2A6A743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F961F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2FD72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D191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698ED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3EBD9F6"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4A1595C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0AA3CC9" w14:textId="77777777" w:rsidTr="00500E8F">
        <w:trPr>
          <w:trHeight w:val="1377"/>
        </w:trPr>
        <w:tc>
          <w:tcPr>
            <w:tcW w:w="4114" w:type="dxa"/>
            <w:shd w:val="clear" w:color="auto" w:fill="auto"/>
          </w:tcPr>
          <w:p w14:paraId="32DEFAC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F48639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0720640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CE3958" w14:textId="77777777" w:rsidTr="00214A41">
        <w:trPr>
          <w:trHeight w:val="476"/>
        </w:trPr>
        <w:tc>
          <w:tcPr>
            <w:tcW w:w="4114" w:type="dxa"/>
            <w:shd w:val="clear" w:color="auto" w:fill="B8CCE4" w:themeFill="accent1" w:themeFillTint="66"/>
            <w:hideMark/>
          </w:tcPr>
          <w:p w14:paraId="3A6D2219" w14:textId="50F77AFF"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3: </w:t>
            </w:r>
          </w:p>
          <w:p w14:paraId="07C1DD32"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334F7E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BC48F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ED07F6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B49C5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DF5E9E"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3DD48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110E0B2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A946E5F" w14:textId="77777777" w:rsidTr="00500E8F">
        <w:trPr>
          <w:trHeight w:val="1277"/>
        </w:trPr>
        <w:tc>
          <w:tcPr>
            <w:tcW w:w="4114" w:type="dxa"/>
            <w:shd w:val="clear" w:color="auto" w:fill="auto"/>
          </w:tcPr>
          <w:p w14:paraId="0901CE74"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559FE80"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4777" w:type="dxa"/>
            <w:vMerge/>
            <w:shd w:val="clear" w:color="auto" w:fill="auto"/>
          </w:tcPr>
          <w:p w14:paraId="08853D7C"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r>
    </w:tbl>
    <w:p w14:paraId="1C7AD9EF" w14:textId="77777777" w:rsidR="00031441" w:rsidRPr="00031441" w:rsidRDefault="00031441" w:rsidP="00031441">
      <w:pPr>
        <w:spacing w:after="0" w:line="240" w:lineRule="auto"/>
        <w:rPr>
          <w:rFonts w:ascii="Times New Roman" w:eastAsia="Times New Roman" w:hAnsi="Times New Roman" w:cs="Times New Roman"/>
          <w:lang w:eastAsia="en-AU"/>
        </w:rPr>
      </w:pPr>
    </w:p>
    <w:p w14:paraId="30076E0E"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p>
    <w:p w14:paraId="2815ECD3" w14:textId="77777777" w:rsidR="00031441" w:rsidRPr="00031441" w:rsidRDefault="00031441" w:rsidP="00031441">
      <w:pPr>
        <w:spacing w:after="0" w:line="240" w:lineRule="auto"/>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6C2B170B"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6820" w:h="11900" w:orient="landscape"/>
          <w:pgMar w:top="1440" w:right="1440" w:bottom="1440" w:left="1440" w:header="567" w:footer="454" w:gutter="0"/>
          <w:cols w:space="4253"/>
          <w:docGrid w:linePitch="360"/>
        </w:sectPr>
      </w:pPr>
      <w:bookmarkStart w:id="72" w:name="_Toc45875723"/>
    </w:p>
    <w:p w14:paraId="4C1FEA45" w14:textId="77777777" w:rsidR="00031441" w:rsidRPr="00031441" w:rsidRDefault="00031441" w:rsidP="001774DC">
      <w:pPr>
        <w:pStyle w:val="Heading3"/>
      </w:pPr>
      <w:bookmarkStart w:id="73" w:name="_Toc46086209"/>
      <w:bookmarkStart w:id="74" w:name="_Toc46473923"/>
      <w:bookmarkStart w:id="75" w:name="_Toc51059691"/>
      <w:r w:rsidRPr="00031441">
        <w:lastRenderedPageBreak/>
        <w:t>Part 3 Demonstration of Skills</w:t>
      </w:r>
      <w:bookmarkEnd w:id="72"/>
      <w:bookmarkEnd w:id="73"/>
      <w:bookmarkEnd w:id="74"/>
      <w:bookmarkEnd w:id="75"/>
      <w:r w:rsidRPr="00031441">
        <w:t xml:space="preserve"> </w:t>
      </w:r>
    </w:p>
    <w:tbl>
      <w:tblPr>
        <w:tblStyle w:val="TableGridLight"/>
        <w:tblW w:w="0" w:type="auto"/>
        <w:tblLook w:val="04A0" w:firstRow="1" w:lastRow="0" w:firstColumn="1" w:lastColumn="0" w:noHBand="0" w:noVBand="1"/>
      </w:tblPr>
      <w:tblGrid>
        <w:gridCol w:w="6870"/>
        <w:gridCol w:w="2146"/>
      </w:tblGrid>
      <w:tr w:rsidR="00031441" w:rsidRPr="00031441" w14:paraId="31D4A57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7F6B3AD8"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4FBD723E"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(Part 5)</w:t>
            </w:r>
          </w:p>
        </w:tc>
      </w:tr>
      <w:tr w:rsidR="00031441" w:rsidRPr="00031441" w14:paraId="17ED633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5DBAFA0"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6AB05A1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90429D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complete this part of the assessment, you are required to participate in implementing one of your planned experiences for guiding behaviour. </w:t>
            </w:r>
          </w:p>
          <w:p w14:paraId="7FC7114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will be required to demonstrate skills with your assessor (one experience plan) and other skills with the workplace supervisor (two experience plans) according to each demonstration requirement. </w:t>
            </w:r>
          </w:p>
          <w:p w14:paraId="12EE8C4A" w14:textId="77777777" w:rsidR="00031441" w:rsidRPr="00031441" w:rsidRDefault="00031441" w:rsidP="00031441">
            <w:pPr>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You will be required to demonstrate the following skills: </w:t>
            </w:r>
          </w:p>
          <w:p w14:paraId="6488AF0C" w14:textId="77777777" w:rsidR="00031441" w:rsidRPr="00031441" w:rsidRDefault="00031441" w:rsidP="00F8080B">
            <w:pPr>
              <w:numPr>
                <w:ilvl w:val="0"/>
                <w:numId w:val="70"/>
              </w:numPr>
              <w:tabs>
                <w:tab w:val="left" w:pos="284"/>
              </w:tabs>
              <w:spacing w:before="120" w:after="120"/>
              <w:rPr>
                <w:rFonts w:asciiTheme="minorHAnsi" w:eastAsia="Times New Roman" w:hAnsiTheme="minorHAnsi" w:cstheme="minorHAnsi"/>
                <w:b/>
                <w:color w:val="FF0000"/>
                <w:lang w:eastAsia="en-AU"/>
              </w:rPr>
            </w:pPr>
            <w:r w:rsidRPr="00031441">
              <w:rPr>
                <w:rFonts w:asciiTheme="minorHAnsi" w:eastAsia="Times New Roman" w:hAnsiTheme="minorHAnsi" w:cstheme="minorHAnsi"/>
                <w:b/>
                <w:bCs/>
                <w:lang w:eastAsia="en-GB"/>
              </w:rPr>
              <w:t>Planned experience on guiding behaviour   </w:t>
            </w:r>
          </w:p>
        </w:tc>
      </w:tr>
      <w:tr w:rsidR="00031441" w:rsidRPr="00031441" w14:paraId="7B38B2E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7D126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06E7D96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934BA9C" w14:textId="77777777" w:rsidR="00031441" w:rsidRPr="00031441" w:rsidRDefault="00031441" w:rsidP="00031441">
            <w:pPr>
              <w:spacing w:after="120"/>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Skills not being observed and assessed by your assessor will need to occur when your supervisor is in sight and can verify your demonstration of these skills.</w:t>
            </w:r>
          </w:p>
        </w:tc>
      </w:tr>
      <w:tr w:rsidR="00031441" w:rsidRPr="00031441" w14:paraId="1FDCFBE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78BF905"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14CBAE1E"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BB97508"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This demonstrated skills assessment will take place during your scheduled work placement in the education and care setting.</w:t>
            </w:r>
          </w:p>
        </w:tc>
      </w:tr>
      <w:tr w:rsidR="00031441" w:rsidRPr="00031441" w14:paraId="04A36B7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4E3724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 xml:space="preserve">What resources and equipment do I need? </w:t>
            </w:r>
          </w:p>
        </w:tc>
      </w:tr>
      <w:tr w:rsidR="00031441" w:rsidRPr="00031441" w14:paraId="6A84958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0C5EF9D2"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Access to children </w:t>
            </w:r>
          </w:p>
          <w:p w14:paraId="32A2A03E"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Resources and equipment to set up activities.</w:t>
            </w:r>
          </w:p>
          <w:p w14:paraId="23EA31C8" w14:textId="77777777" w:rsidR="00031441" w:rsidRPr="00031441" w:rsidRDefault="00031441" w:rsidP="00F8080B">
            <w:pPr>
              <w:numPr>
                <w:ilvl w:val="0"/>
                <w:numId w:val="71"/>
              </w:numPr>
              <w:tabs>
                <w:tab w:val="left" w:pos="284"/>
              </w:tabs>
              <w:rPr>
                <w:rFonts w:asciiTheme="minorHAnsi" w:eastAsia="Times New Roman" w:hAnsiTheme="minorHAnsi" w:cstheme="minorHAnsi"/>
                <w:color w:val="FF0000"/>
                <w:lang w:eastAsia="en-GB"/>
              </w:rPr>
            </w:pPr>
            <w:r w:rsidRPr="00031441">
              <w:rPr>
                <w:rFonts w:asciiTheme="minorHAnsi" w:eastAsia="Times New Roman" w:hAnsiTheme="minorHAnsi" w:cstheme="minorHAnsi"/>
                <w:lang w:eastAsia="en-GB"/>
              </w:rPr>
              <w:t xml:space="preserve">Indoor and outdoor play spaces </w:t>
            </w:r>
          </w:p>
        </w:tc>
      </w:tr>
      <w:tr w:rsidR="00031441" w:rsidRPr="00031441" w14:paraId="11E287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7B694E01"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7390F71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A66E61D" w14:textId="77777777" w:rsidR="00031441" w:rsidRPr="00031441" w:rsidRDefault="00031441" w:rsidP="00031441">
            <w:pPr>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This skills demonstration assessment will require the student to engage directly with children, in a regulated Education and Care environment.</w:t>
            </w:r>
          </w:p>
          <w:p w14:paraId="1896BA4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will need to </w:t>
            </w:r>
            <w:r w:rsidRPr="00031441">
              <w:rPr>
                <w:rFonts w:asciiTheme="minorHAnsi" w:eastAsia="Times New Roman" w:hAnsiTheme="minorHAnsi" w:cstheme="minorHAnsi"/>
                <w:b/>
                <w:lang w:eastAsia="en-GB"/>
              </w:rPr>
              <w:t>consider the time frame</w:t>
            </w:r>
            <w:r w:rsidRPr="00031441">
              <w:rPr>
                <w:rFonts w:asciiTheme="minorHAnsi" w:eastAsia="Times New Roman" w:hAnsiTheme="minorHAnsi" w:cstheme="minorHAnsi"/>
                <w:lang w:eastAsia="en-GB"/>
              </w:rPr>
              <w:t xml:space="preserve"> in which to demonstrate these skills so your workplace supervisor or delegated can ensure verification of your skills.</w:t>
            </w:r>
          </w:p>
          <w:p w14:paraId="69761F0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should refer to the list of criteria provided in the Demonstration below to understand what skills you are required to demonstrate. The report outlines the Performance Criteria, Performance Evidence and Assessment Conditions you will be assessed on. </w:t>
            </w:r>
          </w:p>
        </w:tc>
      </w:tr>
    </w:tbl>
    <w:p w14:paraId="1B649D0E" w14:textId="77777777" w:rsidR="00031441" w:rsidRPr="00031441" w:rsidRDefault="00031441" w:rsidP="00031441">
      <w:pPr>
        <w:spacing w:after="0" w:line="240" w:lineRule="auto"/>
        <w:rPr>
          <w:rFonts w:ascii="Segoe UI" w:eastAsia="Times New Roman" w:hAnsi="Segoe UI" w:cs="Segoe UI"/>
          <w:sz w:val="18"/>
          <w:szCs w:val="18"/>
          <w:lang w:eastAsia="en-GB"/>
        </w:rPr>
      </w:pPr>
    </w:p>
    <w:p w14:paraId="7DE9D841"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0F1A4255" w14:textId="77777777" w:rsidR="00031441" w:rsidRPr="00031441" w:rsidRDefault="00031441" w:rsidP="00031441">
      <w:pPr>
        <w:spacing w:after="0" w:line="240" w:lineRule="auto"/>
        <w:rPr>
          <w:rFonts w:ascii="Segoe UI" w:eastAsia="Times New Roman" w:hAnsi="Segoe UI" w:cs="Segoe UI"/>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4653B67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7D6F6F26" w14:textId="77777777" w:rsidR="00031441" w:rsidRPr="00031441" w:rsidRDefault="00031441" w:rsidP="00031441">
            <w:pPr>
              <w:rPr>
                <w:rFonts w:asciiTheme="minorHAnsi" w:eastAsia="Times New Roman" w:hAnsiTheme="minorHAnsi" w:cstheme="minorHAnsi"/>
                <w:b/>
                <w:sz w:val="28"/>
                <w:szCs w:val="22"/>
                <w:lang w:val="en-US" w:eastAsia="en-GB"/>
              </w:rPr>
            </w:pPr>
          </w:p>
          <w:p w14:paraId="3707EE74" w14:textId="77777777" w:rsidR="00031441" w:rsidRPr="00D43256" w:rsidRDefault="00031441" w:rsidP="00D43256">
            <w:pPr>
              <w:pStyle w:val="Body"/>
              <w:rPr>
                <w:b/>
                <w:bCs/>
                <w:lang w:val="en-US"/>
              </w:rPr>
            </w:pPr>
            <w:bookmarkStart w:id="76" w:name="_Toc46086210"/>
            <w:bookmarkStart w:id="77" w:name="_Toc46473924"/>
            <w:r w:rsidRPr="00D43256">
              <w:rPr>
                <w:b/>
                <w:bCs/>
                <w:sz w:val="28"/>
                <w:szCs w:val="28"/>
                <w:lang w:val="en-US"/>
              </w:rPr>
              <w:t xml:space="preserve">Demonstration 1 Planned experience on guiding </w:t>
            </w:r>
            <w:proofErr w:type="spellStart"/>
            <w:r w:rsidRPr="00D43256">
              <w:rPr>
                <w:b/>
                <w:bCs/>
                <w:sz w:val="28"/>
                <w:szCs w:val="28"/>
                <w:lang w:val="en-US"/>
              </w:rPr>
              <w:t>behaviour</w:t>
            </w:r>
            <w:bookmarkEnd w:id="76"/>
            <w:bookmarkEnd w:id="77"/>
            <w:proofErr w:type="spellEnd"/>
            <w:r w:rsidRPr="00D43256">
              <w:rPr>
                <w:b/>
                <w:bCs/>
                <w:sz w:val="28"/>
                <w:szCs w:val="28"/>
                <w:lang w:val="en-US"/>
              </w:rPr>
              <w:t xml:space="preserve">  </w:t>
            </w:r>
          </w:p>
        </w:tc>
      </w:tr>
      <w:tr w:rsidR="00031441" w:rsidRPr="00031441" w14:paraId="2697ADA8"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48C3419"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Instructions: </w:t>
            </w:r>
          </w:p>
          <w:p w14:paraId="61B76B63"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 xml:space="preserve">This may be observed at any time of day </w:t>
            </w:r>
            <w:proofErr w:type="gramStart"/>
            <w:r w:rsidRPr="00031441">
              <w:rPr>
                <w:rFonts w:asciiTheme="minorHAnsi" w:eastAsia="Times New Roman" w:hAnsiTheme="minorHAnsi" w:cstheme="minorHAnsi"/>
                <w:bCs/>
                <w:lang w:eastAsia="en-AU"/>
              </w:rPr>
              <w:t>e.g.</w:t>
            </w:r>
            <w:proofErr w:type="gramEnd"/>
            <w:r w:rsidRPr="00031441">
              <w:rPr>
                <w:rFonts w:asciiTheme="minorHAnsi" w:eastAsia="Times New Roman" w:hAnsiTheme="minorHAnsi" w:cstheme="minorHAnsi"/>
                <w:bCs/>
                <w:lang w:eastAsia="en-AU"/>
              </w:rPr>
              <w:t xml:space="preserve"> during morning or afternoon activity time. </w:t>
            </w:r>
          </w:p>
          <w:p w14:paraId="549F99AB" w14:textId="1492001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are required to implement one of the plans you developed for </w:t>
            </w:r>
            <w:r w:rsidRPr="00031441">
              <w:rPr>
                <w:rFonts w:asciiTheme="minorHAnsi" w:eastAsia="Times New Roman" w:hAnsiTheme="minorHAnsi" w:cstheme="minorHAnsi"/>
                <w:i/>
                <w:u w:val="single"/>
                <w:lang w:eastAsia="en-AU"/>
              </w:rPr>
              <w:t xml:space="preserve">Part 6 Develop </w:t>
            </w:r>
            <w:r w:rsidR="003D2ED8" w:rsidRPr="00031441">
              <w:rPr>
                <w:rFonts w:asciiTheme="minorHAnsi" w:eastAsia="Times New Roman" w:hAnsiTheme="minorHAnsi" w:cstheme="minorHAnsi"/>
                <w:i/>
                <w:u w:val="single"/>
                <w:lang w:eastAsia="en-AU"/>
              </w:rPr>
              <w:t>an individual</w:t>
            </w:r>
            <w:r w:rsidRPr="00031441">
              <w:rPr>
                <w:rFonts w:asciiTheme="minorHAnsi" w:eastAsia="Times New Roman" w:hAnsiTheme="minorHAnsi" w:cstheme="minorHAnsi"/>
                <w:i/>
                <w:u w:val="single"/>
                <w:lang w:eastAsia="en-AU"/>
              </w:rPr>
              <w:t xml:space="preserve"> plan for support and inclusion</w:t>
            </w:r>
            <w:r w:rsidRPr="00031441">
              <w:rPr>
                <w:rFonts w:asciiTheme="minorHAnsi" w:eastAsia="Times New Roman" w:hAnsiTheme="minorHAnsi" w:cstheme="minorHAnsi"/>
                <w:lang w:eastAsia="en-AU"/>
              </w:rPr>
              <w:t xml:space="preserve">. You will implement one of your plans with your TAFE NSW assessor, and the others under the supervision of your workplace supervisor: </w:t>
            </w:r>
          </w:p>
          <w:p w14:paraId="09D713C2" w14:textId="77777777" w:rsidR="00031441" w:rsidRPr="00031441" w:rsidRDefault="00031441" w:rsidP="00F8080B">
            <w:pPr>
              <w:numPr>
                <w:ilvl w:val="0"/>
                <w:numId w:val="69"/>
              </w:numPr>
              <w:contextualSpacing/>
              <w:jc w:val="both"/>
              <w:rPr>
                <w:rFonts w:asciiTheme="minorHAnsi" w:eastAsia="Times New Roman" w:hAnsiTheme="minorHAnsi" w:cstheme="minorHAnsi"/>
                <w:sz w:val="22"/>
                <w:lang w:eastAsia="en-AU"/>
              </w:rPr>
            </w:pPr>
            <w:r w:rsidRPr="00031441">
              <w:rPr>
                <w:rFonts w:asciiTheme="minorHAnsi" w:eastAsia="Times New Roman" w:hAnsiTheme="minorHAnsi" w:cstheme="minorHAnsi"/>
                <w:b/>
                <w:bCs/>
                <w:lang w:eastAsia="en-GB"/>
              </w:rPr>
              <w:t>Planned experience on guiding behaviour   </w:t>
            </w:r>
            <w:r w:rsidRPr="00031441">
              <w:rPr>
                <w:rFonts w:asciiTheme="minorHAnsi" w:eastAsia="Times New Roman" w:hAnsiTheme="minorHAnsi" w:cstheme="minorHAnsi"/>
                <w:sz w:val="22"/>
                <w:lang w:eastAsia="en-AU"/>
              </w:rPr>
              <w:t xml:space="preserve"> </w:t>
            </w:r>
          </w:p>
          <w:p w14:paraId="1B1DBCC4"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lang w:eastAsia="en-AU"/>
              </w:rPr>
              <w:t xml:space="preserve">During the implementation, you will actively participate in the experience and engage the children, showing your ability to positive interact and guide behaviour. </w:t>
            </w:r>
          </w:p>
          <w:p w14:paraId="5EDF6306" w14:textId="7777777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bCs/>
                <w:lang w:eastAsia="en-AU"/>
              </w:rPr>
              <w:t>Once implemented, you can go back to your planned experience template</w:t>
            </w:r>
            <w:r w:rsidRPr="00031441">
              <w:rPr>
                <w:rFonts w:asciiTheme="minorHAnsi" w:eastAsia="Times New Roman" w:hAnsiTheme="minorHAnsi" w:cstheme="minorHAnsi"/>
                <w:lang w:eastAsia="en-AU"/>
              </w:rPr>
              <w:t xml:space="preserve"> and complete the reflection and evaluation of the experience. </w:t>
            </w:r>
          </w:p>
          <w:p w14:paraId="3AE6C362" w14:textId="77777777" w:rsidR="00031441" w:rsidRPr="00031441" w:rsidRDefault="00031441" w:rsidP="00031441">
            <w:pPr>
              <w:jc w:val="both"/>
              <w:rPr>
                <w:rFonts w:asciiTheme="minorHAnsi" w:eastAsia="Times New Roman" w:hAnsiTheme="minorHAnsi" w:cstheme="minorHAnsi"/>
                <w:lang w:eastAsia="en-AU"/>
              </w:rPr>
            </w:pPr>
          </w:p>
          <w:p w14:paraId="41E25726"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You TAFE assessor will observe your skills to </w:t>
            </w:r>
            <w:r w:rsidRPr="00031441">
              <w:rPr>
                <w:rFonts w:asciiTheme="minorHAnsi" w:eastAsia="Times New Roman" w:hAnsiTheme="minorHAnsi" w:cstheme="minorHAnsi"/>
                <w:b/>
                <w:i/>
                <w:u w:val="single"/>
                <w:lang w:eastAsia="en-GB"/>
              </w:rPr>
              <w:t>implement one experiences</w:t>
            </w:r>
            <w:r w:rsidRPr="00031441">
              <w:rPr>
                <w:rFonts w:asciiTheme="minorHAnsi" w:eastAsia="Times New Roman" w:hAnsiTheme="minorHAnsi" w:cstheme="minorHAnsi"/>
                <w:b/>
                <w:lang w:eastAsia="en-GB"/>
              </w:rPr>
              <w:t>, as well as verify that you have implemented the other</w:t>
            </w:r>
            <w:r w:rsidRPr="00031441">
              <w:rPr>
                <w:rFonts w:asciiTheme="minorHAnsi" w:eastAsia="Times New Roman" w:hAnsiTheme="minorHAnsi" w:cstheme="minorHAnsi"/>
                <w:b/>
                <w:i/>
                <w:u w:val="single"/>
                <w:lang w:eastAsia="en-GB"/>
              </w:rPr>
              <w:t xml:space="preserve"> two experiences</w:t>
            </w:r>
            <w:r w:rsidRPr="00031441">
              <w:rPr>
                <w:rFonts w:asciiTheme="minorHAnsi" w:eastAsia="Times New Roman" w:hAnsiTheme="minorHAnsi" w:cstheme="minorHAnsi"/>
                <w:b/>
                <w:lang w:eastAsia="en-GB"/>
              </w:rPr>
              <w:t xml:space="preserve"> on other</w:t>
            </w:r>
            <w:r w:rsidRPr="00031441">
              <w:rPr>
                <w:rFonts w:asciiTheme="minorHAnsi" w:eastAsia="Times New Roman" w:hAnsiTheme="minorHAnsi" w:cstheme="minorHAnsi"/>
                <w:b/>
                <w:i/>
                <w:lang w:eastAsia="en-GB"/>
              </w:rPr>
              <w:t xml:space="preserve"> </w:t>
            </w:r>
            <w:r w:rsidRPr="00031441">
              <w:rPr>
                <w:rFonts w:asciiTheme="minorHAnsi" w:eastAsia="Times New Roman" w:hAnsiTheme="minorHAnsi" w:cstheme="minorHAnsi"/>
                <w:b/>
                <w:lang w:eastAsia="en-GB"/>
              </w:rPr>
              <w:t xml:space="preserve">occasions.  </w:t>
            </w:r>
          </w:p>
          <w:p w14:paraId="233630C3"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During or directly after the assessor’s observation of your skills, you will be asked some strategic questions to clarify or confirm understanding. </w:t>
            </w:r>
          </w:p>
          <w:p w14:paraId="70F96827" w14:textId="77777777" w:rsidR="00031441" w:rsidRPr="00031441" w:rsidRDefault="00031441" w:rsidP="00031441">
            <w:pPr>
              <w:rPr>
                <w:rFonts w:asciiTheme="minorHAnsi" w:eastAsia="Times New Roman" w:hAnsiTheme="minorHAnsi" w:cstheme="minorHAnsi"/>
                <w:lang w:eastAsia="en-AU"/>
              </w:rPr>
            </w:pPr>
          </w:p>
          <w:p w14:paraId="2B1D8CAA"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How you will be assessed: </w:t>
            </w:r>
          </w:p>
          <w:p w14:paraId="27AA3033" w14:textId="77777777" w:rsidR="00031441" w:rsidRPr="00031441" w:rsidRDefault="00031441" w:rsidP="00031441">
            <w:pPr>
              <w:spacing w:line="276" w:lineRule="auto"/>
              <w:rPr>
                <w:rFonts w:asciiTheme="minorHAnsi" w:eastAsia="Times New Roman" w:hAnsiTheme="minorHAnsi" w:cstheme="minorHAnsi"/>
                <w:b/>
                <w:i/>
                <w:lang w:val="en-US" w:eastAsia="en-AU"/>
              </w:rPr>
            </w:pPr>
            <w:r w:rsidRPr="00031441">
              <w:rPr>
                <w:rFonts w:asciiTheme="minorHAnsi" w:eastAsia="Times New Roman" w:hAnsiTheme="minorHAnsi" w:cstheme="minorHAnsi"/>
                <w:b/>
                <w:i/>
                <w:lang w:val="en-US" w:eastAsia="en-AU"/>
              </w:rPr>
              <w:t xml:space="preserve">During your skill demonstrations, you are required to perform the following: </w:t>
            </w:r>
          </w:p>
          <w:p w14:paraId="4707D13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Clearly communicating expectations with children in an appropriate and positive tone of voice, and in a supportive manner </w:t>
            </w:r>
          </w:p>
          <w:p w14:paraId="11F23022"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Communicating effectively with educators to seek help or to support them to implement positive behaviour guidance </w:t>
            </w:r>
          </w:p>
          <w:p w14:paraId="132D333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Actively engaged with the children in activities and involved them in planning for play and making own choices </w:t>
            </w:r>
          </w:p>
          <w:p w14:paraId="4812748F"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Collaborating and sharing information with educators </w:t>
            </w:r>
          </w:p>
          <w:p w14:paraId="070E78E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Actively made appropriate adjustments/modifications to experiences to include all children </w:t>
            </w:r>
          </w:p>
          <w:p w14:paraId="5140FF6C"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Respond to incidents involving children in a calm manner, ensuring a consistent and clearly communication approach </w:t>
            </w:r>
          </w:p>
          <w:p w14:paraId="4593B35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language of equity, fairness and anti-bias, and support all children regardless of background </w:t>
            </w:r>
          </w:p>
          <w:p w14:paraId="4E53FA0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reinforcement strategies with children and encouraged their efforts to participate </w:t>
            </w:r>
          </w:p>
          <w:p w14:paraId="06ABCE3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Protect children’s rights and always put them first</w:t>
            </w:r>
          </w:p>
          <w:p w14:paraId="0811D3A5"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Celebrate children’s cultures, abilities and strengths and promote an environment where children feel safe and secure to be themselves </w:t>
            </w:r>
          </w:p>
          <w:p w14:paraId="2EF10A0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Purposefully engaged children in conversation and modelled fairness and equity and draw their attention to issues of fairness </w:t>
            </w:r>
          </w:p>
          <w:p w14:paraId="70199084"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Point out and provide opportunities for children to learn about similarities and differences and ways we can all live together </w:t>
            </w:r>
          </w:p>
          <w:p w14:paraId="1FCA1516" w14:textId="77777777" w:rsidR="00031441" w:rsidRPr="00031441" w:rsidRDefault="00031441" w:rsidP="00031441">
            <w:pPr>
              <w:textAlignment w:val="baseline"/>
              <w:rPr>
                <w:rFonts w:asciiTheme="minorHAnsi" w:eastAsia="Times New Roman" w:hAnsiTheme="minorHAnsi" w:cstheme="minorHAnsi"/>
                <w:lang w:eastAsia="en-AU"/>
              </w:rPr>
            </w:pPr>
          </w:p>
        </w:tc>
      </w:tr>
    </w:tbl>
    <w:p w14:paraId="0022D161" w14:textId="77777777" w:rsidR="00F8080B" w:rsidRPr="004D318A"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lastRenderedPageBreak/>
        <w:t>CHCECE025 Sustainability</w:t>
      </w:r>
    </w:p>
    <w:p w14:paraId="52C71BDA" w14:textId="6A529B5C"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p>
    <w:p w14:paraId="3B845B14" w14:textId="2781E547" w:rsidR="00F8080B" w:rsidRPr="004D318A" w:rsidRDefault="00F8080B" w:rsidP="00F8080B">
      <w:pPr>
        <w:keepNext/>
        <w:tabs>
          <w:tab w:val="left" w:pos="284"/>
        </w:tabs>
        <w:spacing w:before="120" w:after="120"/>
        <w:rPr>
          <w:rFonts w:asciiTheme="minorHAnsi" w:hAnsiTheme="minorHAnsi" w:cstheme="minorHAnsi"/>
          <w:color w:val="747679"/>
          <w:sz w:val="16"/>
          <w:szCs w:val="16"/>
        </w:rPr>
      </w:pPr>
      <w:r w:rsidRPr="004D318A">
        <w:rPr>
          <w:rFonts w:asciiTheme="minorHAnsi" w:hAnsiTheme="minorHAnsi" w:cstheme="minorHAnsi"/>
          <w:color w:val="747679"/>
          <w:sz w:val="16"/>
          <w:szCs w:val="16"/>
        </w:rPr>
        <w:t xml:space="preserve">Table </w:t>
      </w:r>
      <w:r w:rsidRPr="004D318A">
        <w:rPr>
          <w:rFonts w:asciiTheme="minorHAnsi" w:hAnsiTheme="minorHAnsi" w:cstheme="minorHAnsi"/>
          <w:noProof/>
          <w:color w:val="747679"/>
          <w:sz w:val="16"/>
          <w:szCs w:val="16"/>
        </w:rPr>
        <w:fldChar w:fldCharType="begin"/>
      </w:r>
      <w:r w:rsidRPr="004D318A">
        <w:rPr>
          <w:rFonts w:asciiTheme="minorHAnsi" w:hAnsiTheme="minorHAnsi" w:cstheme="minorHAnsi"/>
          <w:noProof/>
          <w:color w:val="747679"/>
          <w:sz w:val="16"/>
          <w:szCs w:val="16"/>
        </w:rPr>
        <w:instrText xml:space="preserve"> SEQ Table \* ARABIC </w:instrText>
      </w:r>
      <w:r w:rsidRPr="004D318A">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4</w:t>
      </w:r>
      <w:r w:rsidRPr="004D318A">
        <w:rPr>
          <w:rFonts w:asciiTheme="minorHAnsi" w:hAnsiTheme="minorHAnsi" w:cstheme="minorHAnsi"/>
          <w:noProof/>
          <w:color w:val="747679"/>
          <w:sz w:val="16"/>
          <w:szCs w:val="16"/>
        </w:rPr>
        <w:fldChar w:fldCharType="end"/>
      </w:r>
      <w:r w:rsidRPr="004D318A">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F8080B" w:rsidRPr="004D318A" w14:paraId="7BA9C5D7"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5FA6F12B"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Assessment details</w:t>
            </w:r>
          </w:p>
        </w:tc>
        <w:tc>
          <w:tcPr>
            <w:tcW w:w="3673" w:type="pct"/>
            <w:vAlign w:val="top"/>
          </w:tcPr>
          <w:p w14:paraId="227EF5D6"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Instructions</w:t>
            </w:r>
          </w:p>
        </w:tc>
      </w:tr>
      <w:tr w:rsidR="00F8080B" w:rsidRPr="004D318A" w14:paraId="12769886" w14:textId="77777777" w:rsidTr="00544E40">
        <w:trPr>
          <w:cantSplit w:val="0"/>
        </w:trPr>
        <w:tc>
          <w:tcPr>
            <w:tcW w:w="1327" w:type="pct"/>
            <w:shd w:val="clear" w:color="auto" w:fill="D9D9D9" w:themeFill="background1" w:themeFillShade="D9"/>
            <w:vAlign w:val="top"/>
          </w:tcPr>
          <w:p w14:paraId="3B17C4AA" w14:textId="77777777" w:rsidR="00F8080B" w:rsidRPr="004D318A" w:rsidRDefault="00F8080B" w:rsidP="00544E40">
            <w:pPr>
              <w:tabs>
                <w:tab w:val="left" w:pos="284"/>
              </w:tabs>
              <w:rPr>
                <w:rFonts w:cstheme="minorHAnsi"/>
                <w:b/>
                <w:lang w:eastAsia="en-AU"/>
              </w:rPr>
            </w:pPr>
            <w:r w:rsidRPr="004D318A">
              <w:rPr>
                <w:rFonts w:cstheme="minorHAnsi"/>
                <w:b/>
                <w:lang w:eastAsia="en-AU"/>
              </w:rPr>
              <w:t>Specific assessment conditions</w:t>
            </w:r>
          </w:p>
        </w:tc>
        <w:tc>
          <w:tcPr>
            <w:tcW w:w="3673" w:type="pct"/>
            <w:shd w:val="clear" w:color="auto" w:fill="D9D9D9" w:themeFill="background1" w:themeFillShade="D9"/>
            <w:vAlign w:val="top"/>
          </w:tcPr>
          <w:p w14:paraId="19E07578"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Skills must be demonstrated in a regulated education and care service.</w:t>
            </w:r>
          </w:p>
          <w:p w14:paraId="5307298D"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54D1DF76"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F8080B" w:rsidRPr="004D318A" w14:paraId="25CBF0CF" w14:textId="77777777" w:rsidTr="00544E40">
        <w:trPr>
          <w:cantSplit w:val="0"/>
        </w:trPr>
        <w:tc>
          <w:tcPr>
            <w:tcW w:w="1327" w:type="pct"/>
            <w:shd w:val="clear" w:color="auto" w:fill="D9D9D9" w:themeFill="background1" w:themeFillShade="D9"/>
            <w:vAlign w:val="top"/>
          </w:tcPr>
          <w:p w14:paraId="6AC5FA4F" w14:textId="77777777" w:rsidR="00F8080B" w:rsidRPr="004D318A" w:rsidRDefault="00F8080B" w:rsidP="00544E40">
            <w:pPr>
              <w:tabs>
                <w:tab w:val="left" w:pos="284"/>
              </w:tabs>
              <w:spacing w:line="276" w:lineRule="auto"/>
              <w:rPr>
                <w:rFonts w:cstheme="minorHAnsi"/>
                <w:b/>
                <w:lang w:eastAsia="en-AU"/>
              </w:rPr>
            </w:pPr>
            <w:r w:rsidRPr="004D318A">
              <w:rPr>
                <w:rFonts w:cstheme="minorHAnsi"/>
                <w:b/>
                <w:lang w:eastAsia="en-AU"/>
              </w:rPr>
              <w:t>Assessment overview</w:t>
            </w:r>
          </w:p>
        </w:tc>
        <w:tc>
          <w:tcPr>
            <w:tcW w:w="3673" w:type="pct"/>
            <w:shd w:val="clear" w:color="auto" w:fill="D9D9D9" w:themeFill="background1" w:themeFillShade="D9"/>
            <w:vAlign w:val="top"/>
          </w:tcPr>
          <w:p w14:paraId="48209A4A"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lang w:eastAsia="en-AU"/>
              </w:rPr>
              <w:t xml:space="preserve">The objective of this assessment is to assess your knowledge and performance </w:t>
            </w:r>
            <w:r w:rsidRPr="004D318A">
              <w:rPr>
                <w:i/>
                <w:iCs/>
                <w:sz w:val="20"/>
                <w:szCs w:val="20"/>
                <w:lang w:eastAsia="en-AU"/>
              </w:rPr>
              <w:t>of as would be required for you to</w:t>
            </w:r>
            <w:r w:rsidRPr="004D318A">
              <w:rPr>
                <w:i/>
                <w:iCs/>
                <w:sz w:val="20"/>
                <w:szCs w:val="20"/>
              </w:rPr>
              <w:t xml:space="preserve"> support children to connect with and contribute to their world and embed sustainable practices into service operations.</w:t>
            </w:r>
          </w:p>
        </w:tc>
      </w:tr>
      <w:tr w:rsidR="00F8080B" w:rsidRPr="004D318A" w14:paraId="52CF1755" w14:textId="77777777" w:rsidTr="00544E40">
        <w:trPr>
          <w:cantSplit w:val="0"/>
        </w:trPr>
        <w:tc>
          <w:tcPr>
            <w:tcW w:w="1327" w:type="pct"/>
            <w:shd w:val="clear" w:color="auto" w:fill="D9D9D9" w:themeFill="background1" w:themeFillShade="D9"/>
            <w:vAlign w:val="top"/>
          </w:tcPr>
          <w:p w14:paraId="1BE20C91" w14:textId="77777777" w:rsidR="00F8080B" w:rsidRPr="004D318A" w:rsidRDefault="00F8080B" w:rsidP="00544E40">
            <w:pPr>
              <w:tabs>
                <w:tab w:val="left" w:pos="284"/>
              </w:tabs>
              <w:spacing w:line="276" w:lineRule="auto"/>
              <w:rPr>
                <w:rFonts w:cstheme="minorHAnsi"/>
              </w:rPr>
            </w:pPr>
            <w:r w:rsidRPr="004D318A">
              <w:rPr>
                <w:rFonts w:cstheme="minorHAnsi"/>
                <w:b/>
                <w:lang w:eastAsia="en-AU"/>
              </w:rPr>
              <w:t>The Assessment Event number</w:t>
            </w:r>
          </w:p>
        </w:tc>
        <w:tc>
          <w:tcPr>
            <w:tcW w:w="3673" w:type="pct"/>
            <w:shd w:val="clear" w:color="auto" w:fill="D9D9D9" w:themeFill="background1" w:themeFillShade="D9"/>
            <w:vAlign w:val="top"/>
          </w:tcPr>
          <w:p w14:paraId="4A08E892" w14:textId="77777777" w:rsidR="00F8080B" w:rsidRPr="004D318A" w:rsidRDefault="00F8080B" w:rsidP="00544E40">
            <w:pPr>
              <w:tabs>
                <w:tab w:val="left" w:pos="284"/>
              </w:tabs>
              <w:spacing w:line="276" w:lineRule="auto"/>
              <w:rPr>
                <w:rFonts w:cstheme="minorHAnsi"/>
                <w:i/>
                <w:sz w:val="20"/>
                <w:szCs w:val="20"/>
                <w:highlight w:val="yellow"/>
                <w:lang w:eastAsia="en-AU"/>
              </w:rPr>
            </w:pPr>
            <w:r w:rsidRPr="004D318A">
              <w:rPr>
                <w:rFonts w:cstheme="minorHAnsi"/>
                <w:i/>
                <w:sz w:val="20"/>
                <w:szCs w:val="20"/>
                <w:lang w:eastAsia="en-AU"/>
              </w:rPr>
              <w:t>3 of 3</w:t>
            </w:r>
          </w:p>
        </w:tc>
      </w:tr>
      <w:tr w:rsidR="00F8080B" w:rsidRPr="004D318A" w14:paraId="7BA99ADD" w14:textId="77777777" w:rsidTr="00544E40">
        <w:trPr>
          <w:cantSplit w:val="0"/>
        </w:trPr>
        <w:tc>
          <w:tcPr>
            <w:tcW w:w="1327" w:type="pct"/>
            <w:shd w:val="clear" w:color="auto" w:fill="D9D9D9" w:themeFill="background1" w:themeFillShade="D9"/>
            <w:vAlign w:val="top"/>
          </w:tcPr>
          <w:p w14:paraId="6DBF001A" w14:textId="77777777" w:rsidR="00F8080B" w:rsidRPr="004D318A" w:rsidRDefault="00F8080B" w:rsidP="00544E40">
            <w:pPr>
              <w:tabs>
                <w:tab w:val="left" w:pos="284"/>
              </w:tabs>
              <w:rPr>
                <w:rFonts w:cstheme="minorHAnsi"/>
                <w:b/>
              </w:rPr>
            </w:pPr>
            <w:r w:rsidRPr="004D318A">
              <w:rPr>
                <w:rFonts w:cstheme="minorHAnsi"/>
                <w:b/>
              </w:rPr>
              <w:t>Companion documents</w:t>
            </w:r>
          </w:p>
        </w:tc>
        <w:tc>
          <w:tcPr>
            <w:tcW w:w="3673" w:type="pct"/>
            <w:shd w:val="clear" w:color="auto" w:fill="D9D9D9" w:themeFill="background1" w:themeFillShade="D9"/>
            <w:vAlign w:val="top"/>
          </w:tcPr>
          <w:p w14:paraId="5373D8AF" w14:textId="77777777" w:rsidR="00F8080B" w:rsidRPr="004D318A" w:rsidRDefault="00F8080B" w:rsidP="00544E40">
            <w:pPr>
              <w:tabs>
                <w:tab w:val="left" w:pos="284"/>
              </w:tabs>
              <w:rPr>
                <w:rFonts w:cstheme="minorHAnsi"/>
                <w:i/>
                <w:sz w:val="20"/>
                <w:szCs w:val="20"/>
              </w:rPr>
            </w:pPr>
            <w:r w:rsidRPr="004D318A">
              <w:rPr>
                <w:rFonts w:cstheme="minorHAnsi"/>
                <w:i/>
                <w:sz w:val="20"/>
                <w:szCs w:val="20"/>
              </w:rPr>
              <w:t>Workplace Portfolio</w:t>
            </w:r>
          </w:p>
          <w:p w14:paraId="1E4C9981" w14:textId="77777777" w:rsidR="00F8080B" w:rsidRPr="004D318A" w:rsidRDefault="00F8080B" w:rsidP="00544E40">
            <w:pPr>
              <w:tabs>
                <w:tab w:val="left" w:pos="284"/>
              </w:tabs>
              <w:rPr>
                <w:rFonts w:cstheme="minorHAnsi"/>
                <w:i/>
                <w:sz w:val="20"/>
                <w:szCs w:val="20"/>
                <w:highlight w:val="yellow"/>
              </w:rPr>
            </w:pPr>
            <w:r w:rsidRPr="004D318A">
              <w:rPr>
                <w:rFonts w:cstheme="minorHAnsi"/>
                <w:i/>
                <w:sz w:val="20"/>
                <w:szCs w:val="20"/>
              </w:rPr>
              <w:t>Workplace Log Book</w:t>
            </w:r>
          </w:p>
        </w:tc>
      </w:tr>
      <w:tr w:rsidR="00F8080B" w:rsidRPr="004D318A" w14:paraId="322018B7" w14:textId="77777777" w:rsidTr="00544E40">
        <w:trPr>
          <w:cantSplit w:val="0"/>
        </w:trPr>
        <w:tc>
          <w:tcPr>
            <w:tcW w:w="1327" w:type="pct"/>
            <w:shd w:val="clear" w:color="auto" w:fill="D9D9D9" w:themeFill="background1" w:themeFillShade="D9"/>
            <w:vAlign w:val="top"/>
          </w:tcPr>
          <w:p w14:paraId="34A7088C" w14:textId="77777777" w:rsidR="00F8080B" w:rsidRPr="004D318A" w:rsidRDefault="00F8080B" w:rsidP="00544E40">
            <w:pPr>
              <w:tabs>
                <w:tab w:val="left" w:pos="284"/>
              </w:tabs>
              <w:spacing w:line="276" w:lineRule="auto"/>
              <w:rPr>
                <w:rFonts w:cstheme="minorHAnsi"/>
                <w:b/>
              </w:rPr>
            </w:pPr>
            <w:r w:rsidRPr="004D318A">
              <w:rPr>
                <w:rFonts w:cstheme="minorHAnsi"/>
                <w:b/>
              </w:rPr>
              <w:t>Instructions for this assessment</w:t>
            </w:r>
          </w:p>
        </w:tc>
        <w:tc>
          <w:tcPr>
            <w:tcW w:w="3673" w:type="pct"/>
            <w:shd w:val="clear" w:color="auto" w:fill="D9D9D9" w:themeFill="background1" w:themeFillShade="D9"/>
            <w:vAlign w:val="top"/>
          </w:tcPr>
          <w:p w14:paraId="06FFAADF" w14:textId="77777777" w:rsidR="00F8080B" w:rsidRPr="004D318A" w:rsidRDefault="00F8080B" w:rsidP="00544E40">
            <w:pPr>
              <w:tabs>
                <w:tab w:val="left" w:pos="284"/>
              </w:tabs>
              <w:spacing w:line="276" w:lineRule="auto"/>
              <w:rPr>
                <w:i/>
                <w:iCs/>
                <w:sz w:val="20"/>
                <w:szCs w:val="20"/>
              </w:rPr>
            </w:pPr>
            <w:r w:rsidRPr="004D318A">
              <w:rPr>
                <w:i/>
                <w:iCs/>
                <w:sz w:val="20"/>
                <w:szCs w:val="20"/>
              </w:rPr>
              <w:t>This assessment is in two parts:</w:t>
            </w:r>
          </w:p>
          <w:p w14:paraId="194ACF7B" w14:textId="77777777" w:rsidR="00F8080B" w:rsidRPr="004D318A" w:rsidRDefault="00F8080B" w:rsidP="00544E40">
            <w:pPr>
              <w:spacing w:line="276" w:lineRule="auto"/>
              <w:rPr>
                <w:i/>
                <w:iCs/>
                <w:sz w:val="20"/>
                <w:szCs w:val="20"/>
              </w:rPr>
            </w:pPr>
            <w:r w:rsidRPr="004D318A">
              <w:rPr>
                <w:i/>
                <w:iCs/>
                <w:sz w:val="20"/>
                <w:szCs w:val="20"/>
              </w:rPr>
              <w:t>1. Sustainability audit</w:t>
            </w:r>
          </w:p>
          <w:p w14:paraId="66066A70" w14:textId="77777777" w:rsidR="00F8080B" w:rsidRPr="004D318A" w:rsidRDefault="00F8080B" w:rsidP="00544E40">
            <w:pPr>
              <w:spacing w:line="276" w:lineRule="auto"/>
              <w:rPr>
                <w:i/>
                <w:iCs/>
                <w:sz w:val="20"/>
                <w:szCs w:val="20"/>
              </w:rPr>
            </w:pPr>
            <w:r w:rsidRPr="004D318A">
              <w:rPr>
                <w:i/>
                <w:iCs/>
                <w:sz w:val="20"/>
                <w:szCs w:val="20"/>
              </w:rPr>
              <w:t>2. Design a sustainability project, implement and evaluate a sustainability project</w:t>
            </w:r>
          </w:p>
          <w:p w14:paraId="1F2E32D7" w14:textId="77777777" w:rsidR="00F8080B" w:rsidRPr="004D318A" w:rsidRDefault="00F8080B" w:rsidP="00544E40">
            <w:pPr>
              <w:tabs>
                <w:tab w:val="left" w:pos="284"/>
              </w:tabs>
              <w:spacing w:line="276" w:lineRule="auto"/>
              <w:rPr>
                <w:i/>
                <w:iCs/>
                <w:sz w:val="20"/>
                <w:szCs w:val="20"/>
              </w:rPr>
            </w:pPr>
            <w:r w:rsidRPr="004D318A">
              <w:rPr>
                <w:i/>
                <w:iCs/>
                <w:sz w:val="20"/>
                <w:szCs w:val="20"/>
              </w:rPr>
              <w:t xml:space="preserve">This assessment also includes a Demonstration Report, Workplace supervisor feedback, Workplace Attendance Log, Evidence Guide, and final Assessment Feedback (marking tools). </w:t>
            </w:r>
          </w:p>
          <w:p w14:paraId="4A612803" w14:textId="77777777" w:rsidR="00F8080B" w:rsidRPr="004D318A" w:rsidRDefault="00F8080B" w:rsidP="00544E40">
            <w:pPr>
              <w:tabs>
                <w:tab w:val="left" w:pos="284"/>
              </w:tabs>
              <w:spacing w:line="276" w:lineRule="auto"/>
              <w:rPr>
                <w:i/>
                <w:iCs/>
                <w:sz w:val="20"/>
                <w:szCs w:val="20"/>
              </w:rPr>
            </w:pPr>
            <w:r w:rsidRPr="004D318A">
              <w:rPr>
                <w:i/>
                <w:iCs/>
                <w:sz w:val="20"/>
                <w:szCs w:val="20"/>
              </w:rPr>
              <w:t>Detailed instruction for each assessment part is contained at the beginning of each assessment part and includes:</w:t>
            </w:r>
          </w:p>
          <w:p w14:paraId="0C48E6FD"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Assessment task introduction</w:t>
            </w:r>
          </w:p>
          <w:p w14:paraId="63D240F7"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When the assessment task must take place</w:t>
            </w:r>
          </w:p>
          <w:p w14:paraId="14132165"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Where the assessment task will take place</w:t>
            </w:r>
          </w:p>
          <w:p w14:paraId="3CF4D51E"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Resources and equipment required to complete the assessment task</w:t>
            </w:r>
          </w:p>
          <w:p w14:paraId="17A0A6EF"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Specific assessment conditions (where required)</w:t>
            </w:r>
          </w:p>
          <w:p w14:paraId="0930D9C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rPr>
              <w:t>You must read the entire document before commencing your assessment so you are aware of all requirements</w:t>
            </w:r>
            <w:r w:rsidRPr="004D318A">
              <w:rPr>
                <w:rFonts w:cstheme="minorHAnsi"/>
                <w:i/>
                <w:sz w:val="20"/>
                <w:szCs w:val="20"/>
              </w:rPr>
              <w:t xml:space="preserve">.  </w:t>
            </w:r>
          </w:p>
        </w:tc>
      </w:tr>
      <w:tr w:rsidR="00F8080B" w:rsidRPr="004D318A" w14:paraId="6E923135" w14:textId="77777777" w:rsidTr="00544E40">
        <w:trPr>
          <w:cantSplit w:val="0"/>
        </w:trPr>
        <w:tc>
          <w:tcPr>
            <w:tcW w:w="1327" w:type="pct"/>
            <w:shd w:val="clear" w:color="auto" w:fill="D9D9D9" w:themeFill="background1" w:themeFillShade="D9"/>
            <w:vAlign w:val="top"/>
          </w:tcPr>
          <w:p w14:paraId="1460E166"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 xml:space="preserve">Submission instructions </w:t>
            </w:r>
          </w:p>
        </w:tc>
        <w:tc>
          <w:tcPr>
            <w:tcW w:w="3673" w:type="pct"/>
            <w:shd w:val="clear" w:color="auto" w:fill="D9D9D9" w:themeFill="background1" w:themeFillShade="D9"/>
            <w:vAlign w:val="top"/>
          </w:tcPr>
          <w:p w14:paraId="63B3D361"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 xml:space="preserve">On completion of this assessment, you are required to upload </w:t>
            </w:r>
            <w:r w:rsidRPr="004D318A">
              <w:rPr>
                <w:rFonts w:cstheme="minorHAnsi"/>
                <w:b/>
                <w:i/>
                <w:sz w:val="20"/>
                <w:szCs w:val="20"/>
                <w:lang w:eastAsia="en-AU"/>
              </w:rPr>
              <w:t>your response and any marking tools as they appear in this assessment workbook</w:t>
            </w:r>
            <w:r w:rsidRPr="004D318A">
              <w:rPr>
                <w:rFonts w:cstheme="minorHAnsi"/>
                <w:i/>
                <w:sz w:val="20"/>
                <w:szCs w:val="20"/>
                <w:lang w:eastAsia="en-AU"/>
              </w:rPr>
              <w:t xml:space="preserve"> as per the instructions on your online platform or hand it to your assessor for marking</w:t>
            </w:r>
          </w:p>
          <w:p w14:paraId="04C11B77"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Ensure you have written your name at the bottom of each page of this assessment.</w:t>
            </w:r>
          </w:p>
          <w:p w14:paraId="7F4754EE"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It is important that you keep a copy of all electronic and hardcopy assessments submitted to TAFE and complete the assessment declaration when submitting the assessment.</w:t>
            </w:r>
          </w:p>
        </w:tc>
      </w:tr>
      <w:tr w:rsidR="00F8080B" w:rsidRPr="004D318A" w14:paraId="26471B21" w14:textId="77777777" w:rsidTr="00544E40">
        <w:trPr>
          <w:cantSplit w:val="0"/>
        </w:trPr>
        <w:tc>
          <w:tcPr>
            <w:tcW w:w="1327" w:type="pct"/>
            <w:shd w:val="clear" w:color="auto" w:fill="D9D9D9" w:themeFill="background1" w:themeFillShade="D9"/>
            <w:vAlign w:val="top"/>
          </w:tcPr>
          <w:p w14:paraId="7976BD1B" w14:textId="77777777" w:rsidR="00F8080B" w:rsidRPr="004D318A" w:rsidRDefault="00F8080B" w:rsidP="00544E40">
            <w:pPr>
              <w:tabs>
                <w:tab w:val="left" w:pos="284"/>
              </w:tabs>
              <w:spacing w:line="276" w:lineRule="auto"/>
              <w:rPr>
                <w:rFonts w:cstheme="minorHAnsi"/>
                <w:b/>
              </w:rPr>
            </w:pPr>
            <w:r w:rsidRPr="004D318A">
              <w:rPr>
                <w:rFonts w:cstheme="minorHAnsi"/>
                <w:b/>
              </w:rPr>
              <w:t>Confidentiality Instructions</w:t>
            </w:r>
          </w:p>
        </w:tc>
        <w:tc>
          <w:tcPr>
            <w:tcW w:w="3673" w:type="pct"/>
            <w:shd w:val="clear" w:color="auto" w:fill="D9D9D9" w:themeFill="background1" w:themeFillShade="D9"/>
            <w:vAlign w:val="top"/>
          </w:tcPr>
          <w:p w14:paraId="5B41A294"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an assessment task requires the recording of child observation and/or development of a plan for a child, the child must only be identified by:</w:t>
            </w:r>
          </w:p>
          <w:p w14:paraId="0006E5A8"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Their first name</w:t>
            </w:r>
          </w:p>
          <w:p w14:paraId="23A50200"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Age in years and months – for example 5 years 3 months</w:t>
            </w:r>
          </w:p>
          <w:p w14:paraId="0C4A74AC"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F6AB437"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Prior to undertaking any observation: </w:t>
            </w:r>
          </w:p>
          <w:p w14:paraId="5B9071A1"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 xml:space="preserve">parental/guardian consent must be obtained and a copy included in the submitted assessment; and </w:t>
            </w:r>
          </w:p>
          <w:p w14:paraId="4F640A8C"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Students must also request the child’s permission prior to commencing an observation.</w:t>
            </w:r>
          </w:p>
          <w:p w14:paraId="4BF58DA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Where an assessment requires video recording of adults, each participant must provide </w:t>
            </w:r>
            <w:r w:rsidRPr="004D318A">
              <w:rPr>
                <w:rFonts w:cstheme="minorHAnsi"/>
                <w:b/>
                <w:i/>
                <w:sz w:val="20"/>
                <w:szCs w:val="20"/>
              </w:rPr>
              <w:t>written consent</w:t>
            </w:r>
            <w:r w:rsidRPr="004D318A">
              <w:rPr>
                <w:rFonts w:cstheme="minorHAnsi"/>
                <w:i/>
                <w:sz w:val="20"/>
                <w:szCs w:val="20"/>
              </w:rPr>
              <w:t xml:space="preserve"> and this consent must be included in the student’s assessment submission.</w:t>
            </w:r>
          </w:p>
        </w:tc>
      </w:tr>
      <w:tr w:rsidR="00F8080B" w:rsidRPr="004D318A" w14:paraId="1DAC4618" w14:textId="77777777" w:rsidTr="00544E40">
        <w:trPr>
          <w:cantSplit w:val="0"/>
        </w:trPr>
        <w:tc>
          <w:tcPr>
            <w:tcW w:w="1327" w:type="pct"/>
            <w:shd w:val="clear" w:color="auto" w:fill="D9D9D9" w:themeFill="background1" w:themeFillShade="D9"/>
            <w:vAlign w:val="top"/>
          </w:tcPr>
          <w:p w14:paraId="10E878F7"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do to achieve a satisfactory result?</w:t>
            </w:r>
          </w:p>
        </w:tc>
        <w:tc>
          <w:tcPr>
            <w:tcW w:w="3673" w:type="pct"/>
            <w:shd w:val="clear" w:color="auto" w:fill="D9D9D9" w:themeFill="background1" w:themeFillShade="D9"/>
            <w:vAlign w:val="top"/>
          </w:tcPr>
          <w:p w14:paraId="41754325"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To achieve a satisfactory result for this assessment you must complete each part of your assessment to a satisfactory standard.</w:t>
            </w:r>
          </w:p>
          <w:p w14:paraId="4A9DAABF"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rPr>
              <w:t xml:space="preserve">You must ensure your assessment responses are written in your own words (unless otherwise specified), include </w:t>
            </w:r>
            <w:hyperlink r:id="rId49" w:history="1">
              <w:r w:rsidRPr="004D318A">
                <w:rPr>
                  <w:rFonts w:cstheme="minorHAnsi"/>
                  <w:i/>
                  <w:sz w:val="20"/>
                  <w:szCs w:val="20"/>
                  <w:u w:val="single"/>
                </w:rPr>
                <w:t>APA</w:t>
              </w:r>
            </w:hyperlink>
            <w:r w:rsidRPr="004D318A">
              <w:rPr>
                <w:rFonts w:cstheme="minorHAnsi"/>
                <w:i/>
                <w:sz w:val="20"/>
                <w:szCs w:val="20"/>
              </w:rPr>
              <w:t xml:space="preserve"> references where required and adhere to the word count requirements where specified.</w:t>
            </w:r>
          </w:p>
        </w:tc>
      </w:tr>
      <w:tr w:rsidR="00F8080B" w:rsidRPr="004D318A" w14:paraId="5FD72148" w14:textId="77777777" w:rsidTr="00544E40">
        <w:trPr>
          <w:cantSplit w:val="0"/>
        </w:trPr>
        <w:tc>
          <w:tcPr>
            <w:tcW w:w="1327" w:type="pct"/>
            <w:shd w:val="clear" w:color="auto" w:fill="D9D9D9" w:themeFill="background1" w:themeFillShade="D9"/>
            <w:vAlign w:val="top"/>
          </w:tcPr>
          <w:p w14:paraId="7509BEFD"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provide?</w:t>
            </w:r>
          </w:p>
        </w:tc>
        <w:tc>
          <w:tcPr>
            <w:tcW w:w="3673" w:type="pct"/>
            <w:shd w:val="clear" w:color="auto" w:fill="D9D9D9" w:themeFill="background1" w:themeFillShade="D9"/>
            <w:vAlign w:val="top"/>
          </w:tcPr>
          <w:p w14:paraId="11F0D99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Pens to complete documentation. You will need to self-source observational tools and planning templates or use the service formats.</w:t>
            </w:r>
          </w:p>
        </w:tc>
      </w:tr>
      <w:tr w:rsidR="00F8080B" w:rsidRPr="004D318A" w14:paraId="3C3F67B6" w14:textId="77777777" w:rsidTr="00544E40">
        <w:trPr>
          <w:cantSplit w:val="0"/>
        </w:trPr>
        <w:tc>
          <w:tcPr>
            <w:tcW w:w="1327" w:type="pct"/>
            <w:shd w:val="clear" w:color="auto" w:fill="D9D9D9" w:themeFill="background1" w:themeFillShade="D9"/>
            <w:vAlign w:val="top"/>
          </w:tcPr>
          <w:p w14:paraId="5B24BB4B" w14:textId="77777777" w:rsidR="00F8080B" w:rsidRPr="004D318A" w:rsidRDefault="00F8080B" w:rsidP="00544E40">
            <w:pPr>
              <w:tabs>
                <w:tab w:val="left" w:pos="284"/>
              </w:tabs>
              <w:spacing w:line="276" w:lineRule="auto"/>
              <w:rPr>
                <w:rFonts w:cstheme="minorHAnsi"/>
                <w:b/>
              </w:rPr>
            </w:pPr>
            <w:r w:rsidRPr="004D318A">
              <w:rPr>
                <w:rFonts w:cstheme="minorHAnsi"/>
                <w:b/>
              </w:rPr>
              <w:t>What the assessor will provide?</w:t>
            </w:r>
          </w:p>
        </w:tc>
        <w:tc>
          <w:tcPr>
            <w:tcW w:w="3673" w:type="pct"/>
            <w:shd w:val="clear" w:color="auto" w:fill="D9D9D9" w:themeFill="background1" w:themeFillShade="D9"/>
            <w:vAlign w:val="top"/>
          </w:tcPr>
          <w:p w14:paraId="2B321AEB"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Nil</w:t>
            </w:r>
          </w:p>
        </w:tc>
      </w:tr>
      <w:tr w:rsidR="00F8080B" w:rsidRPr="004D318A" w14:paraId="629E2B55" w14:textId="77777777" w:rsidTr="00544E40">
        <w:trPr>
          <w:cantSplit w:val="0"/>
        </w:trPr>
        <w:tc>
          <w:tcPr>
            <w:tcW w:w="1327" w:type="pct"/>
            <w:shd w:val="clear" w:color="auto" w:fill="D9D9D9" w:themeFill="background1" w:themeFillShade="D9"/>
            <w:vAlign w:val="top"/>
          </w:tcPr>
          <w:p w14:paraId="677A8FC0" w14:textId="77777777" w:rsidR="00F8080B" w:rsidRPr="004D318A" w:rsidRDefault="00F8080B" w:rsidP="00544E40">
            <w:pPr>
              <w:tabs>
                <w:tab w:val="left" w:pos="284"/>
              </w:tabs>
              <w:spacing w:line="276" w:lineRule="auto"/>
              <w:rPr>
                <w:rFonts w:cstheme="minorHAnsi"/>
                <w:b/>
              </w:rPr>
            </w:pPr>
            <w:r w:rsidRPr="004D318A">
              <w:rPr>
                <w:rFonts w:cstheme="minorHAnsi"/>
                <w:b/>
              </w:rPr>
              <w:t>Due date and time allowed</w:t>
            </w:r>
          </w:p>
        </w:tc>
        <w:tc>
          <w:tcPr>
            <w:tcW w:w="3673" w:type="pct"/>
            <w:shd w:val="clear" w:color="auto" w:fill="D9D9D9" w:themeFill="background1" w:themeFillShade="D9"/>
            <w:vAlign w:val="top"/>
          </w:tcPr>
          <w:p w14:paraId="63E9A266"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Due Date</w:t>
            </w:r>
            <w:r w:rsidRPr="004D318A">
              <w:rPr>
                <w:rFonts w:cstheme="minorHAnsi"/>
                <w:i/>
                <w:sz w:val="20"/>
                <w:szCs w:val="20"/>
              </w:rPr>
              <w:t xml:space="preserve">: </w:t>
            </w:r>
          </w:p>
          <w:p w14:paraId="1508013E"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The time allowed</w:t>
            </w:r>
            <w:r w:rsidRPr="004D318A">
              <w:rPr>
                <w:rFonts w:cstheme="minorHAnsi"/>
                <w:i/>
                <w:sz w:val="20"/>
                <w:szCs w:val="20"/>
              </w:rPr>
              <w:t>: To be completed during the work placement.</w:t>
            </w:r>
          </w:p>
          <w:p w14:paraId="6F24675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lang w:eastAsia="en-AU"/>
              </w:rPr>
              <w:lastRenderedPageBreak/>
              <w:t>Venue</w:t>
            </w:r>
            <w:r w:rsidRPr="004D318A">
              <w:rPr>
                <w:rFonts w:cstheme="minorHAnsi"/>
                <w:i/>
                <w:sz w:val="20"/>
                <w:szCs w:val="20"/>
                <w:lang w:eastAsia="en-AU"/>
              </w:rPr>
              <w:t xml:space="preserve">:  Parts of this assessment will need to be completed during attendance at a regulated education and care service however written tasks </w:t>
            </w:r>
            <w:r w:rsidRPr="004D318A">
              <w:rPr>
                <w:rFonts w:cstheme="minorHAnsi"/>
                <w:i/>
                <w:sz w:val="20"/>
                <w:szCs w:val="20"/>
              </w:rPr>
              <w:t>may be completed outside of the service</w:t>
            </w:r>
            <w:r w:rsidRPr="004D318A">
              <w:rPr>
                <w:rFonts w:cstheme="minorHAnsi"/>
                <w:i/>
                <w:sz w:val="20"/>
                <w:szCs w:val="20"/>
                <w:lang w:eastAsia="en-AU"/>
              </w:rPr>
              <w:t xml:space="preserve"> in the classroom, home or online environment.</w:t>
            </w:r>
          </w:p>
        </w:tc>
      </w:tr>
      <w:tr w:rsidR="00F8080B" w:rsidRPr="004D318A" w14:paraId="32509C1A" w14:textId="77777777" w:rsidTr="00544E40">
        <w:trPr>
          <w:cantSplit w:val="0"/>
        </w:trPr>
        <w:tc>
          <w:tcPr>
            <w:tcW w:w="1327" w:type="pct"/>
            <w:shd w:val="clear" w:color="auto" w:fill="D9D9D9" w:themeFill="background1" w:themeFillShade="D9"/>
            <w:vAlign w:val="top"/>
          </w:tcPr>
          <w:p w14:paraId="68F13FE8"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Assessment feedback, review or appeals</w:t>
            </w:r>
          </w:p>
        </w:tc>
        <w:tc>
          <w:tcPr>
            <w:tcW w:w="3673" w:type="pct"/>
            <w:shd w:val="clear" w:color="auto" w:fill="D9D9D9" w:themeFill="background1" w:themeFillShade="D9"/>
            <w:vAlign w:val="top"/>
          </w:tcPr>
          <w:p w14:paraId="0A2D93EE" w14:textId="77777777" w:rsidR="00F8080B" w:rsidRPr="004D318A" w:rsidRDefault="00F8080B" w:rsidP="00544E40">
            <w:pPr>
              <w:tabs>
                <w:tab w:val="left" w:pos="284"/>
              </w:tabs>
              <w:spacing w:line="276" w:lineRule="auto"/>
              <w:rPr>
                <w:rFonts w:cstheme="minorHAnsi"/>
                <w:sz w:val="20"/>
                <w:szCs w:val="20"/>
              </w:rPr>
            </w:pPr>
            <w:r w:rsidRPr="004D318A">
              <w:rPr>
                <w:rFonts w:cstheme="minorHAnsi"/>
                <w:i/>
                <w:sz w:val="20"/>
                <w:szCs w:val="20"/>
              </w:rPr>
              <w:t xml:space="preserve">In accordance with the TAFE NSW policy </w:t>
            </w:r>
            <w:r w:rsidRPr="004D318A">
              <w:rPr>
                <w:rFonts w:cstheme="minorHAnsi"/>
                <w:i/>
                <w:iCs/>
                <w:sz w:val="20"/>
                <w:szCs w:val="20"/>
              </w:rPr>
              <w:t xml:space="preserve">Manage Assessment Appeals, </w:t>
            </w:r>
            <w:r w:rsidRPr="004D318A">
              <w:rPr>
                <w:rFonts w:cstheme="minorHAnsi"/>
                <w:i/>
                <w:sz w:val="20"/>
                <w:szCs w:val="20"/>
              </w:rPr>
              <w:t xml:space="preserve">all students have the right to appeal an assessment decision in relation to how the assessment was conducted and the outcome of the assessment. Appeals must be lodged within </w:t>
            </w:r>
            <w:r w:rsidRPr="004D318A">
              <w:rPr>
                <w:rFonts w:cstheme="minorHAnsi"/>
                <w:b/>
                <w:bCs/>
                <w:i/>
                <w:sz w:val="20"/>
                <w:szCs w:val="20"/>
              </w:rPr>
              <w:t>14 working days</w:t>
            </w:r>
            <w:r w:rsidRPr="004D318A">
              <w:rPr>
                <w:rFonts w:cstheme="minorHAnsi"/>
                <w:i/>
                <w:sz w:val="20"/>
                <w:szCs w:val="20"/>
              </w:rPr>
              <w:t xml:space="preserve"> of the formal notification of the result of the</w:t>
            </w:r>
            <w:r w:rsidRPr="004D318A">
              <w:rPr>
                <w:rFonts w:cstheme="minorHAnsi"/>
                <w:sz w:val="20"/>
                <w:szCs w:val="20"/>
              </w:rPr>
              <w:t xml:space="preserve"> </w:t>
            </w:r>
            <w:r w:rsidRPr="004D318A">
              <w:rPr>
                <w:rFonts w:cstheme="minorHAnsi"/>
                <w:i/>
                <w:sz w:val="20"/>
                <w:szCs w:val="20"/>
              </w:rPr>
              <w:t>assessment.</w:t>
            </w:r>
            <w:r w:rsidRPr="004D318A">
              <w:rPr>
                <w:rFonts w:cstheme="minorHAnsi"/>
                <w:sz w:val="20"/>
                <w:szCs w:val="20"/>
              </w:rPr>
              <w:t xml:space="preserve"> </w:t>
            </w:r>
          </w:p>
          <w:p w14:paraId="1190D37A"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C0DA3C4" w14:textId="77777777" w:rsidR="00F8080B" w:rsidRPr="004D318A" w:rsidRDefault="00F8080B" w:rsidP="00544E40">
            <w:pPr>
              <w:tabs>
                <w:tab w:val="left" w:pos="284"/>
              </w:tabs>
              <w:spacing w:line="276" w:lineRule="auto"/>
              <w:rPr>
                <w:rFonts w:cstheme="minorHAnsi"/>
                <w:sz w:val="20"/>
                <w:szCs w:val="20"/>
                <w:lang w:eastAsia="en-AU"/>
              </w:rPr>
            </w:pPr>
            <w:r w:rsidRPr="004D318A">
              <w:rPr>
                <w:rFonts w:cstheme="minorHAnsi"/>
                <w:i/>
                <w:sz w:val="20"/>
                <w:szCs w:val="20"/>
                <w:lang w:eastAsia="en-AU"/>
              </w:rPr>
              <w:t>Contact your Head Teacher for the assessment appeals procedures at your college/campus.</w:t>
            </w:r>
          </w:p>
        </w:tc>
      </w:tr>
    </w:tbl>
    <w:p w14:paraId="59815BB3"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headerReference w:type="even" r:id="rId50"/>
          <w:headerReference w:type="default" r:id="rId51"/>
          <w:footerReference w:type="even" r:id="rId52"/>
          <w:headerReference w:type="first" r:id="rId53"/>
          <w:footerReference w:type="first" r:id="rId54"/>
          <w:pgSz w:w="11906" w:h="16838"/>
          <w:pgMar w:top="1440" w:right="1440" w:bottom="1440" w:left="1440" w:header="567" w:footer="454" w:gutter="0"/>
          <w:cols w:space="4253"/>
          <w:docGrid w:linePitch="360"/>
        </w:sectPr>
      </w:pPr>
    </w:p>
    <w:p w14:paraId="52A7BC17"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78" w:name="_Toc45880196"/>
      <w:bookmarkStart w:id="79" w:name="_Toc51072046"/>
      <w:r w:rsidRPr="004D318A">
        <w:rPr>
          <w:rFonts w:eastAsia="Times New Roman" w:cstheme="minorHAnsi"/>
          <w:b/>
          <w:noProof/>
          <w:color w:val="2D739F"/>
          <w:kern w:val="22"/>
          <w:sz w:val="32"/>
          <w:szCs w:val="32"/>
          <w:lang w:eastAsia="en-AU"/>
        </w:rPr>
        <w:lastRenderedPageBreak/>
        <w:t>Part 1 Sustainability Audit</w:t>
      </w:r>
      <w:bookmarkEnd w:id="78"/>
      <w:bookmarkEnd w:id="79"/>
    </w:p>
    <w:tbl>
      <w:tblPr>
        <w:tblStyle w:val="TableGridLight"/>
        <w:tblW w:w="0" w:type="auto"/>
        <w:tblLook w:val="04A0" w:firstRow="1" w:lastRow="0" w:firstColumn="1" w:lastColumn="0" w:noHBand="0" w:noVBand="1"/>
      </w:tblPr>
      <w:tblGrid>
        <w:gridCol w:w="6870"/>
        <w:gridCol w:w="2146"/>
      </w:tblGrid>
      <w:tr w:rsidR="00F8080B" w:rsidRPr="004D318A" w14:paraId="4818478B"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7E7A4F0"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5CAF31D9" w14:textId="77777777" w:rsidR="00F8080B" w:rsidRPr="004D318A" w:rsidRDefault="00F8080B" w:rsidP="00544E40">
            <w:pPr>
              <w:spacing w:after="120"/>
              <w:rPr>
                <w:b/>
                <w:szCs w:val="22"/>
              </w:rPr>
            </w:pPr>
            <w:r w:rsidRPr="004D318A">
              <w:rPr>
                <w:b/>
                <w:szCs w:val="22"/>
              </w:rPr>
              <w:t>(Part 1)</w:t>
            </w:r>
          </w:p>
        </w:tc>
      </w:tr>
      <w:tr w:rsidR="00F8080B" w:rsidRPr="004D318A" w14:paraId="78B2B23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67D870C"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42DB1F6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A6D0163" w14:textId="77777777" w:rsidR="00F8080B" w:rsidRPr="004D318A" w:rsidRDefault="00F8080B" w:rsidP="00544E40">
            <w:pPr>
              <w:spacing w:after="120"/>
              <w:rPr>
                <w:i/>
                <w:iCs/>
                <w:sz w:val="22"/>
                <w:szCs w:val="22"/>
                <w:lang w:eastAsia="en-AU"/>
              </w:rPr>
            </w:pPr>
            <w:r w:rsidRPr="004D318A">
              <w:rPr>
                <w:i/>
                <w:iCs/>
                <w:sz w:val="22"/>
                <w:szCs w:val="22"/>
                <w:lang w:eastAsia="en-AU"/>
              </w:rPr>
              <w:t>Complete a sustainability audit on your work placement service</w:t>
            </w:r>
          </w:p>
        </w:tc>
      </w:tr>
      <w:tr w:rsidR="00F8080B" w:rsidRPr="004D318A" w14:paraId="7431255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B4FEC82"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1733586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C7387F4" w14:textId="77777777" w:rsidR="00F8080B" w:rsidRPr="004D318A" w:rsidRDefault="00F8080B" w:rsidP="00544E40">
            <w:pPr>
              <w:spacing w:after="120"/>
              <w:rPr>
                <w:i/>
                <w:iCs/>
                <w:sz w:val="22"/>
                <w:szCs w:val="22"/>
                <w:lang w:eastAsia="en-AU"/>
              </w:rPr>
            </w:pPr>
            <w:r w:rsidRPr="004D318A">
              <w:rPr>
                <w:i/>
                <w:iCs/>
                <w:sz w:val="22"/>
                <w:szCs w:val="22"/>
                <w:lang w:eastAsia="en-AU"/>
              </w:rPr>
              <w:t>Complete this in the first part of your work placement</w:t>
            </w:r>
          </w:p>
        </w:tc>
      </w:tr>
      <w:tr w:rsidR="00F8080B" w:rsidRPr="004D318A" w14:paraId="76041BD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7D37389"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2EB549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AE1055"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0C1355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BE2A42C"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408105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4F27AF68" w14:textId="77777777" w:rsidR="00F8080B" w:rsidRPr="004D318A" w:rsidRDefault="00F8080B" w:rsidP="00544E40">
            <w:pPr>
              <w:rPr>
                <w:lang w:eastAsia="en-AU"/>
              </w:rPr>
            </w:pPr>
            <w:r w:rsidRPr="004D318A">
              <w:rPr>
                <w:rFonts w:cstheme="minorHAnsi"/>
                <w:i/>
                <w:iCs/>
                <w:sz w:val="22"/>
                <w:szCs w:val="20"/>
              </w:rPr>
              <w:t>Pens to complete documentation. Use the template provided</w:t>
            </w:r>
          </w:p>
        </w:tc>
      </w:tr>
    </w:tbl>
    <w:p w14:paraId="30AD3B2B"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17D12EB0"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00C3A51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6CA1D765" w14:textId="77777777" w:rsidR="00F8080B" w:rsidRPr="004D318A" w:rsidRDefault="00F8080B" w:rsidP="00544E40">
            <w:pPr>
              <w:spacing w:after="120"/>
              <w:rPr>
                <w:b/>
                <w:szCs w:val="22"/>
              </w:rPr>
            </w:pPr>
            <w:r w:rsidRPr="004D318A">
              <w:rPr>
                <w:b/>
                <w:szCs w:val="22"/>
              </w:rPr>
              <w:t>(Part 1)</w:t>
            </w:r>
          </w:p>
        </w:tc>
      </w:tr>
      <w:tr w:rsidR="00F8080B" w:rsidRPr="004D318A" w14:paraId="3E35731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4EF8D1A8"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 xml:space="preserve">Complete a sustainability audit using the template provided. </w:t>
            </w:r>
          </w:p>
          <w:p w14:paraId="3A8FEAF4"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C1649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38C70FA" w14:textId="77777777" w:rsidR="00F8080B" w:rsidRPr="004D318A" w:rsidRDefault="00F8080B" w:rsidP="00544E40">
            <w:pPr>
              <w:tabs>
                <w:tab w:val="center" w:pos="4819"/>
              </w:tabs>
              <w:spacing w:line="276" w:lineRule="auto"/>
            </w:pPr>
            <w:r w:rsidRPr="004D318A">
              <w:t>To complete the audit, inspect the service visually and engage in discussion with your supervisor if you need more information for some criteria.</w:t>
            </w:r>
          </w:p>
          <w:p w14:paraId="5DD6EED3" w14:textId="77777777" w:rsidR="00F8080B" w:rsidRPr="004D318A" w:rsidRDefault="00F8080B" w:rsidP="00544E40">
            <w:pPr>
              <w:tabs>
                <w:tab w:val="center" w:pos="4819"/>
              </w:tabs>
              <w:spacing w:line="276" w:lineRule="auto"/>
              <w:ind w:left="360"/>
              <w:contextualSpacing/>
            </w:pPr>
          </w:p>
          <w:p w14:paraId="199503D9" w14:textId="77777777" w:rsidR="00F8080B" w:rsidRPr="004D318A" w:rsidRDefault="00F8080B" w:rsidP="00544E40">
            <w:pPr>
              <w:tabs>
                <w:tab w:val="center" w:pos="4819"/>
              </w:tabs>
              <w:spacing w:line="276" w:lineRule="auto"/>
            </w:pPr>
            <w:r w:rsidRPr="004D318A">
              <w:t>For every item that you mark as ‘no’, record in the improvements column what you could do to make this item more sustainable and how you might involve children, adults and the community.</w:t>
            </w:r>
          </w:p>
        </w:tc>
      </w:tr>
    </w:tbl>
    <w:p w14:paraId="0A3CB6A5"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04"/>
        <w:gridCol w:w="2357"/>
        <w:gridCol w:w="3524"/>
        <w:gridCol w:w="674"/>
        <w:gridCol w:w="1757"/>
      </w:tblGrid>
      <w:tr w:rsidR="00F8080B" w:rsidRPr="004D318A" w14:paraId="1CDDC3FE" w14:textId="77777777" w:rsidTr="00544E40">
        <w:trPr>
          <w:trHeight w:val="293"/>
        </w:trPr>
        <w:tc>
          <w:tcPr>
            <w:tcW w:w="7259" w:type="dxa"/>
            <w:gridSpan w:val="4"/>
            <w:tcBorders>
              <w:top w:val="single" w:sz="4" w:space="0" w:color="2D739F"/>
              <w:left w:val="single" w:sz="4" w:space="0" w:color="2D739F"/>
              <w:bottom w:val="single" w:sz="4" w:space="0" w:color="2D739F"/>
              <w:right w:val="nil"/>
            </w:tcBorders>
            <w:shd w:val="clear" w:color="auto" w:fill="BFBFBF" w:themeFill="background1" w:themeFillShade="BF"/>
          </w:tcPr>
          <w:p w14:paraId="56379DD9" w14:textId="77777777" w:rsidR="00F8080B" w:rsidRPr="004D318A" w:rsidRDefault="00F8080B" w:rsidP="00544E40">
            <w:pPr>
              <w:spacing w:after="120" w:line="276" w:lineRule="auto"/>
              <w:rPr>
                <w:b/>
                <w:szCs w:val="22"/>
              </w:rPr>
            </w:pPr>
            <w:r w:rsidRPr="004D318A">
              <w:rPr>
                <w:b/>
                <w:szCs w:val="22"/>
              </w:rPr>
              <w:t>QUESTION 2</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2EAF79BB"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63422D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BFBFBF" w:themeFill="background1" w:themeFillShade="BF"/>
          </w:tcPr>
          <w:p w14:paraId="02B49E93"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t xml:space="preserve">Read the service philosophy and all service policies and procedures that reference sustainable practices  </w:t>
            </w:r>
          </w:p>
        </w:tc>
      </w:tr>
      <w:tr w:rsidR="00F8080B" w:rsidRPr="004D318A" w14:paraId="0D8745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7928E60C" w14:textId="77777777" w:rsidR="00F8080B" w:rsidRPr="004D318A" w:rsidRDefault="00F8080B" w:rsidP="00544E40">
            <w:pPr>
              <w:tabs>
                <w:tab w:val="center" w:pos="4819"/>
              </w:tabs>
            </w:pPr>
            <w:r w:rsidRPr="004D318A">
              <w:t xml:space="preserve">a. </w:t>
            </w:r>
          </w:p>
        </w:tc>
        <w:tc>
          <w:tcPr>
            <w:tcW w:w="8312" w:type="dxa"/>
            <w:gridSpan w:val="4"/>
            <w:shd w:val="clear" w:color="auto" w:fill="B8CCE4" w:themeFill="accent1" w:themeFillTint="66"/>
          </w:tcPr>
          <w:p w14:paraId="310E52B2" w14:textId="77777777" w:rsidR="00F8080B" w:rsidRPr="004D318A" w:rsidRDefault="00F8080B" w:rsidP="00544E40">
            <w:pPr>
              <w:tabs>
                <w:tab w:val="center" w:pos="4819"/>
              </w:tabs>
              <w:spacing w:line="276" w:lineRule="auto"/>
            </w:pPr>
            <w:r w:rsidRPr="004D318A">
              <w:t xml:space="preserve">Summarise how the service promotes environmental sustainability in </w:t>
            </w:r>
            <w:proofErr w:type="gramStart"/>
            <w:r w:rsidRPr="004D318A">
              <w:t>day to day</w:t>
            </w:r>
            <w:proofErr w:type="gramEnd"/>
            <w:r w:rsidRPr="004D318A">
              <w:t xml:space="preserve"> practices</w:t>
            </w:r>
          </w:p>
        </w:tc>
      </w:tr>
      <w:tr w:rsidR="00F8080B" w:rsidRPr="004D318A" w14:paraId="03A911A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auto"/>
          </w:tcPr>
          <w:p w14:paraId="198A4929" w14:textId="7F1626CC" w:rsidR="00F8080B" w:rsidRDefault="00674E66" w:rsidP="00674E66">
            <w:pPr>
              <w:pStyle w:val="ListParagraph"/>
              <w:numPr>
                <w:ilvl w:val="0"/>
                <w:numId w:val="84"/>
              </w:numPr>
              <w:tabs>
                <w:tab w:val="center" w:pos="4819"/>
              </w:tabs>
              <w:rPr>
                <w:i/>
                <w:iCs/>
                <w:color w:val="17365D" w:themeColor="text2" w:themeShade="BF"/>
              </w:rPr>
            </w:pPr>
            <w:r>
              <w:rPr>
                <w:i/>
                <w:iCs/>
                <w:color w:val="17365D" w:themeColor="text2" w:themeShade="BF"/>
              </w:rPr>
              <w:t>Use recycled materials where possible</w:t>
            </w:r>
          </w:p>
          <w:p w14:paraId="0FDB55E6" w14:textId="6D0E8BD1" w:rsidR="00674E66" w:rsidRDefault="00674E66" w:rsidP="00674E66">
            <w:pPr>
              <w:pStyle w:val="ListParagraph"/>
              <w:numPr>
                <w:ilvl w:val="0"/>
                <w:numId w:val="84"/>
              </w:numPr>
              <w:tabs>
                <w:tab w:val="center" w:pos="4819"/>
              </w:tabs>
              <w:rPr>
                <w:i/>
                <w:iCs/>
                <w:color w:val="17365D" w:themeColor="text2" w:themeShade="BF"/>
              </w:rPr>
            </w:pPr>
            <w:r>
              <w:rPr>
                <w:i/>
                <w:iCs/>
                <w:color w:val="17365D" w:themeColor="text2" w:themeShade="BF"/>
              </w:rPr>
              <w:t>Encourage children to turn off the water tap when they have finished washing their hands</w:t>
            </w:r>
          </w:p>
          <w:p w14:paraId="6216C7D6" w14:textId="0AAA5608" w:rsidR="00674E66" w:rsidRDefault="00674E66" w:rsidP="00674E66">
            <w:pPr>
              <w:pStyle w:val="ListParagraph"/>
              <w:numPr>
                <w:ilvl w:val="0"/>
                <w:numId w:val="84"/>
              </w:numPr>
              <w:tabs>
                <w:tab w:val="center" w:pos="4819"/>
              </w:tabs>
              <w:rPr>
                <w:i/>
                <w:iCs/>
                <w:color w:val="17365D" w:themeColor="text2" w:themeShade="BF"/>
              </w:rPr>
            </w:pPr>
            <w:r>
              <w:rPr>
                <w:i/>
                <w:iCs/>
                <w:color w:val="17365D" w:themeColor="text2" w:themeShade="BF"/>
              </w:rPr>
              <w:t>Encourage usage of recycled paper in care and at home</w:t>
            </w:r>
          </w:p>
          <w:p w14:paraId="43B31CAA" w14:textId="288C9FFD" w:rsidR="00674E66" w:rsidRDefault="00186594" w:rsidP="00674E66">
            <w:pPr>
              <w:pStyle w:val="ListParagraph"/>
              <w:numPr>
                <w:ilvl w:val="0"/>
                <w:numId w:val="84"/>
              </w:numPr>
              <w:tabs>
                <w:tab w:val="center" w:pos="4819"/>
              </w:tabs>
              <w:rPr>
                <w:i/>
                <w:iCs/>
                <w:color w:val="17365D" w:themeColor="text2" w:themeShade="BF"/>
              </w:rPr>
            </w:pPr>
            <w:r>
              <w:rPr>
                <w:i/>
                <w:iCs/>
                <w:color w:val="17365D" w:themeColor="text2" w:themeShade="BF"/>
              </w:rPr>
              <w:t>Discuss with children about avoiding wastage of electricity and use natural lights</w:t>
            </w:r>
          </w:p>
          <w:p w14:paraId="35E27BE3" w14:textId="3D5C0F5C" w:rsidR="007440D7" w:rsidRPr="00674E66" w:rsidRDefault="007440D7" w:rsidP="00674E66">
            <w:pPr>
              <w:pStyle w:val="ListParagraph"/>
              <w:numPr>
                <w:ilvl w:val="0"/>
                <w:numId w:val="84"/>
              </w:numPr>
              <w:tabs>
                <w:tab w:val="center" w:pos="4819"/>
              </w:tabs>
              <w:rPr>
                <w:i/>
                <w:iCs/>
                <w:color w:val="17365D" w:themeColor="text2" w:themeShade="BF"/>
              </w:rPr>
            </w:pPr>
            <w:r>
              <w:rPr>
                <w:i/>
                <w:iCs/>
                <w:color w:val="17365D" w:themeColor="text2" w:themeShade="BF"/>
              </w:rPr>
              <w:t>Educate children about natural decomposition cycle</w:t>
            </w:r>
          </w:p>
          <w:p w14:paraId="69256EE7" w14:textId="77777777" w:rsidR="00F8080B" w:rsidRPr="004D318A" w:rsidRDefault="00F8080B" w:rsidP="00544E40">
            <w:pPr>
              <w:tabs>
                <w:tab w:val="center" w:pos="4819"/>
              </w:tabs>
              <w:spacing w:line="276" w:lineRule="auto"/>
              <w:rPr>
                <w:i/>
                <w:iCs/>
                <w:color w:val="17365D" w:themeColor="text2" w:themeShade="BF"/>
              </w:rPr>
            </w:pPr>
          </w:p>
          <w:p w14:paraId="5C1C78EB" w14:textId="77777777" w:rsidR="00F8080B" w:rsidRPr="004D318A" w:rsidRDefault="00F8080B" w:rsidP="00544E40">
            <w:pPr>
              <w:tabs>
                <w:tab w:val="center" w:pos="4819"/>
              </w:tabs>
              <w:spacing w:line="276" w:lineRule="auto"/>
              <w:rPr>
                <w:i/>
                <w:iCs/>
                <w:color w:val="17365D" w:themeColor="text2" w:themeShade="BF"/>
              </w:rPr>
            </w:pPr>
          </w:p>
          <w:p w14:paraId="4B57C9E1" w14:textId="77777777" w:rsidR="00F8080B" w:rsidRPr="004D318A" w:rsidRDefault="00F8080B" w:rsidP="00544E40">
            <w:pPr>
              <w:tabs>
                <w:tab w:val="center" w:pos="4819"/>
              </w:tabs>
              <w:spacing w:line="276" w:lineRule="auto"/>
              <w:rPr>
                <w:i/>
                <w:iCs/>
                <w:color w:val="17365D" w:themeColor="text2" w:themeShade="BF"/>
              </w:rPr>
            </w:pPr>
          </w:p>
          <w:p w14:paraId="01E895E8" w14:textId="77777777" w:rsidR="00F8080B" w:rsidRPr="004D318A" w:rsidRDefault="00F8080B" w:rsidP="00544E40">
            <w:pPr>
              <w:tabs>
                <w:tab w:val="center" w:pos="4819"/>
              </w:tabs>
              <w:spacing w:line="276" w:lineRule="auto"/>
              <w:rPr>
                <w:i/>
                <w:iCs/>
                <w:color w:val="17365D" w:themeColor="text2" w:themeShade="BF"/>
              </w:rPr>
            </w:pPr>
          </w:p>
          <w:p w14:paraId="52CB9E9A" w14:textId="77777777" w:rsidR="00F8080B" w:rsidRPr="004D318A" w:rsidRDefault="00F8080B" w:rsidP="00544E40">
            <w:pPr>
              <w:tabs>
                <w:tab w:val="center" w:pos="4819"/>
              </w:tabs>
              <w:spacing w:line="276" w:lineRule="auto"/>
              <w:rPr>
                <w:i/>
                <w:iCs/>
                <w:color w:val="17365D" w:themeColor="text2" w:themeShade="BF"/>
              </w:rPr>
            </w:pPr>
          </w:p>
          <w:p w14:paraId="68905210"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218F698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0817AF81" w14:textId="77777777" w:rsidR="00F8080B" w:rsidRPr="004D318A" w:rsidRDefault="00F8080B" w:rsidP="00544E40">
            <w:pPr>
              <w:tabs>
                <w:tab w:val="center" w:pos="4819"/>
              </w:tabs>
            </w:pPr>
            <w:r w:rsidRPr="004D318A">
              <w:lastRenderedPageBreak/>
              <w:t xml:space="preserve">b. </w:t>
            </w:r>
          </w:p>
        </w:tc>
        <w:tc>
          <w:tcPr>
            <w:tcW w:w="8312" w:type="dxa"/>
            <w:gridSpan w:val="4"/>
            <w:shd w:val="clear" w:color="auto" w:fill="B8CCE4" w:themeFill="accent1" w:themeFillTint="66"/>
          </w:tcPr>
          <w:p w14:paraId="0FB4AE4D" w14:textId="77777777" w:rsidR="00F8080B" w:rsidRPr="004D318A" w:rsidRDefault="00F8080B" w:rsidP="00544E40">
            <w:pPr>
              <w:tabs>
                <w:tab w:val="center" w:pos="4819"/>
              </w:tabs>
              <w:spacing w:line="276" w:lineRule="auto"/>
            </w:pPr>
            <w:r w:rsidRPr="004D318A">
              <w:t>Identify one area that could be changed in the philosophy and/or policies and procedures to improve sustainable practices at a service/management level.</w:t>
            </w:r>
          </w:p>
        </w:tc>
      </w:tr>
      <w:tr w:rsidR="00F8080B" w:rsidRPr="004D318A" w14:paraId="4FBFF8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3061" w:type="dxa"/>
            <w:gridSpan w:val="2"/>
            <w:tcBorders>
              <w:right w:val="single" w:sz="4" w:space="0" w:color="365F91" w:themeColor="accent1" w:themeShade="BF"/>
            </w:tcBorders>
            <w:shd w:val="clear" w:color="auto" w:fill="B8CCE4" w:themeFill="accent1" w:themeFillTint="66"/>
          </w:tcPr>
          <w:p w14:paraId="15D16586" w14:textId="77777777" w:rsidR="00F8080B" w:rsidRPr="004D318A" w:rsidRDefault="00F8080B" w:rsidP="00544E40">
            <w:pPr>
              <w:tabs>
                <w:tab w:val="center" w:pos="4819"/>
              </w:tabs>
              <w:spacing w:line="276" w:lineRule="auto"/>
              <w:contextualSpacing/>
              <w:rPr>
                <w:b/>
                <w:bCs/>
              </w:rPr>
            </w:pPr>
            <w:r w:rsidRPr="004D318A">
              <w:rPr>
                <w:b/>
                <w:bCs/>
              </w:rPr>
              <w:t xml:space="preserve">Philosophy </w:t>
            </w:r>
          </w:p>
          <w:p w14:paraId="1D307F9A" w14:textId="77777777" w:rsidR="00F8080B" w:rsidRPr="004D318A" w:rsidRDefault="00F8080B" w:rsidP="00544E40">
            <w:pPr>
              <w:tabs>
                <w:tab w:val="center" w:pos="4819"/>
              </w:tabs>
              <w:spacing w:line="276" w:lineRule="auto"/>
              <w:contextualSpacing/>
              <w:rPr>
                <w:b/>
                <w:bCs/>
              </w:rPr>
            </w:pPr>
            <w:r w:rsidRPr="004D318A">
              <w:rPr>
                <w:b/>
                <w:bCs/>
              </w:rPr>
              <w:t>Policies and Procedures</w:t>
            </w:r>
          </w:p>
          <w:p w14:paraId="689BFA14" w14:textId="77777777" w:rsidR="00F8080B" w:rsidRPr="004D318A" w:rsidRDefault="00F8080B" w:rsidP="00544E40">
            <w:pPr>
              <w:tabs>
                <w:tab w:val="center" w:pos="4819"/>
              </w:tabs>
              <w:spacing w:line="276" w:lineRule="auto"/>
              <w:contextualSpacing/>
              <w:rPr>
                <w:b/>
                <w:bCs/>
              </w:rPr>
            </w:pPr>
          </w:p>
          <w:p w14:paraId="42D5C7E1" w14:textId="77777777" w:rsidR="00F8080B" w:rsidRPr="004D318A" w:rsidRDefault="00F8080B" w:rsidP="00544E40">
            <w:pPr>
              <w:rPr>
                <w:b/>
                <w:bCs/>
                <w:lang w:eastAsia="en-AU"/>
              </w:rPr>
            </w:pPr>
            <w:r w:rsidRPr="004D318A">
              <w:rPr>
                <w:b/>
                <w:bCs/>
              </w:rPr>
              <w:t>Area of change</w:t>
            </w:r>
          </w:p>
        </w:tc>
        <w:tc>
          <w:tcPr>
            <w:tcW w:w="3524" w:type="dxa"/>
            <w:tcBorders>
              <w:left w:val="single" w:sz="4" w:space="0" w:color="365F91" w:themeColor="accent1" w:themeShade="BF"/>
              <w:right w:val="single" w:sz="4" w:space="0" w:color="4F81BD" w:themeColor="accent1"/>
            </w:tcBorders>
            <w:shd w:val="clear" w:color="auto" w:fill="B8CCE4" w:themeFill="accent1" w:themeFillTint="66"/>
          </w:tcPr>
          <w:p w14:paraId="1E61CAD2" w14:textId="77777777" w:rsidR="00F8080B" w:rsidRPr="004D318A" w:rsidRDefault="00F8080B" w:rsidP="00544E40">
            <w:pPr>
              <w:rPr>
                <w:b/>
                <w:bCs/>
                <w:lang w:eastAsia="en-AU"/>
              </w:rPr>
            </w:pPr>
            <w:r w:rsidRPr="004D318A">
              <w:rPr>
                <w:b/>
                <w:bCs/>
              </w:rPr>
              <w:t>How this will improve sustainable practices for children</w:t>
            </w:r>
          </w:p>
        </w:tc>
        <w:tc>
          <w:tcPr>
            <w:tcW w:w="2431" w:type="dxa"/>
            <w:gridSpan w:val="2"/>
            <w:tcBorders>
              <w:left w:val="single" w:sz="4" w:space="0" w:color="4F81BD" w:themeColor="accent1"/>
            </w:tcBorders>
            <w:shd w:val="clear" w:color="auto" w:fill="B8CCE4" w:themeFill="accent1" w:themeFillTint="66"/>
          </w:tcPr>
          <w:p w14:paraId="28AEAA17" w14:textId="77777777" w:rsidR="00F8080B" w:rsidRPr="004D318A" w:rsidRDefault="00F8080B" w:rsidP="00544E40">
            <w:pPr>
              <w:rPr>
                <w:b/>
                <w:bCs/>
                <w:lang w:eastAsia="en-AU"/>
              </w:rPr>
            </w:pPr>
            <w:r w:rsidRPr="004D318A">
              <w:rPr>
                <w:b/>
                <w:bCs/>
              </w:rPr>
              <w:t>Who will you consult with</w:t>
            </w:r>
          </w:p>
        </w:tc>
      </w:tr>
      <w:tr w:rsidR="00F8080B" w:rsidRPr="004D318A" w14:paraId="35CF2E9B" w14:textId="77777777" w:rsidTr="00BC3234">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740"/>
        </w:trPr>
        <w:tc>
          <w:tcPr>
            <w:tcW w:w="3061" w:type="dxa"/>
            <w:gridSpan w:val="2"/>
            <w:tcBorders>
              <w:right w:val="single" w:sz="4" w:space="0" w:color="365F91" w:themeColor="accent1" w:themeShade="BF"/>
            </w:tcBorders>
            <w:shd w:val="clear" w:color="auto" w:fill="auto"/>
          </w:tcPr>
          <w:p w14:paraId="55DDE931" w14:textId="611EA1CE" w:rsidR="00F8080B" w:rsidRDefault="00762410" w:rsidP="00544E40">
            <w:pPr>
              <w:rPr>
                <w:i/>
                <w:iCs/>
                <w:color w:val="17365D" w:themeColor="text2" w:themeShade="BF"/>
                <w:lang w:eastAsia="en-AU"/>
              </w:rPr>
            </w:pPr>
            <w:r>
              <w:rPr>
                <w:i/>
                <w:iCs/>
                <w:color w:val="17365D" w:themeColor="text2" w:themeShade="BF"/>
                <w:lang w:eastAsia="en-AU"/>
              </w:rPr>
              <w:t>Centre has no composed bins. Arrange for composed bins, used food wastage for natural composed.</w:t>
            </w:r>
          </w:p>
          <w:p w14:paraId="6F324CE6" w14:textId="77BD176D" w:rsidR="004F4B60" w:rsidRDefault="004F4B60" w:rsidP="00544E40">
            <w:pPr>
              <w:rPr>
                <w:i/>
                <w:iCs/>
                <w:color w:val="17365D" w:themeColor="text2" w:themeShade="BF"/>
                <w:lang w:eastAsia="en-AU"/>
              </w:rPr>
            </w:pPr>
          </w:p>
          <w:p w14:paraId="2C38A4D0" w14:textId="6574A11D" w:rsidR="004F4B60" w:rsidRPr="004D318A" w:rsidRDefault="004F4B60" w:rsidP="00544E40">
            <w:pPr>
              <w:rPr>
                <w:i/>
                <w:iCs/>
                <w:color w:val="17365D" w:themeColor="text2" w:themeShade="BF"/>
                <w:lang w:eastAsia="en-AU"/>
              </w:rPr>
            </w:pPr>
            <w:r>
              <w:rPr>
                <w:i/>
                <w:iCs/>
                <w:color w:val="17365D" w:themeColor="text2" w:themeShade="BF"/>
                <w:lang w:eastAsia="en-AU"/>
              </w:rPr>
              <w:t>Need to increase indoor and outdoor plants.</w:t>
            </w:r>
          </w:p>
          <w:p w14:paraId="3D47EE18" w14:textId="77777777" w:rsidR="00F8080B" w:rsidRPr="004D318A" w:rsidRDefault="00F8080B" w:rsidP="00544E40">
            <w:pPr>
              <w:rPr>
                <w:i/>
                <w:iCs/>
                <w:color w:val="17365D" w:themeColor="text2" w:themeShade="BF"/>
                <w:lang w:eastAsia="en-AU"/>
              </w:rPr>
            </w:pPr>
          </w:p>
          <w:p w14:paraId="0B85DAC6" w14:textId="77777777" w:rsidR="00F8080B" w:rsidRPr="004D318A" w:rsidRDefault="00F8080B" w:rsidP="00544E40">
            <w:pPr>
              <w:rPr>
                <w:i/>
                <w:iCs/>
                <w:color w:val="17365D" w:themeColor="text2" w:themeShade="BF"/>
                <w:lang w:eastAsia="en-AU"/>
              </w:rPr>
            </w:pPr>
          </w:p>
          <w:p w14:paraId="29269F6B" w14:textId="77777777" w:rsidR="00F8080B" w:rsidRPr="004D318A" w:rsidRDefault="00F8080B" w:rsidP="00544E40">
            <w:pPr>
              <w:rPr>
                <w:i/>
                <w:iCs/>
                <w:color w:val="17365D" w:themeColor="text2" w:themeShade="BF"/>
                <w:lang w:eastAsia="en-AU"/>
              </w:rPr>
            </w:pPr>
          </w:p>
          <w:p w14:paraId="49BE9C45" w14:textId="77777777" w:rsidR="00F8080B" w:rsidRPr="004D318A" w:rsidRDefault="00F8080B" w:rsidP="00544E40">
            <w:pPr>
              <w:rPr>
                <w:i/>
                <w:iCs/>
                <w:color w:val="17365D" w:themeColor="text2" w:themeShade="BF"/>
                <w:lang w:eastAsia="en-AU"/>
              </w:rPr>
            </w:pPr>
          </w:p>
        </w:tc>
        <w:tc>
          <w:tcPr>
            <w:tcW w:w="3524" w:type="dxa"/>
            <w:tcBorders>
              <w:left w:val="single" w:sz="4" w:space="0" w:color="365F91" w:themeColor="accent1" w:themeShade="BF"/>
              <w:right w:val="single" w:sz="4" w:space="0" w:color="4F81BD" w:themeColor="accent1"/>
            </w:tcBorders>
            <w:shd w:val="clear" w:color="auto" w:fill="auto"/>
          </w:tcPr>
          <w:p w14:paraId="307DD916" w14:textId="30834204" w:rsidR="00F8080B" w:rsidRPr="004D318A" w:rsidRDefault="00BC3234" w:rsidP="00544E40">
            <w:pPr>
              <w:rPr>
                <w:i/>
                <w:iCs/>
                <w:color w:val="17365D" w:themeColor="text2" w:themeShade="BF"/>
                <w:lang w:eastAsia="en-AU"/>
              </w:rPr>
            </w:pPr>
            <w:r>
              <w:rPr>
                <w:i/>
                <w:iCs/>
                <w:color w:val="17365D" w:themeColor="text2" w:themeShade="BF"/>
                <w:lang w:eastAsia="en-AU"/>
              </w:rPr>
              <w:t xml:space="preserve">We need more activities regarding sustainable practices. </w:t>
            </w:r>
          </w:p>
        </w:tc>
        <w:tc>
          <w:tcPr>
            <w:tcW w:w="2431" w:type="dxa"/>
            <w:gridSpan w:val="2"/>
            <w:tcBorders>
              <w:left w:val="single" w:sz="4" w:space="0" w:color="4F81BD" w:themeColor="accent1"/>
            </w:tcBorders>
            <w:shd w:val="clear" w:color="auto" w:fill="auto"/>
          </w:tcPr>
          <w:p w14:paraId="279E78EB" w14:textId="77777777" w:rsidR="00F8080B" w:rsidRDefault="00BC3234" w:rsidP="00544E40">
            <w:pPr>
              <w:rPr>
                <w:i/>
                <w:iCs/>
                <w:color w:val="17365D" w:themeColor="text2" w:themeShade="BF"/>
                <w:lang w:eastAsia="en-AU"/>
              </w:rPr>
            </w:pPr>
            <w:r>
              <w:rPr>
                <w:i/>
                <w:iCs/>
                <w:color w:val="17365D" w:themeColor="text2" w:themeShade="BF"/>
                <w:lang w:eastAsia="en-AU"/>
              </w:rPr>
              <w:t xml:space="preserve">Centre manager, </w:t>
            </w:r>
          </w:p>
          <w:p w14:paraId="13D46986" w14:textId="77777777" w:rsidR="00BC3234" w:rsidRDefault="00BC3234" w:rsidP="00544E40">
            <w:pPr>
              <w:rPr>
                <w:i/>
                <w:iCs/>
                <w:color w:val="17365D" w:themeColor="text2" w:themeShade="BF"/>
                <w:lang w:eastAsia="en-AU"/>
              </w:rPr>
            </w:pPr>
            <w:r>
              <w:rPr>
                <w:i/>
                <w:iCs/>
                <w:color w:val="17365D" w:themeColor="text2" w:themeShade="BF"/>
                <w:lang w:eastAsia="en-AU"/>
              </w:rPr>
              <w:t>Room leader,</w:t>
            </w:r>
          </w:p>
          <w:p w14:paraId="66FDE88C" w14:textId="0ECA847C" w:rsidR="00BC3234" w:rsidRPr="004D318A" w:rsidRDefault="00BC3234" w:rsidP="00544E40">
            <w:pPr>
              <w:rPr>
                <w:i/>
                <w:iCs/>
                <w:color w:val="17365D" w:themeColor="text2" w:themeShade="BF"/>
                <w:lang w:eastAsia="en-AU"/>
              </w:rPr>
            </w:pPr>
            <w:r>
              <w:rPr>
                <w:i/>
                <w:iCs/>
                <w:color w:val="17365D" w:themeColor="text2" w:themeShade="BF"/>
                <w:lang w:eastAsia="en-AU"/>
              </w:rPr>
              <w:t>Another staff in the room</w:t>
            </w:r>
          </w:p>
        </w:tc>
      </w:tr>
    </w:tbl>
    <w:p w14:paraId="683BD1CA"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1485"/>
        <w:gridCol w:w="1064"/>
        <w:gridCol w:w="4707"/>
        <w:gridCol w:w="1760"/>
      </w:tblGrid>
      <w:tr w:rsidR="00F8080B" w:rsidRPr="004D318A" w14:paraId="4AFFD306" w14:textId="77777777" w:rsidTr="00544E40">
        <w:trPr>
          <w:trHeight w:val="293"/>
        </w:trPr>
        <w:tc>
          <w:tcPr>
            <w:tcW w:w="7256"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59EC1849" w14:textId="77777777" w:rsidR="00F8080B" w:rsidRPr="004D318A" w:rsidRDefault="00F8080B" w:rsidP="00544E40">
            <w:pPr>
              <w:spacing w:after="120" w:line="276" w:lineRule="auto"/>
              <w:rPr>
                <w:b/>
                <w:szCs w:val="22"/>
              </w:rPr>
            </w:pPr>
            <w:r w:rsidRPr="004D318A">
              <w:rPr>
                <w:b/>
                <w:szCs w:val="22"/>
              </w:rPr>
              <w:t>QUESTION 3</w:t>
            </w:r>
          </w:p>
        </w:tc>
        <w:tc>
          <w:tcPr>
            <w:tcW w:w="1760" w:type="dxa"/>
            <w:tcBorders>
              <w:top w:val="single" w:sz="4" w:space="0" w:color="2D739F"/>
              <w:left w:val="nil"/>
              <w:bottom w:val="single" w:sz="4" w:space="0" w:color="2D739F"/>
              <w:right w:val="single" w:sz="4" w:space="0" w:color="2D739F"/>
            </w:tcBorders>
            <w:shd w:val="clear" w:color="auto" w:fill="BFBFBF" w:themeFill="background1" w:themeFillShade="BF"/>
          </w:tcPr>
          <w:p w14:paraId="516C838F" w14:textId="77777777" w:rsidR="00F8080B" w:rsidRPr="004D318A" w:rsidRDefault="00F8080B" w:rsidP="00544E40">
            <w:pPr>
              <w:spacing w:after="120"/>
              <w:rPr>
                <w:b/>
                <w:szCs w:val="22"/>
              </w:rPr>
            </w:pPr>
            <w:r w:rsidRPr="004D318A">
              <w:rPr>
                <w:b/>
                <w:szCs w:val="22"/>
              </w:rPr>
              <w:t>(Part 1)</w:t>
            </w:r>
          </w:p>
        </w:tc>
      </w:tr>
      <w:tr w:rsidR="00F8080B" w:rsidRPr="004D318A" w14:paraId="45EB35B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FBFBF" w:themeFill="background1" w:themeFillShade="BF"/>
          </w:tcPr>
          <w:p w14:paraId="534F715C"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Show and discuss your sustainability audit and your philosophy, policy and procedures review with your workplace supervisor.</w:t>
            </w:r>
          </w:p>
          <w:p w14:paraId="29BCAAA5"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6E85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8CCE4" w:themeFill="accent1" w:themeFillTint="66"/>
          </w:tcPr>
          <w:p w14:paraId="6B7862AD" w14:textId="77777777" w:rsidR="00F8080B" w:rsidRPr="004D318A" w:rsidRDefault="00F8080B" w:rsidP="00544E40">
            <w:pPr>
              <w:tabs>
                <w:tab w:val="center" w:pos="4819"/>
              </w:tabs>
              <w:spacing w:line="276" w:lineRule="auto"/>
              <w:rPr>
                <w:u w:val="single"/>
              </w:rPr>
            </w:pPr>
            <w:r w:rsidRPr="004D318A">
              <w:t>Record a summary of the discussion and develop a plan for addressing one of the areas of improvement whilst you are on work placement</w:t>
            </w:r>
          </w:p>
        </w:tc>
      </w:tr>
      <w:tr w:rsidR="00F8080B" w:rsidRPr="004D318A" w14:paraId="2D139CE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4"/>
            <w:shd w:val="clear" w:color="auto" w:fill="B8CCE4" w:themeFill="accent1" w:themeFillTint="66"/>
          </w:tcPr>
          <w:p w14:paraId="1F0C11CD" w14:textId="08897997" w:rsidR="00F8080B" w:rsidRPr="004D318A" w:rsidRDefault="00F8080B" w:rsidP="00544E40">
            <w:pPr>
              <w:spacing w:line="276" w:lineRule="auto"/>
              <w:rPr>
                <w:b/>
                <w:bCs/>
                <w:lang w:eastAsia="en-AU"/>
              </w:rPr>
            </w:pPr>
            <w:r w:rsidRPr="004D318A">
              <w:rPr>
                <w:b/>
                <w:bCs/>
                <w:lang w:eastAsia="en-AU"/>
              </w:rPr>
              <w:t xml:space="preserve">Sustainability </w:t>
            </w:r>
            <w:proofErr w:type="gramStart"/>
            <w:r w:rsidRPr="004D318A">
              <w:rPr>
                <w:b/>
                <w:bCs/>
                <w:lang w:eastAsia="en-AU"/>
              </w:rPr>
              <w:t xml:space="preserve">Plan </w:t>
            </w:r>
            <w:r w:rsidR="00EB118C">
              <w:rPr>
                <w:b/>
                <w:bCs/>
                <w:lang w:eastAsia="en-AU"/>
              </w:rPr>
              <w:t>:Tree</w:t>
            </w:r>
            <w:proofErr w:type="gramEnd"/>
            <w:r w:rsidR="00EB118C">
              <w:rPr>
                <w:b/>
                <w:bCs/>
                <w:lang w:eastAsia="en-AU"/>
              </w:rPr>
              <w:t xml:space="preserve"> plantation for in door and </w:t>
            </w:r>
            <w:proofErr w:type="spellStart"/>
            <w:r w:rsidR="00EB118C">
              <w:rPr>
                <w:b/>
                <w:bCs/>
                <w:lang w:eastAsia="en-AU"/>
              </w:rPr>
              <w:t>out door</w:t>
            </w:r>
            <w:proofErr w:type="spellEnd"/>
            <w:r w:rsidR="00EB118C">
              <w:rPr>
                <w:b/>
                <w:bCs/>
                <w:lang w:eastAsia="en-AU"/>
              </w:rPr>
              <w:t xml:space="preserve"> area using recycle stuffs.</w:t>
            </w:r>
          </w:p>
        </w:tc>
      </w:tr>
      <w:tr w:rsidR="00F8080B" w:rsidRPr="004D318A" w14:paraId="077D834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59"/>
        </w:trPr>
        <w:tc>
          <w:tcPr>
            <w:tcW w:w="1485" w:type="dxa"/>
            <w:tcBorders>
              <w:right w:val="single" w:sz="4" w:space="0" w:color="4F81BD" w:themeColor="accent1"/>
            </w:tcBorders>
            <w:shd w:val="clear" w:color="auto" w:fill="B8CCE4" w:themeFill="accent1" w:themeFillTint="66"/>
            <w:vAlign w:val="center"/>
          </w:tcPr>
          <w:p w14:paraId="6477CD18" w14:textId="77777777" w:rsidR="00F8080B" w:rsidRPr="004D318A" w:rsidRDefault="00F8080B" w:rsidP="00544E40">
            <w:pPr>
              <w:spacing w:line="276" w:lineRule="auto"/>
              <w:rPr>
                <w:b/>
                <w:bCs/>
                <w:lang w:eastAsia="en-AU"/>
              </w:rPr>
            </w:pPr>
            <w:r w:rsidRPr="004D318A">
              <w:rPr>
                <w:b/>
                <w:bCs/>
                <w:lang w:eastAsia="en-AU"/>
              </w:rPr>
              <w:t>Discussion</w:t>
            </w:r>
          </w:p>
          <w:p w14:paraId="6303F6DF" w14:textId="77777777" w:rsidR="00F8080B" w:rsidRPr="004D318A" w:rsidRDefault="00F8080B" w:rsidP="00544E40">
            <w:pPr>
              <w:spacing w:line="276" w:lineRule="auto"/>
              <w:rPr>
                <w:b/>
                <w:bCs/>
                <w:lang w:eastAsia="en-AU"/>
              </w:rPr>
            </w:pPr>
          </w:p>
          <w:p w14:paraId="2A22AB18" w14:textId="77777777" w:rsidR="00F8080B" w:rsidRPr="004D318A" w:rsidRDefault="00F8080B" w:rsidP="00544E40">
            <w:pPr>
              <w:spacing w:line="276" w:lineRule="auto"/>
              <w:rPr>
                <w:b/>
                <w:bCs/>
                <w:lang w:eastAsia="en-AU"/>
              </w:rPr>
            </w:pPr>
          </w:p>
          <w:p w14:paraId="0F0A88A5" w14:textId="77777777" w:rsidR="00F8080B" w:rsidRPr="004D318A" w:rsidRDefault="00F8080B" w:rsidP="00544E40">
            <w:pPr>
              <w:spacing w:line="276" w:lineRule="auto"/>
              <w:rPr>
                <w:b/>
                <w:bCs/>
                <w:lang w:eastAsia="en-AU"/>
              </w:rPr>
            </w:pPr>
          </w:p>
        </w:tc>
        <w:tc>
          <w:tcPr>
            <w:tcW w:w="7531" w:type="dxa"/>
            <w:gridSpan w:val="3"/>
            <w:tcBorders>
              <w:left w:val="single" w:sz="4" w:space="0" w:color="4F81BD" w:themeColor="accent1"/>
            </w:tcBorders>
            <w:shd w:val="clear" w:color="auto" w:fill="auto"/>
          </w:tcPr>
          <w:p w14:paraId="2228DC03" w14:textId="2B70FA94" w:rsidR="00F8080B" w:rsidRPr="004D318A" w:rsidRDefault="000D5787" w:rsidP="00544E40">
            <w:pPr>
              <w:rPr>
                <w:i/>
                <w:iCs/>
                <w:color w:val="17365D" w:themeColor="text2" w:themeShade="BF"/>
                <w:lang w:eastAsia="en-AU"/>
              </w:rPr>
            </w:pPr>
            <w:r>
              <w:rPr>
                <w:i/>
                <w:iCs/>
                <w:color w:val="17365D" w:themeColor="text2" w:themeShade="BF"/>
                <w:lang w:eastAsia="en-AU"/>
              </w:rPr>
              <w:t xml:space="preserve">As a part of our sustainability practice, we are doing a project. I discuss about my project with my director/supervisor, room leader and other </w:t>
            </w:r>
            <w:proofErr w:type="gramStart"/>
            <w:r>
              <w:rPr>
                <w:i/>
                <w:iCs/>
                <w:color w:val="17365D" w:themeColor="text2" w:themeShade="BF"/>
                <w:lang w:eastAsia="en-AU"/>
              </w:rPr>
              <w:t>staffs</w:t>
            </w:r>
            <w:proofErr w:type="gramEnd"/>
            <w:r>
              <w:rPr>
                <w:i/>
                <w:iCs/>
                <w:color w:val="17365D" w:themeColor="text2" w:themeShade="BF"/>
                <w:lang w:eastAsia="en-AU"/>
              </w:rPr>
              <w:t xml:space="preserve"> members. I also read books and share video with children. </w:t>
            </w:r>
          </w:p>
          <w:p w14:paraId="148D302A" w14:textId="77777777" w:rsidR="00F8080B" w:rsidRPr="004D318A" w:rsidRDefault="00F8080B" w:rsidP="00544E40">
            <w:pPr>
              <w:rPr>
                <w:i/>
                <w:iCs/>
                <w:color w:val="17365D" w:themeColor="text2" w:themeShade="BF"/>
                <w:lang w:eastAsia="en-AU"/>
              </w:rPr>
            </w:pPr>
          </w:p>
        </w:tc>
      </w:tr>
      <w:tr w:rsidR="00F8080B" w:rsidRPr="004D318A" w14:paraId="6839932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75219088" w14:textId="77777777" w:rsidR="00F8080B" w:rsidRPr="004D318A" w:rsidRDefault="00F8080B" w:rsidP="00544E40">
            <w:pPr>
              <w:spacing w:line="276" w:lineRule="auto"/>
              <w:rPr>
                <w:b/>
                <w:bCs/>
                <w:lang w:eastAsia="en-AU"/>
              </w:rPr>
            </w:pPr>
            <w:r w:rsidRPr="004D318A">
              <w:rPr>
                <w:b/>
                <w:bCs/>
                <w:lang w:eastAsia="en-AU"/>
              </w:rPr>
              <w:t>Areas of improvement</w:t>
            </w:r>
          </w:p>
          <w:p w14:paraId="23B2A087" w14:textId="77777777" w:rsidR="00F8080B" w:rsidRPr="004D318A" w:rsidRDefault="00F8080B" w:rsidP="00544E40">
            <w:pPr>
              <w:spacing w:line="276" w:lineRule="auto"/>
              <w:rPr>
                <w:b/>
                <w:bCs/>
                <w:lang w:eastAsia="en-AU"/>
              </w:rPr>
            </w:pPr>
          </w:p>
          <w:p w14:paraId="16C51CE8"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22F2BD29" w14:textId="77777777" w:rsidR="00F8080B" w:rsidRPr="004D318A" w:rsidRDefault="00F8080B" w:rsidP="00544E40">
            <w:pPr>
              <w:rPr>
                <w:i/>
                <w:iCs/>
                <w:color w:val="17365D" w:themeColor="text2" w:themeShade="BF"/>
                <w:lang w:eastAsia="en-AU"/>
              </w:rPr>
            </w:pPr>
          </w:p>
          <w:p w14:paraId="554F8F4E" w14:textId="64F3C257" w:rsidR="00F8080B" w:rsidRPr="004D318A" w:rsidRDefault="00D12075" w:rsidP="00544E40">
            <w:pPr>
              <w:rPr>
                <w:i/>
                <w:iCs/>
                <w:color w:val="17365D" w:themeColor="text2" w:themeShade="BF"/>
                <w:lang w:eastAsia="en-AU"/>
              </w:rPr>
            </w:pPr>
            <w:r>
              <w:rPr>
                <w:i/>
                <w:iCs/>
                <w:color w:val="17365D" w:themeColor="text2" w:themeShade="BF"/>
                <w:lang w:eastAsia="en-AU"/>
              </w:rPr>
              <w:t>We want to improve indoor and outdoor garden.</w:t>
            </w:r>
          </w:p>
        </w:tc>
      </w:tr>
      <w:tr w:rsidR="00F8080B" w:rsidRPr="004D318A" w14:paraId="5245BEE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03CE3322" w14:textId="77777777" w:rsidR="00F8080B" w:rsidRPr="004D318A" w:rsidRDefault="00F8080B" w:rsidP="00544E40">
            <w:pPr>
              <w:spacing w:line="276" w:lineRule="auto"/>
              <w:rPr>
                <w:b/>
                <w:bCs/>
                <w:lang w:eastAsia="en-AU"/>
              </w:rPr>
            </w:pPr>
            <w:r w:rsidRPr="004D318A">
              <w:rPr>
                <w:b/>
                <w:bCs/>
                <w:lang w:eastAsia="en-AU"/>
              </w:rPr>
              <w:t xml:space="preserve">Action </w:t>
            </w:r>
          </w:p>
          <w:p w14:paraId="188C402C" w14:textId="77777777" w:rsidR="00F8080B" w:rsidRPr="004D318A" w:rsidRDefault="00F8080B" w:rsidP="00544E40">
            <w:pPr>
              <w:spacing w:line="276" w:lineRule="auto"/>
              <w:rPr>
                <w:b/>
                <w:bCs/>
                <w:lang w:eastAsia="en-AU"/>
              </w:rPr>
            </w:pPr>
            <w:r w:rsidRPr="004D318A">
              <w:rPr>
                <w:b/>
                <w:bCs/>
                <w:lang w:eastAsia="en-AU"/>
              </w:rPr>
              <w:t xml:space="preserve">Strategies </w:t>
            </w:r>
          </w:p>
          <w:p w14:paraId="5786A0E3" w14:textId="77777777" w:rsidR="00F8080B" w:rsidRPr="004D318A" w:rsidRDefault="00F8080B" w:rsidP="00544E40">
            <w:pPr>
              <w:spacing w:line="276" w:lineRule="auto"/>
              <w:rPr>
                <w:b/>
                <w:bCs/>
                <w:lang w:eastAsia="en-AU"/>
              </w:rPr>
            </w:pPr>
          </w:p>
          <w:p w14:paraId="62D71A8D"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71227740" w14:textId="76AFBFAA" w:rsidR="00F8080B" w:rsidRPr="004D318A" w:rsidRDefault="00D12075" w:rsidP="00544E40">
            <w:pPr>
              <w:spacing w:line="276" w:lineRule="auto"/>
              <w:rPr>
                <w:i/>
                <w:iCs/>
                <w:color w:val="17365D" w:themeColor="text2" w:themeShade="BF"/>
                <w:lang w:eastAsia="en-AU"/>
              </w:rPr>
            </w:pPr>
            <w:r>
              <w:rPr>
                <w:i/>
                <w:iCs/>
                <w:color w:val="17365D" w:themeColor="text2" w:themeShade="BF"/>
                <w:lang w:eastAsia="en-AU"/>
              </w:rPr>
              <w:t>In this project a group of children participating with us. We used recycled stuffs like egg-shell, egg-case, natural compos, tree branch, seeds and water.</w:t>
            </w:r>
          </w:p>
        </w:tc>
      </w:tr>
      <w:tr w:rsidR="00F8080B" w:rsidRPr="004D318A" w14:paraId="0A64728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58B93FB7" w14:textId="77777777" w:rsidR="00F8080B" w:rsidRPr="004D318A" w:rsidRDefault="00F8080B" w:rsidP="00544E40">
            <w:pPr>
              <w:spacing w:line="276" w:lineRule="auto"/>
              <w:rPr>
                <w:b/>
                <w:bCs/>
                <w:lang w:eastAsia="en-AU"/>
              </w:rPr>
            </w:pPr>
            <w:r w:rsidRPr="004D318A">
              <w:rPr>
                <w:b/>
                <w:bCs/>
                <w:lang w:eastAsia="en-AU"/>
              </w:rPr>
              <w:lastRenderedPageBreak/>
              <w:t xml:space="preserve">Evaluation </w:t>
            </w:r>
          </w:p>
          <w:p w14:paraId="55CE383B" w14:textId="77777777" w:rsidR="00F8080B" w:rsidRPr="004D318A" w:rsidRDefault="00F8080B" w:rsidP="00544E40">
            <w:pPr>
              <w:spacing w:line="276" w:lineRule="auto"/>
              <w:rPr>
                <w:b/>
                <w:bCs/>
                <w:lang w:eastAsia="en-AU"/>
              </w:rPr>
            </w:pPr>
            <w:r w:rsidRPr="004D318A">
              <w:rPr>
                <w:b/>
                <w:bCs/>
                <w:lang w:eastAsia="en-AU"/>
              </w:rPr>
              <w:t>Qualitative and Quantitative</w:t>
            </w:r>
          </w:p>
          <w:p w14:paraId="635006B9"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101ED880" w14:textId="0860B338" w:rsidR="00F8080B" w:rsidRPr="004D318A" w:rsidRDefault="00EE3FD6" w:rsidP="00544E40">
            <w:pPr>
              <w:spacing w:line="276" w:lineRule="auto"/>
              <w:rPr>
                <w:i/>
                <w:iCs/>
                <w:color w:val="17365D" w:themeColor="text2" w:themeShade="BF"/>
                <w:lang w:eastAsia="en-AU"/>
              </w:rPr>
            </w:pPr>
            <w:r>
              <w:rPr>
                <w:i/>
                <w:iCs/>
                <w:color w:val="17365D" w:themeColor="text2" w:themeShade="BF"/>
                <w:lang w:eastAsia="en-AU"/>
              </w:rPr>
              <w:t>Tree plantation is one of the most important part for our sustainability practice. I discussed with group of children how trees help us and they know trees give us fruits, vegetables</w:t>
            </w:r>
            <w:r w:rsidR="00A967D2">
              <w:rPr>
                <w:i/>
                <w:iCs/>
                <w:color w:val="17365D" w:themeColor="text2" w:themeShade="BF"/>
                <w:lang w:eastAsia="en-AU"/>
              </w:rPr>
              <w:t xml:space="preserve"> and oxygen.</w:t>
            </w:r>
          </w:p>
        </w:tc>
      </w:tr>
    </w:tbl>
    <w:p w14:paraId="4A8B7313" w14:textId="77777777" w:rsidR="00F8080B" w:rsidRPr="004D318A" w:rsidRDefault="00F8080B" w:rsidP="00F8080B">
      <w:pPr>
        <w:rPr>
          <w:lang w:eastAsia="en-AU"/>
        </w:rPr>
      </w:pPr>
    </w:p>
    <w:p w14:paraId="62CA704C" w14:textId="77777777" w:rsidR="00F8080B" w:rsidRPr="004D318A" w:rsidRDefault="00F8080B" w:rsidP="00F8080B">
      <w:pPr>
        <w:rPr>
          <w:lang w:eastAsia="en-AU"/>
        </w:rPr>
      </w:pPr>
    </w:p>
    <w:p w14:paraId="0B430FFE"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6994"/>
        <w:gridCol w:w="2022"/>
      </w:tblGrid>
      <w:tr w:rsidR="00F8080B" w:rsidRPr="004D318A" w14:paraId="62332452"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26C94AD5" w14:textId="77777777" w:rsidR="00F8080B" w:rsidRPr="004D318A" w:rsidRDefault="00F8080B" w:rsidP="00544E40">
            <w:pPr>
              <w:spacing w:after="120" w:line="276" w:lineRule="auto"/>
              <w:rPr>
                <w:b/>
                <w:szCs w:val="22"/>
              </w:rPr>
            </w:pPr>
            <w:r w:rsidRPr="004D318A">
              <w:rPr>
                <w:b/>
                <w:szCs w:val="22"/>
              </w:rPr>
              <w:t>QUESTION 4</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134892C4"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802B85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5F0543B1"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Create a notice for families</w:t>
            </w:r>
          </w:p>
        </w:tc>
      </w:tr>
      <w:tr w:rsidR="00F8080B" w:rsidRPr="004D318A" w14:paraId="3D6E8A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4B66AFAE" w14:textId="77777777" w:rsidR="00F8080B" w:rsidRPr="004D318A" w:rsidRDefault="00F8080B" w:rsidP="00544E40">
            <w:pPr>
              <w:tabs>
                <w:tab w:val="center" w:pos="4819"/>
              </w:tabs>
              <w:spacing w:line="276" w:lineRule="auto"/>
            </w:pPr>
            <w:r w:rsidRPr="004D318A">
              <w:t>Write a short notice to display in the entry area for families informing them of the sustainability plan (show your workplace supervisor before displaying). Leave a section inviting families to record feedback.</w:t>
            </w:r>
          </w:p>
        </w:tc>
      </w:tr>
      <w:tr w:rsidR="00F8080B" w:rsidRPr="004D318A" w14:paraId="062D24B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54BFF28C" w14:textId="2C7203EC" w:rsidR="00F8080B" w:rsidRDefault="00FE21CE" w:rsidP="00544E40">
            <w:pPr>
              <w:tabs>
                <w:tab w:val="center" w:pos="4819"/>
              </w:tabs>
              <w:spacing w:line="276" w:lineRule="auto"/>
              <w:rPr>
                <w:i/>
                <w:iCs/>
                <w:color w:val="17365D" w:themeColor="text2" w:themeShade="BF"/>
              </w:rPr>
            </w:pPr>
            <w:r>
              <w:rPr>
                <w:i/>
                <w:iCs/>
                <w:color w:val="17365D" w:themeColor="text2" w:themeShade="BF"/>
              </w:rPr>
              <w:t>Dear parents/care giver,</w:t>
            </w:r>
          </w:p>
          <w:p w14:paraId="2D0D3805" w14:textId="77777777" w:rsidR="00726724" w:rsidRDefault="00726724" w:rsidP="00544E40">
            <w:pPr>
              <w:tabs>
                <w:tab w:val="center" w:pos="4819"/>
              </w:tabs>
              <w:spacing w:line="276" w:lineRule="auto"/>
              <w:rPr>
                <w:i/>
                <w:iCs/>
                <w:color w:val="17365D" w:themeColor="text2" w:themeShade="BF"/>
              </w:rPr>
            </w:pPr>
          </w:p>
          <w:p w14:paraId="45B56FEB" w14:textId="4D370D5F" w:rsidR="00FE21CE" w:rsidRPr="004D318A" w:rsidRDefault="00FE21CE" w:rsidP="00544E40">
            <w:pPr>
              <w:tabs>
                <w:tab w:val="center" w:pos="4819"/>
              </w:tabs>
              <w:spacing w:line="276" w:lineRule="auto"/>
              <w:rPr>
                <w:i/>
                <w:iCs/>
                <w:color w:val="17365D" w:themeColor="text2" w:themeShade="BF"/>
              </w:rPr>
            </w:pPr>
            <w:r>
              <w:rPr>
                <w:i/>
                <w:iCs/>
                <w:color w:val="17365D" w:themeColor="text2" w:themeShade="BF"/>
              </w:rPr>
              <w:t>We are going to organise tree plantation program (indoor and outdoor)</w:t>
            </w:r>
            <w:r w:rsidR="004454B5">
              <w:rPr>
                <w:i/>
                <w:iCs/>
                <w:color w:val="17365D" w:themeColor="text2" w:themeShade="BF"/>
              </w:rPr>
              <w:t xml:space="preserve"> on Thursday, 19-Nov-2020. </w:t>
            </w:r>
          </w:p>
          <w:p w14:paraId="62C8C4FE" w14:textId="77777777" w:rsidR="00F8080B" w:rsidRPr="004D318A" w:rsidRDefault="00F8080B" w:rsidP="00544E40">
            <w:pPr>
              <w:tabs>
                <w:tab w:val="center" w:pos="4819"/>
              </w:tabs>
              <w:spacing w:line="276" w:lineRule="auto"/>
              <w:rPr>
                <w:i/>
                <w:iCs/>
                <w:color w:val="17365D" w:themeColor="text2" w:themeShade="BF"/>
              </w:rPr>
            </w:pPr>
          </w:p>
          <w:p w14:paraId="4B3A1FD6" w14:textId="10AFEE2B" w:rsidR="00F8080B" w:rsidRDefault="00726724" w:rsidP="00544E40">
            <w:pPr>
              <w:tabs>
                <w:tab w:val="center" w:pos="4819"/>
              </w:tabs>
              <w:spacing w:line="276" w:lineRule="auto"/>
              <w:rPr>
                <w:i/>
                <w:iCs/>
                <w:color w:val="17365D" w:themeColor="text2" w:themeShade="BF"/>
              </w:rPr>
            </w:pPr>
            <w:r>
              <w:rPr>
                <w:i/>
                <w:iCs/>
                <w:color w:val="17365D" w:themeColor="text2" w:themeShade="BF"/>
              </w:rPr>
              <w:t xml:space="preserve">If you want to participate with us, </w:t>
            </w:r>
            <w:r w:rsidR="001402E6">
              <w:rPr>
                <w:i/>
                <w:iCs/>
                <w:color w:val="17365D" w:themeColor="text2" w:themeShade="BF"/>
              </w:rPr>
              <w:t>you</w:t>
            </w:r>
            <w:r>
              <w:rPr>
                <w:i/>
                <w:iCs/>
                <w:color w:val="17365D" w:themeColor="text2" w:themeShade="BF"/>
              </w:rPr>
              <w:t xml:space="preserve"> are most welcome. </w:t>
            </w:r>
            <w:proofErr w:type="gramStart"/>
            <w:r w:rsidR="00064E02">
              <w:rPr>
                <w:i/>
                <w:iCs/>
                <w:color w:val="17365D" w:themeColor="text2" w:themeShade="BF"/>
              </w:rPr>
              <w:t>Also</w:t>
            </w:r>
            <w:proofErr w:type="gramEnd"/>
            <w:r w:rsidR="00064E02">
              <w:rPr>
                <w:i/>
                <w:iCs/>
                <w:color w:val="17365D" w:themeColor="text2" w:themeShade="BF"/>
              </w:rPr>
              <w:t xml:space="preserve"> you can share indoor tree branch pieces (cutting) and seeds.</w:t>
            </w:r>
          </w:p>
          <w:p w14:paraId="256FE9D2" w14:textId="77777777" w:rsidR="001E59DF" w:rsidRDefault="001E59DF" w:rsidP="001E59DF"/>
          <w:p w14:paraId="603C09A6" w14:textId="7E1F9354" w:rsidR="001E59DF" w:rsidRPr="004D318A" w:rsidRDefault="001E59DF" w:rsidP="00544E40">
            <w:pPr>
              <w:tabs>
                <w:tab w:val="center" w:pos="4819"/>
              </w:tabs>
              <w:spacing w:line="276" w:lineRule="auto"/>
              <w:rPr>
                <w:i/>
                <w:iCs/>
                <w:color w:val="17365D" w:themeColor="text2" w:themeShade="BF"/>
              </w:rPr>
            </w:pPr>
            <w:r w:rsidRPr="001E59DF">
              <w:rPr>
                <w:i/>
                <w:iCs/>
                <w:noProof/>
                <w:color w:val="17365D" w:themeColor="text2" w:themeShade="BF"/>
              </w:rPr>
              <w:lastRenderedPageBreak/>
              <w:drawing>
                <wp:inline distT="0" distB="0" distL="0" distR="0" wp14:anchorId="1C63E97D" wp14:editId="40013082">
                  <wp:extent cx="573151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298950"/>
                          </a:xfrm>
                          <a:prstGeom prst="rect">
                            <a:avLst/>
                          </a:prstGeom>
                        </pic:spPr>
                      </pic:pic>
                    </a:graphicData>
                  </a:graphic>
                </wp:inline>
              </w:drawing>
            </w:r>
          </w:p>
          <w:p w14:paraId="3FA81E21" w14:textId="58C4B6C0" w:rsidR="00F8080B" w:rsidRPr="004D318A" w:rsidRDefault="001F5FCC" w:rsidP="00544E40">
            <w:pPr>
              <w:tabs>
                <w:tab w:val="center" w:pos="4819"/>
              </w:tabs>
              <w:spacing w:line="276" w:lineRule="auto"/>
              <w:rPr>
                <w:i/>
                <w:iCs/>
                <w:color w:val="17365D" w:themeColor="text2" w:themeShade="BF"/>
              </w:rPr>
            </w:pPr>
            <w:r>
              <w:rPr>
                <w:i/>
                <w:iCs/>
                <w:color w:val="17365D" w:themeColor="text2" w:themeShade="BF"/>
              </w:rPr>
              <w:t>Let’s make our planet green</w:t>
            </w:r>
            <w:r w:rsidR="007809F0">
              <w:rPr>
                <w:i/>
                <w:iCs/>
                <w:color w:val="17365D" w:themeColor="text2" w:themeShade="BF"/>
              </w:rPr>
              <w:t>.</w:t>
            </w:r>
            <w:r w:rsidR="00EC60E4">
              <w:rPr>
                <w:i/>
                <w:iCs/>
                <w:color w:val="17365D" w:themeColor="text2" w:themeShade="BF"/>
              </w:rPr>
              <w:t xml:space="preserve"> </w:t>
            </w:r>
          </w:p>
          <w:p w14:paraId="2F98AED5" w14:textId="77777777" w:rsidR="00F8080B" w:rsidRPr="004D318A" w:rsidRDefault="00F8080B" w:rsidP="00544E40">
            <w:pPr>
              <w:tabs>
                <w:tab w:val="center" w:pos="4819"/>
              </w:tabs>
              <w:spacing w:line="276" w:lineRule="auto"/>
              <w:rPr>
                <w:i/>
                <w:iCs/>
                <w:color w:val="17365D" w:themeColor="text2" w:themeShade="BF"/>
              </w:rPr>
            </w:pPr>
          </w:p>
          <w:p w14:paraId="0F77E8DD" w14:textId="77777777" w:rsidR="00F8080B" w:rsidRPr="004D318A" w:rsidRDefault="00F8080B" w:rsidP="00544E40">
            <w:pPr>
              <w:tabs>
                <w:tab w:val="center" w:pos="4819"/>
              </w:tabs>
              <w:spacing w:line="276" w:lineRule="auto"/>
              <w:rPr>
                <w:i/>
                <w:iCs/>
                <w:color w:val="17365D" w:themeColor="text2" w:themeShade="BF"/>
              </w:rPr>
            </w:pPr>
          </w:p>
        </w:tc>
      </w:tr>
    </w:tbl>
    <w:p w14:paraId="0CE5CCA2"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7A1E9FC4"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6E82204" w14:textId="77777777" w:rsidR="00F8080B" w:rsidRPr="004D318A" w:rsidRDefault="00F8080B" w:rsidP="00544E40">
            <w:pPr>
              <w:spacing w:after="120" w:line="276" w:lineRule="auto"/>
              <w:rPr>
                <w:b/>
                <w:szCs w:val="22"/>
              </w:rPr>
            </w:pPr>
            <w:r w:rsidRPr="004D318A">
              <w:rPr>
                <w:b/>
                <w:szCs w:val="22"/>
              </w:rPr>
              <w:t>QUESTION 5</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726DD203"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35072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03E42AF4"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 xml:space="preserve">Refer to your audit findings. </w:t>
            </w:r>
            <w:r w:rsidRPr="004D318A">
              <w:rPr>
                <w:i/>
                <w:sz w:val="22"/>
                <w:szCs w:val="22"/>
              </w:rPr>
              <w:t>Share one aspect of your audit findings with:</w:t>
            </w:r>
          </w:p>
        </w:tc>
      </w:tr>
      <w:tr w:rsidR="00F8080B" w:rsidRPr="004D318A" w14:paraId="0FAED1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0505FF0" w14:textId="77777777" w:rsidR="00F8080B" w:rsidRPr="004D318A" w:rsidRDefault="00F8080B" w:rsidP="00544E40">
            <w:pPr>
              <w:tabs>
                <w:tab w:val="center" w:pos="4819"/>
              </w:tabs>
              <w:spacing w:line="276" w:lineRule="auto"/>
              <w:rPr>
                <w:b/>
                <w:szCs w:val="22"/>
              </w:rPr>
            </w:pPr>
            <w:r w:rsidRPr="004D318A">
              <w:rPr>
                <w:b/>
                <w:szCs w:val="22"/>
              </w:rPr>
              <w:t xml:space="preserve">1. Children </w:t>
            </w:r>
          </w:p>
          <w:p w14:paraId="467D48A3" w14:textId="77777777" w:rsidR="00F8080B" w:rsidRPr="004D318A" w:rsidRDefault="00F8080B" w:rsidP="00544E40">
            <w:pPr>
              <w:tabs>
                <w:tab w:val="center" w:pos="4819"/>
              </w:tabs>
              <w:spacing w:line="276" w:lineRule="auto"/>
            </w:pPr>
            <w:r w:rsidRPr="004D318A">
              <w:t xml:space="preserve">You can do this spontaneously or as part of a planned small group discussion. </w:t>
            </w:r>
          </w:p>
          <w:p w14:paraId="4F5875DF" w14:textId="77777777" w:rsidR="00F8080B" w:rsidRPr="004D318A" w:rsidRDefault="00F8080B" w:rsidP="00544E40">
            <w:pPr>
              <w:tabs>
                <w:tab w:val="center" w:pos="4819"/>
              </w:tabs>
              <w:spacing w:line="276" w:lineRule="auto"/>
            </w:pPr>
            <w:r w:rsidRPr="004D318A">
              <w:t>Record what you discussed, including strategies to address the change and children’s responses</w:t>
            </w:r>
          </w:p>
        </w:tc>
      </w:tr>
      <w:tr w:rsidR="00F8080B" w:rsidRPr="004D318A" w14:paraId="69401BD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40BAB8EB" w14:textId="51363E45" w:rsidR="00F8080B" w:rsidRDefault="0086401F" w:rsidP="00544E40">
            <w:pPr>
              <w:tabs>
                <w:tab w:val="center" w:pos="4819"/>
              </w:tabs>
              <w:spacing w:line="276" w:lineRule="auto"/>
              <w:rPr>
                <w:i/>
                <w:iCs/>
                <w:color w:val="17365D" w:themeColor="text2" w:themeShade="BF"/>
              </w:rPr>
            </w:pPr>
            <w:r>
              <w:rPr>
                <w:i/>
                <w:iCs/>
                <w:color w:val="17365D" w:themeColor="text2" w:themeShade="BF"/>
              </w:rPr>
              <w:t>First day during group activity time/story time, I read a book with children which is related to fruits and plants</w:t>
            </w:r>
            <w:r w:rsidR="0038253B">
              <w:rPr>
                <w:i/>
                <w:iCs/>
                <w:color w:val="17365D" w:themeColor="text2" w:themeShade="BF"/>
              </w:rPr>
              <w:t>.</w:t>
            </w:r>
            <w:r w:rsidR="00800C12">
              <w:rPr>
                <w:i/>
                <w:iCs/>
                <w:color w:val="17365D" w:themeColor="text2" w:themeShade="BF"/>
              </w:rPr>
              <w:t xml:space="preserve"> Showed them different colours, fruits and animals.</w:t>
            </w:r>
          </w:p>
          <w:p w14:paraId="28FFB2F0" w14:textId="74805ACE" w:rsidR="0077312A" w:rsidRDefault="0077312A" w:rsidP="00544E40">
            <w:pPr>
              <w:tabs>
                <w:tab w:val="center" w:pos="4819"/>
              </w:tabs>
              <w:spacing w:line="276" w:lineRule="auto"/>
              <w:rPr>
                <w:i/>
                <w:iCs/>
                <w:color w:val="17365D" w:themeColor="text2" w:themeShade="BF"/>
              </w:rPr>
            </w:pPr>
          </w:p>
          <w:p w14:paraId="7B2884D2" w14:textId="759B418B" w:rsidR="0077312A" w:rsidRPr="004D318A" w:rsidRDefault="0077312A" w:rsidP="00544E40">
            <w:pPr>
              <w:tabs>
                <w:tab w:val="center" w:pos="4819"/>
              </w:tabs>
              <w:spacing w:line="276" w:lineRule="auto"/>
              <w:rPr>
                <w:i/>
                <w:iCs/>
                <w:color w:val="17365D" w:themeColor="text2" w:themeShade="BF"/>
              </w:rPr>
            </w:pPr>
            <w:r>
              <w:rPr>
                <w:i/>
                <w:iCs/>
                <w:color w:val="17365D" w:themeColor="text2" w:themeShade="BF"/>
              </w:rPr>
              <w:t xml:space="preserve">The following day, I showed children about some documentary regarding plants and garden. </w:t>
            </w:r>
            <w:r w:rsidR="00CD2072">
              <w:rPr>
                <w:i/>
                <w:iCs/>
                <w:color w:val="17365D" w:themeColor="text2" w:themeShade="BF"/>
              </w:rPr>
              <w:t xml:space="preserve">When they watched video, they spoke different fruits name. One child </w:t>
            </w:r>
            <w:proofErr w:type="gramStart"/>
            <w:r w:rsidR="00CD2072">
              <w:rPr>
                <w:i/>
                <w:iCs/>
                <w:color w:val="17365D" w:themeColor="text2" w:themeShade="BF"/>
              </w:rPr>
              <w:t>told</w:t>
            </w:r>
            <w:proofErr w:type="gramEnd"/>
            <w:r w:rsidR="00CD2072">
              <w:rPr>
                <w:i/>
                <w:iCs/>
                <w:color w:val="17365D" w:themeColor="text2" w:themeShade="BF"/>
              </w:rPr>
              <w:t xml:space="preserve"> that we get apple from tree. </w:t>
            </w:r>
            <w:r w:rsidR="00AA5903">
              <w:rPr>
                <w:i/>
                <w:iCs/>
                <w:color w:val="17365D" w:themeColor="text2" w:themeShade="BF"/>
              </w:rPr>
              <w:t xml:space="preserve">We asked them, “Do you like plants and gardening?” </w:t>
            </w:r>
            <w:r w:rsidR="005239F4">
              <w:rPr>
                <w:i/>
                <w:iCs/>
                <w:color w:val="17365D" w:themeColor="text2" w:themeShade="BF"/>
              </w:rPr>
              <w:t>They replied that they were excited to do that.</w:t>
            </w:r>
          </w:p>
          <w:p w14:paraId="5654D953" w14:textId="77777777" w:rsidR="00F8080B" w:rsidRPr="004D318A" w:rsidRDefault="00F8080B" w:rsidP="00544E40">
            <w:pPr>
              <w:tabs>
                <w:tab w:val="center" w:pos="4819"/>
              </w:tabs>
              <w:spacing w:line="276" w:lineRule="auto"/>
              <w:rPr>
                <w:i/>
                <w:iCs/>
                <w:color w:val="17365D" w:themeColor="text2" w:themeShade="BF"/>
              </w:rPr>
            </w:pPr>
          </w:p>
          <w:p w14:paraId="102229B6" w14:textId="77777777" w:rsidR="00F8080B" w:rsidRPr="004D318A" w:rsidRDefault="00F8080B" w:rsidP="00544E40">
            <w:pPr>
              <w:tabs>
                <w:tab w:val="center" w:pos="4819"/>
              </w:tabs>
              <w:spacing w:line="276" w:lineRule="auto"/>
              <w:rPr>
                <w:i/>
                <w:iCs/>
                <w:color w:val="17365D" w:themeColor="text2" w:themeShade="BF"/>
              </w:rPr>
            </w:pPr>
          </w:p>
          <w:p w14:paraId="09A6D575" w14:textId="77777777" w:rsidR="00F8080B" w:rsidRPr="004D318A" w:rsidRDefault="00F8080B" w:rsidP="00544E40">
            <w:pPr>
              <w:tabs>
                <w:tab w:val="center" w:pos="4819"/>
              </w:tabs>
              <w:spacing w:line="276" w:lineRule="auto"/>
              <w:rPr>
                <w:i/>
                <w:iCs/>
                <w:color w:val="17365D" w:themeColor="text2" w:themeShade="BF"/>
              </w:rPr>
            </w:pPr>
          </w:p>
          <w:p w14:paraId="60578EAB" w14:textId="77777777" w:rsidR="00F8080B" w:rsidRPr="004D318A" w:rsidRDefault="00F8080B" w:rsidP="00544E40">
            <w:pPr>
              <w:tabs>
                <w:tab w:val="center" w:pos="4819"/>
              </w:tabs>
              <w:spacing w:line="276" w:lineRule="auto"/>
              <w:rPr>
                <w:i/>
                <w:iCs/>
                <w:color w:val="17365D" w:themeColor="text2" w:themeShade="BF"/>
              </w:rPr>
            </w:pPr>
          </w:p>
          <w:p w14:paraId="1A09138F"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01D8EF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5B788DC6" w14:textId="77777777" w:rsidR="00F8080B" w:rsidRPr="004D318A" w:rsidRDefault="00F8080B" w:rsidP="00544E40">
            <w:pPr>
              <w:shd w:val="clear" w:color="auto" w:fill="B8CCE4" w:themeFill="accent1" w:themeFillTint="66"/>
              <w:tabs>
                <w:tab w:val="center" w:pos="4819"/>
              </w:tabs>
              <w:spacing w:line="276" w:lineRule="auto"/>
              <w:rPr>
                <w:b/>
                <w:szCs w:val="22"/>
              </w:rPr>
            </w:pPr>
            <w:r w:rsidRPr="004D318A">
              <w:rPr>
                <w:b/>
                <w:szCs w:val="22"/>
              </w:rPr>
              <w:lastRenderedPageBreak/>
              <w:t xml:space="preserve">2. Educators </w:t>
            </w:r>
          </w:p>
          <w:p w14:paraId="3AE3C523" w14:textId="77777777" w:rsidR="00F8080B" w:rsidRPr="004D318A" w:rsidRDefault="00F8080B" w:rsidP="00544E40">
            <w:pPr>
              <w:tabs>
                <w:tab w:val="center" w:pos="4819"/>
              </w:tabs>
              <w:spacing w:line="276" w:lineRule="auto"/>
              <w:rPr>
                <w:color w:val="000000" w:themeColor="text1"/>
              </w:rPr>
            </w:pPr>
            <w:r w:rsidRPr="004D318A">
              <w:rPr>
                <w:color w:val="000000" w:themeColor="text1"/>
              </w:rPr>
              <w:t xml:space="preserve">You can do this verbally with the educators in your room or in written form via educator communication book or other staff communication channels. </w:t>
            </w:r>
          </w:p>
          <w:p w14:paraId="4F0EB23F" w14:textId="77777777" w:rsidR="00F8080B" w:rsidRPr="004D318A" w:rsidRDefault="00F8080B" w:rsidP="00544E40">
            <w:pPr>
              <w:tabs>
                <w:tab w:val="center" w:pos="4819"/>
              </w:tabs>
              <w:spacing w:line="276" w:lineRule="auto"/>
              <w:rPr>
                <w:color w:val="000000" w:themeColor="text1"/>
              </w:rPr>
            </w:pPr>
            <w:r w:rsidRPr="004D318A">
              <w:rPr>
                <w:color w:val="000000" w:themeColor="text1"/>
              </w:rPr>
              <w:t>Record what you did, including educator responses.</w:t>
            </w:r>
          </w:p>
        </w:tc>
      </w:tr>
      <w:tr w:rsidR="00F8080B" w:rsidRPr="004D318A" w14:paraId="5777DF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7A5F7EAE" w14:textId="3D5E4ABD" w:rsidR="00F8080B" w:rsidRPr="004D318A" w:rsidRDefault="00A062A4" w:rsidP="00544E40">
            <w:pPr>
              <w:tabs>
                <w:tab w:val="center" w:pos="4819"/>
              </w:tabs>
              <w:rPr>
                <w:i/>
                <w:iCs/>
                <w:color w:val="17365D" w:themeColor="text2" w:themeShade="BF"/>
              </w:rPr>
            </w:pPr>
            <w:r>
              <w:rPr>
                <w:i/>
                <w:iCs/>
                <w:color w:val="17365D" w:themeColor="text2" w:themeShade="BF"/>
              </w:rPr>
              <w:t>At first</w:t>
            </w:r>
            <w:r w:rsidR="00BE69D4">
              <w:rPr>
                <w:i/>
                <w:iCs/>
                <w:color w:val="17365D" w:themeColor="text2" w:themeShade="BF"/>
              </w:rPr>
              <w:t>,</w:t>
            </w:r>
            <w:r>
              <w:rPr>
                <w:i/>
                <w:iCs/>
                <w:color w:val="17365D" w:themeColor="text2" w:themeShade="BF"/>
              </w:rPr>
              <w:t xml:space="preserve"> I talked to my supervisor regarding my project plan. </w:t>
            </w:r>
            <w:r w:rsidR="0001359C">
              <w:rPr>
                <w:i/>
                <w:iCs/>
                <w:color w:val="17365D" w:themeColor="text2" w:themeShade="BF"/>
              </w:rPr>
              <w:t>She asked me before using egg shells for your project check if there any allergic children in your room</w:t>
            </w:r>
            <w:r w:rsidR="005615E5">
              <w:rPr>
                <w:i/>
                <w:iCs/>
                <w:color w:val="17365D" w:themeColor="text2" w:themeShade="BF"/>
              </w:rPr>
              <w:t xml:space="preserve">, if any then re-think your project plan. </w:t>
            </w:r>
            <w:r w:rsidR="009821E4">
              <w:rPr>
                <w:i/>
                <w:iCs/>
                <w:color w:val="17365D" w:themeColor="text2" w:themeShade="BF"/>
              </w:rPr>
              <w:t xml:space="preserve">I already checked beforehand that there is no child with egg allergy. I also discussed regarding my project with my room leader and another staff in our room. </w:t>
            </w:r>
          </w:p>
          <w:p w14:paraId="3C8BD2E6" w14:textId="77777777" w:rsidR="00F8080B" w:rsidRPr="004D318A" w:rsidRDefault="00F8080B" w:rsidP="00544E40">
            <w:pPr>
              <w:tabs>
                <w:tab w:val="center" w:pos="4819"/>
              </w:tabs>
              <w:rPr>
                <w:i/>
                <w:iCs/>
                <w:color w:val="17365D" w:themeColor="text2" w:themeShade="BF"/>
              </w:rPr>
            </w:pPr>
          </w:p>
          <w:p w14:paraId="5B268B82" w14:textId="77777777" w:rsidR="00F8080B" w:rsidRPr="004D318A" w:rsidRDefault="00F8080B" w:rsidP="00544E40">
            <w:pPr>
              <w:tabs>
                <w:tab w:val="center" w:pos="4819"/>
              </w:tabs>
              <w:rPr>
                <w:i/>
                <w:iCs/>
                <w:color w:val="17365D" w:themeColor="text2" w:themeShade="BF"/>
              </w:rPr>
            </w:pPr>
          </w:p>
          <w:p w14:paraId="70C2DEC7" w14:textId="77777777" w:rsidR="00F8080B" w:rsidRPr="004D318A" w:rsidRDefault="00F8080B" w:rsidP="00544E40">
            <w:pPr>
              <w:tabs>
                <w:tab w:val="center" w:pos="4819"/>
              </w:tabs>
              <w:rPr>
                <w:i/>
                <w:iCs/>
                <w:color w:val="17365D" w:themeColor="text2" w:themeShade="BF"/>
              </w:rPr>
            </w:pPr>
          </w:p>
          <w:p w14:paraId="7EE96F5A" w14:textId="77777777" w:rsidR="00F8080B" w:rsidRPr="004D318A" w:rsidRDefault="00F8080B" w:rsidP="00544E40">
            <w:pPr>
              <w:tabs>
                <w:tab w:val="center" w:pos="4819"/>
              </w:tabs>
              <w:rPr>
                <w:i/>
                <w:iCs/>
                <w:color w:val="17365D" w:themeColor="text2" w:themeShade="BF"/>
              </w:rPr>
            </w:pPr>
          </w:p>
          <w:p w14:paraId="5C61C1A9" w14:textId="77777777" w:rsidR="00F8080B" w:rsidRPr="004D318A" w:rsidRDefault="00F8080B" w:rsidP="00544E40">
            <w:pPr>
              <w:tabs>
                <w:tab w:val="center" w:pos="4819"/>
              </w:tabs>
              <w:rPr>
                <w:i/>
                <w:iCs/>
                <w:color w:val="17365D" w:themeColor="text2" w:themeShade="BF"/>
              </w:rPr>
            </w:pPr>
          </w:p>
          <w:p w14:paraId="2D4F54E0" w14:textId="77777777" w:rsidR="00F8080B" w:rsidRPr="004D318A" w:rsidRDefault="00F8080B" w:rsidP="00544E40">
            <w:pPr>
              <w:tabs>
                <w:tab w:val="center" w:pos="4819"/>
              </w:tabs>
              <w:rPr>
                <w:i/>
                <w:iCs/>
                <w:color w:val="17365D" w:themeColor="text2" w:themeShade="BF"/>
              </w:rPr>
            </w:pPr>
          </w:p>
        </w:tc>
      </w:tr>
    </w:tbl>
    <w:p w14:paraId="2CB6DE75"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r w:rsidRPr="004D318A">
        <w:rPr>
          <w:rFonts w:eastAsia="Times New Roman" w:cstheme="minorHAnsi"/>
          <w:b/>
          <w:noProof/>
          <w:color w:val="2D739F"/>
          <w:kern w:val="22"/>
          <w:sz w:val="32"/>
          <w:szCs w:val="32"/>
          <w:lang w:eastAsia="en-AU"/>
        </w:rPr>
        <w:br w:type="page"/>
      </w:r>
    </w:p>
    <w:p w14:paraId="7E810B90"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pgSz w:w="11906" w:h="16838"/>
          <w:pgMar w:top="1440" w:right="1440" w:bottom="1440" w:left="1440" w:header="567" w:footer="454" w:gutter="0"/>
          <w:cols w:space="4253"/>
          <w:docGrid w:linePitch="360"/>
        </w:sectPr>
      </w:pPr>
    </w:p>
    <w:p w14:paraId="37A58415" w14:textId="77777777" w:rsidR="00F8080B" w:rsidRPr="004D318A" w:rsidRDefault="00F8080B" w:rsidP="00F8080B">
      <w:pPr>
        <w:spacing w:before="120" w:after="120"/>
        <w:outlineLvl w:val="1"/>
        <w:rPr>
          <w:rFonts w:eastAsia="Times New Roman" w:cstheme="minorHAnsi"/>
          <w:b/>
          <w:noProof/>
          <w:color w:val="464748"/>
          <w:kern w:val="22"/>
          <w:sz w:val="36"/>
          <w:szCs w:val="36"/>
          <w:lang w:eastAsia="en-AU"/>
        </w:rPr>
      </w:pPr>
      <w:bookmarkStart w:id="80" w:name="_Toc45880197"/>
      <w:bookmarkStart w:id="81" w:name="_Toc51072047"/>
      <w:r w:rsidRPr="004D318A">
        <w:rPr>
          <w:rFonts w:eastAsia="Times New Roman" w:cstheme="minorHAnsi"/>
          <w:b/>
          <w:noProof/>
          <w:color w:val="464748"/>
          <w:kern w:val="22"/>
          <w:sz w:val="36"/>
          <w:szCs w:val="36"/>
          <w:lang w:eastAsia="en-AU"/>
        </w:rPr>
        <w:lastRenderedPageBreak/>
        <w:t>Sustainability Audit Checklist</w:t>
      </w:r>
      <w:bookmarkEnd w:id="80"/>
      <w:bookmarkEnd w:id="81"/>
      <w:r w:rsidRPr="004D318A">
        <w:rPr>
          <w:rFonts w:eastAsia="Times New Roman" w:cstheme="minorHAnsi"/>
          <w:b/>
          <w:noProof/>
          <w:color w:val="464748"/>
          <w:kern w:val="22"/>
          <w:sz w:val="36"/>
          <w:szCs w:val="36"/>
          <w:lang w:eastAsia="en-AU"/>
        </w:rPr>
        <w:t xml:space="preserve"> </w:t>
      </w:r>
      <w:r w:rsidRPr="004D318A">
        <w:rPr>
          <w:rFonts w:eastAsia="Times New Roman" w:cstheme="minorHAnsi"/>
          <w:b/>
          <w:noProof/>
          <w:color w:val="464748"/>
          <w:kern w:val="22"/>
          <w:sz w:val="36"/>
          <w:szCs w:val="36"/>
          <w:lang w:eastAsia="en-AU"/>
        </w:rPr>
        <w:tab/>
      </w:r>
    </w:p>
    <w:p w14:paraId="63C8DB57" w14:textId="2ADCB364" w:rsidR="00F8080B" w:rsidRPr="004D318A" w:rsidRDefault="00F8080B" w:rsidP="00F8080B">
      <w:r w:rsidRPr="004D318A">
        <w:t xml:space="preserve">Student Name: </w:t>
      </w:r>
      <w:r w:rsidR="003865B2" w:rsidRPr="003865B2">
        <w:rPr>
          <w:u w:val="single"/>
        </w:rPr>
        <w:t>Wahida Moon</w:t>
      </w:r>
      <w:r w:rsidRPr="004D318A">
        <w:tab/>
      </w:r>
      <w:r w:rsidR="003865B2">
        <w:t xml:space="preserve">     </w:t>
      </w:r>
      <w:r w:rsidRPr="004D318A">
        <w:t xml:space="preserve">Service: </w:t>
      </w:r>
      <w:r w:rsidR="003865B2" w:rsidRPr="003865B2">
        <w:rPr>
          <w:u w:val="single"/>
        </w:rPr>
        <w:t>Greenwood Hunters Hill</w:t>
      </w:r>
      <w:r w:rsidRPr="004D318A">
        <w:t xml:space="preserve"> </w:t>
      </w:r>
      <w:r w:rsidR="003865B2">
        <w:t xml:space="preserve">                      </w:t>
      </w:r>
      <w:r w:rsidRPr="004D318A">
        <w:t xml:space="preserve">Date completed: </w:t>
      </w:r>
      <w:r w:rsidR="003865B2" w:rsidRPr="003865B2">
        <w:rPr>
          <w:u w:val="single"/>
        </w:rPr>
        <w:t>18-Nov-2020</w:t>
      </w:r>
    </w:p>
    <w:p w14:paraId="2B937DE9" w14:textId="77777777" w:rsidR="00F8080B" w:rsidRPr="004D318A" w:rsidRDefault="00F8080B" w:rsidP="00F8080B"/>
    <w:tbl>
      <w:tblPr>
        <w:tblStyle w:val="TableGrid"/>
        <w:tblW w:w="0" w:type="auto"/>
        <w:tblLook w:val="04A0" w:firstRow="1" w:lastRow="0" w:firstColumn="1" w:lastColumn="0" w:noHBand="0" w:noVBand="1"/>
      </w:tblPr>
      <w:tblGrid>
        <w:gridCol w:w="2794"/>
        <w:gridCol w:w="32"/>
        <w:gridCol w:w="708"/>
        <w:gridCol w:w="708"/>
        <w:gridCol w:w="708"/>
        <w:gridCol w:w="8998"/>
      </w:tblGrid>
      <w:tr w:rsidR="00F8080B" w:rsidRPr="004D318A" w14:paraId="6C20FC6D" w14:textId="77777777" w:rsidTr="00544E40">
        <w:trPr>
          <w:cnfStyle w:val="100000000000" w:firstRow="1" w:lastRow="0" w:firstColumn="0" w:lastColumn="0" w:oddVBand="0" w:evenVBand="0" w:oddHBand="0" w:evenHBand="0" w:firstRowFirstColumn="0" w:firstRowLastColumn="0" w:lastRowFirstColumn="0" w:lastRowLastColumn="0"/>
        </w:trPr>
        <w:tc>
          <w:tcPr>
            <w:tcW w:w="2798" w:type="dxa"/>
          </w:tcPr>
          <w:p w14:paraId="54521D4C" w14:textId="77777777" w:rsidR="00F8080B" w:rsidRPr="004D318A" w:rsidRDefault="00F8080B" w:rsidP="00544E40">
            <w:pPr>
              <w:spacing w:line="276" w:lineRule="auto"/>
              <w:rPr>
                <w:b w:val="0"/>
                <w:sz w:val="22"/>
                <w:szCs w:val="22"/>
              </w:rPr>
            </w:pPr>
            <w:r w:rsidRPr="004D318A">
              <w:rPr>
                <w:sz w:val="22"/>
                <w:szCs w:val="22"/>
              </w:rPr>
              <w:t>Air Quality</w:t>
            </w:r>
          </w:p>
        </w:tc>
        <w:tc>
          <w:tcPr>
            <w:tcW w:w="741" w:type="dxa"/>
            <w:gridSpan w:val="2"/>
          </w:tcPr>
          <w:p w14:paraId="6D3ADBA7" w14:textId="77777777" w:rsidR="00F8080B" w:rsidRPr="004D318A" w:rsidRDefault="00F8080B" w:rsidP="00544E40">
            <w:pPr>
              <w:spacing w:line="276" w:lineRule="auto"/>
              <w:rPr>
                <w:b w:val="0"/>
                <w:sz w:val="22"/>
                <w:szCs w:val="22"/>
              </w:rPr>
            </w:pPr>
            <w:r w:rsidRPr="004D318A">
              <w:rPr>
                <w:sz w:val="22"/>
                <w:szCs w:val="22"/>
              </w:rPr>
              <w:t>YES</w:t>
            </w:r>
          </w:p>
        </w:tc>
        <w:tc>
          <w:tcPr>
            <w:tcW w:w="709" w:type="dxa"/>
          </w:tcPr>
          <w:p w14:paraId="060976DB" w14:textId="77777777" w:rsidR="00F8080B" w:rsidRPr="004D318A" w:rsidRDefault="00F8080B" w:rsidP="00544E40">
            <w:pPr>
              <w:spacing w:line="276" w:lineRule="auto"/>
              <w:rPr>
                <w:b w:val="0"/>
                <w:sz w:val="22"/>
                <w:szCs w:val="22"/>
              </w:rPr>
            </w:pPr>
            <w:r w:rsidRPr="004D318A">
              <w:rPr>
                <w:sz w:val="22"/>
                <w:szCs w:val="22"/>
              </w:rPr>
              <w:t>NO</w:t>
            </w:r>
          </w:p>
        </w:tc>
        <w:tc>
          <w:tcPr>
            <w:tcW w:w="709" w:type="dxa"/>
          </w:tcPr>
          <w:p w14:paraId="3421534D" w14:textId="77777777" w:rsidR="00F8080B" w:rsidRPr="004D318A" w:rsidRDefault="00F8080B" w:rsidP="00544E40">
            <w:pPr>
              <w:spacing w:line="276" w:lineRule="auto"/>
              <w:rPr>
                <w:b w:val="0"/>
                <w:sz w:val="22"/>
                <w:szCs w:val="22"/>
              </w:rPr>
            </w:pPr>
            <w:r w:rsidRPr="004D318A">
              <w:rPr>
                <w:sz w:val="22"/>
                <w:szCs w:val="22"/>
              </w:rPr>
              <w:t>N/A</w:t>
            </w:r>
          </w:p>
        </w:tc>
        <w:tc>
          <w:tcPr>
            <w:tcW w:w="9035" w:type="dxa"/>
          </w:tcPr>
          <w:p w14:paraId="7D857D19"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051D16E8"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48046845"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553FF588" w14:textId="77777777" w:rsidTr="00544E40">
        <w:tc>
          <w:tcPr>
            <w:tcW w:w="2798" w:type="dxa"/>
          </w:tcPr>
          <w:p w14:paraId="4880C7E0" w14:textId="77777777" w:rsidR="00F8080B" w:rsidRPr="004D318A" w:rsidRDefault="00F8080B" w:rsidP="00544E40">
            <w:pPr>
              <w:spacing w:line="276" w:lineRule="auto"/>
              <w:rPr>
                <w:sz w:val="22"/>
                <w:szCs w:val="22"/>
              </w:rPr>
            </w:pPr>
            <w:r w:rsidRPr="004D318A">
              <w:rPr>
                <w:sz w:val="22"/>
                <w:szCs w:val="22"/>
              </w:rPr>
              <w:t>Natural ventilation is used</w:t>
            </w:r>
          </w:p>
        </w:tc>
        <w:tc>
          <w:tcPr>
            <w:tcW w:w="741" w:type="dxa"/>
            <w:gridSpan w:val="2"/>
          </w:tcPr>
          <w:p w14:paraId="0F80B3F8" w14:textId="43FBAF38" w:rsidR="00F8080B" w:rsidRPr="004D318A" w:rsidRDefault="00C846FC"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5784F18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232D057"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26F5C98" w14:textId="226E2970" w:rsidR="00F8080B" w:rsidRPr="004D318A" w:rsidRDefault="00C846FC" w:rsidP="00544E40">
            <w:pPr>
              <w:spacing w:line="276" w:lineRule="auto"/>
              <w:rPr>
                <w:i/>
                <w:iCs/>
                <w:color w:val="17365D" w:themeColor="text2" w:themeShade="BF"/>
                <w:sz w:val="22"/>
                <w:szCs w:val="22"/>
              </w:rPr>
            </w:pPr>
            <w:r>
              <w:rPr>
                <w:i/>
                <w:iCs/>
                <w:color w:val="17365D" w:themeColor="text2" w:themeShade="BF"/>
                <w:sz w:val="22"/>
                <w:szCs w:val="22"/>
              </w:rPr>
              <w:t>Nothing to improve as they are using natural ventilation in the best possible way</w:t>
            </w:r>
          </w:p>
        </w:tc>
      </w:tr>
      <w:tr w:rsidR="00F8080B" w:rsidRPr="004D318A" w14:paraId="4F0AAE28" w14:textId="77777777" w:rsidTr="00544E40">
        <w:tc>
          <w:tcPr>
            <w:tcW w:w="2798" w:type="dxa"/>
          </w:tcPr>
          <w:p w14:paraId="11BB32BC" w14:textId="77777777" w:rsidR="00F8080B" w:rsidRPr="004D318A" w:rsidRDefault="00F8080B" w:rsidP="00544E40">
            <w:pPr>
              <w:spacing w:line="276" w:lineRule="auto"/>
              <w:rPr>
                <w:sz w:val="22"/>
                <w:szCs w:val="22"/>
              </w:rPr>
            </w:pPr>
            <w:r w:rsidRPr="004D318A">
              <w:rPr>
                <w:sz w:val="22"/>
                <w:szCs w:val="22"/>
              </w:rPr>
              <w:t>Air vents are clear of obstacles</w:t>
            </w:r>
          </w:p>
        </w:tc>
        <w:tc>
          <w:tcPr>
            <w:tcW w:w="741" w:type="dxa"/>
            <w:gridSpan w:val="2"/>
          </w:tcPr>
          <w:p w14:paraId="5595FEFB" w14:textId="51C050A3" w:rsidR="00F8080B" w:rsidRPr="004D318A" w:rsidRDefault="00B6182E"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7663D53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EF7D71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502FF58" w14:textId="5D904C46" w:rsidR="00F8080B" w:rsidRPr="004D318A" w:rsidRDefault="00B6182E" w:rsidP="00544E40">
            <w:pPr>
              <w:spacing w:line="276" w:lineRule="auto"/>
              <w:rPr>
                <w:i/>
                <w:iCs/>
                <w:color w:val="17365D" w:themeColor="text2" w:themeShade="BF"/>
                <w:sz w:val="22"/>
                <w:szCs w:val="22"/>
              </w:rPr>
            </w:pPr>
            <w:r>
              <w:rPr>
                <w:i/>
                <w:iCs/>
                <w:color w:val="17365D" w:themeColor="text2" w:themeShade="BF"/>
                <w:sz w:val="22"/>
                <w:szCs w:val="22"/>
              </w:rPr>
              <w:t>Ongoing check in process, there is no obstacles</w:t>
            </w:r>
          </w:p>
        </w:tc>
      </w:tr>
      <w:tr w:rsidR="00F8080B" w:rsidRPr="004D318A" w14:paraId="74FFD759" w14:textId="77777777" w:rsidTr="00544E40">
        <w:tc>
          <w:tcPr>
            <w:tcW w:w="2798" w:type="dxa"/>
            <w:shd w:val="clear" w:color="auto" w:fill="FFFFFF" w:themeFill="background1"/>
          </w:tcPr>
          <w:p w14:paraId="67C8108B" w14:textId="77777777" w:rsidR="00F8080B" w:rsidRPr="004D318A" w:rsidRDefault="00F8080B" w:rsidP="00544E40">
            <w:pPr>
              <w:spacing w:line="276" w:lineRule="auto"/>
              <w:rPr>
                <w:sz w:val="22"/>
                <w:szCs w:val="22"/>
              </w:rPr>
            </w:pPr>
            <w:r w:rsidRPr="004D318A">
              <w:rPr>
                <w:sz w:val="22"/>
                <w:szCs w:val="22"/>
              </w:rPr>
              <w:t>All exhaust fans are visibly clean</w:t>
            </w:r>
          </w:p>
        </w:tc>
        <w:tc>
          <w:tcPr>
            <w:tcW w:w="741" w:type="dxa"/>
            <w:gridSpan w:val="2"/>
          </w:tcPr>
          <w:p w14:paraId="012F8070" w14:textId="3F9B3449" w:rsidR="00F8080B" w:rsidRPr="004D318A" w:rsidRDefault="004472BB"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165EF74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441D156"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C08B475" w14:textId="55F36513" w:rsidR="00F8080B" w:rsidRPr="004D318A" w:rsidRDefault="004472BB" w:rsidP="00544E40">
            <w:pPr>
              <w:spacing w:line="276" w:lineRule="auto"/>
              <w:rPr>
                <w:i/>
                <w:iCs/>
                <w:color w:val="17365D" w:themeColor="text2" w:themeShade="BF"/>
                <w:sz w:val="22"/>
                <w:szCs w:val="22"/>
              </w:rPr>
            </w:pPr>
            <w:r>
              <w:rPr>
                <w:i/>
                <w:iCs/>
                <w:color w:val="17365D" w:themeColor="text2" w:themeShade="BF"/>
                <w:sz w:val="22"/>
                <w:szCs w:val="22"/>
              </w:rPr>
              <w:t>In certain routine time, professionals come to clean fan</w:t>
            </w:r>
          </w:p>
        </w:tc>
      </w:tr>
      <w:tr w:rsidR="00F8080B" w:rsidRPr="004D318A" w14:paraId="5080A715" w14:textId="77777777" w:rsidTr="00544E40">
        <w:tc>
          <w:tcPr>
            <w:tcW w:w="2798" w:type="dxa"/>
          </w:tcPr>
          <w:p w14:paraId="15F57270" w14:textId="77777777" w:rsidR="00F8080B" w:rsidRPr="004D318A" w:rsidRDefault="00F8080B" w:rsidP="00544E40">
            <w:pPr>
              <w:spacing w:line="276" w:lineRule="auto"/>
              <w:rPr>
                <w:sz w:val="22"/>
                <w:szCs w:val="22"/>
              </w:rPr>
            </w:pPr>
            <w:r w:rsidRPr="004D318A">
              <w:rPr>
                <w:sz w:val="22"/>
                <w:szCs w:val="22"/>
              </w:rPr>
              <w:t>Known irritants and aerosols are avoided</w:t>
            </w:r>
          </w:p>
        </w:tc>
        <w:tc>
          <w:tcPr>
            <w:tcW w:w="741" w:type="dxa"/>
            <w:gridSpan w:val="2"/>
          </w:tcPr>
          <w:p w14:paraId="0433E4F8" w14:textId="63E3AC5D" w:rsidR="00F8080B" w:rsidRPr="004D318A" w:rsidRDefault="00B2468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55E3ACF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A70A79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6EDA872C" w14:textId="37E95B39" w:rsidR="00F8080B" w:rsidRPr="004D318A" w:rsidRDefault="00B24687" w:rsidP="00544E40">
            <w:pPr>
              <w:spacing w:line="276" w:lineRule="auto"/>
              <w:rPr>
                <w:i/>
                <w:iCs/>
                <w:color w:val="17365D" w:themeColor="text2" w:themeShade="BF"/>
                <w:sz w:val="22"/>
                <w:szCs w:val="22"/>
              </w:rPr>
            </w:pPr>
            <w:r>
              <w:rPr>
                <w:i/>
                <w:iCs/>
                <w:color w:val="17365D" w:themeColor="text2" w:themeShade="BF"/>
                <w:sz w:val="22"/>
                <w:szCs w:val="22"/>
              </w:rPr>
              <w:t>No aerosols are used in the centre</w:t>
            </w:r>
          </w:p>
        </w:tc>
      </w:tr>
      <w:tr w:rsidR="00F8080B" w:rsidRPr="004D318A" w14:paraId="641FE35A" w14:textId="77777777" w:rsidTr="00544E40">
        <w:tc>
          <w:tcPr>
            <w:tcW w:w="2798" w:type="dxa"/>
          </w:tcPr>
          <w:p w14:paraId="7296B375" w14:textId="77777777" w:rsidR="00F8080B" w:rsidRPr="004D318A" w:rsidRDefault="00F8080B" w:rsidP="00544E40">
            <w:pPr>
              <w:spacing w:line="276" w:lineRule="auto"/>
              <w:rPr>
                <w:sz w:val="22"/>
                <w:szCs w:val="22"/>
              </w:rPr>
            </w:pPr>
            <w:r w:rsidRPr="004D318A">
              <w:rPr>
                <w:sz w:val="22"/>
                <w:szCs w:val="22"/>
              </w:rPr>
              <w:t>Walking and public transport for excursions encouraged</w:t>
            </w:r>
          </w:p>
        </w:tc>
        <w:tc>
          <w:tcPr>
            <w:tcW w:w="741" w:type="dxa"/>
            <w:gridSpan w:val="2"/>
          </w:tcPr>
          <w:p w14:paraId="1A6F7FC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84A01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4FFA804" w14:textId="53CFCE3F" w:rsidR="00F8080B" w:rsidRPr="004D318A" w:rsidRDefault="001D6EEC" w:rsidP="00544E40">
            <w:pPr>
              <w:spacing w:line="276" w:lineRule="auto"/>
              <w:jc w:val="center"/>
              <w:rPr>
                <w:i/>
                <w:iCs/>
                <w:color w:val="17365D" w:themeColor="text2" w:themeShade="BF"/>
                <w:sz w:val="22"/>
                <w:szCs w:val="22"/>
              </w:rPr>
            </w:pPr>
            <w:r>
              <w:rPr>
                <w:i/>
                <w:iCs/>
                <w:color w:val="17365D" w:themeColor="text2" w:themeShade="BF"/>
                <w:sz w:val="22"/>
                <w:szCs w:val="22"/>
              </w:rPr>
              <w:t>N/A</w:t>
            </w:r>
          </w:p>
        </w:tc>
        <w:tc>
          <w:tcPr>
            <w:tcW w:w="9035" w:type="dxa"/>
            <w:vAlign w:val="top"/>
          </w:tcPr>
          <w:p w14:paraId="0EDD8ABB" w14:textId="77777777" w:rsidR="00F8080B" w:rsidRPr="004D318A" w:rsidRDefault="00F8080B" w:rsidP="00544E40">
            <w:pPr>
              <w:spacing w:line="276" w:lineRule="auto"/>
              <w:rPr>
                <w:i/>
                <w:iCs/>
                <w:color w:val="17365D" w:themeColor="text2" w:themeShade="BF"/>
                <w:sz w:val="22"/>
                <w:szCs w:val="22"/>
              </w:rPr>
            </w:pPr>
          </w:p>
        </w:tc>
      </w:tr>
      <w:tr w:rsidR="00F8080B" w:rsidRPr="004D318A" w14:paraId="755955DE" w14:textId="77777777" w:rsidTr="00544E40">
        <w:tc>
          <w:tcPr>
            <w:tcW w:w="2798" w:type="dxa"/>
            <w:shd w:val="clear" w:color="auto" w:fill="2D739F"/>
          </w:tcPr>
          <w:p w14:paraId="3661CF1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Biodiversity</w:t>
            </w:r>
          </w:p>
        </w:tc>
        <w:tc>
          <w:tcPr>
            <w:tcW w:w="741" w:type="dxa"/>
            <w:gridSpan w:val="2"/>
            <w:shd w:val="clear" w:color="auto" w:fill="2D739F"/>
          </w:tcPr>
          <w:p w14:paraId="61532FB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4F5AC22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67D6DB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38B0E54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2F030DC2" w14:textId="77777777" w:rsidTr="00544E40">
        <w:tc>
          <w:tcPr>
            <w:tcW w:w="2798" w:type="dxa"/>
          </w:tcPr>
          <w:p w14:paraId="7F402DDD" w14:textId="77777777" w:rsidR="00F8080B" w:rsidRPr="004D318A" w:rsidRDefault="00F8080B" w:rsidP="00544E40">
            <w:pPr>
              <w:spacing w:line="276" w:lineRule="auto"/>
              <w:rPr>
                <w:sz w:val="22"/>
                <w:szCs w:val="22"/>
              </w:rPr>
            </w:pPr>
            <w:r w:rsidRPr="004D318A">
              <w:rPr>
                <w:sz w:val="22"/>
                <w:szCs w:val="22"/>
              </w:rPr>
              <w:lastRenderedPageBreak/>
              <w:t>Centre has an active vegetable/herb garden.</w:t>
            </w:r>
          </w:p>
        </w:tc>
        <w:tc>
          <w:tcPr>
            <w:tcW w:w="741" w:type="dxa"/>
            <w:gridSpan w:val="2"/>
          </w:tcPr>
          <w:p w14:paraId="5C2C802E" w14:textId="3F9ED94C" w:rsidR="00F8080B" w:rsidRPr="004D318A" w:rsidRDefault="00DC1E84"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323E392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82382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546FA74" w14:textId="7D41B11D" w:rsidR="00F8080B" w:rsidRPr="004D318A" w:rsidRDefault="00F8080B" w:rsidP="00544E40">
            <w:pPr>
              <w:spacing w:line="276" w:lineRule="auto"/>
              <w:rPr>
                <w:i/>
                <w:iCs/>
                <w:color w:val="17365D" w:themeColor="text2" w:themeShade="BF"/>
                <w:sz w:val="22"/>
                <w:szCs w:val="22"/>
              </w:rPr>
            </w:pPr>
            <w:r w:rsidRPr="004D318A">
              <w:rPr>
                <w:i/>
                <w:iCs/>
                <w:color w:val="17365D" w:themeColor="text2" w:themeShade="BF"/>
                <w:sz w:val="22"/>
                <w:szCs w:val="22"/>
              </w:rPr>
              <w:t xml:space="preserve"> </w:t>
            </w:r>
            <w:r w:rsidR="00A361FB">
              <w:rPr>
                <w:i/>
                <w:iCs/>
                <w:color w:val="17365D" w:themeColor="text2" w:themeShade="BF"/>
                <w:sz w:val="22"/>
                <w:szCs w:val="22"/>
              </w:rPr>
              <w:t>Centre has vegetable/herb garden but need more garden area.</w:t>
            </w:r>
          </w:p>
        </w:tc>
      </w:tr>
      <w:tr w:rsidR="00F8080B" w:rsidRPr="004D318A" w14:paraId="14A4155F" w14:textId="77777777" w:rsidTr="00544E40">
        <w:tc>
          <w:tcPr>
            <w:tcW w:w="2798" w:type="dxa"/>
          </w:tcPr>
          <w:p w14:paraId="2333883F" w14:textId="77777777" w:rsidR="00F8080B" w:rsidRPr="004D318A" w:rsidRDefault="00F8080B" w:rsidP="00544E40">
            <w:pPr>
              <w:spacing w:line="276" w:lineRule="auto"/>
              <w:rPr>
                <w:sz w:val="22"/>
                <w:szCs w:val="22"/>
              </w:rPr>
            </w:pPr>
            <w:r w:rsidRPr="004D318A">
              <w:rPr>
                <w:sz w:val="22"/>
                <w:szCs w:val="22"/>
              </w:rPr>
              <w:t>Children are taught how to care for plants.</w:t>
            </w:r>
          </w:p>
        </w:tc>
        <w:tc>
          <w:tcPr>
            <w:tcW w:w="741" w:type="dxa"/>
            <w:gridSpan w:val="2"/>
          </w:tcPr>
          <w:p w14:paraId="0AFE9848" w14:textId="29D4F859" w:rsidR="00F8080B" w:rsidRPr="004D318A" w:rsidRDefault="00B12BFF"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6424A8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702F8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3DB71A9" w14:textId="6819ADEC" w:rsidR="00F8080B" w:rsidRPr="004D318A" w:rsidRDefault="00B12BFF" w:rsidP="00544E40">
            <w:pPr>
              <w:spacing w:line="276" w:lineRule="auto"/>
              <w:rPr>
                <w:i/>
                <w:iCs/>
                <w:color w:val="17365D" w:themeColor="text2" w:themeShade="BF"/>
                <w:sz w:val="22"/>
                <w:szCs w:val="22"/>
              </w:rPr>
            </w:pPr>
            <w:r>
              <w:rPr>
                <w:i/>
                <w:iCs/>
                <w:color w:val="17365D" w:themeColor="text2" w:themeShade="BF"/>
                <w:sz w:val="22"/>
                <w:szCs w:val="22"/>
              </w:rPr>
              <w:t>They put water plants. Need to use rain water.</w:t>
            </w:r>
            <w:r w:rsidR="002A3BDE">
              <w:rPr>
                <w:i/>
                <w:iCs/>
                <w:color w:val="17365D" w:themeColor="text2" w:themeShade="BF"/>
                <w:sz w:val="22"/>
                <w:szCs w:val="22"/>
              </w:rPr>
              <w:t xml:space="preserve"> Increase gardening area.</w:t>
            </w:r>
          </w:p>
        </w:tc>
      </w:tr>
      <w:tr w:rsidR="00F8080B" w:rsidRPr="004D318A" w14:paraId="160AE635" w14:textId="77777777" w:rsidTr="00544E40">
        <w:tc>
          <w:tcPr>
            <w:tcW w:w="2798" w:type="dxa"/>
          </w:tcPr>
          <w:p w14:paraId="75D4A118" w14:textId="77777777" w:rsidR="00F8080B" w:rsidRPr="004D318A" w:rsidRDefault="00F8080B" w:rsidP="00544E40">
            <w:pPr>
              <w:spacing w:line="276" w:lineRule="auto"/>
              <w:rPr>
                <w:sz w:val="22"/>
                <w:szCs w:val="22"/>
              </w:rPr>
            </w:pPr>
            <w:r w:rsidRPr="004D318A">
              <w:rPr>
                <w:sz w:val="22"/>
                <w:szCs w:val="22"/>
              </w:rPr>
              <w:t>Children’s play areas are environmentally friendly and recycled materials are used where possible.</w:t>
            </w:r>
          </w:p>
        </w:tc>
        <w:tc>
          <w:tcPr>
            <w:tcW w:w="741" w:type="dxa"/>
            <w:gridSpan w:val="2"/>
          </w:tcPr>
          <w:p w14:paraId="79350FC6" w14:textId="538D9DB2" w:rsidR="00F8080B" w:rsidRPr="004D318A" w:rsidRDefault="0049534C"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03AB1B1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63AF41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EB2A258" w14:textId="5E49462C" w:rsidR="00F8080B" w:rsidRPr="004D318A" w:rsidRDefault="0049534C" w:rsidP="00544E40">
            <w:pPr>
              <w:spacing w:line="276" w:lineRule="auto"/>
              <w:rPr>
                <w:i/>
                <w:iCs/>
                <w:color w:val="17365D" w:themeColor="text2" w:themeShade="BF"/>
                <w:sz w:val="22"/>
                <w:szCs w:val="22"/>
              </w:rPr>
            </w:pPr>
            <w:r>
              <w:rPr>
                <w:i/>
                <w:iCs/>
                <w:color w:val="17365D" w:themeColor="text2" w:themeShade="BF"/>
                <w:sz w:val="22"/>
                <w:szCs w:val="22"/>
              </w:rPr>
              <w:t>Use recycle materials, need to increase recycle activities</w:t>
            </w:r>
          </w:p>
        </w:tc>
      </w:tr>
      <w:tr w:rsidR="00F8080B" w:rsidRPr="004D318A" w14:paraId="5D1E7C67" w14:textId="77777777" w:rsidTr="00544E40">
        <w:tc>
          <w:tcPr>
            <w:tcW w:w="2798" w:type="dxa"/>
          </w:tcPr>
          <w:p w14:paraId="3B2E49BC" w14:textId="77777777" w:rsidR="00F8080B" w:rsidRPr="004D318A" w:rsidRDefault="00F8080B" w:rsidP="00544E40">
            <w:pPr>
              <w:spacing w:line="276" w:lineRule="auto"/>
              <w:rPr>
                <w:sz w:val="22"/>
                <w:szCs w:val="22"/>
              </w:rPr>
            </w:pPr>
            <w:r w:rsidRPr="004D318A">
              <w:rPr>
                <w:sz w:val="22"/>
                <w:szCs w:val="22"/>
              </w:rPr>
              <w:t>Native plants and trees are used mainly in the gardens</w:t>
            </w:r>
          </w:p>
        </w:tc>
        <w:tc>
          <w:tcPr>
            <w:tcW w:w="741" w:type="dxa"/>
            <w:gridSpan w:val="2"/>
          </w:tcPr>
          <w:p w14:paraId="79CF79E6" w14:textId="60C940A9" w:rsidR="00F8080B" w:rsidRPr="004D318A" w:rsidRDefault="00C3402D"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27846D2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E5B7F8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7373CA6" w14:textId="2E83AC74" w:rsidR="00F8080B" w:rsidRPr="004D318A" w:rsidRDefault="00C3402D" w:rsidP="00544E40">
            <w:pPr>
              <w:spacing w:line="276" w:lineRule="auto"/>
              <w:rPr>
                <w:i/>
                <w:iCs/>
                <w:color w:val="17365D" w:themeColor="text2" w:themeShade="BF"/>
                <w:sz w:val="22"/>
                <w:szCs w:val="22"/>
              </w:rPr>
            </w:pPr>
            <w:r>
              <w:rPr>
                <w:i/>
                <w:iCs/>
                <w:color w:val="17365D" w:themeColor="text2" w:themeShade="BF"/>
                <w:sz w:val="22"/>
                <w:szCs w:val="22"/>
              </w:rPr>
              <w:t>Organise native plants outside area. Need to plant more trees/plants</w:t>
            </w:r>
          </w:p>
        </w:tc>
      </w:tr>
      <w:tr w:rsidR="00F8080B" w:rsidRPr="004D318A" w14:paraId="40C7EDFC" w14:textId="77777777" w:rsidTr="00544E40">
        <w:tc>
          <w:tcPr>
            <w:tcW w:w="2798" w:type="dxa"/>
          </w:tcPr>
          <w:p w14:paraId="75975BEC" w14:textId="77777777" w:rsidR="00F8080B" w:rsidRPr="004D318A" w:rsidRDefault="00F8080B" w:rsidP="00544E40">
            <w:pPr>
              <w:spacing w:line="276" w:lineRule="auto"/>
              <w:rPr>
                <w:sz w:val="22"/>
                <w:szCs w:val="22"/>
              </w:rPr>
            </w:pPr>
            <w:r w:rsidRPr="004D318A">
              <w:rPr>
                <w:sz w:val="22"/>
                <w:szCs w:val="22"/>
              </w:rPr>
              <w:t xml:space="preserve">Educators promote care for plants and animals </w:t>
            </w:r>
          </w:p>
        </w:tc>
        <w:tc>
          <w:tcPr>
            <w:tcW w:w="741" w:type="dxa"/>
            <w:gridSpan w:val="2"/>
          </w:tcPr>
          <w:p w14:paraId="4AAE6B23" w14:textId="009B341C" w:rsidR="00F8080B" w:rsidRPr="004D318A" w:rsidRDefault="00031392"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2051080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FAE37CE"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99FC150" w14:textId="46B81A81" w:rsidR="00F8080B" w:rsidRPr="004D318A" w:rsidRDefault="00031392" w:rsidP="00544E40">
            <w:pPr>
              <w:spacing w:line="276" w:lineRule="auto"/>
              <w:rPr>
                <w:i/>
                <w:iCs/>
                <w:color w:val="17365D" w:themeColor="text2" w:themeShade="BF"/>
                <w:sz w:val="22"/>
                <w:szCs w:val="22"/>
              </w:rPr>
            </w:pPr>
            <w:r>
              <w:rPr>
                <w:i/>
                <w:iCs/>
                <w:color w:val="17365D" w:themeColor="text2" w:themeShade="BF"/>
                <w:sz w:val="22"/>
                <w:szCs w:val="22"/>
              </w:rPr>
              <w:t>Children and educators both care for plants. In this centre they have one worm farm but I recommend to expand the warm farm and garden area.</w:t>
            </w:r>
          </w:p>
        </w:tc>
      </w:tr>
      <w:tr w:rsidR="00F8080B" w:rsidRPr="004D318A" w14:paraId="45213D9A" w14:textId="77777777" w:rsidTr="00544E40">
        <w:tc>
          <w:tcPr>
            <w:tcW w:w="2798" w:type="dxa"/>
          </w:tcPr>
          <w:p w14:paraId="5101A0CE" w14:textId="77777777" w:rsidR="00F8080B" w:rsidRPr="004D318A" w:rsidRDefault="00F8080B" w:rsidP="00544E40">
            <w:pPr>
              <w:spacing w:line="276" w:lineRule="auto"/>
              <w:rPr>
                <w:sz w:val="22"/>
                <w:szCs w:val="22"/>
              </w:rPr>
            </w:pPr>
            <w:r w:rsidRPr="004D318A">
              <w:rPr>
                <w:sz w:val="22"/>
                <w:szCs w:val="22"/>
              </w:rPr>
              <w:t>Gardens are mulched</w:t>
            </w:r>
          </w:p>
        </w:tc>
        <w:tc>
          <w:tcPr>
            <w:tcW w:w="741" w:type="dxa"/>
            <w:gridSpan w:val="2"/>
          </w:tcPr>
          <w:p w14:paraId="4682EAE2" w14:textId="27298578" w:rsidR="00F8080B" w:rsidRPr="004D318A" w:rsidRDefault="00CC1550"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2779B71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71E92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409C040" w14:textId="2D6EE211" w:rsidR="00F8080B" w:rsidRPr="004D318A" w:rsidRDefault="00CC1550" w:rsidP="00544E40">
            <w:pPr>
              <w:spacing w:line="276" w:lineRule="auto"/>
              <w:rPr>
                <w:i/>
                <w:iCs/>
                <w:color w:val="17365D" w:themeColor="text2" w:themeShade="BF"/>
                <w:sz w:val="22"/>
                <w:szCs w:val="22"/>
              </w:rPr>
            </w:pPr>
            <w:r>
              <w:rPr>
                <w:i/>
                <w:iCs/>
                <w:color w:val="17365D" w:themeColor="text2" w:themeShade="BF"/>
                <w:sz w:val="22"/>
                <w:szCs w:val="22"/>
              </w:rPr>
              <w:t xml:space="preserve">Since kids sometimes stepped on mulches, </w:t>
            </w:r>
            <w:r>
              <w:rPr>
                <w:i/>
                <w:iCs/>
                <w:color w:val="17365D" w:themeColor="text2" w:themeShade="BF"/>
                <w:sz w:val="22"/>
                <w:szCs w:val="22"/>
              </w:rPr>
              <w:t>mulches</w:t>
            </w:r>
            <w:r>
              <w:rPr>
                <w:i/>
                <w:iCs/>
                <w:color w:val="17365D" w:themeColor="text2" w:themeShade="BF"/>
                <w:sz w:val="22"/>
                <w:szCs w:val="22"/>
              </w:rPr>
              <w:t xml:space="preserve"> should be more organised.</w:t>
            </w:r>
          </w:p>
        </w:tc>
      </w:tr>
      <w:tr w:rsidR="00F8080B" w:rsidRPr="004D318A" w14:paraId="036FDD4A" w14:textId="77777777" w:rsidTr="00544E40">
        <w:tc>
          <w:tcPr>
            <w:tcW w:w="2798" w:type="dxa"/>
          </w:tcPr>
          <w:p w14:paraId="27451B6F" w14:textId="77777777" w:rsidR="00F8080B" w:rsidRPr="004D318A" w:rsidRDefault="00F8080B" w:rsidP="00544E40">
            <w:pPr>
              <w:spacing w:line="276" w:lineRule="auto"/>
              <w:rPr>
                <w:sz w:val="22"/>
                <w:szCs w:val="22"/>
              </w:rPr>
            </w:pPr>
            <w:r w:rsidRPr="004D318A">
              <w:rPr>
                <w:sz w:val="22"/>
                <w:szCs w:val="22"/>
              </w:rPr>
              <w:t>Gardens, potted plants maintained and watered</w:t>
            </w:r>
          </w:p>
        </w:tc>
        <w:tc>
          <w:tcPr>
            <w:tcW w:w="741" w:type="dxa"/>
            <w:gridSpan w:val="2"/>
          </w:tcPr>
          <w:p w14:paraId="213A26AD" w14:textId="6E48AF17" w:rsidR="00F8080B" w:rsidRPr="004D318A" w:rsidRDefault="00582D3B"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4EEA7AE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47A221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C7AF0AD" w14:textId="3F9E44A2" w:rsidR="00F8080B" w:rsidRPr="004D318A" w:rsidRDefault="004E4127" w:rsidP="00544E40">
            <w:pPr>
              <w:spacing w:line="276" w:lineRule="auto"/>
              <w:rPr>
                <w:i/>
                <w:iCs/>
                <w:color w:val="17365D" w:themeColor="text2" w:themeShade="BF"/>
                <w:sz w:val="22"/>
                <w:szCs w:val="22"/>
              </w:rPr>
            </w:pPr>
            <w:r>
              <w:rPr>
                <w:i/>
                <w:iCs/>
                <w:color w:val="17365D" w:themeColor="text2" w:themeShade="BF"/>
                <w:sz w:val="22"/>
                <w:szCs w:val="22"/>
              </w:rPr>
              <w:t>Need more care and maintenance</w:t>
            </w:r>
          </w:p>
        </w:tc>
      </w:tr>
      <w:tr w:rsidR="00F8080B" w:rsidRPr="004D318A" w14:paraId="6DBF4B7A" w14:textId="77777777" w:rsidTr="00544E40">
        <w:tc>
          <w:tcPr>
            <w:tcW w:w="2798" w:type="dxa"/>
            <w:shd w:val="clear" w:color="auto" w:fill="2D739F"/>
          </w:tcPr>
          <w:p w14:paraId="75891B7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Cleaning</w:t>
            </w:r>
          </w:p>
        </w:tc>
        <w:tc>
          <w:tcPr>
            <w:tcW w:w="741" w:type="dxa"/>
            <w:gridSpan w:val="2"/>
            <w:shd w:val="clear" w:color="auto" w:fill="2D739F"/>
          </w:tcPr>
          <w:p w14:paraId="27EEF42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1518587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6206120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1DEED07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0DDB462B" w14:textId="77777777" w:rsidTr="00544E40">
        <w:tc>
          <w:tcPr>
            <w:tcW w:w="2798" w:type="dxa"/>
          </w:tcPr>
          <w:p w14:paraId="5EBF6BA6" w14:textId="77777777" w:rsidR="00F8080B" w:rsidRPr="004D318A" w:rsidRDefault="00F8080B" w:rsidP="00544E40">
            <w:pPr>
              <w:spacing w:line="276" w:lineRule="auto"/>
              <w:rPr>
                <w:sz w:val="22"/>
                <w:szCs w:val="22"/>
              </w:rPr>
            </w:pPr>
            <w:r w:rsidRPr="004D318A">
              <w:rPr>
                <w:sz w:val="22"/>
                <w:szCs w:val="22"/>
              </w:rPr>
              <w:t>Non-toxic cleaning products are used.</w:t>
            </w:r>
          </w:p>
        </w:tc>
        <w:tc>
          <w:tcPr>
            <w:tcW w:w="741" w:type="dxa"/>
            <w:gridSpan w:val="2"/>
          </w:tcPr>
          <w:p w14:paraId="7091A188" w14:textId="156A4622" w:rsidR="00F8080B" w:rsidRPr="004D318A" w:rsidRDefault="00A87EAB"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1DEEE3A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09F6FD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F91F7C6" w14:textId="1D0B175B" w:rsidR="00F8080B" w:rsidRPr="004D318A" w:rsidRDefault="00750449" w:rsidP="00544E40">
            <w:pPr>
              <w:spacing w:line="276" w:lineRule="auto"/>
              <w:rPr>
                <w:i/>
                <w:iCs/>
                <w:color w:val="17365D" w:themeColor="text2" w:themeShade="BF"/>
                <w:sz w:val="22"/>
                <w:szCs w:val="22"/>
              </w:rPr>
            </w:pPr>
            <w:r>
              <w:rPr>
                <w:i/>
                <w:iCs/>
                <w:color w:val="17365D" w:themeColor="text2" w:themeShade="BF"/>
                <w:sz w:val="22"/>
                <w:szCs w:val="22"/>
              </w:rPr>
              <w:t>Avoid using chemical products. Use natural products more.</w:t>
            </w:r>
          </w:p>
        </w:tc>
      </w:tr>
      <w:tr w:rsidR="00F8080B" w:rsidRPr="004D318A" w14:paraId="6B0E568C" w14:textId="77777777" w:rsidTr="00544E40">
        <w:tc>
          <w:tcPr>
            <w:tcW w:w="2798" w:type="dxa"/>
          </w:tcPr>
          <w:p w14:paraId="301F8DEE" w14:textId="77777777" w:rsidR="00F8080B" w:rsidRPr="004D318A" w:rsidRDefault="00F8080B" w:rsidP="00544E40">
            <w:pPr>
              <w:spacing w:line="276" w:lineRule="auto"/>
              <w:rPr>
                <w:sz w:val="22"/>
                <w:szCs w:val="22"/>
              </w:rPr>
            </w:pPr>
            <w:r w:rsidRPr="004D318A">
              <w:rPr>
                <w:sz w:val="22"/>
                <w:szCs w:val="22"/>
              </w:rPr>
              <w:lastRenderedPageBreak/>
              <w:t>Re-usable micro-fibre cleaning cloths are used.</w:t>
            </w:r>
          </w:p>
        </w:tc>
        <w:tc>
          <w:tcPr>
            <w:tcW w:w="741" w:type="dxa"/>
            <w:gridSpan w:val="2"/>
          </w:tcPr>
          <w:p w14:paraId="4594A0AD" w14:textId="21AF7636" w:rsidR="00F8080B" w:rsidRPr="004D318A" w:rsidRDefault="00F24667"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71E4F60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7C00518"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C9068BA" w14:textId="3A3E4A39" w:rsidR="00F8080B" w:rsidRPr="004D318A" w:rsidRDefault="00DE1F2B" w:rsidP="00544E40">
            <w:pPr>
              <w:spacing w:line="276" w:lineRule="auto"/>
              <w:rPr>
                <w:i/>
                <w:iCs/>
                <w:color w:val="17365D" w:themeColor="text2" w:themeShade="BF"/>
                <w:sz w:val="22"/>
                <w:szCs w:val="22"/>
              </w:rPr>
            </w:pPr>
            <w:r>
              <w:rPr>
                <w:i/>
                <w:iCs/>
                <w:color w:val="17365D" w:themeColor="text2" w:themeShade="BF"/>
                <w:sz w:val="22"/>
                <w:szCs w:val="22"/>
              </w:rPr>
              <w:t>Use different colour re-usable micro-fibre cleaning cloths for different purpose.</w:t>
            </w:r>
            <w:r w:rsidR="00A2551F">
              <w:rPr>
                <w:i/>
                <w:iCs/>
                <w:color w:val="17365D" w:themeColor="text2" w:themeShade="BF"/>
                <w:sz w:val="22"/>
                <w:szCs w:val="22"/>
              </w:rPr>
              <w:t xml:space="preserve"> Always need to keep cleaning cloths clean and dry, keep them organised.</w:t>
            </w:r>
          </w:p>
        </w:tc>
      </w:tr>
      <w:tr w:rsidR="00F8080B" w:rsidRPr="004D318A" w14:paraId="5BD731C2" w14:textId="77777777" w:rsidTr="00544E40">
        <w:tc>
          <w:tcPr>
            <w:tcW w:w="2798" w:type="dxa"/>
          </w:tcPr>
          <w:p w14:paraId="201B34CB" w14:textId="77777777" w:rsidR="00F8080B" w:rsidRPr="004D318A" w:rsidRDefault="00F8080B" w:rsidP="00544E40">
            <w:pPr>
              <w:spacing w:line="276" w:lineRule="auto"/>
              <w:rPr>
                <w:sz w:val="22"/>
                <w:szCs w:val="22"/>
              </w:rPr>
            </w:pPr>
            <w:r w:rsidRPr="004D318A">
              <w:rPr>
                <w:sz w:val="22"/>
                <w:szCs w:val="22"/>
              </w:rPr>
              <w:t>Cleaning products that are environmentally friendly used.</w:t>
            </w:r>
          </w:p>
        </w:tc>
        <w:tc>
          <w:tcPr>
            <w:tcW w:w="741" w:type="dxa"/>
            <w:gridSpan w:val="2"/>
          </w:tcPr>
          <w:p w14:paraId="4EC51401" w14:textId="40672B71" w:rsidR="00F8080B" w:rsidRPr="004D318A" w:rsidRDefault="00475514"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799D566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408D12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14C0136" w14:textId="2565A60D" w:rsidR="00F8080B" w:rsidRPr="004D318A" w:rsidRDefault="00E862BF" w:rsidP="00544E40">
            <w:pPr>
              <w:spacing w:line="276" w:lineRule="auto"/>
              <w:rPr>
                <w:i/>
                <w:iCs/>
                <w:color w:val="17365D" w:themeColor="text2" w:themeShade="BF"/>
                <w:sz w:val="22"/>
                <w:szCs w:val="22"/>
              </w:rPr>
            </w:pPr>
            <w:r>
              <w:rPr>
                <w:i/>
                <w:iCs/>
                <w:color w:val="17365D" w:themeColor="text2" w:themeShade="BF"/>
                <w:sz w:val="22"/>
                <w:szCs w:val="22"/>
              </w:rPr>
              <w:t>They use cleaning products which are environment friendly</w:t>
            </w:r>
          </w:p>
        </w:tc>
      </w:tr>
      <w:tr w:rsidR="00F8080B" w:rsidRPr="004D318A" w14:paraId="6476FDF8" w14:textId="77777777" w:rsidTr="00544E40">
        <w:trPr>
          <w:trHeight w:val="1866"/>
        </w:trPr>
        <w:tc>
          <w:tcPr>
            <w:tcW w:w="2798" w:type="dxa"/>
          </w:tcPr>
          <w:p w14:paraId="699CC1B5" w14:textId="77777777" w:rsidR="00F8080B" w:rsidRPr="004D318A" w:rsidRDefault="00F8080B" w:rsidP="00544E40">
            <w:pPr>
              <w:spacing w:line="276" w:lineRule="auto"/>
              <w:rPr>
                <w:sz w:val="22"/>
                <w:szCs w:val="22"/>
              </w:rPr>
            </w:pPr>
            <w:r w:rsidRPr="004D318A">
              <w:rPr>
                <w:sz w:val="22"/>
                <w:szCs w:val="22"/>
              </w:rPr>
              <w:t>Sprays and aerosols that contain chlorofluorocarbon propellant are avoided.</w:t>
            </w:r>
          </w:p>
        </w:tc>
        <w:tc>
          <w:tcPr>
            <w:tcW w:w="741" w:type="dxa"/>
            <w:gridSpan w:val="2"/>
          </w:tcPr>
          <w:p w14:paraId="3DC02714" w14:textId="78C36429" w:rsidR="00F8080B" w:rsidRPr="004D318A" w:rsidRDefault="00F8080B" w:rsidP="00544E40">
            <w:pPr>
              <w:spacing w:line="276" w:lineRule="auto"/>
              <w:jc w:val="center"/>
              <w:rPr>
                <w:i/>
                <w:iCs/>
                <w:color w:val="17365D" w:themeColor="text2" w:themeShade="BF"/>
                <w:sz w:val="22"/>
                <w:szCs w:val="22"/>
              </w:rPr>
            </w:pPr>
          </w:p>
        </w:tc>
        <w:tc>
          <w:tcPr>
            <w:tcW w:w="709" w:type="dxa"/>
          </w:tcPr>
          <w:p w14:paraId="0FA7FA7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A3F822A" w14:textId="5E9EC648" w:rsidR="00F8080B" w:rsidRPr="004D318A" w:rsidRDefault="00455950" w:rsidP="00544E40">
            <w:pPr>
              <w:spacing w:line="276" w:lineRule="auto"/>
              <w:jc w:val="center"/>
              <w:rPr>
                <w:i/>
                <w:iCs/>
                <w:color w:val="17365D" w:themeColor="text2" w:themeShade="BF"/>
                <w:sz w:val="22"/>
                <w:szCs w:val="22"/>
              </w:rPr>
            </w:pPr>
            <w:r>
              <w:rPr>
                <w:i/>
                <w:iCs/>
                <w:color w:val="17365D" w:themeColor="text2" w:themeShade="BF"/>
                <w:sz w:val="22"/>
                <w:szCs w:val="22"/>
              </w:rPr>
              <w:t>N/A</w:t>
            </w:r>
          </w:p>
        </w:tc>
        <w:tc>
          <w:tcPr>
            <w:tcW w:w="9035" w:type="dxa"/>
            <w:vAlign w:val="top"/>
          </w:tcPr>
          <w:p w14:paraId="3171592E" w14:textId="3CA386BA" w:rsidR="00F8080B" w:rsidRPr="004D318A" w:rsidRDefault="00455950" w:rsidP="00544E40">
            <w:pPr>
              <w:spacing w:line="276" w:lineRule="auto"/>
              <w:rPr>
                <w:i/>
                <w:iCs/>
                <w:color w:val="17365D" w:themeColor="text2" w:themeShade="BF"/>
                <w:sz w:val="22"/>
                <w:szCs w:val="22"/>
              </w:rPr>
            </w:pPr>
            <w:r>
              <w:rPr>
                <w:i/>
                <w:iCs/>
                <w:color w:val="17365D" w:themeColor="text2" w:themeShade="BF"/>
                <w:sz w:val="22"/>
                <w:szCs w:val="22"/>
              </w:rPr>
              <w:t>No aerosol is used in the centre</w:t>
            </w:r>
          </w:p>
        </w:tc>
      </w:tr>
      <w:tr w:rsidR="00F8080B" w:rsidRPr="004D318A" w14:paraId="0BF26233" w14:textId="77777777" w:rsidTr="00544E40">
        <w:tc>
          <w:tcPr>
            <w:tcW w:w="2798" w:type="dxa"/>
            <w:shd w:val="clear" w:color="auto" w:fill="2D739F"/>
          </w:tcPr>
          <w:p w14:paraId="43F9FF2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Energy Consumption</w:t>
            </w:r>
          </w:p>
        </w:tc>
        <w:tc>
          <w:tcPr>
            <w:tcW w:w="741" w:type="dxa"/>
            <w:gridSpan w:val="2"/>
            <w:shd w:val="clear" w:color="auto" w:fill="2D739F"/>
          </w:tcPr>
          <w:p w14:paraId="68BDDF1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57238AF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0996B58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75BF557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483F54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409AC1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44567EFB" w14:textId="77777777" w:rsidTr="00544E40">
        <w:tc>
          <w:tcPr>
            <w:tcW w:w="2798" w:type="dxa"/>
          </w:tcPr>
          <w:p w14:paraId="6CADF97E" w14:textId="77777777" w:rsidR="00F8080B" w:rsidRPr="004D318A" w:rsidRDefault="00F8080B" w:rsidP="00544E40">
            <w:pPr>
              <w:spacing w:line="276" w:lineRule="auto"/>
              <w:rPr>
                <w:sz w:val="22"/>
                <w:szCs w:val="22"/>
              </w:rPr>
            </w:pPr>
            <w:r w:rsidRPr="004D318A">
              <w:rPr>
                <w:sz w:val="22"/>
                <w:szCs w:val="22"/>
              </w:rPr>
              <w:t xml:space="preserve">All appliances not in use are turned off at the power points each night. </w:t>
            </w:r>
          </w:p>
        </w:tc>
        <w:tc>
          <w:tcPr>
            <w:tcW w:w="741" w:type="dxa"/>
            <w:gridSpan w:val="2"/>
          </w:tcPr>
          <w:p w14:paraId="6949551A" w14:textId="4D1F4CF7" w:rsidR="00F8080B" w:rsidRPr="004D318A" w:rsidRDefault="00852113"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3D52A9E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4BD1A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2B63D32" w14:textId="7EB8F2AE" w:rsidR="00F8080B" w:rsidRPr="004D318A" w:rsidRDefault="004D5115" w:rsidP="00544E40">
            <w:pPr>
              <w:spacing w:line="276" w:lineRule="auto"/>
              <w:rPr>
                <w:i/>
                <w:iCs/>
                <w:color w:val="17365D" w:themeColor="text2" w:themeShade="BF"/>
                <w:sz w:val="22"/>
                <w:szCs w:val="22"/>
              </w:rPr>
            </w:pPr>
            <w:r>
              <w:rPr>
                <w:i/>
                <w:iCs/>
                <w:color w:val="17365D" w:themeColor="text2" w:themeShade="BF"/>
                <w:sz w:val="22"/>
                <w:szCs w:val="22"/>
              </w:rPr>
              <w:t>Nothing much to improve. All appliances not in use are turned off each night.</w:t>
            </w:r>
          </w:p>
        </w:tc>
      </w:tr>
      <w:tr w:rsidR="00F8080B" w:rsidRPr="004D318A" w14:paraId="65B19710" w14:textId="77777777" w:rsidTr="00544E40">
        <w:tc>
          <w:tcPr>
            <w:tcW w:w="2798" w:type="dxa"/>
          </w:tcPr>
          <w:p w14:paraId="45523887" w14:textId="77777777" w:rsidR="00F8080B" w:rsidRPr="004D318A" w:rsidRDefault="00F8080B" w:rsidP="00544E40">
            <w:pPr>
              <w:spacing w:line="276" w:lineRule="auto"/>
              <w:rPr>
                <w:sz w:val="22"/>
                <w:szCs w:val="22"/>
              </w:rPr>
            </w:pPr>
            <w:r w:rsidRPr="004D318A">
              <w:rPr>
                <w:sz w:val="22"/>
                <w:szCs w:val="22"/>
              </w:rPr>
              <w:t>Lighting and heating/cooling is turned off when not in use.</w:t>
            </w:r>
          </w:p>
        </w:tc>
        <w:tc>
          <w:tcPr>
            <w:tcW w:w="741" w:type="dxa"/>
            <w:gridSpan w:val="2"/>
          </w:tcPr>
          <w:p w14:paraId="7E4F689C" w14:textId="36201083" w:rsidR="00F8080B" w:rsidRPr="004D318A" w:rsidRDefault="00630666"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476D132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E8450A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515F053" w14:textId="4C757BDC" w:rsidR="00F8080B" w:rsidRPr="004D318A" w:rsidRDefault="00630666" w:rsidP="00544E40">
            <w:pPr>
              <w:spacing w:line="276" w:lineRule="auto"/>
              <w:rPr>
                <w:i/>
                <w:iCs/>
                <w:color w:val="17365D" w:themeColor="text2" w:themeShade="BF"/>
                <w:sz w:val="22"/>
                <w:szCs w:val="22"/>
              </w:rPr>
            </w:pPr>
            <w:r>
              <w:rPr>
                <w:i/>
                <w:iCs/>
                <w:color w:val="17365D" w:themeColor="text2" w:themeShade="BF"/>
                <w:sz w:val="22"/>
                <w:szCs w:val="22"/>
              </w:rPr>
              <w:t>Turn off heating/cooling when not in use</w:t>
            </w:r>
          </w:p>
        </w:tc>
      </w:tr>
      <w:tr w:rsidR="00F8080B" w:rsidRPr="004D318A" w14:paraId="6A15D0E2" w14:textId="77777777" w:rsidTr="00544E40">
        <w:tc>
          <w:tcPr>
            <w:tcW w:w="2798" w:type="dxa"/>
          </w:tcPr>
          <w:p w14:paraId="68FD24D7" w14:textId="77777777" w:rsidR="00F8080B" w:rsidRPr="004D318A" w:rsidRDefault="00F8080B" w:rsidP="00544E40">
            <w:pPr>
              <w:spacing w:line="276" w:lineRule="auto"/>
              <w:rPr>
                <w:sz w:val="22"/>
                <w:szCs w:val="22"/>
              </w:rPr>
            </w:pPr>
            <w:r w:rsidRPr="004D318A">
              <w:rPr>
                <w:sz w:val="22"/>
                <w:szCs w:val="22"/>
              </w:rPr>
              <w:lastRenderedPageBreak/>
              <w:t>Natural light is the preferred option throughout the day where possible</w:t>
            </w:r>
          </w:p>
        </w:tc>
        <w:tc>
          <w:tcPr>
            <w:tcW w:w="741" w:type="dxa"/>
            <w:gridSpan w:val="2"/>
          </w:tcPr>
          <w:p w14:paraId="527B38C0" w14:textId="38DECB79" w:rsidR="00F8080B" w:rsidRPr="004D318A" w:rsidRDefault="000778DF"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5C3D062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C20D47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82AC3A" w14:textId="646BB227" w:rsidR="00F8080B" w:rsidRPr="004D318A" w:rsidRDefault="000778DF" w:rsidP="00544E40">
            <w:pPr>
              <w:spacing w:line="276" w:lineRule="auto"/>
              <w:rPr>
                <w:i/>
                <w:iCs/>
                <w:color w:val="17365D" w:themeColor="text2" w:themeShade="BF"/>
                <w:sz w:val="22"/>
                <w:szCs w:val="22"/>
              </w:rPr>
            </w:pPr>
            <w:r>
              <w:rPr>
                <w:i/>
                <w:iCs/>
                <w:color w:val="17365D" w:themeColor="text2" w:themeShade="BF"/>
                <w:sz w:val="22"/>
                <w:szCs w:val="22"/>
              </w:rPr>
              <w:t>Day time service uses natural lights more which is good.</w:t>
            </w:r>
          </w:p>
        </w:tc>
      </w:tr>
      <w:tr w:rsidR="00F8080B" w:rsidRPr="004D318A" w14:paraId="7E17FBC9" w14:textId="77777777" w:rsidTr="00544E40">
        <w:tc>
          <w:tcPr>
            <w:tcW w:w="2798" w:type="dxa"/>
          </w:tcPr>
          <w:p w14:paraId="61FB6790" w14:textId="77777777" w:rsidR="00F8080B" w:rsidRPr="004D318A" w:rsidRDefault="00F8080B" w:rsidP="00544E40">
            <w:pPr>
              <w:spacing w:line="276" w:lineRule="auto"/>
              <w:rPr>
                <w:sz w:val="22"/>
                <w:szCs w:val="22"/>
              </w:rPr>
            </w:pPr>
            <w:r w:rsidRPr="004D318A">
              <w:rPr>
                <w:sz w:val="22"/>
                <w:szCs w:val="22"/>
              </w:rPr>
              <w:t>Products with batteries are generally avoided.</w:t>
            </w:r>
          </w:p>
        </w:tc>
        <w:tc>
          <w:tcPr>
            <w:tcW w:w="741" w:type="dxa"/>
            <w:gridSpan w:val="2"/>
          </w:tcPr>
          <w:p w14:paraId="04C0DAA7" w14:textId="598A78E1" w:rsidR="00F8080B" w:rsidRPr="004D318A" w:rsidRDefault="00C10800"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7590FC4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62A1D4F"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8B3357E" w14:textId="0B1386F6" w:rsidR="00F8080B" w:rsidRPr="004D318A" w:rsidRDefault="00C10800" w:rsidP="00544E40">
            <w:pPr>
              <w:spacing w:line="276" w:lineRule="auto"/>
              <w:rPr>
                <w:i/>
                <w:iCs/>
                <w:color w:val="17365D" w:themeColor="text2" w:themeShade="BF"/>
                <w:sz w:val="22"/>
                <w:szCs w:val="22"/>
              </w:rPr>
            </w:pPr>
            <w:r>
              <w:rPr>
                <w:i/>
                <w:iCs/>
                <w:color w:val="17365D" w:themeColor="text2" w:themeShade="BF"/>
                <w:sz w:val="22"/>
                <w:szCs w:val="22"/>
              </w:rPr>
              <w:t>Most of the time battery products are avoided</w:t>
            </w:r>
          </w:p>
        </w:tc>
      </w:tr>
      <w:tr w:rsidR="00F8080B" w:rsidRPr="004D318A" w14:paraId="1309E945" w14:textId="77777777" w:rsidTr="00544E40">
        <w:tc>
          <w:tcPr>
            <w:tcW w:w="2798" w:type="dxa"/>
          </w:tcPr>
          <w:p w14:paraId="79234620" w14:textId="77777777" w:rsidR="00F8080B" w:rsidRPr="004D318A" w:rsidRDefault="00F8080B" w:rsidP="00544E40">
            <w:pPr>
              <w:spacing w:line="276" w:lineRule="auto"/>
              <w:rPr>
                <w:sz w:val="22"/>
                <w:szCs w:val="22"/>
              </w:rPr>
            </w:pPr>
            <w:r w:rsidRPr="004D318A">
              <w:rPr>
                <w:sz w:val="22"/>
                <w:szCs w:val="22"/>
              </w:rPr>
              <w:t>Heaters, air conditioners are used at recommended temperatures in winter and summer</w:t>
            </w:r>
          </w:p>
        </w:tc>
        <w:tc>
          <w:tcPr>
            <w:tcW w:w="741" w:type="dxa"/>
            <w:gridSpan w:val="2"/>
          </w:tcPr>
          <w:p w14:paraId="5946406B" w14:textId="185EC329" w:rsidR="00F8080B" w:rsidRPr="004D318A" w:rsidRDefault="002129B3"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7722406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80CBE9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BF7F8A1" w14:textId="17054E85" w:rsidR="00F8080B" w:rsidRPr="004D318A" w:rsidRDefault="002129B3" w:rsidP="00544E40">
            <w:pPr>
              <w:spacing w:line="276" w:lineRule="auto"/>
              <w:rPr>
                <w:i/>
                <w:iCs/>
                <w:color w:val="17365D" w:themeColor="text2" w:themeShade="BF"/>
                <w:sz w:val="22"/>
                <w:szCs w:val="22"/>
              </w:rPr>
            </w:pPr>
            <w:r>
              <w:rPr>
                <w:i/>
                <w:iCs/>
                <w:color w:val="17365D" w:themeColor="text2" w:themeShade="BF"/>
                <w:sz w:val="22"/>
                <w:szCs w:val="22"/>
              </w:rPr>
              <w:t>Maintain recommended temperature</w:t>
            </w:r>
          </w:p>
        </w:tc>
      </w:tr>
      <w:tr w:rsidR="00F8080B" w:rsidRPr="004D318A" w14:paraId="1A365C52" w14:textId="77777777" w:rsidTr="00544E40">
        <w:tc>
          <w:tcPr>
            <w:tcW w:w="2798" w:type="dxa"/>
            <w:shd w:val="clear" w:color="auto" w:fill="2D739F"/>
          </w:tcPr>
          <w:p w14:paraId="7E46B90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Waste</w:t>
            </w:r>
          </w:p>
        </w:tc>
        <w:tc>
          <w:tcPr>
            <w:tcW w:w="741" w:type="dxa"/>
            <w:gridSpan w:val="2"/>
            <w:shd w:val="clear" w:color="auto" w:fill="2D739F"/>
          </w:tcPr>
          <w:p w14:paraId="7A3648B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0F91883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5D22EB0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1F9EADC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257E77E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FCA980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7144D2AD" w14:textId="77777777" w:rsidTr="00544E40">
        <w:tc>
          <w:tcPr>
            <w:tcW w:w="2798" w:type="dxa"/>
          </w:tcPr>
          <w:p w14:paraId="3280764E" w14:textId="77777777" w:rsidR="00F8080B" w:rsidRPr="004D318A" w:rsidRDefault="00F8080B" w:rsidP="00544E40">
            <w:pPr>
              <w:spacing w:line="276" w:lineRule="auto"/>
              <w:rPr>
                <w:sz w:val="22"/>
                <w:szCs w:val="22"/>
              </w:rPr>
            </w:pPr>
            <w:r w:rsidRPr="004D318A">
              <w:rPr>
                <w:sz w:val="22"/>
                <w:szCs w:val="22"/>
              </w:rPr>
              <w:t>The crockery used not disposable</w:t>
            </w:r>
          </w:p>
        </w:tc>
        <w:tc>
          <w:tcPr>
            <w:tcW w:w="741" w:type="dxa"/>
            <w:gridSpan w:val="2"/>
          </w:tcPr>
          <w:p w14:paraId="054750E0" w14:textId="3083B16F" w:rsidR="00F8080B" w:rsidRPr="004D318A" w:rsidRDefault="00E6607F"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1BF6603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5D6ED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156FD6B" w14:textId="40998EF8" w:rsidR="00F8080B" w:rsidRPr="004D318A" w:rsidRDefault="00E6607F" w:rsidP="00544E40">
            <w:pPr>
              <w:spacing w:line="276" w:lineRule="auto"/>
              <w:rPr>
                <w:i/>
                <w:iCs/>
                <w:color w:val="17365D" w:themeColor="text2" w:themeShade="BF"/>
                <w:sz w:val="22"/>
                <w:szCs w:val="22"/>
              </w:rPr>
            </w:pPr>
            <w:r>
              <w:rPr>
                <w:i/>
                <w:iCs/>
                <w:color w:val="17365D" w:themeColor="text2" w:themeShade="BF"/>
                <w:sz w:val="22"/>
                <w:szCs w:val="22"/>
              </w:rPr>
              <w:t>Use different colour re-usable crockery.</w:t>
            </w:r>
          </w:p>
        </w:tc>
      </w:tr>
      <w:tr w:rsidR="00F8080B" w:rsidRPr="004D318A" w14:paraId="3F1982C6" w14:textId="77777777" w:rsidTr="00544E40">
        <w:tc>
          <w:tcPr>
            <w:tcW w:w="2798" w:type="dxa"/>
          </w:tcPr>
          <w:p w14:paraId="78532AC2" w14:textId="77777777" w:rsidR="00F8080B" w:rsidRPr="004D318A" w:rsidRDefault="00F8080B" w:rsidP="00544E40">
            <w:pPr>
              <w:spacing w:line="276" w:lineRule="auto"/>
              <w:rPr>
                <w:sz w:val="22"/>
                <w:szCs w:val="22"/>
              </w:rPr>
            </w:pPr>
            <w:r w:rsidRPr="004D318A">
              <w:rPr>
                <w:sz w:val="22"/>
                <w:szCs w:val="22"/>
              </w:rPr>
              <w:t>Containers used for food, not plastic wrap</w:t>
            </w:r>
          </w:p>
        </w:tc>
        <w:tc>
          <w:tcPr>
            <w:tcW w:w="741" w:type="dxa"/>
            <w:gridSpan w:val="2"/>
          </w:tcPr>
          <w:p w14:paraId="299C54AE" w14:textId="6609219E" w:rsidR="00F8080B" w:rsidRPr="004D318A" w:rsidRDefault="008F76E3"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6D6968F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FEC5F5C"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A133D0A" w14:textId="5766F213" w:rsidR="00F8080B" w:rsidRPr="004D318A" w:rsidRDefault="008F76E3" w:rsidP="00544E40">
            <w:pPr>
              <w:spacing w:line="276" w:lineRule="auto"/>
              <w:rPr>
                <w:i/>
                <w:iCs/>
                <w:color w:val="17365D" w:themeColor="text2" w:themeShade="BF"/>
                <w:sz w:val="22"/>
                <w:szCs w:val="22"/>
              </w:rPr>
            </w:pPr>
            <w:r>
              <w:rPr>
                <w:i/>
                <w:iCs/>
                <w:color w:val="17365D" w:themeColor="text2" w:themeShade="BF"/>
                <w:sz w:val="22"/>
                <w:szCs w:val="22"/>
              </w:rPr>
              <w:t>Use container for food</w:t>
            </w:r>
          </w:p>
        </w:tc>
      </w:tr>
      <w:tr w:rsidR="00F8080B" w:rsidRPr="004D318A" w14:paraId="308316AE" w14:textId="77777777" w:rsidTr="00544E40">
        <w:tc>
          <w:tcPr>
            <w:tcW w:w="2798" w:type="dxa"/>
          </w:tcPr>
          <w:p w14:paraId="50BAAD1C" w14:textId="77777777" w:rsidR="00F8080B" w:rsidRPr="004D318A" w:rsidRDefault="00F8080B" w:rsidP="00544E40">
            <w:pPr>
              <w:spacing w:line="276" w:lineRule="auto"/>
              <w:rPr>
                <w:sz w:val="22"/>
                <w:szCs w:val="22"/>
              </w:rPr>
            </w:pPr>
            <w:r w:rsidRPr="004D318A">
              <w:rPr>
                <w:sz w:val="22"/>
                <w:szCs w:val="22"/>
              </w:rPr>
              <w:t>Food waste composted or put into a worm farm</w:t>
            </w:r>
          </w:p>
        </w:tc>
        <w:tc>
          <w:tcPr>
            <w:tcW w:w="741" w:type="dxa"/>
            <w:gridSpan w:val="2"/>
          </w:tcPr>
          <w:p w14:paraId="248FFA71" w14:textId="611E0239" w:rsidR="00F8080B" w:rsidRPr="004D318A" w:rsidRDefault="008F76E3"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428790C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5C9DFF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CA1A6A7" w14:textId="38AF9A1D" w:rsidR="00F8080B" w:rsidRPr="004D318A" w:rsidRDefault="008F76E3" w:rsidP="00544E40">
            <w:pPr>
              <w:spacing w:line="276" w:lineRule="auto"/>
              <w:rPr>
                <w:i/>
                <w:iCs/>
                <w:color w:val="17365D" w:themeColor="text2" w:themeShade="BF"/>
                <w:sz w:val="22"/>
                <w:szCs w:val="22"/>
              </w:rPr>
            </w:pPr>
            <w:r>
              <w:rPr>
                <w:i/>
                <w:iCs/>
                <w:color w:val="17365D" w:themeColor="text2" w:themeShade="BF"/>
                <w:sz w:val="22"/>
                <w:szCs w:val="22"/>
              </w:rPr>
              <w:t xml:space="preserve">The service already practice putting food waste in the farm </w:t>
            </w:r>
            <w:proofErr w:type="spellStart"/>
            <w:r>
              <w:rPr>
                <w:i/>
                <w:iCs/>
                <w:color w:val="17365D" w:themeColor="text2" w:themeShade="BF"/>
                <w:sz w:val="22"/>
                <w:szCs w:val="22"/>
              </w:rPr>
              <w:t>farm</w:t>
            </w:r>
            <w:proofErr w:type="spellEnd"/>
          </w:p>
        </w:tc>
      </w:tr>
      <w:tr w:rsidR="00F8080B" w:rsidRPr="004D318A" w14:paraId="5C2F81D2" w14:textId="77777777" w:rsidTr="00544E40">
        <w:tc>
          <w:tcPr>
            <w:tcW w:w="2798" w:type="dxa"/>
          </w:tcPr>
          <w:p w14:paraId="3009EC06" w14:textId="77777777" w:rsidR="00F8080B" w:rsidRPr="004D318A" w:rsidRDefault="00F8080B" w:rsidP="00544E40">
            <w:pPr>
              <w:spacing w:line="276" w:lineRule="auto"/>
              <w:rPr>
                <w:sz w:val="22"/>
                <w:szCs w:val="22"/>
              </w:rPr>
            </w:pPr>
            <w:r w:rsidRPr="004D318A">
              <w:rPr>
                <w:sz w:val="22"/>
                <w:szCs w:val="22"/>
              </w:rPr>
              <w:t>Children use recycled paper for drawing/ painting etc.</w:t>
            </w:r>
          </w:p>
        </w:tc>
        <w:tc>
          <w:tcPr>
            <w:tcW w:w="741" w:type="dxa"/>
            <w:gridSpan w:val="2"/>
          </w:tcPr>
          <w:p w14:paraId="07B081B8" w14:textId="7B9E69EE" w:rsidR="00F8080B" w:rsidRPr="004D318A" w:rsidRDefault="00283D4C"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196D13A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8980D7E"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C4A5F1C" w14:textId="28CA18C5" w:rsidR="00F8080B" w:rsidRPr="004D318A" w:rsidRDefault="00283D4C" w:rsidP="00544E40">
            <w:pPr>
              <w:spacing w:line="276" w:lineRule="auto"/>
              <w:rPr>
                <w:i/>
                <w:iCs/>
                <w:color w:val="17365D" w:themeColor="text2" w:themeShade="BF"/>
                <w:sz w:val="22"/>
                <w:szCs w:val="22"/>
              </w:rPr>
            </w:pPr>
            <w:r>
              <w:rPr>
                <w:i/>
                <w:iCs/>
                <w:color w:val="17365D" w:themeColor="text2" w:themeShade="BF"/>
                <w:sz w:val="22"/>
                <w:szCs w:val="22"/>
              </w:rPr>
              <w:t>Most of the time, children use recycled paper for drawing/painting.</w:t>
            </w:r>
          </w:p>
        </w:tc>
      </w:tr>
      <w:tr w:rsidR="00F8080B" w:rsidRPr="004D318A" w14:paraId="62F5545A" w14:textId="77777777" w:rsidTr="00544E40">
        <w:tc>
          <w:tcPr>
            <w:tcW w:w="2798" w:type="dxa"/>
          </w:tcPr>
          <w:p w14:paraId="25944E86" w14:textId="77777777" w:rsidR="00F8080B" w:rsidRPr="004D318A" w:rsidRDefault="00F8080B" w:rsidP="00544E40">
            <w:pPr>
              <w:spacing w:line="276" w:lineRule="auto"/>
              <w:rPr>
                <w:sz w:val="22"/>
                <w:szCs w:val="22"/>
              </w:rPr>
            </w:pPr>
            <w:r w:rsidRPr="004D318A">
              <w:rPr>
                <w:sz w:val="22"/>
                <w:szCs w:val="22"/>
              </w:rPr>
              <w:lastRenderedPageBreak/>
              <w:t>Children’s rooms and staff areas including the staff room, office, kitchen or other general areas have recycle bins for all recyclable items.</w:t>
            </w:r>
          </w:p>
        </w:tc>
        <w:tc>
          <w:tcPr>
            <w:tcW w:w="741" w:type="dxa"/>
            <w:gridSpan w:val="2"/>
          </w:tcPr>
          <w:p w14:paraId="45954079" w14:textId="0D5F2869" w:rsidR="00F8080B" w:rsidRPr="004D318A" w:rsidRDefault="00CA30E8"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09D73AF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0FE34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53258F3F" w14:textId="5BF4CA9D" w:rsidR="00F8080B" w:rsidRPr="004D318A" w:rsidRDefault="00CA30E8" w:rsidP="00544E40">
            <w:pPr>
              <w:spacing w:line="276" w:lineRule="auto"/>
              <w:rPr>
                <w:i/>
                <w:iCs/>
                <w:color w:val="17365D" w:themeColor="text2" w:themeShade="BF"/>
                <w:sz w:val="22"/>
                <w:szCs w:val="22"/>
              </w:rPr>
            </w:pPr>
            <w:r>
              <w:rPr>
                <w:i/>
                <w:iCs/>
                <w:color w:val="17365D" w:themeColor="text2" w:themeShade="BF"/>
                <w:sz w:val="22"/>
                <w:szCs w:val="22"/>
              </w:rPr>
              <w:t>In most of the areas, they use recycle bins</w:t>
            </w:r>
          </w:p>
        </w:tc>
      </w:tr>
      <w:tr w:rsidR="00F8080B" w:rsidRPr="004D318A" w14:paraId="17562E56" w14:textId="77777777" w:rsidTr="00544E40">
        <w:tc>
          <w:tcPr>
            <w:tcW w:w="2798" w:type="dxa"/>
          </w:tcPr>
          <w:p w14:paraId="78B1F32F" w14:textId="77777777" w:rsidR="00F8080B" w:rsidRPr="004D318A" w:rsidRDefault="00F8080B" w:rsidP="00544E40">
            <w:pPr>
              <w:spacing w:line="276" w:lineRule="auto"/>
              <w:rPr>
                <w:sz w:val="22"/>
                <w:szCs w:val="22"/>
              </w:rPr>
            </w:pPr>
            <w:r w:rsidRPr="004D318A">
              <w:rPr>
                <w:sz w:val="22"/>
                <w:szCs w:val="22"/>
              </w:rPr>
              <w:t>Families are encouraged to donate recycled and/or reclaimed items for use in the children’s program.</w:t>
            </w:r>
          </w:p>
        </w:tc>
        <w:tc>
          <w:tcPr>
            <w:tcW w:w="741" w:type="dxa"/>
            <w:gridSpan w:val="2"/>
          </w:tcPr>
          <w:p w14:paraId="5DCB40E4" w14:textId="64EDCE2F" w:rsidR="00F8080B" w:rsidRPr="004D318A" w:rsidRDefault="00CA30E8"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59855D8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C627ADB"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91009D7" w14:textId="53C6CE55" w:rsidR="00F8080B" w:rsidRPr="004D318A" w:rsidRDefault="007A3C45" w:rsidP="00544E40">
            <w:pPr>
              <w:spacing w:line="276" w:lineRule="auto"/>
              <w:rPr>
                <w:i/>
                <w:iCs/>
                <w:color w:val="17365D" w:themeColor="text2" w:themeShade="BF"/>
                <w:sz w:val="22"/>
                <w:szCs w:val="22"/>
              </w:rPr>
            </w:pPr>
            <w:r>
              <w:rPr>
                <w:i/>
                <w:iCs/>
                <w:color w:val="17365D" w:themeColor="text2" w:themeShade="BF"/>
                <w:sz w:val="22"/>
                <w:szCs w:val="22"/>
              </w:rPr>
              <w:t>Service encourage parents to donate recycled stuffs for children’s program</w:t>
            </w:r>
          </w:p>
        </w:tc>
      </w:tr>
      <w:tr w:rsidR="00F8080B" w:rsidRPr="004D318A" w14:paraId="07B1522B" w14:textId="77777777" w:rsidTr="00544E40">
        <w:tc>
          <w:tcPr>
            <w:tcW w:w="2798" w:type="dxa"/>
          </w:tcPr>
          <w:p w14:paraId="603C59AE" w14:textId="77777777" w:rsidR="00F8080B" w:rsidRPr="004D318A" w:rsidRDefault="00F8080B" w:rsidP="00544E40">
            <w:pPr>
              <w:spacing w:line="276" w:lineRule="auto"/>
              <w:rPr>
                <w:sz w:val="22"/>
                <w:szCs w:val="22"/>
              </w:rPr>
            </w:pPr>
            <w:r w:rsidRPr="004D318A">
              <w:rPr>
                <w:sz w:val="22"/>
                <w:szCs w:val="22"/>
              </w:rPr>
              <w:t>Reverse Garbage and other recycling centres used</w:t>
            </w:r>
          </w:p>
        </w:tc>
        <w:tc>
          <w:tcPr>
            <w:tcW w:w="741" w:type="dxa"/>
            <w:gridSpan w:val="2"/>
          </w:tcPr>
          <w:p w14:paraId="06494A2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4AE306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984AE45" w14:textId="67928883" w:rsidR="00F8080B" w:rsidRPr="004D318A" w:rsidRDefault="007A1E7D" w:rsidP="00544E40">
            <w:pPr>
              <w:spacing w:line="276" w:lineRule="auto"/>
              <w:jc w:val="center"/>
              <w:rPr>
                <w:i/>
                <w:iCs/>
                <w:color w:val="17365D" w:themeColor="text2" w:themeShade="BF"/>
                <w:sz w:val="22"/>
                <w:szCs w:val="22"/>
              </w:rPr>
            </w:pPr>
            <w:r>
              <w:rPr>
                <w:i/>
                <w:iCs/>
                <w:color w:val="17365D" w:themeColor="text2" w:themeShade="BF"/>
                <w:sz w:val="22"/>
                <w:szCs w:val="22"/>
              </w:rPr>
              <w:t>N/A</w:t>
            </w:r>
          </w:p>
        </w:tc>
        <w:tc>
          <w:tcPr>
            <w:tcW w:w="9035" w:type="dxa"/>
            <w:vAlign w:val="top"/>
          </w:tcPr>
          <w:p w14:paraId="221E83C1" w14:textId="77777777" w:rsidR="00F8080B" w:rsidRPr="004D318A" w:rsidRDefault="00F8080B" w:rsidP="00544E40">
            <w:pPr>
              <w:spacing w:line="276" w:lineRule="auto"/>
              <w:rPr>
                <w:i/>
                <w:iCs/>
                <w:color w:val="17365D" w:themeColor="text2" w:themeShade="BF"/>
                <w:sz w:val="22"/>
                <w:szCs w:val="22"/>
              </w:rPr>
            </w:pPr>
          </w:p>
        </w:tc>
      </w:tr>
      <w:tr w:rsidR="00F8080B" w:rsidRPr="004D318A" w14:paraId="17094F4A" w14:textId="77777777" w:rsidTr="00544E40">
        <w:tc>
          <w:tcPr>
            <w:tcW w:w="2798" w:type="dxa"/>
            <w:shd w:val="clear" w:color="auto" w:fill="2D739F"/>
          </w:tcPr>
          <w:p w14:paraId="38A9E0F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Water</w:t>
            </w:r>
          </w:p>
        </w:tc>
        <w:tc>
          <w:tcPr>
            <w:tcW w:w="741" w:type="dxa"/>
            <w:gridSpan w:val="2"/>
            <w:shd w:val="clear" w:color="auto" w:fill="2D739F"/>
          </w:tcPr>
          <w:p w14:paraId="68271C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3F718F2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028E38C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2524905F"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06C345D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0C5AEB8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3EE2DE29" w14:textId="77777777" w:rsidTr="00544E40">
        <w:tc>
          <w:tcPr>
            <w:tcW w:w="2798" w:type="dxa"/>
          </w:tcPr>
          <w:p w14:paraId="5B338FCA" w14:textId="77777777" w:rsidR="00F8080B" w:rsidRPr="004D318A" w:rsidRDefault="00F8080B" w:rsidP="00544E40">
            <w:pPr>
              <w:spacing w:line="276" w:lineRule="auto"/>
              <w:rPr>
                <w:sz w:val="22"/>
                <w:szCs w:val="22"/>
              </w:rPr>
            </w:pPr>
            <w:r w:rsidRPr="004D318A">
              <w:rPr>
                <w:sz w:val="22"/>
                <w:szCs w:val="22"/>
              </w:rPr>
              <w:t>All water from water play or routines is tipped onto the garden.</w:t>
            </w:r>
          </w:p>
        </w:tc>
        <w:tc>
          <w:tcPr>
            <w:tcW w:w="741" w:type="dxa"/>
            <w:gridSpan w:val="2"/>
          </w:tcPr>
          <w:p w14:paraId="6420244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01CA736" w14:textId="037896D0" w:rsidR="00F8080B" w:rsidRPr="004D318A" w:rsidRDefault="00627A2E" w:rsidP="00544E40">
            <w:pPr>
              <w:spacing w:line="276" w:lineRule="auto"/>
              <w:jc w:val="center"/>
              <w:rPr>
                <w:i/>
                <w:iCs/>
                <w:color w:val="17365D" w:themeColor="text2" w:themeShade="BF"/>
                <w:sz w:val="22"/>
                <w:szCs w:val="22"/>
              </w:rPr>
            </w:pPr>
            <w:r>
              <w:rPr>
                <w:i/>
                <w:iCs/>
                <w:color w:val="17365D" w:themeColor="text2" w:themeShade="BF"/>
                <w:sz w:val="22"/>
                <w:szCs w:val="22"/>
              </w:rPr>
              <w:t>No</w:t>
            </w:r>
          </w:p>
        </w:tc>
        <w:tc>
          <w:tcPr>
            <w:tcW w:w="709" w:type="dxa"/>
          </w:tcPr>
          <w:p w14:paraId="2647A048"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4DC9F95" w14:textId="62B76B87" w:rsidR="00F8080B" w:rsidRPr="004D318A" w:rsidRDefault="00627A2E" w:rsidP="00544E40">
            <w:pPr>
              <w:spacing w:line="276" w:lineRule="auto"/>
              <w:rPr>
                <w:i/>
                <w:iCs/>
                <w:color w:val="17365D" w:themeColor="text2" w:themeShade="BF"/>
                <w:sz w:val="22"/>
                <w:szCs w:val="22"/>
              </w:rPr>
            </w:pPr>
            <w:r>
              <w:rPr>
                <w:i/>
                <w:iCs/>
                <w:color w:val="17365D" w:themeColor="text2" w:themeShade="BF"/>
                <w:sz w:val="22"/>
                <w:szCs w:val="22"/>
              </w:rPr>
              <w:t>Sometimes used for gardening. Need to use properly for gardening</w:t>
            </w:r>
          </w:p>
        </w:tc>
      </w:tr>
      <w:tr w:rsidR="00F8080B" w:rsidRPr="004D318A" w14:paraId="5745A9B2" w14:textId="77777777" w:rsidTr="00544E40">
        <w:tc>
          <w:tcPr>
            <w:tcW w:w="2798" w:type="dxa"/>
          </w:tcPr>
          <w:p w14:paraId="2071AC3B" w14:textId="77777777" w:rsidR="00F8080B" w:rsidRPr="004D318A" w:rsidRDefault="00F8080B" w:rsidP="00544E40">
            <w:pPr>
              <w:spacing w:line="276" w:lineRule="auto"/>
              <w:rPr>
                <w:sz w:val="22"/>
                <w:szCs w:val="22"/>
              </w:rPr>
            </w:pPr>
            <w:r w:rsidRPr="004D318A">
              <w:rPr>
                <w:sz w:val="22"/>
                <w:szCs w:val="22"/>
              </w:rPr>
              <w:t>Children and staff are involved in the planning of water conservation.</w:t>
            </w:r>
          </w:p>
        </w:tc>
        <w:tc>
          <w:tcPr>
            <w:tcW w:w="741" w:type="dxa"/>
            <w:gridSpan w:val="2"/>
          </w:tcPr>
          <w:p w14:paraId="43E90509" w14:textId="3A61C4FD" w:rsidR="00F8080B" w:rsidRPr="004D318A" w:rsidRDefault="00627A2E"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5D730D8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1DBA78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B79116" w14:textId="1C78C96F" w:rsidR="00F8080B" w:rsidRPr="004D318A" w:rsidRDefault="00627A2E" w:rsidP="00544E40">
            <w:pPr>
              <w:spacing w:line="276" w:lineRule="auto"/>
              <w:rPr>
                <w:i/>
                <w:iCs/>
                <w:color w:val="17365D" w:themeColor="text2" w:themeShade="BF"/>
                <w:sz w:val="22"/>
                <w:szCs w:val="22"/>
              </w:rPr>
            </w:pPr>
            <w:r>
              <w:rPr>
                <w:i/>
                <w:iCs/>
                <w:color w:val="17365D" w:themeColor="text2" w:themeShade="BF"/>
                <w:sz w:val="22"/>
                <w:szCs w:val="22"/>
              </w:rPr>
              <w:t>Reduce wastage of water</w:t>
            </w:r>
          </w:p>
        </w:tc>
      </w:tr>
      <w:tr w:rsidR="00F8080B" w:rsidRPr="004D318A" w14:paraId="30FCE088" w14:textId="77777777" w:rsidTr="00544E40">
        <w:tc>
          <w:tcPr>
            <w:tcW w:w="2798" w:type="dxa"/>
          </w:tcPr>
          <w:p w14:paraId="268BEE0E" w14:textId="77777777" w:rsidR="00F8080B" w:rsidRPr="004D318A" w:rsidRDefault="00F8080B" w:rsidP="00544E40">
            <w:pPr>
              <w:spacing w:line="276" w:lineRule="auto"/>
              <w:rPr>
                <w:sz w:val="22"/>
                <w:szCs w:val="22"/>
              </w:rPr>
            </w:pPr>
            <w:r w:rsidRPr="004D318A">
              <w:rPr>
                <w:sz w:val="22"/>
                <w:szCs w:val="22"/>
              </w:rPr>
              <w:lastRenderedPageBreak/>
              <w:t>Children’s water play is designed to minimise water waste.</w:t>
            </w:r>
          </w:p>
        </w:tc>
        <w:tc>
          <w:tcPr>
            <w:tcW w:w="741" w:type="dxa"/>
            <w:gridSpan w:val="2"/>
          </w:tcPr>
          <w:p w14:paraId="61385824" w14:textId="1A159565" w:rsidR="00F8080B" w:rsidRPr="004D318A" w:rsidRDefault="00FB7A4D"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499A3AB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CCC407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D142D0" w14:textId="7584FD23" w:rsidR="00F8080B" w:rsidRPr="004D318A" w:rsidRDefault="00FB7A4D" w:rsidP="00544E40">
            <w:pPr>
              <w:spacing w:line="276" w:lineRule="auto"/>
              <w:rPr>
                <w:i/>
                <w:iCs/>
                <w:color w:val="17365D" w:themeColor="text2" w:themeShade="BF"/>
                <w:sz w:val="22"/>
                <w:szCs w:val="22"/>
              </w:rPr>
            </w:pPr>
            <w:r>
              <w:rPr>
                <w:i/>
                <w:iCs/>
                <w:color w:val="17365D" w:themeColor="text2" w:themeShade="BF"/>
                <w:sz w:val="22"/>
                <w:szCs w:val="22"/>
              </w:rPr>
              <w:t>Water through play is designed to minimize water wastage. Let parents know about prevention of water wastage and encourage children to practice water conservation.</w:t>
            </w:r>
          </w:p>
        </w:tc>
      </w:tr>
      <w:tr w:rsidR="00F8080B" w:rsidRPr="004D318A" w14:paraId="26116FB1" w14:textId="77777777" w:rsidTr="00544E40">
        <w:tc>
          <w:tcPr>
            <w:tcW w:w="2798" w:type="dxa"/>
          </w:tcPr>
          <w:p w14:paraId="703E995F" w14:textId="77777777" w:rsidR="00F8080B" w:rsidRPr="004D318A" w:rsidRDefault="00F8080B" w:rsidP="00544E40">
            <w:pPr>
              <w:spacing w:line="276" w:lineRule="auto"/>
              <w:rPr>
                <w:sz w:val="22"/>
                <w:szCs w:val="22"/>
              </w:rPr>
            </w:pPr>
            <w:r w:rsidRPr="004D318A">
              <w:rPr>
                <w:sz w:val="22"/>
                <w:szCs w:val="22"/>
              </w:rPr>
              <w:t>Outdoor areas are swept instead of being hosed off.</w:t>
            </w:r>
          </w:p>
        </w:tc>
        <w:tc>
          <w:tcPr>
            <w:tcW w:w="741" w:type="dxa"/>
            <w:gridSpan w:val="2"/>
          </w:tcPr>
          <w:p w14:paraId="2C8ECBCC" w14:textId="1FC2D40C" w:rsidR="00F8080B" w:rsidRPr="004D318A" w:rsidRDefault="00145F21"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7D2D155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599A33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2168C4F" w14:textId="21E60F46" w:rsidR="00F8080B" w:rsidRPr="004D318A" w:rsidRDefault="00145F21" w:rsidP="00544E40">
            <w:pPr>
              <w:spacing w:line="276" w:lineRule="auto"/>
              <w:rPr>
                <w:i/>
                <w:iCs/>
                <w:color w:val="17365D" w:themeColor="text2" w:themeShade="BF"/>
                <w:sz w:val="22"/>
                <w:szCs w:val="22"/>
              </w:rPr>
            </w:pPr>
            <w:r>
              <w:rPr>
                <w:i/>
                <w:iCs/>
                <w:color w:val="17365D" w:themeColor="text2" w:themeShade="BF"/>
                <w:sz w:val="22"/>
                <w:szCs w:val="22"/>
              </w:rPr>
              <w:t>Everyday several times, service sweep</w:t>
            </w:r>
            <w:r w:rsidR="00594CA9">
              <w:rPr>
                <w:i/>
                <w:iCs/>
                <w:color w:val="17365D" w:themeColor="text2" w:themeShade="BF"/>
                <w:sz w:val="22"/>
                <w:szCs w:val="22"/>
              </w:rPr>
              <w:t>s</w:t>
            </w:r>
            <w:r>
              <w:rPr>
                <w:i/>
                <w:iCs/>
                <w:color w:val="17365D" w:themeColor="text2" w:themeShade="BF"/>
                <w:sz w:val="22"/>
                <w:szCs w:val="22"/>
              </w:rPr>
              <w:t xml:space="preserve"> outdoor area. </w:t>
            </w:r>
            <w:r w:rsidR="00B40675">
              <w:rPr>
                <w:i/>
                <w:iCs/>
                <w:color w:val="17365D" w:themeColor="text2" w:themeShade="BF"/>
                <w:sz w:val="22"/>
                <w:szCs w:val="22"/>
              </w:rPr>
              <w:t>The service uses hose pipes only when it is necessary.</w:t>
            </w:r>
          </w:p>
        </w:tc>
      </w:tr>
      <w:tr w:rsidR="00F8080B" w:rsidRPr="004D318A" w14:paraId="0736E643" w14:textId="77777777" w:rsidTr="00544E40">
        <w:tc>
          <w:tcPr>
            <w:tcW w:w="2798" w:type="dxa"/>
          </w:tcPr>
          <w:p w14:paraId="05F6AD99" w14:textId="77777777" w:rsidR="00F8080B" w:rsidRPr="004D318A" w:rsidRDefault="00F8080B" w:rsidP="00544E40">
            <w:pPr>
              <w:spacing w:line="276" w:lineRule="auto"/>
              <w:rPr>
                <w:sz w:val="22"/>
                <w:szCs w:val="22"/>
              </w:rPr>
            </w:pPr>
            <w:r w:rsidRPr="004D318A">
              <w:rPr>
                <w:sz w:val="22"/>
                <w:szCs w:val="22"/>
              </w:rPr>
              <w:t>Taps are automatic or have ‘turn off the tap’ reminder notice</w:t>
            </w:r>
          </w:p>
        </w:tc>
        <w:tc>
          <w:tcPr>
            <w:tcW w:w="741" w:type="dxa"/>
            <w:gridSpan w:val="2"/>
          </w:tcPr>
          <w:p w14:paraId="636E8751" w14:textId="27DBE600" w:rsidR="00F8080B" w:rsidRPr="004D318A" w:rsidRDefault="004C3DBA" w:rsidP="00544E40">
            <w:pPr>
              <w:spacing w:line="276" w:lineRule="auto"/>
              <w:jc w:val="center"/>
              <w:rPr>
                <w:i/>
                <w:iCs/>
                <w:color w:val="17365D" w:themeColor="text2" w:themeShade="BF"/>
                <w:sz w:val="22"/>
                <w:szCs w:val="22"/>
              </w:rPr>
            </w:pPr>
            <w:r>
              <w:rPr>
                <w:i/>
                <w:iCs/>
                <w:color w:val="17365D" w:themeColor="text2" w:themeShade="BF"/>
                <w:sz w:val="22"/>
                <w:szCs w:val="22"/>
              </w:rPr>
              <w:t>Ye</w:t>
            </w:r>
            <w:r w:rsidR="00C67999">
              <w:rPr>
                <w:i/>
                <w:iCs/>
                <w:color w:val="17365D" w:themeColor="text2" w:themeShade="BF"/>
                <w:sz w:val="22"/>
                <w:szCs w:val="22"/>
              </w:rPr>
              <w:t>s</w:t>
            </w:r>
          </w:p>
        </w:tc>
        <w:tc>
          <w:tcPr>
            <w:tcW w:w="709" w:type="dxa"/>
          </w:tcPr>
          <w:p w14:paraId="224A2C3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28FAC4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CD1C9C9" w14:textId="7A184123" w:rsidR="00F8080B" w:rsidRPr="004D318A" w:rsidRDefault="004C3DBA" w:rsidP="00544E40">
            <w:pPr>
              <w:spacing w:line="276" w:lineRule="auto"/>
              <w:rPr>
                <w:i/>
                <w:iCs/>
                <w:color w:val="17365D" w:themeColor="text2" w:themeShade="BF"/>
                <w:sz w:val="22"/>
                <w:szCs w:val="22"/>
              </w:rPr>
            </w:pPr>
            <w:r>
              <w:rPr>
                <w:i/>
                <w:iCs/>
                <w:color w:val="17365D" w:themeColor="text2" w:themeShade="BF"/>
                <w:sz w:val="22"/>
                <w:szCs w:val="22"/>
              </w:rPr>
              <w:t>When children go to wash their hands, educator supervise them and prevent water wastage. Service displays handwash sign and tape turn off sign near the tap area.</w:t>
            </w:r>
          </w:p>
        </w:tc>
      </w:tr>
      <w:tr w:rsidR="00F8080B" w:rsidRPr="004D318A" w14:paraId="4F382213" w14:textId="77777777" w:rsidTr="00544E40">
        <w:tc>
          <w:tcPr>
            <w:tcW w:w="2798" w:type="dxa"/>
          </w:tcPr>
          <w:p w14:paraId="602C3B54" w14:textId="77777777" w:rsidR="00F8080B" w:rsidRPr="004D318A" w:rsidRDefault="00F8080B" w:rsidP="00544E40">
            <w:pPr>
              <w:spacing w:line="276" w:lineRule="auto"/>
              <w:rPr>
                <w:sz w:val="22"/>
                <w:szCs w:val="22"/>
              </w:rPr>
            </w:pPr>
            <w:r w:rsidRPr="004D318A">
              <w:rPr>
                <w:sz w:val="22"/>
                <w:szCs w:val="22"/>
              </w:rPr>
              <w:t>Taps do not drip – check bathrooms, kitchen, laundry, staff areas, outdoors.</w:t>
            </w:r>
          </w:p>
        </w:tc>
        <w:tc>
          <w:tcPr>
            <w:tcW w:w="741" w:type="dxa"/>
            <w:gridSpan w:val="2"/>
          </w:tcPr>
          <w:p w14:paraId="1BECFF0D" w14:textId="0A9F505D" w:rsidR="00F8080B" w:rsidRPr="004D318A" w:rsidRDefault="00EA08AD" w:rsidP="00544E40">
            <w:pPr>
              <w:spacing w:line="276" w:lineRule="auto"/>
              <w:jc w:val="center"/>
              <w:rPr>
                <w:i/>
                <w:iCs/>
                <w:color w:val="17365D" w:themeColor="text2" w:themeShade="BF"/>
                <w:sz w:val="22"/>
                <w:szCs w:val="22"/>
              </w:rPr>
            </w:pPr>
            <w:r>
              <w:rPr>
                <w:i/>
                <w:iCs/>
                <w:color w:val="17365D" w:themeColor="text2" w:themeShade="BF"/>
                <w:sz w:val="22"/>
                <w:szCs w:val="22"/>
              </w:rPr>
              <w:t>Yes</w:t>
            </w:r>
          </w:p>
        </w:tc>
        <w:tc>
          <w:tcPr>
            <w:tcW w:w="709" w:type="dxa"/>
          </w:tcPr>
          <w:p w14:paraId="6E01610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5F4121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F663626" w14:textId="19517D1E" w:rsidR="00F8080B" w:rsidRPr="004D318A" w:rsidRDefault="00EA08AD" w:rsidP="00544E40">
            <w:pPr>
              <w:spacing w:line="276" w:lineRule="auto"/>
              <w:rPr>
                <w:i/>
                <w:iCs/>
                <w:color w:val="17365D" w:themeColor="text2" w:themeShade="BF"/>
                <w:sz w:val="22"/>
                <w:szCs w:val="22"/>
              </w:rPr>
            </w:pPr>
            <w:r>
              <w:rPr>
                <w:i/>
                <w:iCs/>
                <w:color w:val="17365D" w:themeColor="text2" w:themeShade="BF"/>
                <w:sz w:val="22"/>
                <w:szCs w:val="22"/>
              </w:rPr>
              <w:t>Check at regular interval to ensure that taps are not dripping</w:t>
            </w:r>
          </w:p>
        </w:tc>
      </w:tr>
      <w:tr w:rsidR="00F8080B" w:rsidRPr="004D318A" w14:paraId="19AE59C3" w14:textId="77777777" w:rsidTr="00544E40">
        <w:tc>
          <w:tcPr>
            <w:tcW w:w="2798" w:type="dxa"/>
          </w:tcPr>
          <w:p w14:paraId="37801DAD" w14:textId="77777777" w:rsidR="00F8080B" w:rsidRPr="004D318A" w:rsidRDefault="00F8080B" w:rsidP="00544E40">
            <w:pPr>
              <w:spacing w:line="276" w:lineRule="auto"/>
              <w:rPr>
                <w:sz w:val="22"/>
                <w:szCs w:val="22"/>
              </w:rPr>
            </w:pPr>
            <w:r w:rsidRPr="004D318A">
              <w:rPr>
                <w:sz w:val="22"/>
                <w:szCs w:val="22"/>
              </w:rPr>
              <w:t>Water is collected from leftover drinking water to use in the garden.</w:t>
            </w:r>
          </w:p>
        </w:tc>
        <w:tc>
          <w:tcPr>
            <w:tcW w:w="741" w:type="dxa"/>
            <w:gridSpan w:val="2"/>
          </w:tcPr>
          <w:p w14:paraId="48FF497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4B24F59" w14:textId="1D2C560A" w:rsidR="00F8080B" w:rsidRPr="004D318A" w:rsidRDefault="006D4B0A" w:rsidP="00544E40">
            <w:pPr>
              <w:spacing w:line="276" w:lineRule="auto"/>
              <w:jc w:val="center"/>
              <w:rPr>
                <w:i/>
                <w:iCs/>
                <w:color w:val="17365D" w:themeColor="text2" w:themeShade="BF"/>
                <w:sz w:val="22"/>
                <w:szCs w:val="22"/>
              </w:rPr>
            </w:pPr>
            <w:r>
              <w:rPr>
                <w:i/>
                <w:iCs/>
                <w:color w:val="17365D" w:themeColor="text2" w:themeShade="BF"/>
                <w:sz w:val="22"/>
                <w:szCs w:val="22"/>
              </w:rPr>
              <w:t>No</w:t>
            </w:r>
          </w:p>
        </w:tc>
        <w:tc>
          <w:tcPr>
            <w:tcW w:w="709" w:type="dxa"/>
          </w:tcPr>
          <w:p w14:paraId="479AB92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5BD4936" w14:textId="4AB873E2" w:rsidR="00F8080B" w:rsidRPr="004D318A" w:rsidRDefault="004B5C74" w:rsidP="00544E40">
            <w:pPr>
              <w:spacing w:line="276" w:lineRule="auto"/>
              <w:rPr>
                <w:i/>
                <w:iCs/>
                <w:color w:val="17365D" w:themeColor="text2" w:themeShade="BF"/>
                <w:sz w:val="22"/>
                <w:szCs w:val="22"/>
              </w:rPr>
            </w:pPr>
            <w:r>
              <w:rPr>
                <w:i/>
                <w:iCs/>
                <w:color w:val="17365D" w:themeColor="text2" w:themeShade="BF"/>
                <w:sz w:val="22"/>
                <w:szCs w:val="22"/>
              </w:rPr>
              <w:t>Currently service uses garden water from outside tap. I recommend to use leftover water or rain water in for gardening whenever possible.</w:t>
            </w:r>
          </w:p>
        </w:tc>
      </w:tr>
      <w:tr w:rsidR="00F8080B" w:rsidRPr="004D318A" w14:paraId="360806F5" w14:textId="77777777" w:rsidTr="00544E40">
        <w:tc>
          <w:tcPr>
            <w:tcW w:w="2830" w:type="dxa"/>
            <w:gridSpan w:val="2"/>
            <w:shd w:val="clear" w:color="auto" w:fill="2D739F"/>
          </w:tcPr>
          <w:p w14:paraId="50B649B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lang w:eastAsia="en-AU"/>
              </w:rPr>
              <w:br w:type="page"/>
              <w:t>Educational Program</w:t>
            </w:r>
          </w:p>
        </w:tc>
        <w:tc>
          <w:tcPr>
            <w:tcW w:w="709" w:type="dxa"/>
            <w:shd w:val="clear" w:color="auto" w:fill="2D739F"/>
          </w:tcPr>
          <w:p w14:paraId="7C36839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5263F63A"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5FE9E0F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2A68520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7F1F986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A269AA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1EE68660" w14:textId="77777777" w:rsidTr="00544E40">
        <w:tc>
          <w:tcPr>
            <w:tcW w:w="2830" w:type="dxa"/>
            <w:gridSpan w:val="2"/>
          </w:tcPr>
          <w:p w14:paraId="6CFFBC71" w14:textId="77777777" w:rsidR="00F8080B" w:rsidRPr="004D318A" w:rsidRDefault="00F8080B" w:rsidP="00544E40">
            <w:pPr>
              <w:spacing w:line="276" w:lineRule="auto"/>
              <w:rPr>
                <w:sz w:val="22"/>
                <w:szCs w:val="22"/>
              </w:rPr>
            </w:pPr>
            <w:r w:rsidRPr="004D318A">
              <w:rPr>
                <w:sz w:val="22"/>
                <w:szCs w:val="22"/>
              </w:rPr>
              <w:lastRenderedPageBreak/>
              <w:t>Children are educated about environmental protection and conservation to encourage them to adopt sustainable practices for lifelong learning</w:t>
            </w:r>
          </w:p>
        </w:tc>
        <w:tc>
          <w:tcPr>
            <w:tcW w:w="709" w:type="dxa"/>
          </w:tcPr>
          <w:p w14:paraId="29ED3A4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CE1A01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6C86F1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259ED05" w14:textId="77777777" w:rsidR="00F8080B" w:rsidRPr="004D318A" w:rsidRDefault="00F8080B" w:rsidP="00544E40">
            <w:pPr>
              <w:spacing w:line="276" w:lineRule="auto"/>
              <w:rPr>
                <w:i/>
                <w:iCs/>
                <w:color w:val="17365D" w:themeColor="text2" w:themeShade="BF"/>
                <w:sz w:val="22"/>
                <w:szCs w:val="22"/>
              </w:rPr>
            </w:pPr>
          </w:p>
        </w:tc>
      </w:tr>
      <w:tr w:rsidR="00F8080B" w:rsidRPr="004D318A" w14:paraId="2DE35F5E" w14:textId="77777777" w:rsidTr="00544E40">
        <w:tc>
          <w:tcPr>
            <w:tcW w:w="2830" w:type="dxa"/>
            <w:gridSpan w:val="2"/>
          </w:tcPr>
          <w:p w14:paraId="0CBDD523" w14:textId="77777777" w:rsidR="00F8080B" w:rsidRPr="004D318A" w:rsidRDefault="00F8080B" w:rsidP="00544E40">
            <w:pPr>
              <w:spacing w:line="276" w:lineRule="auto"/>
              <w:rPr>
                <w:sz w:val="22"/>
                <w:szCs w:val="22"/>
              </w:rPr>
            </w:pPr>
            <w:r w:rsidRPr="004D318A">
              <w:rPr>
                <w:sz w:val="22"/>
                <w:szCs w:val="22"/>
              </w:rPr>
              <w:t>Children are involved in the planning and decision making of environmentally focused improvements.</w:t>
            </w:r>
          </w:p>
        </w:tc>
        <w:tc>
          <w:tcPr>
            <w:tcW w:w="709" w:type="dxa"/>
          </w:tcPr>
          <w:p w14:paraId="69A6656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F8CD10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83C8EC7"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563E44D4" w14:textId="77777777" w:rsidR="00F8080B" w:rsidRPr="004D318A" w:rsidRDefault="00F8080B" w:rsidP="00544E40">
            <w:pPr>
              <w:spacing w:line="276" w:lineRule="auto"/>
              <w:rPr>
                <w:i/>
                <w:iCs/>
                <w:color w:val="17365D" w:themeColor="text2" w:themeShade="BF"/>
                <w:sz w:val="22"/>
                <w:szCs w:val="22"/>
              </w:rPr>
            </w:pPr>
          </w:p>
        </w:tc>
      </w:tr>
      <w:tr w:rsidR="00F8080B" w:rsidRPr="004D318A" w14:paraId="34A8696D" w14:textId="77777777" w:rsidTr="00544E40">
        <w:tc>
          <w:tcPr>
            <w:tcW w:w="2830" w:type="dxa"/>
            <w:gridSpan w:val="2"/>
          </w:tcPr>
          <w:p w14:paraId="06CE77A3" w14:textId="77777777" w:rsidR="00F8080B" w:rsidRPr="004D318A" w:rsidRDefault="00F8080B" w:rsidP="00544E40">
            <w:pPr>
              <w:spacing w:line="276" w:lineRule="auto"/>
              <w:rPr>
                <w:sz w:val="22"/>
                <w:szCs w:val="22"/>
              </w:rPr>
            </w:pPr>
            <w:r w:rsidRPr="004D318A">
              <w:rPr>
                <w:sz w:val="22"/>
                <w:szCs w:val="22"/>
              </w:rPr>
              <w:t>Children’s artwork is sent home regularly or recycled where appropriate.</w:t>
            </w:r>
          </w:p>
        </w:tc>
        <w:tc>
          <w:tcPr>
            <w:tcW w:w="709" w:type="dxa"/>
          </w:tcPr>
          <w:p w14:paraId="39D05D9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9A243B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10D8F1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0382320" w14:textId="77777777" w:rsidR="00F8080B" w:rsidRPr="004D318A" w:rsidRDefault="00F8080B" w:rsidP="00544E40">
            <w:pPr>
              <w:spacing w:line="276" w:lineRule="auto"/>
              <w:rPr>
                <w:i/>
                <w:iCs/>
                <w:color w:val="17365D" w:themeColor="text2" w:themeShade="BF"/>
                <w:sz w:val="22"/>
                <w:szCs w:val="22"/>
              </w:rPr>
            </w:pPr>
          </w:p>
        </w:tc>
      </w:tr>
      <w:tr w:rsidR="00F8080B" w:rsidRPr="004D318A" w14:paraId="263D9A97" w14:textId="77777777" w:rsidTr="00544E40">
        <w:tc>
          <w:tcPr>
            <w:tcW w:w="2830" w:type="dxa"/>
            <w:gridSpan w:val="2"/>
          </w:tcPr>
          <w:p w14:paraId="3BE15C88" w14:textId="77777777" w:rsidR="00F8080B" w:rsidRPr="004D318A" w:rsidRDefault="00F8080B" w:rsidP="00544E40">
            <w:pPr>
              <w:spacing w:line="276" w:lineRule="auto"/>
              <w:rPr>
                <w:sz w:val="22"/>
                <w:szCs w:val="22"/>
              </w:rPr>
            </w:pPr>
            <w:r w:rsidRPr="004D318A">
              <w:rPr>
                <w:sz w:val="22"/>
                <w:szCs w:val="22"/>
              </w:rPr>
              <w:t>Information is provided to families on how to recycle correctly, reduce waste, and conserve energy, including ways to reduce water usage both indoors and outdoors.</w:t>
            </w:r>
          </w:p>
        </w:tc>
        <w:tc>
          <w:tcPr>
            <w:tcW w:w="709" w:type="dxa"/>
          </w:tcPr>
          <w:p w14:paraId="4FA7906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A5B350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80D37B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E1E29FD" w14:textId="77777777" w:rsidR="00F8080B" w:rsidRPr="004D318A" w:rsidRDefault="00F8080B" w:rsidP="00544E40">
            <w:pPr>
              <w:spacing w:line="276" w:lineRule="auto"/>
              <w:rPr>
                <w:i/>
                <w:iCs/>
                <w:color w:val="17365D" w:themeColor="text2" w:themeShade="BF"/>
                <w:sz w:val="22"/>
                <w:szCs w:val="22"/>
              </w:rPr>
            </w:pPr>
          </w:p>
        </w:tc>
      </w:tr>
      <w:tr w:rsidR="00F8080B" w:rsidRPr="004D318A" w14:paraId="4E62A5CD" w14:textId="77777777" w:rsidTr="00544E40">
        <w:tc>
          <w:tcPr>
            <w:tcW w:w="2830" w:type="dxa"/>
            <w:gridSpan w:val="2"/>
          </w:tcPr>
          <w:p w14:paraId="246057DE" w14:textId="77777777" w:rsidR="00F8080B" w:rsidRPr="004D318A" w:rsidRDefault="00F8080B" w:rsidP="00544E40">
            <w:pPr>
              <w:spacing w:line="276" w:lineRule="auto"/>
              <w:rPr>
                <w:sz w:val="22"/>
                <w:szCs w:val="22"/>
              </w:rPr>
            </w:pPr>
            <w:r w:rsidRPr="004D318A">
              <w:rPr>
                <w:sz w:val="22"/>
                <w:szCs w:val="22"/>
              </w:rPr>
              <w:t>Toys and equipment are made of natural materials.</w:t>
            </w:r>
          </w:p>
        </w:tc>
        <w:tc>
          <w:tcPr>
            <w:tcW w:w="709" w:type="dxa"/>
          </w:tcPr>
          <w:p w14:paraId="1F179E4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820510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AD152B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B5EC971" w14:textId="77777777" w:rsidR="00F8080B" w:rsidRPr="004D318A" w:rsidRDefault="00F8080B" w:rsidP="00544E40">
            <w:pPr>
              <w:spacing w:line="276" w:lineRule="auto"/>
              <w:rPr>
                <w:i/>
                <w:iCs/>
                <w:color w:val="17365D" w:themeColor="text2" w:themeShade="BF"/>
                <w:sz w:val="22"/>
                <w:szCs w:val="22"/>
              </w:rPr>
            </w:pPr>
          </w:p>
        </w:tc>
      </w:tr>
      <w:tr w:rsidR="00F8080B" w:rsidRPr="004D318A" w14:paraId="781F3AC4" w14:textId="77777777" w:rsidTr="00544E40">
        <w:tc>
          <w:tcPr>
            <w:tcW w:w="2830" w:type="dxa"/>
            <w:gridSpan w:val="2"/>
          </w:tcPr>
          <w:p w14:paraId="397F9AB1" w14:textId="77777777" w:rsidR="00F8080B" w:rsidRPr="004D318A" w:rsidRDefault="00F8080B" w:rsidP="00544E40">
            <w:pPr>
              <w:spacing w:line="276" w:lineRule="auto"/>
              <w:rPr>
                <w:sz w:val="22"/>
                <w:szCs w:val="22"/>
              </w:rPr>
            </w:pPr>
            <w:r w:rsidRPr="004D318A">
              <w:rPr>
                <w:sz w:val="22"/>
                <w:szCs w:val="22"/>
              </w:rPr>
              <w:lastRenderedPageBreak/>
              <w:t>Use of natural materials in the children’s indoor and outdoor program</w:t>
            </w:r>
          </w:p>
        </w:tc>
        <w:tc>
          <w:tcPr>
            <w:tcW w:w="709" w:type="dxa"/>
          </w:tcPr>
          <w:p w14:paraId="6F5E3D6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D65C49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4330B8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54D0E03" w14:textId="77777777" w:rsidR="00F8080B" w:rsidRPr="004D318A" w:rsidRDefault="00F8080B" w:rsidP="00544E40">
            <w:pPr>
              <w:spacing w:line="276" w:lineRule="auto"/>
              <w:rPr>
                <w:i/>
                <w:iCs/>
                <w:color w:val="17365D" w:themeColor="text2" w:themeShade="BF"/>
                <w:sz w:val="22"/>
                <w:szCs w:val="22"/>
              </w:rPr>
            </w:pPr>
          </w:p>
        </w:tc>
      </w:tr>
      <w:tr w:rsidR="00F8080B" w:rsidRPr="004D318A" w14:paraId="4EBD4D62" w14:textId="77777777" w:rsidTr="00544E40">
        <w:tc>
          <w:tcPr>
            <w:tcW w:w="2830" w:type="dxa"/>
            <w:gridSpan w:val="2"/>
          </w:tcPr>
          <w:p w14:paraId="611E5B73" w14:textId="77777777" w:rsidR="00F8080B" w:rsidRPr="004D318A" w:rsidRDefault="00F8080B" w:rsidP="00544E40">
            <w:pPr>
              <w:spacing w:line="276" w:lineRule="auto"/>
              <w:rPr>
                <w:sz w:val="22"/>
                <w:szCs w:val="22"/>
              </w:rPr>
            </w:pPr>
            <w:r w:rsidRPr="004D318A">
              <w:rPr>
                <w:sz w:val="22"/>
                <w:szCs w:val="22"/>
              </w:rPr>
              <w:t>Use of recycled materials in the children’s indoor and outdoor program</w:t>
            </w:r>
          </w:p>
        </w:tc>
        <w:tc>
          <w:tcPr>
            <w:tcW w:w="709" w:type="dxa"/>
          </w:tcPr>
          <w:p w14:paraId="64A73A7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E7BED4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34BBB0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B51DDF8" w14:textId="77777777" w:rsidR="00F8080B" w:rsidRPr="004D318A" w:rsidRDefault="00F8080B" w:rsidP="00544E40">
            <w:pPr>
              <w:spacing w:line="276" w:lineRule="auto"/>
              <w:rPr>
                <w:i/>
                <w:iCs/>
                <w:color w:val="17365D" w:themeColor="text2" w:themeShade="BF"/>
                <w:sz w:val="22"/>
                <w:szCs w:val="22"/>
              </w:rPr>
            </w:pPr>
          </w:p>
        </w:tc>
      </w:tr>
    </w:tbl>
    <w:p w14:paraId="4F4E7DB8" w14:textId="77777777" w:rsidR="00F8080B" w:rsidRPr="004D318A" w:rsidRDefault="00F8080B" w:rsidP="00F8080B">
      <w:pPr>
        <w:rPr>
          <w:sz w:val="22"/>
          <w:szCs w:val="22"/>
          <w:lang w:eastAsia="en-AU"/>
        </w:rPr>
      </w:pPr>
    </w:p>
    <w:tbl>
      <w:tblPr>
        <w:tblStyle w:val="TableGrid"/>
        <w:tblW w:w="0" w:type="auto"/>
        <w:tblLook w:val="04A0" w:firstRow="1" w:lastRow="0" w:firstColumn="1" w:lastColumn="0" w:noHBand="0" w:noVBand="1"/>
      </w:tblPr>
      <w:tblGrid>
        <w:gridCol w:w="2792"/>
        <w:gridCol w:w="740"/>
        <w:gridCol w:w="708"/>
        <w:gridCol w:w="708"/>
        <w:gridCol w:w="9000"/>
      </w:tblGrid>
      <w:tr w:rsidR="00F8080B" w:rsidRPr="004D318A" w14:paraId="1C8A4F78" w14:textId="77777777" w:rsidTr="00544E40">
        <w:trPr>
          <w:cnfStyle w:val="100000000000" w:firstRow="1" w:lastRow="0" w:firstColumn="0" w:lastColumn="0" w:oddVBand="0" w:evenVBand="0" w:oddHBand="0" w:evenHBand="0" w:firstRowFirstColumn="0" w:firstRowLastColumn="0" w:lastRowFirstColumn="0" w:lastRowLastColumn="0"/>
        </w:trPr>
        <w:tc>
          <w:tcPr>
            <w:tcW w:w="2798" w:type="dxa"/>
          </w:tcPr>
          <w:p w14:paraId="1139E2E0" w14:textId="77777777" w:rsidR="00F8080B" w:rsidRPr="004D318A" w:rsidRDefault="00F8080B" w:rsidP="00544E40">
            <w:pPr>
              <w:spacing w:line="276" w:lineRule="auto"/>
              <w:rPr>
                <w:b w:val="0"/>
                <w:sz w:val="22"/>
                <w:szCs w:val="22"/>
              </w:rPr>
            </w:pPr>
            <w:r w:rsidRPr="004D318A">
              <w:rPr>
                <w:sz w:val="22"/>
                <w:szCs w:val="22"/>
                <w:lang w:eastAsia="en-AU"/>
              </w:rPr>
              <w:br w:type="page"/>
              <w:t>Community Engagement</w:t>
            </w:r>
          </w:p>
        </w:tc>
        <w:tc>
          <w:tcPr>
            <w:tcW w:w="741" w:type="dxa"/>
          </w:tcPr>
          <w:p w14:paraId="74C1557B" w14:textId="77777777" w:rsidR="00F8080B" w:rsidRPr="004D318A" w:rsidRDefault="00F8080B" w:rsidP="00544E40">
            <w:pPr>
              <w:spacing w:line="276" w:lineRule="auto"/>
              <w:rPr>
                <w:b w:val="0"/>
                <w:sz w:val="22"/>
                <w:szCs w:val="22"/>
              </w:rPr>
            </w:pPr>
            <w:r w:rsidRPr="004D318A">
              <w:rPr>
                <w:sz w:val="22"/>
                <w:szCs w:val="22"/>
              </w:rPr>
              <w:t>YES</w:t>
            </w:r>
          </w:p>
        </w:tc>
        <w:tc>
          <w:tcPr>
            <w:tcW w:w="709" w:type="dxa"/>
          </w:tcPr>
          <w:p w14:paraId="37F95309" w14:textId="77777777" w:rsidR="00F8080B" w:rsidRPr="004D318A" w:rsidRDefault="00F8080B" w:rsidP="00544E40">
            <w:pPr>
              <w:spacing w:line="276" w:lineRule="auto"/>
              <w:rPr>
                <w:b w:val="0"/>
                <w:sz w:val="22"/>
                <w:szCs w:val="22"/>
              </w:rPr>
            </w:pPr>
            <w:r w:rsidRPr="004D318A">
              <w:rPr>
                <w:sz w:val="22"/>
                <w:szCs w:val="22"/>
              </w:rPr>
              <w:t>NO</w:t>
            </w:r>
          </w:p>
        </w:tc>
        <w:tc>
          <w:tcPr>
            <w:tcW w:w="709" w:type="dxa"/>
          </w:tcPr>
          <w:p w14:paraId="72F343C7" w14:textId="77777777" w:rsidR="00F8080B" w:rsidRPr="004D318A" w:rsidRDefault="00F8080B" w:rsidP="00544E40">
            <w:pPr>
              <w:spacing w:line="276" w:lineRule="auto"/>
              <w:rPr>
                <w:b w:val="0"/>
                <w:sz w:val="22"/>
                <w:szCs w:val="22"/>
              </w:rPr>
            </w:pPr>
            <w:r w:rsidRPr="004D318A">
              <w:rPr>
                <w:sz w:val="22"/>
                <w:szCs w:val="22"/>
              </w:rPr>
              <w:t>N/A</w:t>
            </w:r>
          </w:p>
        </w:tc>
        <w:tc>
          <w:tcPr>
            <w:tcW w:w="9035" w:type="dxa"/>
          </w:tcPr>
          <w:p w14:paraId="797C1C61"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2959B571"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719281CB"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04576827" w14:textId="77777777" w:rsidTr="00544E40">
        <w:tc>
          <w:tcPr>
            <w:tcW w:w="2798" w:type="dxa"/>
          </w:tcPr>
          <w:p w14:paraId="011778DA" w14:textId="77777777" w:rsidR="00F8080B" w:rsidRPr="004D318A" w:rsidRDefault="00F8080B" w:rsidP="00544E40">
            <w:pPr>
              <w:spacing w:line="276" w:lineRule="auto"/>
              <w:rPr>
                <w:sz w:val="22"/>
                <w:szCs w:val="22"/>
              </w:rPr>
            </w:pPr>
            <w:r w:rsidRPr="004D318A">
              <w:rPr>
                <w:sz w:val="22"/>
                <w:szCs w:val="22"/>
              </w:rPr>
              <w:t>Brochures, tip sheets, and visual displays on sustainable lifestyle practices such as recycling, being water-wise, cleaning choices and energy consumption are regularly available.</w:t>
            </w:r>
          </w:p>
        </w:tc>
        <w:tc>
          <w:tcPr>
            <w:tcW w:w="741" w:type="dxa"/>
          </w:tcPr>
          <w:p w14:paraId="7C83F6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A395C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7B57F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8DDE999" w14:textId="77777777" w:rsidR="00F8080B" w:rsidRPr="004D318A" w:rsidRDefault="00F8080B" w:rsidP="00544E40">
            <w:pPr>
              <w:spacing w:line="276" w:lineRule="auto"/>
              <w:rPr>
                <w:i/>
                <w:iCs/>
                <w:color w:val="17365D" w:themeColor="text2" w:themeShade="BF"/>
                <w:sz w:val="22"/>
                <w:szCs w:val="22"/>
              </w:rPr>
            </w:pPr>
          </w:p>
        </w:tc>
      </w:tr>
      <w:tr w:rsidR="00F8080B" w:rsidRPr="004D318A" w14:paraId="1CF195FE" w14:textId="77777777" w:rsidTr="00544E40">
        <w:tc>
          <w:tcPr>
            <w:tcW w:w="2798" w:type="dxa"/>
          </w:tcPr>
          <w:p w14:paraId="28436448" w14:textId="77777777" w:rsidR="00F8080B" w:rsidRPr="004D318A" w:rsidRDefault="00F8080B" w:rsidP="00544E40">
            <w:pPr>
              <w:spacing w:line="276" w:lineRule="auto"/>
              <w:rPr>
                <w:sz w:val="22"/>
                <w:szCs w:val="22"/>
              </w:rPr>
            </w:pPr>
            <w:r w:rsidRPr="004D318A">
              <w:rPr>
                <w:sz w:val="22"/>
                <w:szCs w:val="22"/>
              </w:rPr>
              <w:t>Community organisations or portfolios related to sustainability collaborate with the centre</w:t>
            </w:r>
          </w:p>
        </w:tc>
        <w:tc>
          <w:tcPr>
            <w:tcW w:w="741" w:type="dxa"/>
          </w:tcPr>
          <w:p w14:paraId="3C6AD5E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99CDE2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0352D6"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48DBF53" w14:textId="77777777" w:rsidR="00F8080B" w:rsidRPr="004D318A" w:rsidRDefault="00F8080B" w:rsidP="00544E40">
            <w:pPr>
              <w:spacing w:line="276" w:lineRule="auto"/>
              <w:rPr>
                <w:i/>
                <w:iCs/>
                <w:color w:val="17365D" w:themeColor="text2" w:themeShade="BF"/>
                <w:sz w:val="22"/>
                <w:szCs w:val="22"/>
              </w:rPr>
            </w:pPr>
          </w:p>
        </w:tc>
      </w:tr>
      <w:tr w:rsidR="00F8080B" w:rsidRPr="004D318A" w14:paraId="10A77E1E" w14:textId="77777777" w:rsidTr="00544E40">
        <w:tc>
          <w:tcPr>
            <w:tcW w:w="2798" w:type="dxa"/>
          </w:tcPr>
          <w:p w14:paraId="7B13E5A5" w14:textId="77777777" w:rsidR="00F8080B" w:rsidRPr="004D318A" w:rsidRDefault="00F8080B" w:rsidP="00544E40">
            <w:pPr>
              <w:spacing w:line="276" w:lineRule="auto"/>
              <w:rPr>
                <w:sz w:val="22"/>
                <w:szCs w:val="22"/>
              </w:rPr>
            </w:pPr>
            <w:r w:rsidRPr="004D318A">
              <w:rPr>
                <w:sz w:val="22"/>
                <w:szCs w:val="22"/>
              </w:rPr>
              <w:lastRenderedPageBreak/>
              <w:t>Professional memberships or relationships with organisations that promote sustainability and assist to resource sustainable lifestyles are actively sought and maintained.</w:t>
            </w:r>
          </w:p>
        </w:tc>
        <w:tc>
          <w:tcPr>
            <w:tcW w:w="741" w:type="dxa"/>
          </w:tcPr>
          <w:p w14:paraId="455DE9D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EE1DE7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A20358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0B23BA8" w14:textId="77777777" w:rsidR="00F8080B" w:rsidRPr="004D318A" w:rsidRDefault="00F8080B" w:rsidP="00544E40">
            <w:pPr>
              <w:spacing w:line="276" w:lineRule="auto"/>
              <w:rPr>
                <w:i/>
                <w:iCs/>
                <w:color w:val="17365D" w:themeColor="text2" w:themeShade="BF"/>
                <w:sz w:val="22"/>
                <w:szCs w:val="22"/>
              </w:rPr>
            </w:pPr>
          </w:p>
        </w:tc>
      </w:tr>
      <w:tr w:rsidR="00F8080B" w:rsidRPr="004D318A" w14:paraId="2FB86302" w14:textId="77777777" w:rsidTr="00544E40">
        <w:tc>
          <w:tcPr>
            <w:tcW w:w="2798" w:type="dxa"/>
          </w:tcPr>
          <w:p w14:paraId="049DEF76" w14:textId="77777777" w:rsidR="00F8080B" w:rsidRPr="004D318A" w:rsidRDefault="00F8080B" w:rsidP="00544E40">
            <w:pPr>
              <w:spacing w:line="276" w:lineRule="auto"/>
              <w:rPr>
                <w:sz w:val="22"/>
                <w:szCs w:val="22"/>
              </w:rPr>
            </w:pPr>
            <w:r w:rsidRPr="004D318A">
              <w:rPr>
                <w:sz w:val="22"/>
                <w:szCs w:val="22"/>
              </w:rPr>
              <w:t>The service has a dedicated team to focus on sustainability education, promotion and improvements, consisting of staff, children and families working together.</w:t>
            </w:r>
          </w:p>
        </w:tc>
        <w:tc>
          <w:tcPr>
            <w:tcW w:w="741" w:type="dxa"/>
          </w:tcPr>
          <w:p w14:paraId="39F83BF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20374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5F4CD5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B76982B" w14:textId="77777777" w:rsidR="00F8080B" w:rsidRPr="004D318A" w:rsidRDefault="00F8080B" w:rsidP="00544E40">
            <w:pPr>
              <w:spacing w:line="276" w:lineRule="auto"/>
              <w:rPr>
                <w:i/>
                <w:iCs/>
                <w:color w:val="17365D" w:themeColor="text2" w:themeShade="BF"/>
                <w:sz w:val="22"/>
                <w:szCs w:val="22"/>
              </w:rPr>
            </w:pPr>
          </w:p>
        </w:tc>
      </w:tr>
    </w:tbl>
    <w:p w14:paraId="4FBB1390" w14:textId="77777777" w:rsidR="00F8080B" w:rsidRPr="004D318A" w:rsidRDefault="00F8080B" w:rsidP="00F8080B">
      <w:pPr>
        <w:rPr>
          <w:lang w:eastAsia="en-AU"/>
        </w:rPr>
      </w:pPr>
    </w:p>
    <w:p w14:paraId="56EA569D" w14:textId="77777777" w:rsidR="00F8080B" w:rsidRPr="004D318A" w:rsidRDefault="00F8080B" w:rsidP="00F8080B">
      <w:pPr>
        <w:rPr>
          <w:sz w:val="20"/>
        </w:rPr>
      </w:pPr>
      <w:r w:rsidRPr="004D318A">
        <w:rPr>
          <w:sz w:val="20"/>
        </w:rPr>
        <w:t xml:space="preserve">Adapted from </w:t>
      </w:r>
    </w:p>
    <w:p w14:paraId="7709985A" w14:textId="77777777" w:rsidR="00F8080B" w:rsidRPr="004D318A" w:rsidRDefault="00F8080B" w:rsidP="00F8080B">
      <w:pPr>
        <w:rPr>
          <w:sz w:val="20"/>
        </w:rPr>
      </w:pPr>
      <w:r w:rsidRPr="004D318A">
        <w:rPr>
          <w:sz w:val="20"/>
        </w:rPr>
        <w:t>Community Child Care Association Inc. Sustainability Audit Tool-Education and care services 2015 CCC Resource Sheet</w:t>
      </w:r>
    </w:p>
    <w:p w14:paraId="4626B44C" w14:textId="77777777" w:rsidR="00F8080B" w:rsidRPr="004D318A" w:rsidRDefault="00F8080B" w:rsidP="00F8080B">
      <w:pPr>
        <w:sectPr w:rsidR="00F8080B" w:rsidRPr="004D318A" w:rsidSect="00C456DE">
          <w:pgSz w:w="16838" w:h="11906" w:orient="landscape"/>
          <w:pgMar w:top="1440" w:right="1440" w:bottom="1440" w:left="1440" w:header="567" w:footer="454" w:gutter="0"/>
          <w:cols w:space="4253"/>
          <w:docGrid w:linePitch="360"/>
        </w:sectPr>
      </w:pPr>
      <w:r w:rsidRPr="004D318A">
        <w:rPr>
          <w:sz w:val="20"/>
        </w:rPr>
        <w:t>Network of Community Activities from Eco-friendly communities, promoting Sustainable Living and Working, a publication developed in 2003 for Neighbourhood centres by LCSA (local community services association) in partnership with the NSW Environmental Protection Authority.</w:t>
      </w:r>
      <w:r>
        <w:rPr>
          <w:sz w:val="20"/>
        </w:rPr>
        <w:t xml:space="preserve">    </w:t>
      </w:r>
      <w:hyperlink r:id="rId56" w:history="1">
        <w:r w:rsidRPr="004612F9">
          <w:rPr>
            <w:rStyle w:val="Hyperlink"/>
            <w:sz w:val="20"/>
          </w:rPr>
          <w:t>www.netoosh.org.au</w:t>
        </w:r>
      </w:hyperlink>
      <w:r>
        <w:rPr>
          <w:sz w:val="20"/>
        </w:rPr>
        <w:t xml:space="preserve"> </w:t>
      </w:r>
    </w:p>
    <w:p w14:paraId="55DFAE56"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82" w:name="_Toc45880198"/>
      <w:bookmarkStart w:id="83" w:name="_Toc51072048"/>
      <w:r w:rsidRPr="004D318A">
        <w:rPr>
          <w:rFonts w:eastAsia="Times New Roman" w:cstheme="minorHAnsi"/>
          <w:b/>
          <w:noProof/>
          <w:color w:val="2D739F"/>
          <w:kern w:val="22"/>
          <w:sz w:val="32"/>
          <w:szCs w:val="32"/>
          <w:lang w:eastAsia="en-AU"/>
        </w:rPr>
        <w:lastRenderedPageBreak/>
        <w:t>Part 2 Sustainability project</w:t>
      </w:r>
      <w:bookmarkEnd w:id="82"/>
      <w:bookmarkEnd w:id="83"/>
    </w:p>
    <w:tbl>
      <w:tblPr>
        <w:tblStyle w:val="TableGridLight"/>
        <w:tblW w:w="0" w:type="auto"/>
        <w:tblLook w:val="04A0" w:firstRow="1" w:lastRow="0" w:firstColumn="1" w:lastColumn="0" w:noHBand="0" w:noVBand="1"/>
      </w:tblPr>
      <w:tblGrid>
        <w:gridCol w:w="6870"/>
        <w:gridCol w:w="2146"/>
      </w:tblGrid>
      <w:tr w:rsidR="00F8080B" w:rsidRPr="004D318A" w14:paraId="66BC1DB9"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12FF436"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7B85C5D" w14:textId="77777777" w:rsidR="00F8080B" w:rsidRPr="004D318A" w:rsidRDefault="00F8080B" w:rsidP="00544E40">
            <w:pPr>
              <w:spacing w:after="120"/>
              <w:rPr>
                <w:b/>
                <w:szCs w:val="22"/>
              </w:rPr>
            </w:pPr>
            <w:r w:rsidRPr="004D318A">
              <w:rPr>
                <w:b/>
                <w:szCs w:val="22"/>
              </w:rPr>
              <w:t>(Part 2)</w:t>
            </w:r>
          </w:p>
        </w:tc>
      </w:tr>
      <w:tr w:rsidR="00F8080B" w:rsidRPr="004D318A" w14:paraId="2D8D109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9CD218D"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348BB2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C14533" w14:textId="77777777" w:rsidR="00F8080B" w:rsidRPr="004D318A" w:rsidRDefault="00F8080B" w:rsidP="00544E40">
            <w:pPr>
              <w:spacing w:after="120"/>
              <w:rPr>
                <w:i/>
                <w:iCs/>
                <w:sz w:val="22"/>
                <w:szCs w:val="22"/>
                <w:lang w:eastAsia="en-AU"/>
              </w:rPr>
            </w:pPr>
            <w:r w:rsidRPr="004D318A">
              <w:rPr>
                <w:i/>
                <w:iCs/>
                <w:sz w:val="22"/>
                <w:szCs w:val="22"/>
                <w:lang w:eastAsia="en-AU"/>
              </w:rPr>
              <w:t>Design, implement and evaluate a sustainability project. This could be based on your sustainability audit or on one of the actions outlined in your sustainability plan developed in part 1.</w:t>
            </w:r>
          </w:p>
          <w:p w14:paraId="6C8863AE"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During your project, you will need to </w:t>
            </w:r>
          </w:p>
          <w:p w14:paraId="47650638"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Create opportunities to discuss the natural environment with children and the interdependence between people, plants animals and land.</w:t>
            </w:r>
          </w:p>
          <w:p w14:paraId="09AC5D80"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Role model respect, care and appreciation for natural and constructed environments</w:t>
            </w:r>
          </w:p>
        </w:tc>
      </w:tr>
      <w:tr w:rsidR="00F8080B" w:rsidRPr="004D318A" w14:paraId="135FA8C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E3C1E34"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7A1566D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7DAA5BF"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Begin this project mid-way through your work placement to allow to time implement and evaluate the project </w:t>
            </w:r>
          </w:p>
        </w:tc>
      </w:tr>
      <w:tr w:rsidR="00F8080B" w:rsidRPr="004D318A" w14:paraId="00F7296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17AA90"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01CDEC5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4FC657B"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C0FD47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F07D9D"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25CF492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6573CB7" w14:textId="77777777" w:rsidR="00F8080B" w:rsidRPr="004D318A" w:rsidRDefault="00F8080B" w:rsidP="00544E40">
            <w:pPr>
              <w:rPr>
                <w:rFonts w:cstheme="minorHAnsi"/>
                <w:i/>
                <w:iCs/>
                <w:sz w:val="22"/>
                <w:szCs w:val="20"/>
              </w:rPr>
            </w:pPr>
            <w:r w:rsidRPr="004D318A">
              <w:rPr>
                <w:rFonts w:cstheme="minorHAnsi"/>
                <w:i/>
                <w:iCs/>
                <w:sz w:val="22"/>
                <w:szCs w:val="20"/>
              </w:rPr>
              <w:t>Pens to complete documentation. Use the template provided.</w:t>
            </w:r>
          </w:p>
          <w:p w14:paraId="2BC0FDA4" w14:textId="77777777" w:rsidR="00F8080B" w:rsidRPr="004D318A" w:rsidRDefault="00F8080B" w:rsidP="00544E40">
            <w:pPr>
              <w:rPr>
                <w:rFonts w:cstheme="minorHAnsi"/>
                <w:i/>
                <w:iCs/>
                <w:sz w:val="22"/>
                <w:szCs w:val="20"/>
              </w:rPr>
            </w:pPr>
            <w:r w:rsidRPr="004D318A">
              <w:rPr>
                <w:rFonts w:cstheme="minorHAnsi"/>
                <w:i/>
                <w:iCs/>
                <w:sz w:val="22"/>
                <w:szCs w:val="20"/>
              </w:rPr>
              <w:t xml:space="preserve">Any other resources you identify when designing the project, these may either be self-sourced or after consultation with your work placement supervisor, you can use service resources (if relevant and appropriate) </w:t>
            </w:r>
          </w:p>
        </w:tc>
      </w:tr>
    </w:tbl>
    <w:p w14:paraId="1C364F70"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600A00BD"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A922F3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052B0FCE" w14:textId="77777777" w:rsidR="00F8080B" w:rsidRPr="004D318A" w:rsidRDefault="00F8080B" w:rsidP="00544E40">
            <w:pPr>
              <w:spacing w:after="120"/>
              <w:rPr>
                <w:b/>
                <w:szCs w:val="22"/>
              </w:rPr>
            </w:pPr>
            <w:r w:rsidRPr="004D318A">
              <w:rPr>
                <w:b/>
                <w:szCs w:val="22"/>
              </w:rPr>
              <w:t>(Part 1)</w:t>
            </w:r>
          </w:p>
        </w:tc>
      </w:tr>
      <w:tr w:rsidR="00F8080B" w:rsidRPr="004D318A" w14:paraId="5FBCC3A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7ACB479F"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Design, implement and evaluate a sustainability project.</w:t>
            </w:r>
          </w:p>
          <w:p w14:paraId="63878D5B" w14:textId="77777777" w:rsidR="00F8080B" w:rsidRPr="004D318A" w:rsidRDefault="00F8080B" w:rsidP="00544E40">
            <w:pPr>
              <w:tabs>
                <w:tab w:val="center" w:pos="4819"/>
              </w:tabs>
              <w:spacing w:line="276" w:lineRule="auto"/>
            </w:pPr>
            <w:r w:rsidRPr="004D318A">
              <w:t>Using information gained in Part 1, design a sustainability project to implement as part of the curriculum during your work placement. Use the template below.</w:t>
            </w:r>
          </w:p>
          <w:p w14:paraId="6246B9CB" w14:textId="77777777" w:rsidR="00F8080B" w:rsidRPr="004D318A" w:rsidRDefault="00F8080B" w:rsidP="00544E40">
            <w:pPr>
              <w:tabs>
                <w:tab w:val="center" w:pos="4819"/>
              </w:tabs>
              <w:spacing w:line="276" w:lineRule="auto"/>
            </w:pPr>
          </w:p>
          <w:p w14:paraId="4E528380" w14:textId="77777777" w:rsidR="00F8080B" w:rsidRPr="004D318A" w:rsidRDefault="00F8080B" w:rsidP="00544E40">
            <w:pPr>
              <w:tabs>
                <w:tab w:val="center" w:pos="4819"/>
              </w:tabs>
              <w:spacing w:line="276" w:lineRule="auto"/>
              <w:rPr>
                <w:sz w:val="18"/>
                <w:szCs w:val="18"/>
              </w:rPr>
            </w:pPr>
            <w:r w:rsidRPr="004D318A">
              <w:t xml:space="preserve">The project is not an individual learning experience, it should be designed to be explored and revisited as part of your curriculum with the children over the week. </w:t>
            </w:r>
          </w:p>
          <w:p w14:paraId="4E8BAEC6" w14:textId="77777777" w:rsidR="00F8080B" w:rsidRPr="004D318A" w:rsidRDefault="00F8080B" w:rsidP="00544E40">
            <w:pPr>
              <w:tabs>
                <w:tab w:val="center" w:pos="4819"/>
              </w:tabs>
              <w:spacing w:line="276" w:lineRule="auto"/>
            </w:pPr>
            <w:r w:rsidRPr="004D318A">
              <w:t xml:space="preserve"> </w:t>
            </w:r>
          </w:p>
        </w:tc>
      </w:tr>
    </w:tbl>
    <w:p w14:paraId="67AA18A8" w14:textId="77777777" w:rsidR="00F8080B" w:rsidRPr="004D318A" w:rsidRDefault="00F8080B" w:rsidP="00F8080B">
      <w:pPr>
        <w:rPr>
          <w:lang w:eastAsia="en-AU"/>
        </w:rPr>
      </w:pPr>
    </w:p>
    <w:tbl>
      <w:tblPr>
        <w:tblStyle w:val="TableGrid"/>
        <w:tblW w:w="9065" w:type="dxa"/>
        <w:tblInd w:w="-5" w:type="dxa"/>
        <w:tblLayout w:type="fixed"/>
        <w:tblLook w:val="04A0" w:firstRow="1" w:lastRow="0" w:firstColumn="1" w:lastColumn="0" w:noHBand="0" w:noVBand="1"/>
      </w:tblPr>
      <w:tblGrid>
        <w:gridCol w:w="2970"/>
        <w:gridCol w:w="7"/>
        <w:gridCol w:w="6088"/>
      </w:tblGrid>
      <w:tr w:rsidR="00F8080B" w:rsidRPr="004D318A" w14:paraId="013AB3BE" w14:textId="77777777" w:rsidTr="00544E40">
        <w:trPr>
          <w:cnfStyle w:val="100000000000" w:firstRow="1" w:lastRow="0" w:firstColumn="0" w:lastColumn="0" w:oddVBand="0" w:evenVBand="0" w:oddHBand="0" w:evenHBand="0" w:firstRowFirstColumn="0" w:firstRowLastColumn="0" w:lastRowFirstColumn="0" w:lastRowLastColumn="0"/>
        </w:trPr>
        <w:tc>
          <w:tcPr>
            <w:tcW w:w="9065" w:type="dxa"/>
            <w:gridSpan w:val="3"/>
          </w:tcPr>
          <w:p w14:paraId="0380DA13" w14:textId="77777777" w:rsidR="00F8080B" w:rsidRPr="004D318A" w:rsidRDefault="00F8080B" w:rsidP="00544E40">
            <w:pPr>
              <w:tabs>
                <w:tab w:val="center" w:pos="4819"/>
              </w:tabs>
              <w:spacing w:line="276" w:lineRule="auto"/>
              <w:jc w:val="center"/>
            </w:pPr>
            <w:r w:rsidRPr="004D318A">
              <w:t>Sustainability Project</w:t>
            </w:r>
          </w:p>
        </w:tc>
      </w:tr>
      <w:tr w:rsidR="00F8080B" w:rsidRPr="004D318A" w14:paraId="6ADA7D3B" w14:textId="77777777" w:rsidTr="00544E40">
        <w:tc>
          <w:tcPr>
            <w:tcW w:w="2970" w:type="dxa"/>
            <w:tcBorders>
              <w:right w:val="single" w:sz="4" w:space="0" w:color="808080" w:themeColor="background1" w:themeShade="80"/>
            </w:tcBorders>
            <w:shd w:val="clear" w:color="auto" w:fill="B8CCE4" w:themeFill="accent1" w:themeFillTint="66"/>
          </w:tcPr>
          <w:p w14:paraId="440E3346" w14:textId="77777777" w:rsidR="00F8080B" w:rsidRPr="004D318A" w:rsidRDefault="00F8080B" w:rsidP="00544E40">
            <w:pPr>
              <w:tabs>
                <w:tab w:val="center" w:pos="4819"/>
              </w:tabs>
              <w:spacing w:line="276" w:lineRule="auto"/>
              <w:rPr>
                <w:b/>
                <w:bCs/>
                <w:color w:val="FF0000"/>
              </w:rPr>
            </w:pPr>
            <w:r w:rsidRPr="004D318A">
              <w:rPr>
                <w:b/>
                <w:bCs/>
              </w:rPr>
              <w:t xml:space="preserve">Focus Sustainability Area: </w:t>
            </w:r>
          </w:p>
          <w:p w14:paraId="6FD1E78F" w14:textId="77777777" w:rsidR="00F8080B" w:rsidRPr="004D318A" w:rsidRDefault="00F8080B" w:rsidP="00544E40">
            <w:pPr>
              <w:tabs>
                <w:tab w:val="center" w:pos="4819"/>
              </w:tabs>
              <w:spacing w:line="276" w:lineRule="auto"/>
              <w:rPr>
                <w:color w:val="FF0000"/>
              </w:rPr>
            </w:pPr>
          </w:p>
        </w:tc>
        <w:tc>
          <w:tcPr>
            <w:tcW w:w="6095" w:type="dxa"/>
            <w:gridSpan w:val="2"/>
            <w:tcBorders>
              <w:left w:val="single" w:sz="4" w:space="0" w:color="808080" w:themeColor="background1" w:themeShade="80"/>
            </w:tcBorders>
            <w:shd w:val="clear" w:color="auto" w:fill="B8CCE4" w:themeFill="accent1" w:themeFillTint="66"/>
          </w:tcPr>
          <w:p w14:paraId="62AD4A2A" w14:textId="77777777" w:rsidR="00F8080B" w:rsidRPr="004D318A" w:rsidRDefault="00F8080B" w:rsidP="00544E40">
            <w:pPr>
              <w:rPr>
                <w:color w:val="FF0000"/>
              </w:rPr>
            </w:pPr>
          </w:p>
          <w:p w14:paraId="2D0318C8" w14:textId="77777777" w:rsidR="00F8080B" w:rsidRPr="004D318A" w:rsidRDefault="00F8080B" w:rsidP="00544E40">
            <w:pPr>
              <w:tabs>
                <w:tab w:val="center" w:pos="4819"/>
              </w:tabs>
              <w:rPr>
                <w:color w:val="FF0000"/>
              </w:rPr>
            </w:pPr>
          </w:p>
        </w:tc>
      </w:tr>
      <w:tr w:rsidR="00F8080B" w:rsidRPr="004D318A" w14:paraId="7B91940F" w14:textId="77777777" w:rsidTr="00544E40">
        <w:tc>
          <w:tcPr>
            <w:tcW w:w="2977" w:type="dxa"/>
            <w:gridSpan w:val="2"/>
            <w:shd w:val="clear" w:color="auto" w:fill="B8CCE4" w:themeFill="accent1" w:themeFillTint="66"/>
          </w:tcPr>
          <w:p w14:paraId="5B0332B3" w14:textId="77777777" w:rsidR="00F8080B" w:rsidRPr="004D318A" w:rsidRDefault="00F8080B" w:rsidP="00544E40">
            <w:pPr>
              <w:tabs>
                <w:tab w:val="center" w:pos="4819"/>
              </w:tabs>
              <w:spacing w:line="276" w:lineRule="auto"/>
              <w:rPr>
                <w:b/>
                <w:bCs/>
              </w:rPr>
            </w:pPr>
            <w:r w:rsidRPr="004D318A">
              <w:rPr>
                <w:b/>
                <w:bCs/>
              </w:rPr>
              <w:t xml:space="preserve">Reason for choice of sustainability project </w:t>
            </w:r>
          </w:p>
        </w:tc>
        <w:tc>
          <w:tcPr>
            <w:tcW w:w="6088" w:type="dxa"/>
          </w:tcPr>
          <w:p w14:paraId="24BCD705" w14:textId="77777777" w:rsidR="00F8080B" w:rsidRPr="004D318A" w:rsidRDefault="00F8080B" w:rsidP="00544E40">
            <w:pPr>
              <w:tabs>
                <w:tab w:val="center" w:pos="4819"/>
              </w:tabs>
              <w:spacing w:line="276" w:lineRule="auto"/>
              <w:rPr>
                <w:color w:val="FF0000"/>
              </w:rPr>
            </w:pPr>
          </w:p>
        </w:tc>
      </w:tr>
      <w:tr w:rsidR="00F8080B" w:rsidRPr="004D318A" w14:paraId="40F79A8D" w14:textId="77777777" w:rsidTr="00544E40">
        <w:tc>
          <w:tcPr>
            <w:tcW w:w="2977" w:type="dxa"/>
            <w:gridSpan w:val="2"/>
            <w:shd w:val="clear" w:color="auto" w:fill="B8CCE4" w:themeFill="accent1" w:themeFillTint="66"/>
          </w:tcPr>
          <w:p w14:paraId="1AE9FAF6" w14:textId="77777777" w:rsidR="00F8080B" w:rsidRPr="004D318A" w:rsidRDefault="00F8080B" w:rsidP="00544E40">
            <w:pPr>
              <w:tabs>
                <w:tab w:val="center" w:pos="4819"/>
              </w:tabs>
              <w:spacing w:line="276" w:lineRule="auto"/>
              <w:rPr>
                <w:b/>
                <w:bCs/>
              </w:rPr>
            </w:pPr>
            <w:r w:rsidRPr="004D318A">
              <w:rPr>
                <w:b/>
                <w:bCs/>
              </w:rPr>
              <w:t>Name of project</w:t>
            </w:r>
          </w:p>
        </w:tc>
        <w:tc>
          <w:tcPr>
            <w:tcW w:w="6088" w:type="dxa"/>
          </w:tcPr>
          <w:p w14:paraId="1D4D7E6B" w14:textId="77777777" w:rsidR="00F8080B" w:rsidRPr="004D318A" w:rsidRDefault="00F8080B" w:rsidP="00544E40">
            <w:pPr>
              <w:tabs>
                <w:tab w:val="center" w:pos="4819"/>
              </w:tabs>
              <w:spacing w:line="276" w:lineRule="auto"/>
              <w:rPr>
                <w:color w:val="FF0000"/>
              </w:rPr>
            </w:pPr>
          </w:p>
        </w:tc>
      </w:tr>
      <w:tr w:rsidR="00F8080B" w:rsidRPr="004D318A" w14:paraId="3D7C80D5" w14:textId="77777777" w:rsidTr="00544E40">
        <w:tc>
          <w:tcPr>
            <w:tcW w:w="2977" w:type="dxa"/>
            <w:gridSpan w:val="2"/>
            <w:shd w:val="clear" w:color="auto" w:fill="B8CCE4" w:themeFill="accent1" w:themeFillTint="66"/>
          </w:tcPr>
          <w:p w14:paraId="75F0D83B" w14:textId="77777777" w:rsidR="00F8080B" w:rsidRPr="004D318A" w:rsidRDefault="00F8080B" w:rsidP="00544E40">
            <w:pPr>
              <w:tabs>
                <w:tab w:val="center" w:pos="4819"/>
              </w:tabs>
              <w:spacing w:line="276" w:lineRule="auto"/>
              <w:rPr>
                <w:b/>
                <w:bCs/>
              </w:rPr>
            </w:pPr>
            <w:r w:rsidRPr="004D318A">
              <w:rPr>
                <w:b/>
                <w:bCs/>
              </w:rPr>
              <w:lastRenderedPageBreak/>
              <w:t>Aim of project</w:t>
            </w:r>
          </w:p>
        </w:tc>
        <w:tc>
          <w:tcPr>
            <w:tcW w:w="6088" w:type="dxa"/>
          </w:tcPr>
          <w:p w14:paraId="33A43470" w14:textId="77777777" w:rsidR="00F8080B" w:rsidRPr="004D318A" w:rsidRDefault="00F8080B" w:rsidP="00544E40">
            <w:pPr>
              <w:tabs>
                <w:tab w:val="center" w:pos="4819"/>
              </w:tabs>
              <w:spacing w:line="276" w:lineRule="auto"/>
              <w:rPr>
                <w:color w:val="FF0000"/>
              </w:rPr>
            </w:pPr>
          </w:p>
        </w:tc>
      </w:tr>
      <w:tr w:rsidR="00F8080B" w:rsidRPr="004D318A" w14:paraId="0D5284E8" w14:textId="77777777" w:rsidTr="00544E40">
        <w:tc>
          <w:tcPr>
            <w:tcW w:w="2977" w:type="dxa"/>
            <w:gridSpan w:val="2"/>
            <w:shd w:val="clear" w:color="auto" w:fill="B8CCE4" w:themeFill="accent1" w:themeFillTint="66"/>
          </w:tcPr>
          <w:p w14:paraId="6C67448B" w14:textId="77777777" w:rsidR="00F8080B" w:rsidRPr="004D318A" w:rsidRDefault="00F8080B" w:rsidP="00544E40">
            <w:pPr>
              <w:tabs>
                <w:tab w:val="center" w:pos="4819"/>
              </w:tabs>
              <w:spacing w:line="276" w:lineRule="auto"/>
              <w:rPr>
                <w:b/>
                <w:bCs/>
              </w:rPr>
            </w:pPr>
            <w:r w:rsidRPr="004D318A">
              <w:rPr>
                <w:b/>
                <w:bCs/>
              </w:rPr>
              <w:t>Link to NQS</w:t>
            </w:r>
          </w:p>
        </w:tc>
        <w:tc>
          <w:tcPr>
            <w:tcW w:w="6088" w:type="dxa"/>
          </w:tcPr>
          <w:p w14:paraId="50BD682E" w14:textId="77777777" w:rsidR="00F8080B" w:rsidRPr="004D318A" w:rsidRDefault="00F8080B" w:rsidP="00544E40">
            <w:pPr>
              <w:tabs>
                <w:tab w:val="center" w:pos="4819"/>
              </w:tabs>
              <w:spacing w:line="276" w:lineRule="auto"/>
            </w:pPr>
          </w:p>
        </w:tc>
      </w:tr>
      <w:tr w:rsidR="00F8080B" w:rsidRPr="004D318A" w14:paraId="4B901FE5" w14:textId="77777777" w:rsidTr="00544E40">
        <w:tc>
          <w:tcPr>
            <w:tcW w:w="2977" w:type="dxa"/>
            <w:gridSpan w:val="2"/>
            <w:shd w:val="clear" w:color="auto" w:fill="B8CCE4" w:themeFill="accent1" w:themeFillTint="66"/>
          </w:tcPr>
          <w:p w14:paraId="31C163BE" w14:textId="77777777" w:rsidR="00F8080B" w:rsidRPr="004D318A" w:rsidRDefault="00F8080B" w:rsidP="00544E40">
            <w:pPr>
              <w:tabs>
                <w:tab w:val="center" w:pos="4819"/>
              </w:tabs>
              <w:spacing w:line="276" w:lineRule="auto"/>
              <w:rPr>
                <w:b/>
                <w:bCs/>
              </w:rPr>
            </w:pPr>
            <w:r w:rsidRPr="004D318A">
              <w:rPr>
                <w:b/>
                <w:bCs/>
              </w:rPr>
              <w:t>Link to EYLF</w:t>
            </w:r>
          </w:p>
        </w:tc>
        <w:tc>
          <w:tcPr>
            <w:tcW w:w="6088" w:type="dxa"/>
          </w:tcPr>
          <w:p w14:paraId="631C30FC" w14:textId="77777777" w:rsidR="00F8080B" w:rsidRPr="004D318A" w:rsidRDefault="00F8080B" w:rsidP="00544E40">
            <w:pPr>
              <w:tabs>
                <w:tab w:val="center" w:pos="4819"/>
              </w:tabs>
              <w:spacing w:line="276" w:lineRule="auto"/>
            </w:pPr>
          </w:p>
        </w:tc>
      </w:tr>
      <w:tr w:rsidR="00F8080B" w:rsidRPr="004D318A" w14:paraId="31392D11" w14:textId="77777777" w:rsidTr="00544E40">
        <w:tc>
          <w:tcPr>
            <w:tcW w:w="2977" w:type="dxa"/>
            <w:gridSpan w:val="2"/>
            <w:shd w:val="clear" w:color="auto" w:fill="B8CCE4" w:themeFill="accent1" w:themeFillTint="66"/>
          </w:tcPr>
          <w:p w14:paraId="732460B1" w14:textId="77777777" w:rsidR="00F8080B" w:rsidRPr="004D318A" w:rsidRDefault="00F8080B" w:rsidP="00544E40">
            <w:pPr>
              <w:tabs>
                <w:tab w:val="center" w:pos="4819"/>
              </w:tabs>
              <w:spacing w:line="276" w:lineRule="auto"/>
              <w:rPr>
                <w:b/>
                <w:bCs/>
              </w:rPr>
            </w:pPr>
            <w:r w:rsidRPr="004D318A">
              <w:rPr>
                <w:b/>
                <w:bCs/>
              </w:rPr>
              <w:t>Preparation</w:t>
            </w:r>
          </w:p>
          <w:p w14:paraId="559E5199" w14:textId="77777777" w:rsidR="00F8080B" w:rsidRPr="004D318A" w:rsidRDefault="00F8080B" w:rsidP="00544E40">
            <w:pPr>
              <w:tabs>
                <w:tab w:val="center" w:pos="4819"/>
              </w:tabs>
              <w:spacing w:line="276" w:lineRule="auto"/>
              <w:contextualSpacing/>
              <w:rPr>
                <w:sz w:val="18"/>
                <w:szCs w:val="18"/>
              </w:rPr>
            </w:pPr>
            <w:r w:rsidRPr="004D318A">
              <w:rPr>
                <w:sz w:val="18"/>
                <w:szCs w:val="18"/>
              </w:rPr>
              <w:t>List all the things you will need or use. (</w:t>
            </w:r>
            <w:proofErr w:type="gramStart"/>
            <w:r w:rsidRPr="004D318A">
              <w:rPr>
                <w:sz w:val="18"/>
                <w:szCs w:val="18"/>
              </w:rPr>
              <w:t>e.g.</w:t>
            </w:r>
            <w:proofErr w:type="gramEnd"/>
            <w:r w:rsidRPr="004D318A">
              <w:rPr>
                <w:sz w:val="18"/>
                <w:szCs w:val="18"/>
              </w:rPr>
              <w:t xml:space="preserve"> wall posters, books, photos, sustainable paints, glues, found materials, cleaning products, garden tools.) </w:t>
            </w:r>
          </w:p>
          <w:p w14:paraId="35AD389E" w14:textId="77777777" w:rsidR="00F8080B" w:rsidRPr="004D318A" w:rsidRDefault="00F8080B" w:rsidP="00544E40">
            <w:pPr>
              <w:tabs>
                <w:tab w:val="center" w:pos="4819"/>
              </w:tabs>
              <w:spacing w:line="276" w:lineRule="auto"/>
              <w:contextualSpacing/>
              <w:rPr>
                <w:sz w:val="18"/>
                <w:szCs w:val="18"/>
              </w:rPr>
            </w:pPr>
          </w:p>
          <w:p w14:paraId="5161DDAA" w14:textId="77777777" w:rsidR="00F8080B" w:rsidRPr="004D318A" w:rsidRDefault="00F8080B" w:rsidP="00544E40">
            <w:pPr>
              <w:tabs>
                <w:tab w:val="center" w:pos="4819"/>
              </w:tabs>
              <w:spacing w:line="276" w:lineRule="auto"/>
              <w:contextualSpacing/>
              <w:rPr>
                <w:sz w:val="18"/>
                <w:szCs w:val="18"/>
              </w:rPr>
            </w:pPr>
            <w:r w:rsidRPr="004D318A">
              <w:rPr>
                <w:sz w:val="18"/>
                <w:szCs w:val="18"/>
              </w:rPr>
              <w:t>You may (with the permission of the service) involve families by inviting them to bring in a resource that could be used to recycle, reuse, upcycle etc. Please note this must be within service guidelines.</w:t>
            </w:r>
          </w:p>
        </w:tc>
        <w:tc>
          <w:tcPr>
            <w:tcW w:w="6088" w:type="dxa"/>
          </w:tcPr>
          <w:p w14:paraId="32819B8D" w14:textId="77777777" w:rsidR="00F8080B" w:rsidRPr="004D318A" w:rsidRDefault="00F8080B" w:rsidP="00544E40">
            <w:pPr>
              <w:tabs>
                <w:tab w:val="center" w:pos="4819"/>
              </w:tabs>
              <w:contextualSpacing/>
              <w:rPr>
                <w:color w:val="FF0000"/>
              </w:rPr>
            </w:pPr>
          </w:p>
        </w:tc>
      </w:tr>
      <w:tr w:rsidR="00F8080B" w:rsidRPr="004D318A" w14:paraId="529EF4CE" w14:textId="77777777" w:rsidTr="00544E40">
        <w:tc>
          <w:tcPr>
            <w:tcW w:w="2977" w:type="dxa"/>
            <w:gridSpan w:val="2"/>
            <w:shd w:val="clear" w:color="auto" w:fill="B8CCE4" w:themeFill="accent1" w:themeFillTint="66"/>
          </w:tcPr>
          <w:p w14:paraId="7982AB88" w14:textId="77777777" w:rsidR="00F8080B" w:rsidRPr="004D318A" w:rsidRDefault="00F8080B" w:rsidP="00544E40">
            <w:pPr>
              <w:tabs>
                <w:tab w:val="center" w:pos="4819"/>
              </w:tabs>
              <w:spacing w:line="276" w:lineRule="auto"/>
              <w:rPr>
                <w:b/>
                <w:bCs/>
              </w:rPr>
            </w:pPr>
            <w:r w:rsidRPr="004D318A">
              <w:rPr>
                <w:b/>
                <w:bCs/>
              </w:rPr>
              <w:t>Set up</w:t>
            </w:r>
          </w:p>
          <w:p w14:paraId="24FB6FC0" w14:textId="77777777" w:rsidR="00F8080B" w:rsidRPr="004D318A" w:rsidRDefault="00F8080B" w:rsidP="00544E40">
            <w:pPr>
              <w:tabs>
                <w:tab w:val="center" w:pos="4819"/>
              </w:tabs>
              <w:spacing w:line="276" w:lineRule="auto"/>
              <w:contextualSpacing/>
              <w:rPr>
                <w:sz w:val="18"/>
                <w:szCs w:val="18"/>
              </w:rPr>
            </w:pPr>
            <w:r w:rsidRPr="004D318A">
              <w:rPr>
                <w:sz w:val="18"/>
                <w:szCs w:val="18"/>
              </w:rPr>
              <w:t xml:space="preserve">Describe, draw or photograph your set up </w:t>
            </w:r>
          </w:p>
          <w:p w14:paraId="5CFAEF97" w14:textId="77777777" w:rsidR="00F8080B" w:rsidRPr="004D318A" w:rsidRDefault="00F8080B" w:rsidP="00544E40">
            <w:pPr>
              <w:tabs>
                <w:tab w:val="center" w:pos="4819"/>
              </w:tabs>
              <w:spacing w:line="276" w:lineRule="auto"/>
            </w:pPr>
          </w:p>
        </w:tc>
        <w:tc>
          <w:tcPr>
            <w:tcW w:w="6088" w:type="dxa"/>
          </w:tcPr>
          <w:p w14:paraId="21C661B4" w14:textId="77777777" w:rsidR="00F8080B" w:rsidRPr="004D318A" w:rsidRDefault="00F8080B" w:rsidP="00544E40">
            <w:pPr>
              <w:tabs>
                <w:tab w:val="center" w:pos="4819"/>
              </w:tabs>
              <w:spacing w:line="276" w:lineRule="auto"/>
            </w:pPr>
          </w:p>
        </w:tc>
      </w:tr>
      <w:tr w:rsidR="00F8080B" w:rsidRPr="004D318A" w14:paraId="0E7837AD" w14:textId="77777777" w:rsidTr="00544E40">
        <w:tc>
          <w:tcPr>
            <w:tcW w:w="2977" w:type="dxa"/>
            <w:gridSpan w:val="2"/>
            <w:shd w:val="clear" w:color="auto" w:fill="B8CCE4" w:themeFill="accent1" w:themeFillTint="66"/>
          </w:tcPr>
          <w:p w14:paraId="37226871" w14:textId="77777777" w:rsidR="00F8080B" w:rsidRPr="004D318A" w:rsidRDefault="00F8080B" w:rsidP="00544E40">
            <w:pPr>
              <w:tabs>
                <w:tab w:val="center" w:pos="4819"/>
              </w:tabs>
              <w:spacing w:line="276" w:lineRule="auto"/>
              <w:rPr>
                <w:b/>
                <w:bCs/>
              </w:rPr>
            </w:pPr>
            <w:r w:rsidRPr="004D318A">
              <w:rPr>
                <w:b/>
                <w:bCs/>
              </w:rPr>
              <w:t xml:space="preserve">Resources used </w:t>
            </w:r>
          </w:p>
          <w:p w14:paraId="3E0D7637" w14:textId="77777777" w:rsidR="00F8080B" w:rsidRPr="004D318A" w:rsidRDefault="00F8080B" w:rsidP="00544E40">
            <w:pPr>
              <w:tabs>
                <w:tab w:val="center" w:pos="4819"/>
              </w:tabs>
              <w:spacing w:line="276" w:lineRule="auto"/>
              <w:rPr>
                <w:sz w:val="18"/>
                <w:szCs w:val="18"/>
              </w:rPr>
            </w:pPr>
            <w:r w:rsidRPr="004D318A">
              <w:rPr>
                <w:sz w:val="18"/>
                <w:szCs w:val="18"/>
              </w:rPr>
              <w:t xml:space="preserve">Share resources with children </w:t>
            </w:r>
          </w:p>
          <w:p w14:paraId="257CFA8B" w14:textId="77777777" w:rsidR="00F8080B" w:rsidRPr="004D318A" w:rsidRDefault="00F8080B" w:rsidP="00544E40">
            <w:pPr>
              <w:tabs>
                <w:tab w:val="center" w:pos="4819"/>
              </w:tabs>
              <w:spacing w:line="276" w:lineRule="auto"/>
              <w:rPr>
                <w:sz w:val="18"/>
                <w:szCs w:val="18"/>
              </w:rPr>
            </w:pPr>
            <w:r w:rsidRPr="004D318A">
              <w:rPr>
                <w:sz w:val="18"/>
                <w:szCs w:val="18"/>
              </w:rPr>
              <w:t>Use community resources collected</w:t>
            </w:r>
          </w:p>
          <w:p w14:paraId="46A462D0" w14:textId="77777777" w:rsidR="00F8080B" w:rsidRPr="004D318A" w:rsidRDefault="00F8080B" w:rsidP="00544E40">
            <w:pPr>
              <w:tabs>
                <w:tab w:val="center" w:pos="4819"/>
              </w:tabs>
              <w:spacing w:line="276" w:lineRule="auto"/>
              <w:rPr>
                <w:sz w:val="18"/>
                <w:szCs w:val="18"/>
              </w:rPr>
            </w:pPr>
            <w:r w:rsidRPr="004D318A">
              <w:rPr>
                <w:sz w:val="18"/>
                <w:szCs w:val="18"/>
              </w:rPr>
              <w:t>Wide range of natural and recycled materials</w:t>
            </w:r>
          </w:p>
          <w:p w14:paraId="2B6FA7DF" w14:textId="77777777" w:rsidR="00F8080B" w:rsidRPr="004D318A" w:rsidRDefault="00F8080B" w:rsidP="00544E40">
            <w:pPr>
              <w:tabs>
                <w:tab w:val="center" w:pos="4819"/>
              </w:tabs>
              <w:spacing w:line="276" w:lineRule="auto"/>
              <w:rPr>
                <w:sz w:val="18"/>
                <w:szCs w:val="18"/>
              </w:rPr>
            </w:pPr>
            <w:r w:rsidRPr="004D318A">
              <w:rPr>
                <w:sz w:val="18"/>
                <w:szCs w:val="18"/>
              </w:rPr>
              <w:t xml:space="preserve">Life skills – growing and preparing food, waste reduction and recycling </w:t>
            </w:r>
          </w:p>
          <w:p w14:paraId="7587D579" w14:textId="77777777" w:rsidR="00F8080B" w:rsidRPr="004D318A" w:rsidRDefault="00F8080B" w:rsidP="00544E40">
            <w:pPr>
              <w:tabs>
                <w:tab w:val="center" w:pos="4819"/>
              </w:tabs>
              <w:spacing w:line="276" w:lineRule="auto"/>
              <w:rPr>
                <w:sz w:val="18"/>
                <w:szCs w:val="18"/>
              </w:rPr>
            </w:pPr>
          </w:p>
        </w:tc>
        <w:tc>
          <w:tcPr>
            <w:tcW w:w="6088" w:type="dxa"/>
          </w:tcPr>
          <w:p w14:paraId="77157D63" w14:textId="77777777" w:rsidR="00F8080B" w:rsidRPr="004D318A" w:rsidRDefault="00F8080B" w:rsidP="00544E40">
            <w:pPr>
              <w:tabs>
                <w:tab w:val="center" w:pos="4819"/>
              </w:tabs>
            </w:pPr>
          </w:p>
        </w:tc>
      </w:tr>
      <w:tr w:rsidR="00F8080B" w:rsidRPr="004D318A" w14:paraId="41425D1B" w14:textId="77777777" w:rsidTr="00544E40">
        <w:tc>
          <w:tcPr>
            <w:tcW w:w="2977" w:type="dxa"/>
            <w:gridSpan w:val="2"/>
            <w:shd w:val="clear" w:color="auto" w:fill="B8CCE4" w:themeFill="accent1" w:themeFillTint="66"/>
          </w:tcPr>
          <w:p w14:paraId="34FCB34D" w14:textId="77777777" w:rsidR="00F8080B" w:rsidRPr="004D318A" w:rsidRDefault="00F8080B" w:rsidP="00544E40">
            <w:pPr>
              <w:tabs>
                <w:tab w:val="center" w:pos="4819"/>
              </w:tabs>
              <w:spacing w:line="276" w:lineRule="auto"/>
              <w:rPr>
                <w:b/>
                <w:bCs/>
              </w:rPr>
            </w:pPr>
            <w:r w:rsidRPr="004D318A">
              <w:rPr>
                <w:b/>
                <w:bCs/>
              </w:rPr>
              <w:t xml:space="preserve">Show to and discuss with supervisor </w:t>
            </w:r>
          </w:p>
        </w:tc>
        <w:tc>
          <w:tcPr>
            <w:tcW w:w="6088" w:type="dxa"/>
          </w:tcPr>
          <w:p w14:paraId="5D776770" w14:textId="77777777" w:rsidR="00F8080B" w:rsidRPr="004D318A" w:rsidRDefault="00F8080B" w:rsidP="00544E40">
            <w:pPr>
              <w:tabs>
                <w:tab w:val="center" w:pos="4819"/>
              </w:tabs>
              <w:spacing w:line="276" w:lineRule="auto"/>
            </w:pPr>
            <w:r w:rsidRPr="004D318A">
              <w:t xml:space="preserve">Supervisors signature: </w:t>
            </w:r>
          </w:p>
          <w:p w14:paraId="48C8250E" w14:textId="77777777" w:rsidR="00F8080B" w:rsidRPr="004D318A" w:rsidRDefault="00F8080B" w:rsidP="00544E40">
            <w:pPr>
              <w:tabs>
                <w:tab w:val="center" w:pos="4819"/>
              </w:tabs>
              <w:spacing w:line="276" w:lineRule="auto"/>
            </w:pPr>
          </w:p>
        </w:tc>
      </w:tr>
      <w:tr w:rsidR="00F8080B" w:rsidRPr="004D318A" w14:paraId="6605DFA0" w14:textId="77777777" w:rsidTr="00544E40">
        <w:tc>
          <w:tcPr>
            <w:tcW w:w="2977" w:type="dxa"/>
            <w:gridSpan w:val="2"/>
            <w:shd w:val="clear" w:color="auto" w:fill="B8CCE4" w:themeFill="accent1" w:themeFillTint="66"/>
          </w:tcPr>
          <w:p w14:paraId="29FAB88A" w14:textId="77777777" w:rsidR="00F8080B" w:rsidRPr="004D318A" w:rsidRDefault="00F8080B" w:rsidP="00544E40">
            <w:pPr>
              <w:tabs>
                <w:tab w:val="center" w:pos="4819"/>
              </w:tabs>
              <w:spacing w:line="276" w:lineRule="auto"/>
              <w:rPr>
                <w:b/>
                <w:bCs/>
              </w:rPr>
            </w:pPr>
            <w:r w:rsidRPr="004D318A">
              <w:rPr>
                <w:b/>
                <w:bCs/>
              </w:rPr>
              <w:lastRenderedPageBreak/>
              <w:t>Implementation</w:t>
            </w:r>
          </w:p>
          <w:p w14:paraId="128656E9" w14:textId="77777777" w:rsidR="00F8080B" w:rsidRPr="004D318A" w:rsidRDefault="00F8080B" w:rsidP="00544E40">
            <w:pPr>
              <w:tabs>
                <w:tab w:val="center" w:pos="4819"/>
              </w:tabs>
              <w:spacing w:line="276" w:lineRule="auto"/>
              <w:rPr>
                <w:sz w:val="18"/>
                <w:szCs w:val="18"/>
              </w:rPr>
            </w:pPr>
            <w:r w:rsidRPr="004D318A">
              <w:rPr>
                <w:sz w:val="18"/>
                <w:szCs w:val="18"/>
              </w:rPr>
              <w:t>Discuss natural environment</w:t>
            </w:r>
          </w:p>
          <w:p w14:paraId="46C0D4C7" w14:textId="77777777" w:rsidR="00F8080B" w:rsidRPr="004D318A" w:rsidRDefault="00F8080B" w:rsidP="00544E40">
            <w:pPr>
              <w:tabs>
                <w:tab w:val="center" w:pos="4819"/>
              </w:tabs>
              <w:spacing w:line="276" w:lineRule="auto"/>
              <w:rPr>
                <w:sz w:val="18"/>
                <w:szCs w:val="18"/>
              </w:rPr>
            </w:pPr>
            <w:r w:rsidRPr="004D318A">
              <w:rPr>
                <w:sz w:val="18"/>
                <w:szCs w:val="18"/>
              </w:rPr>
              <w:t>Use intentional teaching and strategies to encourage children to exchange ideas. Role model care and respect for natural and constructed</w:t>
            </w:r>
          </w:p>
          <w:p w14:paraId="6EAFAF9B" w14:textId="77777777" w:rsidR="00F8080B" w:rsidRPr="004D318A" w:rsidRDefault="00F8080B" w:rsidP="00544E40">
            <w:pPr>
              <w:tabs>
                <w:tab w:val="center" w:pos="4819"/>
              </w:tabs>
              <w:spacing w:line="276" w:lineRule="auto"/>
              <w:rPr>
                <w:sz w:val="18"/>
                <w:szCs w:val="18"/>
              </w:rPr>
            </w:pPr>
            <w:r w:rsidRPr="004D318A">
              <w:rPr>
                <w:sz w:val="18"/>
                <w:szCs w:val="18"/>
              </w:rPr>
              <w:t xml:space="preserve">Ethical waste disposal </w:t>
            </w:r>
          </w:p>
          <w:p w14:paraId="64F0BAED" w14:textId="77777777" w:rsidR="00F8080B" w:rsidRPr="004D318A" w:rsidRDefault="00F8080B" w:rsidP="00544E40">
            <w:pPr>
              <w:tabs>
                <w:tab w:val="center" w:pos="4819"/>
              </w:tabs>
              <w:spacing w:line="276" w:lineRule="auto"/>
              <w:rPr>
                <w:sz w:val="18"/>
                <w:szCs w:val="18"/>
              </w:rPr>
            </w:pPr>
            <w:r w:rsidRPr="004D318A">
              <w:rPr>
                <w:sz w:val="18"/>
                <w:szCs w:val="18"/>
              </w:rPr>
              <w:t>Explain two ways exchange thoughts and ideas (intentional teaching, learning experiences and portfolios)</w:t>
            </w:r>
          </w:p>
          <w:p w14:paraId="02400C6A" w14:textId="77777777" w:rsidR="00F8080B" w:rsidRPr="004D318A" w:rsidRDefault="00F8080B" w:rsidP="00544E40">
            <w:pPr>
              <w:tabs>
                <w:tab w:val="center" w:pos="4819"/>
              </w:tabs>
              <w:spacing w:line="276" w:lineRule="auto"/>
              <w:rPr>
                <w:sz w:val="18"/>
                <w:szCs w:val="18"/>
              </w:rPr>
            </w:pPr>
            <w:r w:rsidRPr="004D318A">
              <w:rPr>
                <w:sz w:val="18"/>
                <w:szCs w:val="18"/>
              </w:rPr>
              <w:t>Photos should be used to show resources, display and learning experiences used and implemented during the project. Attach a copy of the notice to families to informing them of the project.</w:t>
            </w:r>
          </w:p>
          <w:p w14:paraId="6E28EAB7" w14:textId="77777777" w:rsidR="00F8080B" w:rsidRPr="004D318A" w:rsidRDefault="00F8080B" w:rsidP="00544E40">
            <w:pPr>
              <w:tabs>
                <w:tab w:val="center" w:pos="4819"/>
              </w:tabs>
              <w:spacing w:line="276" w:lineRule="auto"/>
              <w:rPr>
                <w:b/>
                <w:bCs/>
                <w:sz w:val="18"/>
                <w:szCs w:val="18"/>
              </w:rPr>
            </w:pPr>
            <w:r w:rsidRPr="004D318A">
              <w:rPr>
                <w:sz w:val="18"/>
                <w:szCs w:val="18"/>
              </w:rPr>
              <w:t xml:space="preserve">Attach photos to document the implementation </w:t>
            </w:r>
            <w:r w:rsidRPr="004D318A">
              <w:rPr>
                <w:b/>
                <w:bCs/>
                <w:sz w:val="18"/>
                <w:szCs w:val="18"/>
              </w:rPr>
              <w:t xml:space="preserve">(Please note photos should not have children or staff in them) </w:t>
            </w:r>
          </w:p>
          <w:p w14:paraId="32C14EC4" w14:textId="77777777" w:rsidR="00F8080B" w:rsidRPr="004D318A" w:rsidRDefault="00F8080B" w:rsidP="00544E40">
            <w:pPr>
              <w:tabs>
                <w:tab w:val="center" w:pos="4819"/>
              </w:tabs>
              <w:spacing w:line="276" w:lineRule="auto"/>
              <w:rPr>
                <w:sz w:val="18"/>
                <w:szCs w:val="18"/>
              </w:rPr>
            </w:pPr>
            <w:r w:rsidRPr="004D318A">
              <w:rPr>
                <w:sz w:val="18"/>
                <w:szCs w:val="18"/>
              </w:rPr>
              <w:t>Engagement with families/ community</w:t>
            </w:r>
          </w:p>
          <w:p w14:paraId="3CF78F58" w14:textId="77777777" w:rsidR="00F8080B" w:rsidRPr="004D318A" w:rsidRDefault="00F8080B" w:rsidP="00544E40">
            <w:pPr>
              <w:tabs>
                <w:tab w:val="center" w:pos="4819"/>
              </w:tabs>
              <w:spacing w:line="276" w:lineRule="auto"/>
              <w:rPr>
                <w:sz w:val="18"/>
                <w:szCs w:val="18"/>
              </w:rPr>
            </w:pPr>
          </w:p>
          <w:p w14:paraId="0042EA28" w14:textId="77777777" w:rsidR="00F8080B" w:rsidRPr="004D318A" w:rsidRDefault="00F8080B" w:rsidP="00544E40">
            <w:pPr>
              <w:tabs>
                <w:tab w:val="center" w:pos="4819"/>
              </w:tabs>
              <w:spacing w:line="276" w:lineRule="auto"/>
              <w:rPr>
                <w:sz w:val="20"/>
              </w:rPr>
            </w:pPr>
          </w:p>
        </w:tc>
        <w:tc>
          <w:tcPr>
            <w:tcW w:w="6088" w:type="dxa"/>
          </w:tcPr>
          <w:p w14:paraId="221DA313" w14:textId="77777777" w:rsidR="00F8080B" w:rsidRPr="004D318A" w:rsidRDefault="00F8080B" w:rsidP="00544E40">
            <w:pPr>
              <w:tabs>
                <w:tab w:val="center" w:pos="4819"/>
              </w:tabs>
              <w:spacing w:line="276" w:lineRule="auto"/>
              <w:rPr>
                <w:b/>
                <w:color w:val="FF0000"/>
              </w:rPr>
            </w:pPr>
          </w:p>
        </w:tc>
      </w:tr>
      <w:tr w:rsidR="00F8080B" w:rsidRPr="004D318A" w14:paraId="0637CB75" w14:textId="77777777" w:rsidTr="00544E40">
        <w:tc>
          <w:tcPr>
            <w:tcW w:w="2977" w:type="dxa"/>
            <w:gridSpan w:val="2"/>
            <w:shd w:val="clear" w:color="auto" w:fill="B8CCE4" w:themeFill="accent1" w:themeFillTint="66"/>
          </w:tcPr>
          <w:p w14:paraId="0A60EF8B" w14:textId="77777777" w:rsidR="00F8080B" w:rsidRPr="004D318A" w:rsidRDefault="00F8080B" w:rsidP="00544E40">
            <w:pPr>
              <w:tabs>
                <w:tab w:val="center" w:pos="4819"/>
              </w:tabs>
              <w:spacing w:line="276" w:lineRule="auto"/>
              <w:rPr>
                <w:b/>
                <w:bCs/>
              </w:rPr>
            </w:pPr>
            <w:r w:rsidRPr="004D318A">
              <w:rPr>
                <w:b/>
                <w:bCs/>
              </w:rPr>
              <w:lastRenderedPageBreak/>
              <w:t>Evaluation</w:t>
            </w:r>
          </w:p>
          <w:p w14:paraId="43D268FC"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any feedback you received. Include both positive and constructive feedback. </w:t>
            </w:r>
          </w:p>
          <w:p w14:paraId="7A125BF1"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at least one example of a positive change you noticed (qualitative change could relate to service practices or children’s practices) </w:t>
            </w:r>
          </w:p>
          <w:p w14:paraId="2D5E28EF"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one example of a positive quantitative change </w:t>
            </w:r>
            <w:proofErr w:type="gramStart"/>
            <w:r w:rsidRPr="004D318A">
              <w:rPr>
                <w:sz w:val="18"/>
                <w:szCs w:val="18"/>
              </w:rPr>
              <w:t>e.g.</w:t>
            </w:r>
            <w:proofErr w:type="gramEnd"/>
            <w:r w:rsidRPr="004D318A">
              <w:rPr>
                <w:sz w:val="18"/>
                <w:szCs w:val="18"/>
              </w:rPr>
              <w:t xml:space="preserve"> financial, reduction of waste, reduction of the use of products, increased number of children participating etc.</w:t>
            </w:r>
          </w:p>
          <w:p w14:paraId="10552062" w14:textId="77777777" w:rsidR="00F8080B" w:rsidRPr="004D318A" w:rsidRDefault="00F8080B" w:rsidP="00544E40">
            <w:pPr>
              <w:tabs>
                <w:tab w:val="center" w:pos="4819"/>
              </w:tabs>
              <w:spacing w:line="276" w:lineRule="auto"/>
              <w:rPr>
                <w:sz w:val="18"/>
                <w:szCs w:val="18"/>
              </w:rPr>
            </w:pPr>
            <w:r w:rsidRPr="004D318A">
              <w:rPr>
                <w:sz w:val="18"/>
                <w:szCs w:val="18"/>
              </w:rPr>
              <w:t xml:space="preserve">Provide an example of how you supported children to develop respect for the natural environment through intentional teaching. </w:t>
            </w:r>
          </w:p>
          <w:p w14:paraId="2CC814FD" w14:textId="77777777" w:rsidR="00F8080B" w:rsidRPr="004D318A" w:rsidRDefault="00F8080B" w:rsidP="00544E40">
            <w:pPr>
              <w:tabs>
                <w:tab w:val="center" w:pos="4819"/>
              </w:tabs>
              <w:spacing w:line="276" w:lineRule="auto"/>
              <w:rPr>
                <w:sz w:val="18"/>
                <w:szCs w:val="18"/>
              </w:rPr>
            </w:pPr>
            <w:r w:rsidRPr="004D318A">
              <w:rPr>
                <w:sz w:val="18"/>
                <w:szCs w:val="18"/>
              </w:rPr>
              <w:t>How you created opportunities to discuss with children the natural environment and the interdependence between people, plants, animals and the land.</w:t>
            </w:r>
          </w:p>
          <w:p w14:paraId="12D9E908" w14:textId="77777777" w:rsidR="00F8080B" w:rsidRPr="004D318A" w:rsidRDefault="00F8080B" w:rsidP="00544E40">
            <w:pPr>
              <w:tabs>
                <w:tab w:val="center" w:pos="4819"/>
              </w:tabs>
              <w:spacing w:line="276" w:lineRule="auto"/>
              <w:rPr>
                <w:sz w:val="18"/>
                <w:szCs w:val="18"/>
              </w:rPr>
            </w:pPr>
            <w:r w:rsidRPr="004D318A">
              <w:rPr>
                <w:sz w:val="18"/>
                <w:szCs w:val="18"/>
              </w:rPr>
              <w:t>How you created spaces that promote the development of life skills such as growing and preparing food, waste reduction and recycling.</w:t>
            </w:r>
          </w:p>
        </w:tc>
        <w:tc>
          <w:tcPr>
            <w:tcW w:w="6088" w:type="dxa"/>
          </w:tcPr>
          <w:p w14:paraId="4CCD9772" w14:textId="77777777" w:rsidR="00F8080B" w:rsidRPr="004D318A" w:rsidRDefault="00F8080B" w:rsidP="00544E40">
            <w:pPr>
              <w:tabs>
                <w:tab w:val="center" w:pos="4819"/>
              </w:tabs>
              <w:spacing w:line="276" w:lineRule="auto"/>
            </w:pPr>
            <w:r w:rsidRPr="004D318A">
              <w:rPr>
                <w:color w:val="FF0000"/>
              </w:rPr>
              <w:t xml:space="preserve">. </w:t>
            </w:r>
          </w:p>
        </w:tc>
      </w:tr>
      <w:tr w:rsidR="00F8080B" w:rsidRPr="004D318A" w14:paraId="7F9EFA1C" w14:textId="77777777" w:rsidTr="00544E40">
        <w:tc>
          <w:tcPr>
            <w:tcW w:w="2977" w:type="dxa"/>
            <w:gridSpan w:val="2"/>
            <w:shd w:val="clear" w:color="auto" w:fill="B8CCE4" w:themeFill="accent1" w:themeFillTint="66"/>
          </w:tcPr>
          <w:p w14:paraId="2584EF38" w14:textId="77777777" w:rsidR="00F8080B" w:rsidRPr="004D318A" w:rsidRDefault="00F8080B" w:rsidP="00544E40">
            <w:pPr>
              <w:tabs>
                <w:tab w:val="center" w:pos="4819"/>
              </w:tabs>
              <w:spacing w:line="276" w:lineRule="auto"/>
              <w:rPr>
                <w:b/>
                <w:bCs/>
              </w:rPr>
            </w:pPr>
            <w:r w:rsidRPr="004D318A">
              <w:rPr>
                <w:b/>
                <w:bCs/>
              </w:rPr>
              <w:t>Future planning</w:t>
            </w:r>
          </w:p>
        </w:tc>
        <w:tc>
          <w:tcPr>
            <w:tcW w:w="6088" w:type="dxa"/>
          </w:tcPr>
          <w:p w14:paraId="77D9F528" w14:textId="77777777" w:rsidR="00F8080B" w:rsidRPr="004D318A" w:rsidRDefault="00F8080B" w:rsidP="00544E40">
            <w:pPr>
              <w:tabs>
                <w:tab w:val="center" w:pos="4819"/>
              </w:tabs>
              <w:spacing w:line="276" w:lineRule="auto"/>
              <w:rPr>
                <w:color w:val="FF0000"/>
              </w:rPr>
            </w:pPr>
            <w:r w:rsidRPr="004D318A">
              <w:rPr>
                <w:color w:val="FF0000"/>
              </w:rPr>
              <w:t xml:space="preserve"> </w:t>
            </w:r>
          </w:p>
        </w:tc>
      </w:tr>
    </w:tbl>
    <w:p w14:paraId="10EE0AAC" w14:textId="77777777" w:rsid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p>
    <w:p w14:paraId="171C1DC3" w14:textId="77777777" w:rsidR="00F8080B" w:rsidRDefault="00F8080B" w:rsidP="00F8080B">
      <w:pPr>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br w:type="page"/>
      </w:r>
    </w:p>
    <w:p w14:paraId="3CAF0C66" w14:textId="1EA0B0F9" w:rsidR="00F8080B" w:rsidRP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bookmarkStart w:id="84" w:name="_Toc46434132"/>
      <w:bookmarkStart w:id="85" w:name="_Toc51072049"/>
      <w:r w:rsidRPr="00650F2B">
        <w:rPr>
          <w:rFonts w:asciiTheme="minorHAnsi" w:eastAsia="Times New Roman" w:hAnsiTheme="minorHAnsi" w:cstheme="minorHAnsi"/>
          <w:noProof/>
          <w:color w:val="2D739F"/>
          <w:kern w:val="22"/>
          <w:sz w:val="36"/>
          <w:szCs w:val="22"/>
          <w:lang w:eastAsia="en-AU"/>
        </w:rPr>
        <w:lastRenderedPageBreak/>
        <w:t>Assessment 3</w:t>
      </w:r>
      <w:bookmarkEnd w:id="84"/>
      <w:r>
        <w:rPr>
          <w:rFonts w:asciiTheme="minorHAnsi" w:eastAsia="Times New Roman" w:hAnsiTheme="minorHAnsi" w:cstheme="minorHAnsi"/>
          <w:noProof/>
          <w:color w:val="2D739F"/>
          <w:kern w:val="22"/>
          <w:sz w:val="36"/>
          <w:szCs w:val="22"/>
          <w:lang w:eastAsia="en-AU"/>
        </w:rPr>
        <w:t xml:space="preserve"> – Compliance, Leadership and Reflective Practice</w:t>
      </w:r>
      <w:bookmarkEnd w:id="85"/>
    </w:p>
    <w:p w14:paraId="227B7C46" w14:textId="08827DA7" w:rsidR="00F8080B" w:rsidRPr="00650F2B" w:rsidRDefault="00F8080B" w:rsidP="00F8080B">
      <w:pPr>
        <w:keepNext/>
        <w:tabs>
          <w:tab w:val="left" w:pos="284"/>
        </w:tabs>
        <w:spacing w:before="120" w:after="120"/>
        <w:rPr>
          <w:rFonts w:asciiTheme="minorHAnsi" w:hAnsiTheme="minorHAnsi" w:cstheme="minorHAnsi"/>
          <w:color w:val="747679"/>
          <w:sz w:val="16"/>
          <w:szCs w:val="16"/>
        </w:rPr>
      </w:pPr>
      <w:r w:rsidRPr="00650F2B">
        <w:rPr>
          <w:rFonts w:asciiTheme="minorHAnsi" w:hAnsiTheme="minorHAnsi" w:cstheme="minorHAnsi"/>
          <w:color w:val="747679"/>
          <w:sz w:val="16"/>
          <w:szCs w:val="16"/>
        </w:rPr>
        <w:t xml:space="preserve">Table </w:t>
      </w:r>
      <w:r w:rsidRPr="00650F2B">
        <w:rPr>
          <w:rFonts w:asciiTheme="minorHAnsi" w:hAnsiTheme="minorHAnsi" w:cstheme="minorHAnsi"/>
          <w:noProof/>
          <w:color w:val="747679"/>
          <w:sz w:val="16"/>
          <w:szCs w:val="16"/>
        </w:rPr>
        <w:fldChar w:fldCharType="begin"/>
      </w:r>
      <w:r w:rsidRPr="00650F2B">
        <w:rPr>
          <w:rFonts w:asciiTheme="minorHAnsi" w:hAnsiTheme="minorHAnsi" w:cstheme="minorHAnsi"/>
          <w:noProof/>
          <w:color w:val="747679"/>
          <w:sz w:val="16"/>
          <w:szCs w:val="16"/>
        </w:rPr>
        <w:instrText xml:space="preserve"> SEQ Table \* ARABIC </w:instrText>
      </w:r>
      <w:r w:rsidRPr="00650F2B">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5</w:t>
      </w:r>
      <w:r w:rsidRPr="00650F2B">
        <w:rPr>
          <w:rFonts w:asciiTheme="minorHAnsi" w:hAnsiTheme="minorHAnsi" w:cstheme="minorHAnsi"/>
          <w:noProof/>
          <w:color w:val="747679"/>
          <w:sz w:val="16"/>
          <w:szCs w:val="16"/>
        </w:rPr>
        <w:fldChar w:fldCharType="end"/>
      </w:r>
      <w:r w:rsidRPr="00650F2B">
        <w:rPr>
          <w:rFonts w:asciiTheme="minorHAnsi" w:hAnsiTheme="minorHAnsi" w:cstheme="minorHAnsi"/>
          <w:color w:val="747679"/>
          <w:sz w:val="16"/>
          <w:szCs w:val="16"/>
        </w:rPr>
        <w:t xml:space="preserve"> Assessment instructions</w:t>
      </w:r>
    </w:p>
    <w:p w14:paraId="765B4D63" w14:textId="77777777" w:rsidR="00F8080B" w:rsidRPr="00650F2B" w:rsidRDefault="00F8080B" w:rsidP="00F8080B">
      <w:pPr>
        <w:keepNext/>
        <w:tabs>
          <w:tab w:val="left" w:pos="284"/>
        </w:tabs>
        <w:spacing w:before="120" w:after="120"/>
        <w:rPr>
          <w:rFonts w:asciiTheme="minorHAnsi" w:hAnsiTheme="minorHAnsi" w:cstheme="minorHAnsi"/>
          <w:color w:val="747679"/>
          <w:sz w:val="16"/>
          <w:szCs w:val="16"/>
        </w:rPr>
      </w:pPr>
    </w:p>
    <w:tbl>
      <w:tblPr>
        <w:tblStyle w:val="UBTableGrid231"/>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Description w:val="Assessment instructions"/>
      </w:tblPr>
      <w:tblGrid>
        <w:gridCol w:w="1872"/>
        <w:gridCol w:w="7144"/>
      </w:tblGrid>
      <w:tr w:rsidR="00F8080B" w:rsidRPr="00650F2B" w14:paraId="565D587B"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038" w:type="pct"/>
            <w:vAlign w:val="top"/>
          </w:tcPr>
          <w:p w14:paraId="27B4C581"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Assessment details</w:t>
            </w:r>
          </w:p>
        </w:tc>
        <w:tc>
          <w:tcPr>
            <w:tcW w:w="3962" w:type="pct"/>
            <w:vAlign w:val="top"/>
          </w:tcPr>
          <w:p w14:paraId="5D09A720"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Instructions</w:t>
            </w:r>
          </w:p>
        </w:tc>
      </w:tr>
      <w:tr w:rsidR="00F8080B" w:rsidRPr="00650F2B" w14:paraId="6E164E48" w14:textId="77777777" w:rsidTr="00544E40">
        <w:trPr>
          <w:cantSplit w:val="0"/>
        </w:trPr>
        <w:tc>
          <w:tcPr>
            <w:tcW w:w="1038" w:type="pct"/>
            <w:shd w:val="clear" w:color="auto" w:fill="BFBFBF" w:themeFill="background1" w:themeFillShade="BF"/>
            <w:vAlign w:val="top"/>
          </w:tcPr>
          <w:p w14:paraId="56184910"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Assessment overview</w:t>
            </w:r>
          </w:p>
        </w:tc>
        <w:tc>
          <w:tcPr>
            <w:tcW w:w="3962" w:type="pct"/>
            <w:shd w:val="clear" w:color="auto" w:fill="BFBFBF" w:themeFill="background1" w:themeFillShade="BF"/>
            <w:vAlign w:val="top"/>
          </w:tcPr>
          <w:p w14:paraId="7CB7D79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The objective of this clustered assessment is to assess your knowledge and performance in the following units:  </w:t>
            </w:r>
          </w:p>
          <w:p w14:paraId="33D74B9F"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CHCECE019 Facilitate compliance in an education and care service</w:t>
            </w:r>
          </w:p>
          <w:p w14:paraId="657CE568"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CHCMGT003 Lead the work team</w:t>
            </w:r>
          </w:p>
          <w:p w14:paraId="0379AE09"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CHCPRP003 Reflect on and improve own professional practice.</w:t>
            </w:r>
          </w:p>
        </w:tc>
      </w:tr>
      <w:tr w:rsidR="00F8080B" w:rsidRPr="00650F2B" w14:paraId="5417008E" w14:textId="77777777" w:rsidTr="00544E40">
        <w:trPr>
          <w:cantSplit w:val="0"/>
        </w:trPr>
        <w:tc>
          <w:tcPr>
            <w:tcW w:w="1038" w:type="pct"/>
            <w:shd w:val="clear" w:color="auto" w:fill="BFBFBF" w:themeFill="background1" w:themeFillShade="BF"/>
            <w:vAlign w:val="top"/>
          </w:tcPr>
          <w:p w14:paraId="68C61724"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The Assessment Event number</w:t>
            </w:r>
          </w:p>
        </w:tc>
        <w:tc>
          <w:tcPr>
            <w:tcW w:w="3962" w:type="pct"/>
            <w:shd w:val="clear" w:color="auto" w:fill="BFBFBF" w:themeFill="background1" w:themeFillShade="BF"/>
            <w:vAlign w:val="top"/>
          </w:tcPr>
          <w:p w14:paraId="1272AB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3 of 3</w:t>
            </w:r>
          </w:p>
        </w:tc>
      </w:tr>
      <w:tr w:rsidR="00F8080B" w:rsidRPr="00650F2B" w14:paraId="4AD195B5" w14:textId="77777777" w:rsidTr="00544E40">
        <w:trPr>
          <w:cantSplit w:val="0"/>
        </w:trPr>
        <w:tc>
          <w:tcPr>
            <w:tcW w:w="933" w:type="pct"/>
            <w:shd w:val="clear" w:color="auto" w:fill="BFBFBF" w:themeFill="background1" w:themeFillShade="BF"/>
            <w:vAlign w:val="top"/>
          </w:tcPr>
          <w:p w14:paraId="117D3476" w14:textId="77777777" w:rsidR="00F8080B" w:rsidRPr="00650F2B" w:rsidRDefault="00F8080B" w:rsidP="00544E40">
            <w:pPr>
              <w:tabs>
                <w:tab w:val="left" w:pos="284"/>
              </w:tabs>
              <w:spacing w:line="276" w:lineRule="auto"/>
              <w:rPr>
                <w:rFonts w:cstheme="minorHAnsi"/>
                <w:b/>
              </w:rPr>
            </w:pPr>
            <w:r w:rsidRPr="00650F2B">
              <w:rPr>
                <w:rFonts w:cstheme="minorHAnsi"/>
                <w:b/>
              </w:rPr>
              <w:t>Instructions for this assessment</w:t>
            </w:r>
          </w:p>
        </w:tc>
        <w:tc>
          <w:tcPr>
            <w:tcW w:w="4067" w:type="pct"/>
            <w:shd w:val="clear" w:color="auto" w:fill="BFBFBF" w:themeFill="background1" w:themeFillShade="BF"/>
            <w:vAlign w:val="top"/>
          </w:tcPr>
          <w:p w14:paraId="0B52436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assessment is in four parts and also contains an Evidence Guide and final assessment feedback (marking tools):</w:t>
            </w:r>
          </w:p>
          <w:p w14:paraId="6DF154AF" w14:textId="77777777" w:rsidR="00F8080B" w:rsidRPr="00650F2B" w:rsidRDefault="00F8080B" w:rsidP="00544E40">
            <w:pPr>
              <w:rPr>
                <w:i/>
                <w:iCs/>
                <w:sz w:val="22"/>
                <w:lang w:eastAsia="en-AU"/>
              </w:rPr>
            </w:pPr>
            <w:r w:rsidRPr="00650F2B">
              <w:rPr>
                <w:i/>
                <w:iCs/>
                <w:sz w:val="22"/>
                <w:lang w:eastAsia="en-AU"/>
              </w:rPr>
              <w:t>Part 1 – Reflective journal and goals</w:t>
            </w:r>
          </w:p>
          <w:p w14:paraId="5E4A9E3B" w14:textId="77777777" w:rsidR="00F8080B" w:rsidRPr="00650F2B" w:rsidRDefault="00F8080B" w:rsidP="00544E40">
            <w:pPr>
              <w:rPr>
                <w:i/>
                <w:iCs/>
                <w:sz w:val="22"/>
                <w:lang w:eastAsia="en-AU"/>
              </w:rPr>
            </w:pPr>
            <w:r w:rsidRPr="00650F2B">
              <w:rPr>
                <w:i/>
                <w:iCs/>
                <w:sz w:val="22"/>
                <w:lang w:eastAsia="en-AU"/>
              </w:rPr>
              <w:t>Part 2 – Interview</w:t>
            </w:r>
          </w:p>
          <w:p w14:paraId="6FA5238F" w14:textId="77777777" w:rsidR="00F8080B" w:rsidRPr="00650F2B" w:rsidRDefault="00F8080B" w:rsidP="00544E40">
            <w:pPr>
              <w:rPr>
                <w:i/>
                <w:iCs/>
                <w:sz w:val="22"/>
                <w:lang w:eastAsia="en-AU"/>
              </w:rPr>
            </w:pPr>
            <w:r w:rsidRPr="00650F2B">
              <w:rPr>
                <w:i/>
                <w:iCs/>
                <w:sz w:val="22"/>
                <w:lang w:eastAsia="en-AU"/>
              </w:rPr>
              <w:t>Part 3 – Self assessment</w:t>
            </w:r>
          </w:p>
          <w:p w14:paraId="2D5214E5" w14:textId="77777777" w:rsidR="00F8080B" w:rsidRPr="00650F2B" w:rsidRDefault="00F8080B" w:rsidP="00544E40">
            <w:pPr>
              <w:tabs>
                <w:tab w:val="left" w:pos="284"/>
              </w:tabs>
              <w:spacing w:line="276" w:lineRule="auto"/>
              <w:rPr>
                <w:i/>
                <w:iCs/>
                <w:sz w:val="22"/>
                <w:lang w:eastAsia="en-AU"/>
              </w:rPr>
            </w:pPr>
            <w:r w:rsidRPr="00650F2B">
              <w:rPr>
                <w:i/>
                <w:iCs/>
                <w:sz w:val="22"/>
                <w:lang w:eastAsia="en-AU"/>
              </w:rPr>
              <w:t>Part 4 – Quality improvement plan</w:t>
            </w:r>
          </w:p>
          <w:p w14:paraId="40F8570E"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Part 5 – Conflict resolution</w:t>
            </w:r>
          </w:p>
          <w:p w14:paraId="123080F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Part 6 – Skills demonstration and workplace log</w:t>
            </w:r>
          </w:p>
          <w:p w14:paraId="69D04524"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Detailed instructions for each assessment part are contained at the beginning of each assessment part and include:</w:t>
            </w:r>
          </w:p>
          <w:p w14:paraId="75F965DE"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Assessment task introduction</w:t>
            </w:r>
          </w:p>
          <w:p w14:paraId="7BC5F626"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When the assessment task must take place</w:t>
            </w:r>
          </w:p>
          <w:p w14:paraId="7480FD6C"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Where the assessment task will take place</w:t>
            </w:r>
          </w:p>
          <w:p w14:paraId="13870E8D"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Resources and equipment required to complete the assessment task</w:t>
            </w:r>
          </w:p>
          <w:p w14:paraId="3F45E381"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Specific assessment conditions (where required)</w:t>
            </w:r>
          </w:p>
          <w:p w14:paraId="7735B31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b/>
                <w:i/>
                <w:iCs/>
                <w:sz w:val="22"/>
                <w:szCs w:val="20"/>
              </w:rPr>
              <w:t>You must read the entire document before commencing your assessment so you are aware of all requirements</w:t>
            </w:r>
            <w:r w:rsidRPr="00650F2B">
              <w:rPr>
                <w:rFonts w:cstheme="minorHAnsi"/>
                <w:i/>
                <w:iCs/>
                <w:sz w:val="22"/>
                <w:szCs w:val="20"/>
              </w:rPr>
              <w:t>.</w:t>
            </w:r>
          </w:p>
          <w:p w14:paraId="622544E9"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You will be expected to maintain compliance and follow service policies and procedures during your work placement.  </w:t>
            </w:r>
          </w:p>
        </w:tc>
      </w:tr>
      <w:tr w:rsidR="00F8080B" w:rsidRPr="00650F2B" w14:paraId="21D57D51" w14:textId="77777777" w:rsidTr="00544E40">
        <w:trPr>
          <w:cantSplit w:val="0"/>
        </w:trPr>
        <w:tc>
          <w:tcPr>
            <w:tcW w:w="933" w:type="pct"/>
            <w:shd w:val="clear" w:color="auto" w:fill="BFBFBF" w:themeFill="background1" w:themeFillShade="BF"/>
            <w:vAlign w:val="top"/>
          </w:tcPr>
          <w:p w14:paraId="65690C48" w14:textId="77777777" w:rsidR="00F8080B" w:rsidRPr="00650F2B" w:rsidRDefault="00F8080B" w:rsidP="00544E40">
            <w:pPr>
              <w:tabs>
                <w:tab w:val="left" w:pos="284"/>
              </w:tabs>
              <w:spacing w:line="276" w:lineRule="auto"/>
              <w:rPr>
                <w:rFonts w:cstheme="minorHAnsi"/>
                <w:b/>
              </w:rPr>
            </w:pPr>
            <w:r w:rsidRPr="00650F2B">
              <w:rPr>
                <w:rFonts w:cstheme="minorHAnsi"/>
                <w:b/>
              </w:rPr>
              <w:lastRenderedPageBreak/>
              <w:t xml:space="preserve">Submission instructions </w:t>
            </w:r>
          </w:p>
        </w:tc>
        <w:tc>
          <w:tcPr>
            <w:tcW w:w="4067" w:type="pct"/>
            <w:shd w:val="clear" w:color="auto" w:fill="BFBFBF" w:themeFill="background1" w:themeFillShade="BF"/>
            <w:vAlign w:val="top"/>
          </w:tcPr>
          <w:p w14:paraId="0A090398"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On completion of this assessment, you are required to upload </w:t>
            </w:r>
            <w:r w:rsidRPr="00650F2B">
              <w:rPr>
                <w:rFonts w:cstheme="minorHAnsi"/>
                <w:b/>
                <w:i/>
                <w:iCs/>
                <w:sz w:val="22"/>
                <w:szCs w:val="20"/>
                <w:lang w:eastAsia="en-AU"/>
              </w:rPr>
              <w:t>your response and any marking tools as they appear in this assessment workbook</w:t>
            </w:r>
            <w:r w:rsidRPr="00650F2B">
              <w:rPr>
                <w:rFonts w:cstheme="minorHAnsi"/>
                <w:i/>
                <w:iCs/>
                <w:sz w:val="22"/>
                <w:szCs w:val="20"/>
                <w:lang w:eastAsia="en-AU"/>
              </w:rPr>
              <w:t xml:space="preserve"> as per the instructions on your online platform or hand it to your assessor for marking</w:t>
            </w:r>
          </w:p>
          <w:p w14:paraId="16DBA51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Ensure you have written your name at the bottom of each page of this assessment.</w:t>
            </w:r>
          </w:p>
          <w:p w14:paraId="0359A9D8"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It is important that you keep a copy of all electronic and hardcopy assessments submitted to TAFE and complete the assessment declaration when submitting the assessment.</w:t>
            </w:r>
          </w:p>
        </w:tc>
      </w:tr>
      <w:tr w:rsidR="00F8080B" w:rsidRPr="00650F2B" w14:paraId="5D1D4AA2" w14:textId="77777777" w:rsidTr="00544E40">
        <w:trPr>
          <w:cantSplit w:val="0"/>
        </w:trPr>
        <w:tc>
          <w:tcPr>
            <w:tcW w:w="933" w:type="pct"/>
            <w:shd w:val="clear" w:color="auto" w:fill="BFBFBF" w:themeFill="background1" w:themeFillShade="BF"/>
            <w:vAlign w:val="top"/>
          </w:tcPr>
          <w:p w14:paraId="16354899"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do to achieve a satisfactory result?</w:t>
            </w:r>
          </w:p>
        </w:tc>
        <w:tc>
          <w:tcPr>
            <w:tcW w:w="4067" w:type="pct"/>
            <w:shd w:val="clear" w:color="auto" w:fill="BFBFBF" w:themeFill="background1" w:themeFillShade="BF"/>
            <w:vAlign w:val="top"/>
          </w:tcPr>
          <w:p w14:paraId="152EC39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To achieve a satisfactory result for this assessment you must complete each part of your assessment to a satisfactory standard.</w:t>
            </w:r>
          </w:p>
          <w:p w14:paraId="3E123F9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 xml:space="preserve">You must ensure your assessment responses are written in your own words (unless otherwise specified), include </w:t>
            </w:r>
            <w:hyperlink r:id="rId57" w:history="1">
              <w:r w:rsidRPr="00650F2B">
                <w:rPr>
                  <w:rFonts w:cstheme="minorHAnsi"/>
                  <w:i/>
                  <w:iCs/>
                  <w:color w:val="0000C0"/>
                  <w:sz w:val="22"/>
                  <w:szCs w:val="20"/>
                  <w:u w:val="single"/>
                </w:rPr>
                <w:t>APA</w:t>
              </w:r>
            </w:hyperlink>
            <w:r w:rsidRPr="00650F2B">
              <w:rPr>
                <w:rFonts w:cstheme="minorHAnsi"/>
                <w:i/>
                <w:iCs/>
                <w:sz w:val="22"/>
                <w:szCs w:val="20"/>
              </w:rPr>
              <w:t xml:space="preserve"> references where required and adhere to the word count requirements where specified.</w:t>
            </w:r>
          </w:p>
        </w:tc>
      </w:tr>
      <w:tr w:rsidR="00F8080B" w:rsidRPr="00650F2B" w14:paraId="275C07B9" w14:textId="77777777" w:rsidTr="00544E40">
        <w:trPr>
          <w:cantSplit w:val="0"/>
        </w:trPr>
        <w:tc>
          <w:tcPr>
            <w:tcW w:w="933" w:type="pct"/>
            <w:shd w:val="clear" w:color="auto" w:fill="BFBFBF" w:themeFill="background1" w:themeFillShade="BF"/>
            <w:vAlign w:val="top"/>
          </w:tcPr>
          <w:p w14:paraId="47C50217"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provide?</w:t>
            </w:r>
          </w:p>
        </w:tc>
        <w:tc>
          <w:tcPr>
            <w:tcW w:w="4067" w:type="pct"/>
            <w:shd w:val="clear" w:color="auto" w:fill="BFBFBF" w:themeFill="background1" w:themeFillShade="BF"/>
            <w:vAlign w:val="top"/>
          </w:tcPr>
          <w:p w14:paraId="6BEE13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Pens, computer if typing the assessment</w:t>
            </w:r>
            <w:r w:rsidRPr="00650F2B">
              <w:rPr>
                <w:rFonts w:cstheme="minorHAnsi"/>
                <w:i/>
                <w:iCs/>
                <w:sz w:val="22"/>
                <w:szCs w:val="20"/>
                <w:lang w:eastAsia="en-AU"/>
              </w:rPr>
              <w:t>, internet access</w:t>
            </w:r>
          </w:p>
        </w:tc>
      </w:tr>
      <w:tr w:rsidR="00F8080B" w:rsidRPr="00650F2B" w14:paraId="6D1BC181" w14:textId="77777777" w:rsidTr="00544E40">
        <w:trPr>
          <w:cantSplit w:val="0"/>
        </w:trPr>
        <w:tc>
          <w:tcPr>
            <w:tcW w:w="933" w:type="pct"/>
            <w:shd w:val="clear" w:color="auto" w:fill="BFBFBF" w:themeFill="background1" w:themeFillShade="BF"/>
            <w:vAlign w:val="top"/>
          </w:tcPr>
          <w:p w14:paraId="10A10F83" w14:textId="77777777" w:rsidR="00F8080B" w:rsidRPr="00650F2B" w:rsidRDefault="00F8080B" w:rsidP="00544E40">
            <w:pPr>
              <w:tabs>
                <w:tab w:val="left" w:pos="284"/>
              </w:tabs>
              <w:spacing w:line="276" w:lineRule="auto"/>
              <w:rPr>
                <w:rFonts w:cstheme="minorHAnsi"/>
                <w:b/>
              </w:rPr>
            </w:pPr>
            <w:r w:rsidRPr="00650F2B">
              <w:rPr>
                <w:rFonts w:cstheme="minorHAnsi"/>
                <w:b/>
              </w:rPr>
              <w:t>What the assessor will provide?</w:t>
            </w:r>
          </w:p>
        </w:tc>
        <w:tc>
          <w:tcPr>
            <w:tcW w:w="4067" w:type="pct"/>
            <w:shd w:val="clear" w:color="auto" w:fill="BFBFBF" w:themeFill="background1" w:themeFillShade="BF"/>
            <w:vAlign w:val="top"/>
          </w:tcPr>
          <w:p w14:paraId="0DDCDD2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Organisational standards, policies and procedures will be provided by and accessed at the Early Childhood Education Care Service,</w:t>
            </w:r>
          </w:p>
        </w:tc>
      </w:tr>
      <w:tr w:rsidR="00F8080B" w:rsidRPr="00650F2B" w14:paraId="0624EDB8" w14:textId="77777777" w:rsidTr="00544E40">
        <w:trPr>
          <w:cantSplit w:val="0"/>
        </w:trPr>
        <w:tc>
          <w:tcPr>
            <w:tcW w:w="933" w:type="pct"/>
            <w:shd w:val="clear" w:color="auto" w:fill="BFBFBF" w:themeFill="background1" w:themeFillShade="BF"/>
            <w:vAlign w:val="top"/>
          </w:tcPr>
          <w:p w14:paraId="5CDB6A7F" w14:textId="77777777" w:rsidR="00F8080B" w:rsidRPr="00650F2B" w:rsidRDefault="00F8080B" w:rsidP="00544E40">
            <w:pPr>
              <w:tabs>
                <w:tab w:val="left" w:pos="284"/>
              </w:tabs>
              <w:spacing w:line="276" w:lineRule="auto"/>
              <w:rPr>
                <w:rFonts w:cstheme="minorHAnsi"/>
                <w:b/>
              </w:rPr>
            </w:pPr>
            <w:r w:rsidRPr="00650F2B">
              <w:rPr>
                <w:rFonts w:cstheme="minorHAnsi"/>
                <w:b/>
              </w:rPr>
              <w:t>Due date, the time allowed and venue</w:t>
            </w:r>
          </w:p>
        </w:tc>
        <w:tc>
          <w:tcPr>
            <w:tcW w:w="4067" w:type="pct"/>
            <w:shd w:val="clear" w:color="auto" w:fill="BFBFBF" w:themeFill="background1" w:themeFillShade="BF"/>
            <w:vAlign w:val="top"/>
          </w:tcPr>
          <w:p w14:paraId="6891750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Due Date: This assessment is to be completed and submitted at the conclusion of work placement</w:t>
            </w:r>
          </w:p>
          <w:p w14:paraId="2F44A202"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The time allowed: Untimed but allow six hours for writing or typing assessment for presentation.</w:t>
            </w:r>
          </w:p>
          <w:p w14:paraId="7707ED3B"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Venue: Parts of the assessment must be completed in a Regulated Early Childhood Education Care Service in Australia however some parts may be completed in the home, classroom or online environment.</w:t>
            </w:r>
          </w:p>
        </w:tc>
      </w:tr>
      <w:tr w:rsidR="00F8080B" w:rsidRPr="00650F2B" w14:paraId="4A9E0EE0" w14:textId="77777777" w:rsidTr="00544E40">
        <w:trPr>
          <w:cantSplit w:val="0"/>
        </w:trPr>
        <w:tc>
          <w:tcPr>
            <w:tcW w:w="933" w:type="pct"/>
            <w:shd w:val="clear" w:color="auto" w:fill="BFBFBF" w:themeFill="background1" w:themeFillShade="BF"/>
            <w:vAlign w:val="top"/>
          </w:tcPr>
          <w:p w14:paraId="51C053EE" w14:textId="77777777" w:rsidR="00F8080B" w:rsidRPr="00650F2B" w:rsidRDefault="00F8080B" w:rsidP="00544E40">
            <w:pPr>
              <w:tabs>
                <w:tab w:val="left" w:pos="284"/>
              </w:tabs>
              <w:spacing w:line="276" w:lineRule="auto"/>
              <w:rPr>
                <w:rFonts w:cstheme="minorHAnsi"/>
                <w:b/>
              </w:rPr>
            </w:pPr>
            <w:r w:rsidRPr="00650F2B">
              <w:rPr>
                <w:rFonts w:cstheme="minorHAnsi"/>
                <w:b/>
              </w:rPr>
              <w:t>Supervision</w:t>
            </w:r>
          </w:p>
        </w:tc>
        <w:tc>
          <w:tcPr>
            <w:tcW w:w="4067" w:type="pct"/>
            <w:shd w:val="clear" w:color="auto" w:fill="BFBFBF" w:themeFill="background1" w:themeFillShade="BF"/>
            <w:vAlign w:val="top"/>
          </w:tcPr>
          <w:p w14:paraId="5A60B21E"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is a supervised, workplace project. However, your assessor may ask for additional evidence to verify the authenticity of your written submission and confirm that the assessment task was completed by you.</w:t>
            </w:r>
          </w:p>
        </w:tc>
      </w:tr>
      <w:tr w:rsidR="00F8080B" w:rsidRPr="00650F2B" w14:paraId="25D3A0E6" w14:textId="77777777" w:rsidTr="00544E40">
        <w:trPr>
          <w:cantSplit w:val="0"/>
        </w:trPr>
        <w:tc>
          <w:tcPr>
            <w:tcW w:w="1038" w:type="pct"/>
            <w:shd w:val="clear" w:color="auto" w:fill="BFBFBF" w:themeFill="background1" w:themeFillShade="BF"/>
            <w:vAlign w:val="top"/>
          </w:tcPr>
          <w:p w14:paraId="2CAD8962" w14:textId="77777777" w:rsidR="00F8080B" w:rsidRPr="00650F2B" w:rsidRDefault="00F8080B" w:rsidP="00544E40">
            <w:pPr>
              <w:tabs>
                <w:tab w:val="left" w:pos="284"/>
              </w:tabs>
              <w:spacing w:line="276" w:lineRule="auto"/>
              <w:rPr>
                <w:rFonts w:cstheme="minorHAnsi"/>
                <w:b/>
              </w:rPr>
            </w:pPr>
            <w:r w:rsidRPr="00650F2B">
              <w:rPr>
                <w:rFonts w:cstheme="minorHAnsi"/>
                <w:b/>
              </w:rPr>
              <w:t>Assessment feedback, review or appeals</w:t>
            </w:r>
          </w:p>
        </w:tc>
        <w:tc>
          <w:tcPr>
            <w:tcW w:w="3962" w:type="pct"/>
            <w:shd w:val="clear" w:color="auto" w:fill="BFBFBF" w:themeFill="background1" w:themeFillShade="BF"/>
            <w:vAlign w:val="top"/>
          </w:tcPr>
          <w:p w14:paraId="187C3E8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In accordance with the TAFE NSW policy Manage Assessment Appeals, all students have the right to appeal an assessment decision in relation to how the assessment was conducted and the outcome of the assessment. Appeals </w:t>
            </w:r>
            <w:r w:rsidRPr="00650F2B">
              <w:rPr>
                <w:rFonts w:cstheme="minorHAnsi"/>
                <w:i/>
                <w:iCs/>
                <w:sz w:val="22"/>
                <w:szCs w:val="20"/>
              </w:rPr>
              <w:lastRenderedPageBreak/>
              <w:t xml:space="preserve">must be lodged within </w:t>
            </w:r>
            <w:r w:rsidRPr="00650F2B">
              <w:rPr>
                <w:rFonts w:cstheme="minorHAnsi"/>
                <w:b/>
                <w:bCs/>
                <w:i/>
                <w:iCs/>
                <w:sz w:val="22"/>
                <w:szCs w:val="20"/>
              </w:rPr>
              <w:t>14 working days</w:t>
            </w:r>
            <w:r w:rsidRPr="00650F2B">
              <w:rPr>
                <w:rFonts w:cstheme="minorHAnsi"/>
                <w:i/>
                <w:iCs/>
                <w:sz w:val="22"/>
                <w:szCs w:val="20"/>
              </w:rPr>
              <w:t xml:space="preserve"> of the formal notification of the result of the assessment. </w:t>
            </w:r>
          </w:p>
          <w:p w14:paraId="7178B223"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If you would like to request a review of your results or if you have any concerns about your results, contact your Teacher or Head Teacher.  If they are unavailable, contact the Student Administration Officer.</w:t>
            </w:r>
          </w:p>
          <w:p w14:paraId="3E56DFC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Contact your Head Teacher for the assessment appeals procedures at your college/campus.</w:t>
            </w:r>
          </w:p>
        </w:tc>
      </w:tr>
    </w:tbl>
    <w:p w14:paraId="42D05598" w14:textId="77777777" w:rsidR="00F8080B" w:rsidRPr="00650F2B" w:rsidRDefault="00F8080B" w:rsidP="00F8080B">
      <w:pPr>
        <w:rPr>
          <w:lang w:eastAsia="en-AU"/>
        </w:rPr>
      </w:pPr>
    </w:p>
    <w:p w14:paraId="4D709158" w14:textId="77777777" w:rsidR="00F8080B" w:rsidRPr="00650F2B" w:rsidRDefault="00F8080B" w:rsidP="00F8080B">
      <w:pPr>
        <w:rPr>
          <w:lang w:eastAsia="en-AU"/>
        </w:rPr>
      </w:pPr>
      <w:r w:rsidRPr="00650F2B">
        <w:rPr>
          <w:lang w:eastAsia="en-AU"/>
        </w:rPr>
        <w:br w:type="page"/>
      </w:r>
    </w:p>
    <w:p w14:paraId="7284B0BC"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6" w:name="_Toc45368689"/>
      <w:bookmarkStart w:id="87" w:name="_Toc46434134"/>
      <w:bookmarkStart w:id="88" w:name="_Toc51072051"/>
      <w:r w:rsidRPr="00650F2B">
        <w:rPr>
          <w:rFonts w:eastAsia="Times New Roman" w:cstheme="minorHAnsi"/>
          <w:bCs/>
          <w:noProof/>
          <w:color w:val="2D739F"/>
          <w:kern w:val="22"/>
          <w:sz w:val="32"/>
          <w:szCs w:val="32"/>
          <w:lang w:eastAsia="en-AU"/>
        </w:rPr>
        <w:lastRenderedPageBreak/>
        <w:t xml:space="preserve">Part 1 </w:t>
      </w:r>
      <w:bookmarkEnd w:id="86"/>
      <w:r w:rsidRPr="00650F2B">
        <w:rPr>
          <w:rFonts w:eastAsia="Times New Roman" w:cstheme="minorHAnsi"/>
          <w:bCs/>
          <w:noProof/>
          <w:color w:val="2D739F"/>
          <w:kern w:val="22"/>
          <w:sz w:val="32"/>
          <w:szCs w:val="32"/>
          <w:lang w:eastAsia="en-AU"/>
        </w:rPr>
        <w:t>– Reflective journal and goals</w:t>
      </w:r>
      <w:bookmarkEnd w:id="87"/>
      <w:bookmarkEnd w:id="88"/>
    </w:p>
    <w:tbl>
      <w:tblPr>
        <w:tblStyle w:val="TableGridLight84"/>
        <w:tblW w:w="0" w:type="auto"/>
        <w:tblLook w:val="04A0" w:firstRow="1" w:lastRow="0" w:firstColumn="1" w:lastColumn="0" w:noHBand="0" w:noVBand="1"/>
      </w:tblPr>
      <w:tblGrid>
        <w:gridCol w:w="6870"/>
        <w:gridCol w:w="2146"/>
      </w:tblGrid>
      <w:tr w:rsidR="00F8080B" w:rsidRPr="00650F2B" w14:paraId="17110518"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677D1F58"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6286755" w14:textId="77777777" w:rsidR="00F8080B" w:rsidRPr="00650F2B" w:rsidRDefault="00F8080B" w:rsidP="00544E40">
            <w:pPr>
              <w:spacing w:after="120"/>
              <w:rPr>
                <w:b/>
                <w:szCs w:val="22"/>
              </w:rPr>
            </w:pPr>
            <w:r w:rsidRPr="00650F2B">
              <w:rPr>
                <w:b/>
                <w:szCs w:val="22"/>
              </w:rPr>
              <w:t>(Part 1)</w:t>
            </w:r>
          </w:p>
        </w:tc>
      </w:tr>
      <w:tr w:rsidR="00F8080B" w:rsidRPr="00650F2B" w14:paraId="431C5B6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FD1BB3"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A2DB08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1EC1D52"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student to reflect, undertake self-evaluation and seek feedback from others about their leadership and pedagogical practice in order to develop a reflective journal. You will be required in write an entry each day over a 10-day period. </w:t>
            </w:r>
          </w:p>
        </w:tc>
      </w:tr>
      <w:tr w:rsidR="00F8080B" w:rsidRPr="00650F2B" w14:paraId="2390769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D9E76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655EC45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22AD4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You will provide an initial reflection of your own leadership and learning styles prior to work placement, then complete the remaining journals and goals over the following 10-15 days of the education and care service placement.</w:t>
            </w:r>
          </w:p>
        </w:tc>
      </w:tr>
      <w:tr w:rsidR="00F8080B" w:rsidRPr="00650F2B" w14:paraId="026A9BE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E9943"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795EB1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EEA8FA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entries may be made whilst in the service, or outside of the service.</w:t>
            </w:r>
          </w:p>
        </w:tc>
      </w:tr>
      <w:tr w:rsidR="00F8080B" w:rsidRPr="00650F2B" w14:paraId="03B35B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D698229"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76F593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2D59986"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784F4D1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75BD400E"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3A6DDDD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154CB2A3" w14:textId="77777777" w:rsidR="00F8080B" w:rsidRPr="00650F2B" w:rsidRDefault="00F8080B" w:rsidP="00544E40">
            <w:pPr>
              <w:rPr>
                <w:i/>
                <w:iCs/>
                <w:sz w:val="22"/>
                <w:szCs w:val="22"/>
                <w:lang w:eastAsia="en-AU"/>
              </w:rPr>
            </w:pPr>
            <w:r w:rsidRPr="00650F2B">
              <w:rPr>
                <w:i/>
                <w:iCs/>
                <w:sz w:val="22"/>
                <w:szCs w:val="22"/>
                <w:lang w:eastAsia="en-AU"/>
              </w:rPr>
              <w:t>The journal entries will contain reflections based upon practices undertaken whilst in a licenced education and care service.</w:t>
            </w:r>
          </w:p>
        </w:tc>
      </w:tr>
    </w:tbl>
    <w:p w14:paraId="23E598DE"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2529"/>
        <w:gridCol w:w="4341"/>
        <w:gridCol w:w="2146"/>
      </w:tblGrid>
      <w:tr w:rsidR="00F8080B" w:rsidRPr="00650F2B" w14:paraId="67FB5EAA"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3A2642DB" w14:textId="77777777" w:rsidR="00F8080B" w:rsidRPr="00650F2B" w:rsidRDefault="00F8080B" w:rsidP="00544E40">
            <w:pPr>
              <w:spacing w:after="120" w:line="276" w:lineRule="auto"/>
              <w:rPr>
                <w:b/>
                <w:szCs w:val="22"/>
              </w:rPr>
            </w:pPr>
            <w:r w:rsidRPr="00650F2B">
              <w:rPr>
                <w:b/>
                <w:szCs w:val="22"/>
              </w:rPr>
              <w:t>TASK 1 – Personal reflection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8DFACF7" w14:textId="77777777" w:rsidR="00F8080B" w:rsidRPr="00650F2B" w:rsidRDefault="00F8080B" w:rsidP="00544E40">
            <w:pPr>
              <w:spacing w:after="120"/>
              <w:rPr>
                <w:b/>
                <w:szCs w:val="22"/>
              </w:rPr>
            </w:pPr>
            <w:r w:rsidRPr="00650F2B">
              <w:rPr>
                <w:b/>
                <w:szCs w:val="22"/>
              </w:rPr>
              <w:t>(Part 1)</w:t>
            </w:r>
          </w:p>
        </w:tc>
      </w:tr>
      <w:tr w:rsidR="00F8080B" w:rsidRPr="00650F2B" w14:paraId="03F0CB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16B7EEB" w14:textId="77777777" w:rsidR="00F8080B" w:rsidRPr="00650F2B" w:rsidRDefault="00F8080B" w:rsidP="00544E40">
            <w:pPr>
              <w:spacing w:after="120"/>
              <w:rPr>
                <w:b/>
                <w:szCs w:val="22"/>
              </w:rPr>
            </w:pPr>
            <w:r w:rsidRPr="00650F2B">
              <w:rPr>
                <w:b/>
                <w:szCs w:val="22"/>
              </w:rPr>
              <w:t xml:space="preserve">Instructions: </w:t>
            </w:r>
            <w:r w:rsidRPr="00650F2B">
              <w:rPr>
                <w:bCs/>
                <w:szCs w:val="22"/>
              </w:rPr>
              <w:t>You will be required to document 10 reflective journal entries during your work placement. Use the tables below to guide your reflections.</w:t>
            </w:r>
          </w:p>
        </w:tc>
      </w:tr>
      <w:tr w:rsidR="00F8080B" w:rsidRPr="00650F2B" w14:paraId="138B61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3"/>
            <w:tcBorders>
              <w:right w:val="single" w:sz="4" w:space="0" w:color="4F81BD" w:themeColor="accent1"/>
            </w:tcBorders>
            <w:shd w:val="clear" w:color="auto" w:fill="B8CCE4" w:themeFill="accent1" w:themeFillTint="66"/>
          </w:tcPr>
          <w:p w14:paraId="47AB593D" w14:textId="77777777" w:rsidR="00F8080B" w:rsidRPr="00650F2B" w:rsidRDefault="00F8080B" w:rsidP="00544E40">
            <w:pPr>
              <w:tabs>
                <w:tab w:val="left" w:pos="284"/>
              </w:tabs>
              <w:spacing w:before="120" w:after="120" w:line="300" w:lineRule="auto"/>
            </w:pPr>
            <w:r w:rsidRPr="00650F2B">
              <w:t>Prior to the commencement of your work placement, reflect on the following:</w:t>
            </w:r>
          </w:p>
        </w:tc>
      </w:tr>
      <w:tr w:rsidR="00F8080B" w:rsidRPr="00650F2B" w14:paraId="3120538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653ADECE"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 xml:space="preserve">Describe your learning style  </w:t>
            </w:r>
          </w:p>
          <w:p w14:paraId="1E827202" w14:textId="77777777" w:rsidR="00F8080B" w:rsidRPr="00650F2B" w:rsidRDefault="00F8080B" w:rsidP="00544E40">
            <w:pPr>
              <w:tabs>
                <w:tab w:val="left" w:pos="284"/>
              </w:tabs>
              <w:spacing w:before="120" w:after="120" w:line="300" w:lineRule="auto"/>
              <w:rPr>
                <w:rFonts w:asciiTheme="minorHAnsi" w:hAnsiTheme="minorHAnsi" w:cstheme="minorHAnsi"/>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0D5C8328" w14:textId="77777777" w:rsidR="00F8080B" w:rsidRPr="00650F2B" w:rsidRDefault="00F8080B" w:rsidP="00544E40">
            <w:pPr>
              <w:rPr>
                <w:i/>
                <w:iCs/>
                <w:color w:val="17365D" w:themeColor="text2" w:themeShade="BF"/>
              </w:rPr>
            </w:pPr>
          </w:p>
        </w:tc>
      </w:tr>
      <w:tr w:rsidR="00F8080B" w:rsidRPr="00650F2B" w14:paraId="2A457E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4030114B"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Describe your leadership style</w:t>
            </w:r>
          </w:p>
          <w:p w14:paraId="0F144224"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173A150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47259AC2"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1696"/>
        <w:gridCol w:w="952"/>
        <w:gridCol w:w="4222"/>
        <w:gridCol w:w="2146"/>
      </w:tblGrid>
      <w:tr w:rsidR="00F8080B" w:rsidRPr="00650F2B" w14:paraId="03720A62" w14:textId="77777777" w:rsidTr="00544E40">
        <w:trPr>
          <w:trHeight w:val="293"/>
        </w:trPr>
        <w:tc>
          <w:tcPr>
            <w:tcW w:w="6870"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08AEDF12" w14:textId="77777777" w:rsidR="00F8080B" w:rsidRPr="00650F2B" w:rsidRDefault="00F8080B" w:rsidP="00544E40">
            <w:pPr>
              <w:spacing w:after="120" w:line="276" w:lineRule="auto"/>
              <w:rPr>
                <w:b/>
                <w:szCs w:val="22"/>
              </w:rPr>
            </w:pPr>
            <w:r w:rsidRPr="00650F2B">
              <w:rPr>
                <w:b/>
                <w:szCs w:val="22"/>
              </w:rPr>
              <w:t>TASK 2 – Reflective journal Week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7B059CE" w14:textId="77777777" w:rsidR="00F8080B" w:rsidRPr="00650F2B" w:rsidRDefault="00F8080B" w:rsidP="00544E40">
            <w:pPr>
              <w:spacing w:after="120"/>
              <w:rPr>
                <w:b/>
                <w:szCs w:val="22"/>
              </w:rPr>
            </w:pPr>
            <w:r w:rsidRPr="00650F2B">
              <w:rPr>
                <w:b/>
                <w:szCs w:val="22"/>
              </w:rPr>
              <w:t>(Part 1)</w:t>
            </w:r>
          </w:p>
        </w:tc>
      </w:tr>
      <w:tr w:rsidR="00F8080B" w:rsidRPr="00650F2B" w14:paraId="7C62E77E" w14:textId="77777777" w:rsidTr="00544E40">
        <w:trPr>
          <w:trHeight w:val="293"/>
        </w:trPr>
        <w:tc>
          <w:tcPr>
            <w:tcW w:w="9016" w:type="dxa"/>
            <w:gridSpan w:val="4"/>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904FD36" w14:textId="77777777" w:rsidR="00F8080B" w:rsidRPr="00650F2B" w:rsidRDefault="00F8080B" w:rsidP="00544E40">
            <w:pPr>
              <w:spacing w:after="120"/>
              <w:rPr>
                <w:bCs/>
                <w:szCs w:val="22"/>
              </w:rPr>
            </w:pPr>
            <w:r w:rsidRPr="00650F2B">
              <w:rPr>
                <w:b/>
                <w:szCs w:val="22"/>
              </w:rPr>
              <w:t xml:space="preserve">Instructions: </w:t>
            </w:r>
            <w:r w:rsidRPr="00650F2B">
              <w:rPr>
                <w:bCs/>
                <w:szCs w:val="22"/>
              </w:rPr>
              <w:t>Over the first five days of your work placement, you will need to reflect on the following topics and document below.</w:t>
            </w:r>
          </w:p>
          <w:p w14:paraId="5F72CF84" w14:textId="77777777" w:rsidR="00F8080B" w:rsidRPr="00650F2B" w:rsidRDefault="00F8080B" w:rsidP="00F8080B">
            <w:pPr>
              <w:numPr>
                <w:ilvl w:val="0"/>
                <w:numId w:val="80"/>
              </w:numPr>
              <w:spacing w:after="120"/>
              <w:rPr>
                <w:bCs/>
                <w:szCs w:val="22"/>
              </w:rPr>
            </w:pPr>
            <w:r w:rsidRPr="00650F2B">
              <w:rPr>
                <w:bCs/>
                <w:szCs w:val="22"/>
              </w:rPr>
              <w:lastRenderedPageBreak/>
              <w:t xml:space="preserve">Reflect on and recognise the effect of values, beliefs and behaviour in practice </w:t>
            </w:r>
          </w:p>
          <w:p w14:paraId="528FDF0E" w14:textId="77777777" w:rsidR="00F8080B" w:rsidRPr="00650F2B" w:rsidRDefault="00F8080B" w:rsidP="00F8080B">
            <w:pPr>
              <w:numPr>
                <w:ilvl w:val="0"/>
                <w:numId w:val="80"/>
              </w:numPr>
              <w:spacing w:after="120"/>
              <w:rPr>
                <w:b/>
                <w:szCs w:val="22"/>
              </w:rPr>
            </w:pPr>
            <w:r w:rsidRPr="00650F2B">
              <w:rPr>
                <w:bCs/>
                <w:szCs w:val="22"/>
              </w:rPr>
              <w:t>Align own leadership practice with the values, ethical guidelines, policies and procedures of the organisation</w:t>
            </w:r>
          </w:p>
          <w:p w14:paraId="746D0FB3" w14:textId="77777777" w:rsidR="00F8080B" w:rsidRPr="00650F2B" w:rsidRDefault="00F8080B" w:rsidP="00F8080B">
            <w:pPr>
              <w:numPr>
                <w:ilvl w:val="0"/>
                <w:numId w:val="80"/>
              </w:numPr>
              <w:spacing w:after="120"/>
              <w:rPr>
                <w:b/>
                <w:szCs w:val="22"/>
              </w:rPr>
            </w:pPr>
            <w:r w:rsidRPr="00650F2B">
              <w:rPr>
                <w:b/>
                <w:bCs/>
                <w:szCs w:val="22"/>
              </w:rPr>
              <w:t>Record evidence of consultation with your workplace supervisor in relation to your skills, the self-assessment and quality improvement plan tasks (Tasks 3 and 4).</w:t>
            </w:r>
          </w:p>
          <w:p w14:paraId="17002A49" w14:textId="77777777" w:rsidR="00F8080B" w:rsidRPr="00650F2B" w:rsidRDefault="00F8080B" w:rsidP="00544E40">
            <w:pPr>
              <w:spacing w:after="120"/>
              <w:rPr>
                <w:b/>
                <w:szCs w:val="22"/>
              </w:rPr>
            </w:pPr>
            <w:r w:rsidRPr="00650F2B">
              <w:rPr>
                <w:szCs w:val="22"/>
              </w:rPr>
              <w:t>(50 – 100 words per reflection)</w:t>
            </w:r>
          </w:p>
        </w:tc>
      </w:tr>
      <w:tr w:rsidR="00F8080B" w:rsidRPr="00650F2B" w14:paraId="001C33E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98"/>
        </w:trPr>
        <w:tc>
          <w:tcPr>
            <w:tcW w:w="1696" w:type="dxa"/>
            <w:tcBorders>
              <w:bottom w:val="single" w:sz="4" w:space="0" w:color="4F81BD" w:themeColor="accent1"/>
              <w:right w:val="single" w:sz="4" w:space="0" w:color="4F81BD" w:themeColor="accent1"/>
            </w:tcBorders>
            <w:shd w:val="clear" w:color="auto" w:fill="B8CCE4" w:themeFill="accent1" w:themeFillTint="66"/>
            <w:vAlign w:val="center"/>
          </w:tcPr>
          <w:p w14:paraId="7957B6B8"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p>
        </w:tc>
        <w:tc>
          <w:tcPr>
            <w:tcW w:w="952" w:type="dxa"/>
            <w:tcBorders>
              <w:left w:val="single" w:sz="4" w:space="0" w:color="4F81BD" w:themeColor="accent1"/>
              <w:bottom w:val="single" w:sz="4" w:space="0" w:color="4F81BD" w:themeColor="accent1"/>
              <w:right w:val="single" w:sz="4" w:space="0" w:color="4F81BD" w:themeColor="accent1"/>
            </w:tcBorders>
            <w:shd w:val="clear" w:color="auto" w:fill="B8CCE4" w:themeFill="accent1" w:themeFillTint="66"/>
            <w:vAlign w:val="center"/>
          </w:tcPr>
          <w:p w14:paraId="3509AB0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DATE</w:t>
            </w:r>
          </w:p>
        </w:tc>
        <w:tc>
          <w:tcPr>
            <w:tcW w:w="6368" w:type="dxa"/>
            <w:gridSpan w:val="2"/>
            <w:tcBorders>
              <w:left w:val="single" w:sz="4" w:space="0" w:color="4F81BD" w:themeColor="accent1"/>
              <w:bottom w:val="single" w:sz="4" w:space="0" w:color="4F81BD" w:themeColor="accent1"/>
            </w:tcBorders>
            <w:shd w:val="clear" w:color="auto" w:fill="B8CCE4" w:themeFill="accent1" w:themeFillTint="66"/>
            <w:vAlign w:val="center"/>
          </w:tcPr>
          <w:p w14:paraId="4EF3F57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REFLECTION</w:t>
            </w:r>
          </w:p>
        </w:tc>
      </w:tr>
      <w:tr w:rsidR="00F8080B" w:rsidRPr="00650F2B" w14:paraId="18ED302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102"/>
        </w:trPr>
        <w:tc>
          <w:tcPr>
            <w:tcW w:w="1696" w:type="dxa"/>
            <w:tcBorders>
              <w:top w:val="single" w:sz="4" w:space="0" w:color="4F81BD" w:themeColor="accent1"/>
              <w:right w:val="single" w:sz="4" w:space="0" w:color="4F81BD" w:themeColor="accent1"/>
            </w:tcBorders>
            <w:shd w:val="clear" w:color="auto" w:fill="B8CCE4" w:themeFill="accent1" w:themeFillTint="66"/>
            <w:vAlign w:val="center"/>
          </w:tcPr>
          <w:p w14:paraId="55006A81"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1</w:t>
            </w:r>
          </w:p>
        </w:tc>
        <w:tc>
          <w:tcPr>
            <w:tcW w:w="952" w:type="dxa"/>
            <w:tcBorders>
              <w:top w:val="single" w:sz="4" w:space="0" w:color="4F81BD" w:themeColor="accent1"/>
              <w:left w:val="single" w:sz="4" w:space="0" w:color="4F81BD" w:themeColor="accent1"/>
              <w:right w:val="single" w:sz="4" w:space="0" w:color="4F81BD" w:themeColor="accent1"/>
            </w:tcBorders>
            <w:vAlign w:val="center"/>
          </w:tcPr>
          <w:p w14:paraId="0C02B02F"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top w:val="single" w:sz="4" w:space="0" w:color="4F81BD" w:themeColor="accent1"/>
              <w:left w:val="single" w:sz="4" w:space="0" w:color="4F81BD" w:themeColor="accent1"/>
            </w:tcBorders>
          </w:tcPr>
          <w:p w14:paraId="5E2DAA5A" w14:textId="77777777" w:rsidR="00F8080B" w:rsidRPr="00650F2B" w:rsidRDefault="00F8080B" w:rsidP="00544E40">
            <w:pPr>
              <w:rPr>
                <w:i/>
                <w:iCs/>
                <w:color w:val="17365D" w:themeColor="text2" w:themeShade="BF"/>
              </w:rPr>
            </w:pPr>
          </w:p>
        </w:tc>
      </w:tr>
      <w:tr w:rsidR="00F8080B" w:rsidRPr="00650F2B" w14:paraId="344D76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5E5C88B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2</w:t>
            </w:r>
          </w:p>
        </w:tc>
        <w:tc>
          <w:tcPr>
            <w:tcW w:w="952" w:type="dxa"/>
            <w:tcBorders>
              <w:left w:val="single" w:sz="4" w:space="0" w:color="4F81BD" w:themeColor="accent1"/>
              <w:right w:val="single" w:sz="4" w:space="0" w:color="4F81BD" w:themeColor="accent1"/>
            </w:tcBorders>
            <w:vAlign w:val="center"/>
          </w:tcPr>
          <w:p w14:paraId="1EF54100"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1CB6E2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0CA8C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1AD29B5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3</w:t>
            </w:r>
          </w:p>
        </w:tc>
        <w:tc>
          <w:tcPr>
            <w:tcW w:w="952" w:type="dxa"/>
            <w:tcBorders>
              <w:left w:val="single" w:sz="4" w:space="0" w:color="4F81BD" w:themeColor="accent1"/>
              <w:right w:val="single" w:sz="4" w:space="0" w:color="4F81BD" w:themeColor="accent1"/>
            </w:tcBorders>
            <w:vAlign w:val="center"/>
          </w:tcPr>
          <w:p w14:paraId="1C9F2E4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21BF3E6D"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78EB5C8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358C4153"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4</w:t>
            </w:r>
          </w:p>
        </w:tc>
        <w:tc>
          <w:tcPr>
            <w:tcW w:w="952" w:type="dxa"/>
            <w:tcBorders>
              <w:left w:val="single" w:sz="4" w:space="0" w:color="4F81BD" w:themeColor="accent1"/>
              <w:right w:val="single" w:sz="4" w:space="0" w:color="4F81BD" w:themeColor="accent1"/>
            </w:tcBorders>
            <w:vAlign w:val="center"/>
          </w:tcPr>
          <w:p w14:paraId="60B2EAF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AECC917"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C8508F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7848C94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5</w:t>
            </w:r>
          </w:p>
        </w:tc>
        <w:tc>
          <w:tcPr>
            <w:tcW w:w="952" w:type="dxa"/>
            <w:tcBorders>
              <w:left w:val="single" w:sz="4" w:space="0" w:color="4F81BD" w:themeColor="accent1"/>
              <w:right w:val="single" w:sz="4" w:space="0" w:color="4F81BD" w:themeColor="accent1"/>
            </w:tcBorders>
            <w:vAlign w:val="center"/>
          </w:tcPr>
          <w:p w14:paraId="1B5FACB3"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0711024"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26B70943"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6870"/>
        <w:gridCol w:w="2146"/>
      </w:tblGrid>
      <w:tr w:rsidR="00F8080B" w:rsidRPr="00650F2B" w14:paraId="713393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6EB1506" w14:textId="77777777" w:rsidR="00F8080B" w:rsidRPr="00650F2B" w:rsidRDefault="00F8080B" w:rsidP="00544E40">
            <w:pPr>
              <w:spacing w:after="120" w:line="276" w:lineRule="auto"/>
              <w:rPr>
                <w:b/>
                <w:szCs w:val="22"/>
              </w:rPr>
            </w:pPr>
            <w:r w:rsidRPr="00650F2B">
              <w:rPr>
                <w:b/>
                <w:szCs w:val="22"/>
              </w:rPr>
              <w:t>TASK 3 – Professional development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13925E2D" w14:textId="77777777" w:rsidR="00F8080B" w:rsidRPr="00650F2B" w:rsidRDefault="00F8080B" w:rsidP="00544E40">
            <w:pPr>
              <w:spacing w:after="120"/>
              <w:rPr>
                <w:b/>
                <w:szCs w:val="22"/>
              </w:rPr>
            </w:pPr>
            <w:r w:rsidRPr="00650F2B">
              <w:rPr>
                <w:b/>
                <w:szCs w:val="22"/>
              </w:rPr>
              <w:t>(Part 1)</w:t>
            </w:r>
          </w:p>
        </w:tc>
      </w:tr>
      <w:tr w:rsidR="00F8080B" w:rsidRPr="00650F2B" w14:paraId="5A9E1234" w14:textId="77777777" w:rsidTr="00544E4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2AAB2F4" w14:textId="77777777" w:rsidR="00F8080B" w:rsidRPr="00650F2B" w:rsidRDefault="00F8080B" w:rsidP="00544E40">
            <w:r w:rsidRPr="00650F2B">
              <w:rPr>
                <w:b/>
                <w:szCs w:val="22"/>
              </w:rPr>
              <w:t xml:space="preserve">Instructions: </w:t>
            </w:r>
            <w:r w:rsidRPr="00650F2B">
              <w:t>At the end of week 1, in preparation for week 2 you will need to consult with your Director or supervisor and create a professional development plan that includes:</w:t>
            </w:r>
          </w:p>
          <w:p w14:paraId="49A02111" w14:textId="77777777" w:rsidR="00F8080B" w:rsidRPr="00650F2B" w:rsidRDefault="00F8080B" w:rsidP="00F8080B">
            <w:pPr>
              <w:numPr>
                <w:ilvl w:val="0"/>
                <w:numId w:val="80"/>
              </w:numPr>
              <w:spacing w:after="160" w:line="259" w:lineRule="auto"/>
              <w:contextualSpacing/>
            </w:pPr>
            <w:r w:rsidRPr="00650F2B">
              <w:t xml:space="preserve">improvements needed based on own evaluation and feedback from others </w:t>
            </w:r>
          </w:p>
          <w:p w14:paraId="1F216EA2" w14:textId="77777777" w:rsidR="00F8080B" w:rsidRPr="00650F2B" w:rsidRDefault="00F8080B" w:rsidP="00F8080B">
            <w:pPr>
              <w:numPr>
                <w:ilvl w:val="0"/>
                <w:numId w:val="80"/>
              </w:numPr>
              <w:spacing w:after="160" w:line="259" w:lineRule="auto"/>
              <w:contextualSpacing/>
            </w:pPr>
            <w:r w:rsidRPr="00650F2B">
              <w:t xml:space="preserve">Two personal goals with realistic timeframes </w:t>
            </w:r>
          </w:p>
          <w:p w14:paraId="609DEE14" w14:textId="77777777" w:rsidR="00F8080B" w:rsidRPr="00650F2B" w:rsidRDefault="00F8080B" w:rsidP="00F8080B">
            <w:pPr>
              <w:numPr>
                <w:ilvl w:val="0"/>
                <w:numId w:val="80"/>
              </w:numPr>
              <w:spacing w:after="160" w:line="259" w:lineRule="auto"/>
              <w:contextualSpacing/>
            </w:pPr>
            <w:r w:rsidRPr="00650F2B">
              <w:t xml:space="preserve">Measuring progress and performance </w:t>
            </w:r>
          </w:p>
          <w:p w14:paraId="25C35C12" w14:textId="77777777" w:rsidR="00F8080B" w:rsidRPr="00650F2B" w:rsidRDefault="00F8080B" w:rsidP="00F8080B">
            <w:pPr>
              <w:numPr>
                <w:ilvl w:val="0"/>
                <w:numId w:val="80"/>
              </w:numPr>
              <w:spacing w:after="160" w:line="259" w:lineRule="auto"/>
              <w:contextualSpacing/>
            </w:pPr>
            <w:r w:rsidRPr="00650F2B">
              <w:t>Types of work methods and practices which can improve performance</w:t>
            </w:r>
          </w:p>
          <w:p w14:paraId="52AFDA1B" w14:textId="77777777" w:rsidR="00F8080B" w:rsidRPr="00650F2B" w:rsidRDefault="00F8080B" w:rsidP="00544E40">
            <w:pPr>
              <w:spacing w:after="160" w:line="259" w:lineRule="auto"/>
              <w:rPr>
                <w:b/>
                <w:bCs/>
              </w:rPr>
            </w:pPr>
            <w:r w:rsidRPr="00650F2B">
              <w:rPr>
                <w:b/>
                <w:bCs/>
              </w:rPr>
              <w:t>You will continue to record your consultation with service stakeholders in relation to the self-assessment and quality improvement tasks (Tasks 3 and 4).</w:t>
            </w:r>
          </w:p>
          <w:p w14:paraId="3F4F2728" w14:textId="77777777" w:rsidR="00F8080B" w:rsidRPr="00650F2B" w:rsidRDefault="00F8080B" w:rsidP="00544E40">
            <w:r w:rsidRPr="00650F2B">
              <w:t>You will implement and record progress notes this plan over the following 5 days</w:t>
            </w:r>
          </w:p>
        </w:tc>
      </w:tr>
    </w:tbl>
    <w:p w14:paraId="7D2D4B93" w14:textId="77777777" w:rsidR="00F8080B" w:rsidRPr="00650F2B" w:rsidRDefault="00F8080B" w:rsidP="00F8080B">
      <w:pPr>
        <w:rPr>
          <w:lang w:eastAsia="en-AU"/>
        </w:rPr>
      </w:pPr>
    </w:p>
    <w:p w14:paraId="4DB93BD1" w14:textId="77777777" w:rsidR="00F8080B" w:rsidRPr="00650F2B" w:rsidRDefault="00F8080B" w:rsidP="00F8080B">
      <w:pPr>
        <w:rPr>
          <w:rFonts w:asciiTheme="minorHAnsi" w:hAnsiTheme="minorHAnsi"/>
          <w:b/>
          <w:color w:val="FFFFFF" w:themeColor="background1"/>
        </w:rPr>
        <w:sectPr w:rsidR="00F8080B" w:rsidRPr="00650F2B" w:rsidSect="00690FF2">
          <w:pgSz w:w="11906" w:h="16838"/>
          <w:pgMar w:top="1440" w:right="1440" w:bottom="1440" w:left="1440" w:header="567" w:footer="454" w:gutter="0"/>
          <w:cols w:space="4253"/>
          <w:docGrid w:linePitch="360"/>
        </w:sectPr>
      </w:pPr>
    </w:p>
    <w:tbl>
      <w:tblPr>
        <w:tblStyle w:val="TableGridLight84"/>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2"/>
        <w:gridCol w:w="977"/>
        <w:gridCol w:w="838"/>
        <w:gridCol w:w="557"/>
        <w:gridCol w:w="136"/>
        <w:gridCol w:w="186"/>
        <w:gridCol w:w="85"/>
        <w:gridCol w:w="424"/>
        <w:gridCol w:w="1947"/>
        <w:gridCol w:w="1113"/>
        <w:gridCol w:w="813"/>
        <w:gridCol w:w="541"/>
        <w:gridCol w:w="1120"/>
        <w:gridCol w:w="482"/>
        <w:gridCol w:w="85"/>
        <w:gridCol w:w="708"/>
        <w:gridCol w:w="2524"/>
      </w:tblGrid>
      <w:tr w:rsidR="00F8080B" w:rsidRPr="00650F2B" w14:paraId="5279BB30" w14:textId="77777777" w:rsidTr="00544E40">
        <w:tc>
          <w:tcPr>
            <w:tcW w:w="13948" w:type="dxa"/>
            <w:gridSpan w:val="17"/>
            <w:shd w:val="clear" w:color="auto" w:fill="A6A6A6" w:themeFill="background1" w:themeFillShade="A6"/>
          </w:tcPr>
          <w:p w14:paraId="56388CAD" w14:textId="77777777" w:rsidR="00F8080B" w:rsidRPr="00650F2B" w:rsidRDefault="00F8080B" w:rsidP="00544E40">
            <w:pPr>
              <w:ind w:left="360"/>
              <w:rPr>
                <w:b/>
                <w:bCs/>
                <w:sz w:val="28"/>
                <w:szCs w:val="28"/>
              </w:rPr>
            </w:pPr>
            <w:r w:rsidRPr="00650F2B">
              <w:rPr>
                <w:b/>
                <w:bCs/>
                <w:sz w:val="28"/>
                <w:szCs w:val="28"/>
              </w:rPr>
              <w:lastRenderedPageBreak/>
              <w:t>Professional development plan</w:t>
            </w:r>
          </w:p>
        </w:tc>
      </w:tr>
      <w:tr w:rsidR="00F8080B" w:rsidRPr="00650F2B" w14:paraId="1024B7B4" w14:textId="77777777" w:rsidTr="00544E40">
        <w:tc>
          <w:tcPr>
            <w:tcW w:w="1412" w:type="dxa"/>
            <w:shd w:val="clear" w:color="auto" w:fill="B8CCE4" w:themeFill="accent1" w:themeFillTint="66"/>
            <w:vAlign w:val="center"/>
          </w:tcPr>
          <w:p w14:paraId="230F0152" w14:textId="77777777" w:rsidR="00F8080B" w:rsidRPr="00650F2B" w:rsidRDefault="00F8080B" w:rsidP="00544E40">
            <w:pPr>
              <w:jc w:val="center"/>
              <w:rPr>
                <w:b/>
                <w:bCs/>
              </w:rPr>
            </w:pPr>
            <w:r w:rsidRPr="00650F2B">
              <w:rPr>
                <w:b/>
                <w:bCs/>
              </w:rPr>
              <w:t>Name</w:t>
            </w:r>
          </w:p>
        </w:tc>
        <w:tc>
          <w:tcPr>
            <w:tcW w:w="2779" w:type="dxa"/>
            <w:gridSpan w:val="6"/>
            <w:vAlign w:val="center"/>
          </w:tcPr>
          <w:p w14:paraId="11B27B50" w14:textId="77777777" w:rsidR="00F8080B" w:rsidRPr="00650F2B" w:rsidRDefault="00F8080B" w:rsidP="00544E40">
            <w:pPr>
              <w:rPr>
                <w:i/>
                <w:iCs/>
                <w:color w:val="17365D" w:themeColor="text2" w:themeShade="BF"/>
              </w:rPr>
            </w:pPr>
          </w:p>
        </w:tc>
        <w:tc>
          <w:tcPr>
            <w:tcW w:w="2371" w:type="dxa"/>
            <w:gridSpan w:val="2"/>
            <w:shd w:val="clear" w:color="auto" w:fill="B8CCE4" w:themeFill="accent1" w:themeFillTint="66"/>
          </w:tcPr>
          <w:p w14:paraId="07315B59" w14:textId="77777777" w:rsidR="00F8080B" w:rsidRPr="00650F2B" w:rsidRDefault="00F8080B" w:rsidP="00544E40">
            <w:pPr>
              <w:spacing w:before="120" w:after="120"/>
              <w:rPr>
                <w:b/>
                <w:bCs/>
              </w:rPr>
            </w:pPr>
            <w:r w:rsidRPr="00650F2B">
              <w:rPr>
                <w:b/>
                <w:bCs/>
              </w:rPr>
              <w:t>Date of development</w:t>
            </w:r>
          </w:p>
        </w:tc>
        <w:tc>
          <w:tcPr>
            <w:tcW w:w="2467" w:type="dxa"/>
            <w:gridSpan w:val="3"/>
            <w:vAlign w:val="center"/>
          </w:tcPr>
          <w:p w14:paraId="0B8A0A0D" w14:textId="77777777" w:rsidR="00F8080B" w:rsidRPr="00650F2B" w:rsidRDefault="00F8080B" w:rsidP="00544E40">
            <w:pPr>
              <w:spacing w:before="120" w:after="120"/>
              <w:rPr>
                <w:i/>
                <w:iCs/>
                <w:color w:val="17365D" w:themeColor="text2" w:themeShade="BF"/>
              </w:rPr>
            </w:pPr>
          </w:p>
        </w:tc>
        <w:tc>
          <w:tcPr>
            <w:tcW w:w="1687" w:type="dxa"/>
            <w:gridSpan w:val="3"/>
            <w:shd w:val="clear" w:color="auto" w:fill="B8CCE4" w:themeFill="accent1" w:themeFillTint="66"/>
          </w:tcPr>
          <w:p w14:paraId="49B04859" w14:textId="77777777" w:rsidR="00F8080B" w:rsidRPr="00650F2B" w:rsidRDefault="00F8080B" w:rsidP="00544E40">
            <w:pPr>
              <w:spacing w:before="120" w:after="120"/>
              <w:rPr>
                <w:b/>
                <w:bCs/>
              </w:rPr>
            </w:pPr>
            <w:r w:rsidRPr="00650F2B">
              <w:rPr>
                <w:b/>
                <w:bCs/>
              </w:rPr>
              <w:t>Date of review</w:t>
            </w:r>
          </w:p>
        </w:tc>
        <w:tc>
          <w:tcPr>
            <w:tcW w:w="3232" w:type="dxa"/>
            <w:gridSpan w:val="2"/>
            <w:vAlign w:val="center"/>
          </w:tcPr>
          <w:p w14:paraId="0AD45DF2" w14:textId="77777777" w:rsidR="00F8080B" w:rsidRPr="00650F2B" w:rsidRDefault="00F8080B" w:rsidP="00544E40">
            <w:pPr>
              <w:spacing w:before="120" w:after="120"/>
              <w:rPr>
                <w:i/>
                <w:iCs/>
                <w:color w:val="17365D" w:themeColor="text2" w:themeShade="BF"/>
              </w:rPr>
            </w:pPr>
          </w:p>
        </w:tc>
      </w:tr>
      <w:tr w:rsidR="00F8080B" w:rsidRPr="00650F2B" w14:paraId="71169E61" w14:textId="77777777" w:rsidTr="00544E40">
        <w:tc>
          <w:tcPr>
            <w:tcW w:w="3920" w:type="dxa"/>
            <w:gridSpan w:val="5"/>
            <w:shd w:val="clear" w:color="auto" w:fill="B8CCE4" w:themeFill="accent1" w:themeFillTint="66"/>
          </w:tcPr>
          <w:p w14:paraId="6BA81D00" w14:textId="77777777" w:rsidR="00F8080B" w:rsidRPr="00650F2B" w:rsidRDefault="00F8080B" w:rsidP="00544E40">
            <w:r w:rsidRPr="00650F2B">
              <w:rPr>
                <w:b/>
                <w:bCs/>
              </w:rPr>
              <w:t>Workplace supervisor</w:t>
            </w:r>
            <w:r w:rsidRPr="00650F2B">
              <w:t xml:space="preserve"> with whom this plan was created - </w:t>
            </w:r>
            <w:r w:rsidRPr="00650F2B">
              <w:rPr>
                <w:b/>
                <w:bCs/>
              </w:rPr>
              <w:t>Name</w:t>
            </w:r>
          </w:p>
        </w:tc>
        <w:tc>
          <w:tcPr>
            <w:tcW w:w="2642" w:type="dxa"/>
            <w:gridSpan w:val="4"/>
            <w:vAlign w:val="center"/>
          </w:tcPr>
          <w:p w14:paraId="2B6D7413" w14:textId="77777777" w:rsidR="00F8080B" w:rsidRPr="00650F2B" w:rsidRDefault="00F8080B" w:rsidP="00544E40">
            <w:pPr>
              <w:rPr>
                <w:i/>
                <w:iCs/>
                <w:color w:val="17365D" w:themeColor="text2" w:themeShade="BF"/>
              </w:rPr>
            </w:pPr>
          </w:p>
          <w:p w14:paraId="210AC61C" w14:textId="77777777" w:rsidR="00F8080B" w:rsidRPr="00650F2B" w:rsidRDefault="00F8080B" w:rsidP="00544E40">
            <w:pPr>
              <w:rPr>
                <w:i/>
                <w:iCs/>
                <w:color w:val="17365D" w:themeColor="text2" w:themeShade="BF"/>
              </w:rPr>
            </w:pPr>
          </w:p>
        </w:tc>
        <w:tc>
          <w:tcPr>
            <w:tcW w:w="1113" w:type="dxa"/>
            <w:shd w:val="clear" w:color="auto" w:fill="B8CCE4" w:themeFill="accent1" w:themeFillTint="66"/>
            <w:vAlign w:val="center"/>
          </w:tcPr>
          <w:p w14:paraId="355EE568" w14:textId="77777777" w:rsidR="00F8080B" w:rsidRPr="00650F2B" w:rsidRDefault="00F8080B" w:rsidP="00544E40">
            <w:pPr>
              <w:spacing w:before="120" w:after="120"/>
              <w:jc w:val="center"/>
              <w:rPr>
                <w:b/>
                <w:bCs/>
              </w:rPr>
            </w:pPr>
            <w:r w:rsidRPr="00650F2B">
              <w:rPr>
                <w:b/>
                <w:bCs/>
              </w:rPr>
              <w:t>Role</w:t>
            </w:r>
          </w:p>
        </w:tc>
        <w:tc>
          <w:tcPr>
            <w:tcW w:w="2474" w:type="dxa"/>
            <w:gridSpan w:val="3"/>
            <w:vAlign w:val="center"/>
          </w:tcPr>
          <w:p w14:paraId="14939A54" w14:textId="77777777" w:rsidR="00F8080B" w:rsidRPr="00650F2B" w:rsidRDefault="00F8080B" w:rsidP="00544E40">
            <w:pPr>
              <w:rPr>
                <w:i/>
                <w:iCs/>
                <w:color w:val="17365D" w:themeColor="text2" w:themeShade="BF"/>
              </w:rPr>
            </w:pPr>
          </w:p>
          <w:p w14:paraId="7D94504B" w14:textId="77777777" w:rsidR="00F8080B" w:rsidRPr="00650F2B" w:rsidRDefault="00F8080B" w:rsidP="00544E40">
            <w:pPr>
              <w:spacing w:before="120" w:after="120"/>
              <w:rPr>
                <w:i/>
                <w:iCs/>
                <w:color w:val="17365D" w:themeColor="text2" w:themeShade="BF"/>
              </w:rPr>
            </w:pPr>
          </w:p>
        </w:tc>
        <w:tc>
          <w:tcPr>
            <w:tcW w:w="1275" w:type="dxa"/>
            <w:gridSpan w:val="3"/>
            <w:shd w:val="clear" w:color="auto" w:fill="B8CCE4" w:themeFill="accent1" w:themeFillTint="66"/>
            <w:vAlign w:val="center"/>
          </w:tcPr>
          <w:p w14:paraId="3DD94DE6" w14:textId="77777777" w:rsidR="00F8080B" w:rsidRPr="00650F2B" w:rsidRDefault="00F8080B" w:rsidP="00544E40">
            <w:pPr>
              <w:jc w:val="center"/>
              <w:rPr>
                <w:b/>
                <w:bCs/>
              </w:rPr>
            </w:pPr>
            <w:r w:rsidRPr="00650F2B">
              <w:rPr>
                <w:b/>
                <w:bCs/>
              </w:rPr>
              <w:t>Signature</w:t>
            </w:r>
          </w:p>
        </w:tc>
        <w:tc>
          <w:tcPr>
            <w:tcW w:w="2524" w:type="dxa"/>
            <w:vAlign w:val="center"/>
          </w:tcPr>
          <w:p w14:paraId="548E45BF" w14:textId="77777777" w:rsidR="00F8080B" w:rsidRPr="00650F2B" w:rsidRDefault="00F8080B" w:rsidP="00544E40">
            <w:pPr>
              <w:rPr>
                <w:i/>
                <w:iCs/>
                <w:color w:val="17365D" w:themeColor="text2" w:themeShade="BF"/>
              </w:rPr>
            </w:pPr>
          </w:p>
        </w:tc>
      </w:tr>
      <w:tr w:rsidR="00F8080B" w:rsidRPr="00650F2B" w14:paraId="60E922BC" w14:textId="77777777" w:rsidTr="00544E40">
        <w:tc>
          <w:tcPr>
            <w:tcW w:w="4615" w:type="dxa"/>
            <w:gridSpan w:val="8"/>
            <w:shd w:val="clear" w:color="auto" w:fill="B8CCE4" w:themeFill="accent1" w:themeFillTint="66"/>
          </w:tcPr>
          <w:p w14:paraId="0BC6E1F5" w14:textId="77777777" w:rsidR="00F8080B" w:rsidRPr="00650F2B" w:rsidRDefault="00F8080B" w:rsidP="00544E40">
            <w:pPr>
              <w:rPr>
                <w:b/>
                <w:bCs/>
              </w:rPr>
            </w:pPr>
            <w:r w:rsidRPr="00650F2B">
              <w:rPr>
                <w:b/>
                <w:bCs/>
              </w:rPr>
              <w:t>Professional development opportunities</w:t>
            </w:r>
          </w:p>
          <w:p w14:paraId="67D72B13" w14:textId="77777777" w:rsidR="00F8080B" w:rsidRPr="00650F2B" w:rsidRDefault="00F8080B" w:rsidP="00544E40">
            <w:r w:rsidRPr="00650F2B">
              <w:t xml:space="preserve">based on own reflections and feedback from others </w:t>
            </w:r>
          </w:p>
          <w:p w14:paraId="449C6526" w14:textId="77777777" w:rsidR="00F8080B" w:rsidRPr="00650F2B" w:rsidRDefault="00F8080B" w:rsidP="00544E40">
            <w:r w:rsidRPr="00650F2B">
              <w:rPr>
                <w:sz w:val="22"/>
                <w:szCs w:val="22"/>
              </w:rPr>
              <w:t>(80 – 200 words)</w:t>
            </w:r>
          </w:p>
        </w:tc>
        <w:tc>
          <w:tcPr>
            <w:tcW w:w="9333" w:type="dxa"/>
            <w:gridSpan w:val="9"/>
            <w:vAlign w:val="center"/>
          </w:tcPr>
          <w:p w14:paraId="3EE13633" w14:textId="77777777" w:rsidR="00F8080B" w:rsidRPr="00650F2B" w:rsidRDefault="00F8080B" w:rsidP="00544E40">
            <w:pPr>
              <w:rPr>
                <w:i/>
                <w:iCs/>
                <w:color w:val="17365D" w:themeColor="text2" w:themeShade="BF"/>
              </w:rPr>
            </w:pPr>
          </w:p>
        </w:tc>
      </w:tr>
      <w:tr w:rsidR="00F8080B" w:rsidRPr="00650F2B" w14:paraId="73469C51" w14:textId="77777777" w:rsidTr="00544E40">
        <w:trPr>
          <w:trHeight w:val="1028"/>
        </w:trPr>
        <w:tc>
          <w:tcPr>
            <w:tcW w:w="1412" w:type="dxa"/>
            <w:vMerge w:val="restart"/>
            <w:shd w:val="clear" w:color="auto" w:fill="B8CCE4" w:themeFill="accent1" w:themeFillTint="66"/>
            <w:vAlign w:val="center"/>
          </w:tcPr>
          <w:p w14:paraId="6AE668D3" w14:textId="77777777" w:rsidR="00F8080B" w:rsidRPr="00650F2B" w:rsidRDefault="00F8080B" w:rsidP="00544E40">
            <w:pPr>
              <w:jc w:val="center"/>
              <w:rPr>
                <w:b/>
                <w:bCs/>
              </w:rPr>
            </w:pPr>
            <w:r w:rsidRPr="00650F2B">
              <w:rPr>
                <w:b/>
                <w:bCs/>
              </w:rPr>
              <w:t>Goal 1</w:t>
            </w:r>
          </w:p>
          <w:p w14:paraId="24506163" w14:textId="77777777" w:rsidR="00F8080B" w:rsidRPr="00650F2B" w:rsidRDefault="00F8080B" w:rsidP="00544E40">
            <w:pPr>
              <w:jc w:val="center"/>
              <w:rPr>
                <w:b/>
                <w:bCs/>
              </w:rPr>
            </w:pPr>
          </w:p>
        </w:tc>
        <w:tc>
          <w:tcPr>
            <w:tcW w:w="977" w:type="dxa"/>
            <w:shd w:val="clear" w:color="auto" w:fill="B8CCE4" w:themeFill="accent1" w:themeFillTint="66"/>
            <w:vAlign w:val="center"/>
          </w:tcPr>
          <w:p w14:paraId="3AB4DAD2" w14:textId="77777777" w:rsidR="00F8080B" w:rsidRPr="00650F2B" w:rsidRDefault="00F8080B" w:rsidP="00544E40">
            <w:pPr>
              <w:jc w:val="center"/>
              <w:rPr>
                <w:b/>
                <w:bCs/>
              </w:rPr>
            </w:pPr>
            <w:r w:rsidRPr="00650F2B">
              <w:rPr>
                <w:b/>
                <w:bCs/>
              </w:rPr>
              <w:t>Goal 1</w:t>
            </w:r>
          </w:p>
        </w:tc>
        <w:tc>
          <w:tcPr>
            <w:tcW w:w="6099" w:type="dxa"/>
            <w:gridSpan w:val="9"/>
            <w:vAlign w:val="center"/>
          </w:tcPr>
          <w:p w14:paraId="473B8B8C"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52654ADB" w14:textId="77777777" w:rsidR="00F8080B" w:rsidRPr="00650F2B" w:rsidRDefault="00F8080B" w:rsidP="00544E40">
            <w:pPr>
              <w:rPr>
                <w:b/>
                <w:bCs/>
              </w:rPr>
            </w:pPr>
            <w:r w:rsidRPr="00650F2B">
              <w:rPr>
                <w:b/>
                <w:bCs/>
              </w:rPr>
              <w:t>To be completed by</w:t>
            </w:r>
          </w:p>
        </w:tc>
        <w:tc>
          <w:tcPr>
            <w:tcW w:w="3317" w:type="dxa"/>
            <w:gridSpan w:val="3"/>
          </w:tcPr>
          <w:p w14:paraId="12F59AF6" w14:textId="77777777" w:rsidR="00F8080B" w:rsidRPr="00650F2B" w:rsidRDefault="00F8080B" w:rsidP="00544E40">
            <w:pPr>
              <w:rPr>
                <w:i/>
                <w:iCs/>
                <w:color w:val="17365D" w:themeColor="text2" w:themeShade="BF"/>
              </w:rPr>
            </w:pPr>
          </w:p>
        </w:tc>
      </w:tr>
      <w:tr w:rsidR="00F8080B" w:rsidRPr="00650F2B" w14:paraId="41399D76" w14:textId="77777777" w:rsidTr="00544E40">
        <w:trPr>
          <w:trHeight w:val="800"/>
        </w:trPr>
        <w:tc>
          <w:tcPr>
            <w:tcW w:w="1412" w:type="dxa"/>
            <w:vMerge/>
            <w:shd w:val="clear" w:color="auto" w:fill="B8CCE4" w:themeFill="accent1" w:themeFillTint="66"/>
          </w:tcPr>
          <w:p w14:paraId="76E7BE2B" w14:textId="77777777" w:rsidR="00F8080B" w:rsidRPr="00650F2B" w:rsidRDefault="00F8080B" w:rsidP="00544E40"/>
        </w:tc>
        <w:tc>
          <w:tcPr>
            <w:tcW w:w="1815" w:type="dxa"/>
            <w:gridSpan w:val="2"/>
            <w:vMerge w:val="restart"/>
            <w:shd w:val="clear" w:color="auto" w:fill="B8CCE4" w:themeFill="accent1" w:themeFillTint="66"/>
            <w:vAlign w:val="center"/>
          </w:tcPr>
          <w:p w14:paraId="33776372"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062ECE94"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CB7C627" w14:textId="77777777" w:rsidR="00F8080B" w:rsidRPr="00650F2B" w:rsidRDefault="00F8080B" w:rsidP="00544E40">
            <w:pPr>
              <w:rPr>
                <w:i/>
                <w:iCs/>
                <w:color w:val="17365D" w:themeColor="text2" w:themeShade="BF"/>
              </w:rPr>
            </w:pPr>
          </w:p>
        </w:tc>
      </w:tr>
      <w:tr w:rsidR="00F8080B" w:rsidRPr="00650F2B" w14:paraId="36FDAC0A" w14:textId="77777777" w:rsidTr="00544E40">
        <w:trPr>
          <w:trHeight w:val="780"/>
        </w:trPr>
        <w:tc>
          <w:tcPr>
            <w:tcW w:w="1412" w:type="dxa"/>
            <w:vMerge/>
            <w:shd w:val="clear" w:color="auto" w:fill="B8CCE4" w:themeFill="accent1" w:themeFillTint="66"/>
          </w:tcPr>
          <w:p w14:paraId="5A5A82CB" w14:textId="77777777" w:rsidR="00F8080B" w:rsidRPr="00650F2B" w:rsidRDefault="00F8080B" w:rsidP="00544E40"/>
        </w:tc>
        <w:tc>
          <w:tcPr>
            <w:tcW w:w="1815" w:type="dxa"/>
            <w:gridSpan w:val="2"/>
            <w:vMerge/>
            <w:shd w:val="clear" w:color="auto" w:fill="B8CCE4" w:themeFill="accent1" w:themeFillTint="66"/>
          </w:tcPr>
          <w:p w14:paraId="5D589829" w14:textId="77777777" w:rsidR="00F8080B" w:rsidRPr="00650F2B" w:rsidRDefault="00F8080B" w:rsidP="00544E40"/>
        </w:tc>
        <w:tc>
          <w:tcPr>
            <w:tcW w:w="557" w:type="dxa"/>
            <w:shd w:val="clear" w:color="auto" w:fill="B8CCE4" w:themeFill="accent1" w:themeFillTint="66"/>
            <w:vAlign w:val="center"/>
          </w:tcPr>
          <w:p w14:paraId="2AD244BF"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FA423C8" w14:textId="77777777" w:rsidR="00F8080B" w:rsidRPr="00650F2B" w:rsidRDefault="00F8080B" w:rsidP="00544E40">
            <w:pPr>
              <w:rPr>
                <w:i/>
                <w:iCs/>
                <w:color w:val="17365D" w:themeColor="text2" w:themeShade="BF"/>
              </w:rPr>
            </w:pPr>
          </w:p>
        </w:tc>
      </w:tr>
      <w:tr w:rsidR="00F8080B" w:rsidRPr="00650F2B" w14:paraId="34A5908F" w14:textId="77777777" w:rsidTr="00544E40">
        <w:tc>
          <w:tcPr>
            <w:tcW w:w="1412" w:type="dxa"/>
            <w:vMerge/>
            <w:shd w:val="clear" w:color="auto" w:fill="B8CCE4" w:themeFill="accent1" w:themeFillTint="66"/>
          </w:tcPr>
          <w:p w14:paraId="3CBDC331" w14:textId="77777777" w:rsidR="00F8080B" w:rsidRPr="00650F2B" w:rsidRDefault="00F8080B" w:rsidP="00544E40"/>
        </w:tc>
        <w:tc>
          <w:tcPr>
            <w:tcW w:w="12536" w:type="dxa"/>
            <w:gridSpan w:val="16"/>
            <w:shd w:val="clear" w:color="auto" w:fill="B8CCE4" w:themeFill="accent1" w:themeFillTint="66"/>
          </w:tcPr>
          <w:p w14:paraId="56F5F42F"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BE50B60" w14:textId="77777777" w:rsidTr="00544E40">
        <w:trPr>
          <w:trHeight w:val="1070"/>
        </w:trPr>
        <w:tc>
          <w:tcPr>
            <w:tcW w:w="1412" w:type="dxa"/>
            <w:vMerge/>
            <w:shd w:val="clear" w:color="auto" w:fill="B8CCE4" w:themeFill="accent1" w:themeFillTint="66"/>
          </w:tcPr>
          <w:p w14:paraId="4EA77D7D" w14:textId="77777777" w:rsidR="00F8080B" w:rsidRPr="00650F2B" w:rsidRDefault="00F8080B" w:rsidP="00544E40"/>
        </w:tc>
        <w:tc>
          <w:tcPr>
            <w:tcW w:w="977" w:type="dxa"/>
            <w:shd w:val="clear" w:color="auto" w:fill="B8CCE4" w:themeFill="accent1" w:themeFillTint="66"/>
            <w:vAlign w:val="center"/>
          </w:tcPr>
          <w:p w14:paraId="0A85FF74" w14:textId="77777777" w:rsidR="00F8080B" w:rsidRPr="00650F2B" w:rsidRDefault="00F8080B" w:rsidP="00544E40">
            <w:pPr>
              <w:jc w:val="center"/>
              <w:rPr>
                <w:b/>
                <w:bCs/>
              </w:rPr>
            </w:pPr>
            <w:r w:rsidRPr="00650F2B">
              <w:rPr>
                <w:b/>
                <w:bCs/>
              </w:rPr>
              <w:t>DAY 1</w:t>
            </w:r>
          </w:p>
        </w:tc>
        <w:tc>
          <w:tcPr>
            <w:tcW w:w="11559" w:type="dxa"/>
            <w:gridSpan w:val="15"/>
          </w:tcPr>
          <w:p w14:paraId="51A5ACDA" w14:textId="77777777" w:rsidR="00F8080B" w:rsidRPr="00650F2B" w:rsidRDefault="00F8080B" w:rsidP="00544E40">
            <w:pPr>
              <w:rPr>
                <w:i/>
                <w:iCs/>
                <w:color w:val="17365D" w:themeColor="text2" w:themeShade="BF"/>
              </w:rPr>
            </w:pPr>
          </w:p>
        </w:tc>
      </w:tr>
      <w:tr w:rsidR="00F8080B" w:rsidRPr="00650F2B" w14:paraId="5A0BBEE9" w14:textId="77777777" w:rsidTr="00544E40">
        <w:trPr>
          <w:trHeight w:val="1070"/>
        </w:trPr>
        <w:tc>
          <w:tcPr>
            <w:tcW w:w="1412" w:type="dxa"/>
            <w:vMerge/>
            <w:shd w:val="clear" w:color="auto" w:fill="B8CCE4" w:themeFill="accent1" w:themeFillTint="66"/>
          </w:tcPr>
          <w:p w14:paraId="7CF23617" w14:textId="77777777" w:rsidR="00F8080B" w:rsidRPr="00650F2B" w:rsidRDefault="00F8080B" w:rsidP="00544E40"/>
        </w:tc>
        <w:tc>
          <w:tcPr>
            <w:tcW w:w="977" w:type="dxa"/>
            <w:shd w:val="clear" w:color="auto" w:fill="B8CCE4" w:themeFill="accent1" w:themeFillTint="66"/>
            <w:vAlign w:val="center"/>
          </w:tcPr>
          <w:p w14:paraId="731216D9" w14:textId="77777777" w:rsidR="00F8080B" w:rsidRPr="00650F2B" w:rsidRDefault="00F8080B" w:rsidP="00544E40">
            <w:pPr>
              <w:jc w:val="center"/>
              <w:rPr>
                <w:b/>
                <w:bCs/>
              </w:rPr>
            </w:pPr>
            <w:r w:rsidRPr="00650F2B">
              <w:rPr>
                <w:b/>
                <w:bCs/>
              </w:rPr>
              <w:t>DAY 2</w:t>
            </w:r>
          </w:p>
        </w:tc>
        <w:tc>
          <w:tcPr>
            <w:tcW w:w="11559" w:type="dxa"/>
            <w:gridSpan w:val="15"/>
          </w:tcPr>
          <w:p w14:paraId="180384D6" w14:textId="77777777" w:rsidR="00F8080B" w:rsidRPr="00650F2B" w:rsidRDefault="00F8080B" w:rsidP="00544E40">
            <w:pPr>
              <w:rPr>
                <w:i/>
                <w:iCs/>
                <w:color w:val="17365D" w:themeColor="text2" w:themeShade="BF"/>
              </w:rPr>
            </w:pPr>
          </w:p>
        </w:tc>
      </w:tr>
      <w:tr w:rsidR="00F8080B" w:rsidRPr="00650F2B" w14:paraId="562BFD76" w14:textId="77777777" w:rsidTr="00544E40">
        <w:trPr>
          <w:trHeight w:val="1212"/>
        </w:trPr>
        <w:tc>
          <w:tcPr>
            <w:tcW w:w="1412" w:type="dxa"/>
            <w:vMerge/>
            <w:shd w:val="clear" w:color="auto" w:fill="B8CCE4" w:themeFill="accent1" w:themeFillTint="66"/>
          </w:tcPr>
          <w:p w14:paraId="0FA7E131" w14:textId="77777777" w:rsidR="00F8080B" w:rsidRPr="00650F2B" w:rsidRDefault="00F8080B" w:rsidP="00544E40"/>
        </w:tc>
        <w:tc>
          <w:tcPr>
            <w:tcW w:w="977" w:type="dxa"/>
            <w:shd w:val="clear" w:color="auto" w:fill="B8CCE4" w:themeFill="accent1" w:themeFillTint="66"/>
            <w:vAlign w:val="center"/>
          </w:tcPr>
          <w:p w14:paraId="3676C189" w14:textId="77777777" w:rsidR="00F8080B" w:rsidRPr="00650F2B" w:rsidRDefault="00F8080B" w:rsidP="00544E40">
            <w:pPr>
              <w:jc w:val="center"/>
              <w:rPr>
                <w:b/>
                <w:bCs/>
              </w:rPr>
            </w:pPr>
            <w:r w:rsidRPr="00650F2B">
              <w:rPr>
                <w:b/>
                <w:bCs/>
              </w:rPr>
              <w:t>DAY 3</w:t>
            </w:r>
          </w:p>
        </w:tc>
        <w:tc>
          <w:tcPr>
            <w:tcW w:w="11559" w:type="dxa"/>
            <w:gridSpan w:val="15"/>
          </w:tcPr>
          <w:p w14:paraId="04EB691C" w14:textId="77777777" w:rsidR="00F8080B" w:rsidRPr="00650F2B" w:rsidRDefault="00F8080B" w:rsidP="00544E40">
            <w:pPr>
              <w:rPr>
                <w:i/>
                <w:iCs/>
                <w:color w:val="17365D" w:themeColor="text2" w:themeShade="BF"/>
              </w:rPr>
            </w:pPr>
          </w:p>
        </w:tc>
      </w:tr>
      <w:tr w:rsidR="00F8080B" w:rsidRPr="00650F2B" w14:paraId="5BC09926" w14:textId="77777777" w:rsidTr="00544E40">
        <w:trPr>
          <w:trHeight w:val="1116"/>
        </w:trPr>
        <w:tc>
          <w:tcPr>
            <w:tcW w:w="1412" w:type="dxa"/>
            <w:vMerge/>
            <w:shd w:val="clear" w:color="auto" w:fill="B8CCE4" w:themeFill="accent1" w:themeFillTint="66"/>
          </w:tcPr>
          <w:p w14:paraId="70A76ABC" w14:textId="77777777" w:rsidR="00F8080B" w:rsidRPr="00650F2B" w:rsidRDefault="00F8080B" w:rsidP="00544E40"/>
        </w:tc>
        <w:tc>
          <w:tcPr>
            <w:tcW w:w="977" w:type="dxa"/>
            <w:shd w:val="clear" w:color="auto" w:fill="B8CCE4" w:themeFill="accent1" w:themeFillTint="66"/>
            <w:vAlign w:val="center"/>
          </w:tcPr>
          <w:p w14:paraId="61B6AA74" w14:textId="77777777" w:rsidR="00F8080B" w:rsidRPr="00650F2B" w:rsidRDefault="00F8080B" w:rsidP="00544E40">
            <w:pPr>
              <w:jc w:val="center"/>
              <w:rPr>
                <w:b/>
                <w:bCs/>
              </w:rPr>
            </w:pPr>
            <w:r w:rsidRPr="00650F2B">
              <w:rPr>
                <w:b/>
                <w:bCs/>
              </w:rPr>
              <w:t>DAY 4</w:t>
            </w:r>
          </w:p>
        </w:tc>
        <w:tc>
          <w:tcPr>
            <w:tcW w:w="11559" w:type="dxa"/>
            <w:gridSpan w:val="15"/>
          </w:tcPr>
          <w:p w14:paraId="37B5FD3B" w14:textId="77777777" w:rsidR="00F8080B" w:rsidRPr="00650F2B" w:rsidRDefault="00F8080B" w:rsidP="00544E40">
            <w:pPr>
              <w:rPr>
                <w:i/>
                <w:iCs/>
                <w:color w:val="17365D" w:themeColor="text2" w:themeShade="BF"/>
              </w:rPr>
            </w:pPr>
          </w:p>
        </w:tc>
      </w:tr>
      <w:tr w:rsidR="00F8080B" w:rsidRPr="00650F2B" w14:paraId="1EF7CD50" w14:textId="77777777" w:rsidTr="00544E40">
        <w:trPr>
          <w:trHeight w:val="1259"/>
        </w:trPr>
        <w:tc>
          <w:tcPr>
            <w:tcW w:w="1412" w:type="dxa"/>
            <w:vMerge/>
            <w:shd w:val="clear" w:color="auto" w:fill="B8CCE4" w:themeFill="accent1" w:themeFillTint="66"/>
          </w:tcPr>
          <w:p w14:paraId="06C0230C" w14:textId="77777777" w:rsidR="00F8080B" w:rsidRPr="00650F2B" w:rsidRDefault="00F8080B" w:rsidP="00544E40"/>
        </w:tc>
        <w:tc>
          <w:tcPr>
            <w:tcW w:w="977" w:type="dxa"/>
            <w:shd w:val="clear" w:color="auto" w:fill="B8CCE4" w:themeFill="accent1" w:themeFillTint="66"/>
            <w:vAlign w:val="center"/>
          </w:tcPr>
          <w:p w14:paraId="140D277A" w14:textId="77777777" w:rsidR="00F8080B" w:rsidRPr="00650F2B" w:rsidRDefault="00F8080B" w:rsidP="00544E40">
            <w:pPr>
              <w:jc w:val="center"/>
              <w:rPr>
                <w:b/>
                <w:bCs/>
              </w:rPr>
            </w:pPr>
            <w:r w:rsidRPr="00650F2B">
              <w:rPr>
                <w:b/>
                <w:bCs/>
              </w:rPr>
              <w:t>DAY 5</w:t>
            </w:r>
          </w:p>
        </w:tc>
        <w:tc>
          <w:tcPr>
            <w:tcW w:w="11559" w:type="dxa"/>
            <w:gridSpan w:val="15"/>
          </w:tcPr>
          <w:p w14:paraId="57B03BED" w14:textId="77777777" w:rsidR="00F8080B" w:rsidRPr="00650F2B" w:rsidRDefault="00F8080B" w:rsidP="00544E40">
            <w:pPr>
              <w:rPr>
                <w:i/>
                <w:iCs/>
                <w:color w:val="17365D" w:themeColor="text2" w:themeShade="BF"/>
              </w:rPr>
            </w:pPr>
          </w:p>
        </w:tc>
      </w:tr>
      <w:tr w:rsidR="00F8080B" w:rsidRPr="00650F2B" w14:paraId="3BD06DB6" w14:textId="77777777" w:rsidTr="00544E40">
        <w:tc>
          <w:tcPr>
            <w:tcW w:w="1412" w:type="dxa"/>
            <w:vMerge w:val="restart"/>
            <w:shd w:val="clear" w:color="auto" w:fill="B8CCE4" w:themeFill="accent1" w:themeFillTint="66"/>
            <w:vAlign w:val="center"/>
          </w:tcPr>
          <w:p w14:paraId="238C4437" w14:textId="77777777" w:rsidR="00F8080B" w:rsidRPr="00650F2B" w:rsidRDefault="00F8080B" w:rsidP="00544E40">
            <w:pPr>
              <w:jc w:val="center"/>
              <w:rPr>
                <w:b/>
                <w:bCs/>
              </w:rPr>
            </w:pPr>
            <w:r w:rsidRPr="00650F2B">
              <w:rPr>
                <w:b/>
                <w:bCs/>
              </w:rPr>
              <w:t>Goal 2</w:t>
            </w:r>
          </w:p>
          <w:p w14:paraId="5721B6C3" w14:textId="77777777" w:rsidR="00F8080B" w:rsidRPr="00650F2B" w:rsidRDefault="00F8080B" w:rsidP="00544E40">
            <w:pPr>
              <w:jc w:val="center"/>
              <w:rPr>
                <w:b/>
                <w:bCs/>
              </w:rPr>
            </w:pPr>
          </w:p>
        </w:tc>
        <w:tc>
          <w:tcPr>
            <w:tcW w:w="977" w:type="dxa"/>
            <w:shd w:val="clear" w:color="auto" w:fill="B8CCE4" w:themeFill="accent1" w:themeFillTint="66"/>
            <w:vAlign w:val="center"/>
          </w:tcPr>
          <w:p w14:paraId="436D4D4D" w14:textId="77777777" w:rsidR="00F8080B" w:rsidRPr="00650F2B" w:rsidRDefault="00F8080B" w:rsidP="00544E40">
            <w:pPr>
              <w:jc w:val="center"/>
              <w:rPr>
                <w:b/>
                <w:bCs/>
              </w:rPr>
            </w:pPr>
            <w:r w:rsidRPr="00650F2B">
              <w:rPr>
                <w:b/>
                <w:bCs/>
              </w:rPr>
              <w:t>Goal 2</w:t>
            </w:r>
          </w:p>
        </w:tc>
        <w:tc>
          <w:tcPr>
            <w:tcW w:w="6099" w:type="dxa"/>
            <w:gridSpan w:val="9"/>
          </w:tcPr>
          <w:p w14:paraId="533B637B"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28643DBA" w14:textId="77777777" w:rsidR="00F8080B" w:rsidRPr="00650F2B" w:rsidRDefault="00F8080B" w:rsidP="00544E40">
            <w:pPr>
              <w:rPr>
                <w:b/>
                <w:bCs/>
              </w:rPr>
            </w:pPr>
            <w:r w:rsidRPr="00650F2B">
              <w:rPr>
                <w:b/>
                <w:bCs/>
              </w:rPr>
              <w:t>To be completed by</w:t>
            </w:r>
          </w:p>
        </w:tc>
        <w:tc>
          <w:tcPr>
            <w:tcW w:w="3317" w:type="dxa"/>
            <w:gridSpan w:val="3"/>
          </w:tcPr>
          <w:p w14:paraId="28A0CC75" w14:textId="77777777" w:rsidR="00F8080B" w:rsidRPr="00650F2B" w:rsidRDefault="00F8080B" w:rsidP="00544E40">
            <w:pPr>
              <w:rPr>
                <w:i/>
                <w:iCs/>
                <w:color w:val="17365D" w:themeColor="text2" w:themeShade="BF"/>
              </w:rPr>
            </w:pPr>
          </w:p>
        </w:tc>
      </w:tr>
      <w:tr w:rsidR="00F8080B" w:rsidRPr="00650F2B" w14:paraId="494B873E" w14:textId="77777777" w:rsidTr="00544E40">
        <w:trPr>
          <w:trHeight w:val="722"/>
        </w:trPr>
        <w:tc>
          <w:tcPr>
            <w:tcW w:w="1412" w:type="dxa"/>
            <w:vMerge/>
            <w:shd w:val="clear" w:color="auto" w:fill="B8CCE4" w:themeFill="accent1" w:themeFillTint="66"/>
          </w:tcPr>
          <w:p w14:paraId="460DA45A" w14:textId="77777777" w:rsidR="00F8080B" w:rsidRPr="00650F2B" w:rsidRDefault="00F8080B" w:rsidP="00544E40"/>
        </w:tc>
        <w:tc>
          <w:tcPr>
            <w:tcW w:w="1815" w:type="dxa"/>
            <w:gridSpan w:val="2"/>
            <w:vMerge w:val="restart"/>
            <w:shd w:val="clear" w:color="auto" w:fill="B8CCE4" w:themeFill="accent1" w:themeFillTint="66"/>
            <w:vAlign w:val="center"/>
          </w:tcPr>
          <w:p w14:paraId="1466E43E"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4A4EE64E"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FE618A0" w14:textId="77777777" w:rsidR="00F8080B" w:rsidRPr="00650F2B" w:rsidRDefault="00F8080B" w:rsidP="00544E40">
            <w:pPr>
              <w:rPr>
                <w:i/>
                <w:iCs/>
                <w:color w:val="17365D" w:themeColor="text2" w:themeShade="BF"/>
              </w:rPr>
            </w:pPr>
          </w:p>
        </w:tc>
      </w:tr>
      <w:tr w:rsidR="00F8080B" w:rsidRPr="00650F2B" w14:paraId="175A4980" w14:textId="77777777" w:rsidTr="00544E40">
        <w:trPr>
          <w:trHeight w:val="746"/>
        </w:trPr>
        <w:tc>
          <w:tcPr>
            <w:tcW w:w="1412" w:type="dxa"/>
            <w:vMerge/>
            <w:shd w:val="clear" w:color="auto" w:fill="B8CCE4" w:themeFill="accent1" w:themeFillTint="66"/>
          </w:tcPr>
          <w:p w14:paraId="71903C8C" w14:textId="77777777" w:rsidR="00F8080B" w:rsidRPr="00650F2B" w:rsidRDefault="00F8080B" w:rsidP="00544E40"/>
        </w:tc>
        <w:tc>
          <w:tcPr>
            <w:tcW w:w="1815" w:type="dxa"/>
            <w:gridSpan w:val="2"/>
            <w:vMerge/>
            <w:shd w:val="clear" w:color="auto" w:fill="B8CCE4" w:themeFill="accent1" w:themeFillTint="66"/>
          </w:tcPr>
          <w:p w14:paraId="456FBDB2" w14:textId="77777777" w:rsidR="00F8080B" w:rsidRPr="00650F2B" w:rsidRDefault="00F8080B" w:rsidP="00544E40"/>
        </w:tc>
        <w:tc>
          <w:tcPr>
            <w:tcW w:w="557" w:type="dxa"/>
            <w:shd w:val="clear" w:color="auto" w:fill="B8CCE4" w:themeFill="accent1" w:themeFillTint="66"/>
            <w:vAlign w:val="center"/>
          </w:tcPr>
          <w:p w14:paraId="6ACD32CC"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D22B3D8" w14:textId="77777777" w:rsidR="00F8080B" w:rsidRPr="00650F2B" w:rsidRDefault="00F8080B" w:rsidP="00544E40">
            <w:pPr>
              <w:rPr>
                <w:i/>
                <w:iCs/>
                <w:color w:val="17365D" w:themeColor="text2" w:themeShade="BF"/>
              </w:rPr>
            </w:pPr>
          </w:p>
        </w:tc>
      </w:tr>
      <w:tr w:rsidR="00F8080B" w:rsidRPr="00650F2B" w14:paraId="6F0DCBCB" w14:textId="77777777" w:rsidTr="00544E40">
        <w:tc>
          <w:tcPr>
            <w:tcW w:w="1412" w:type="dxa"/>
            <w:vMerge/>
            <w:shd w:val="clear" w:color="auto" w:fill="B8CCE4" w:themeFill="accent1" w:themeFillTint="66"/>
          </w:tcPr>
          <w:p w14:paraId="7DC279C7" w14:textId="77777777" w:rsidR="00F8080B" w:rsidRPr="00650F2B" w:rsidRDefault="00F8080B" w:rsidP="00544E40"/>
        </w:tc>
        <w:tc>
          <w:tcPr>
            <w:tcW w:w="12536" w:type="dxa"/>
            <w:gridSpan w:val="16"/>
            <w:shd w:val="clear" w:color="auto" w:fill="B8CCE4" w:themeFill="accent1" w:themeFillTint="66"/>
          </w:tcPr>
          <w:p w14:paraId="28C6D608"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35854AB" w14:textId="77777777" w:rsidTr="00544E40">
        <w:trPr>
          <w:trHeight w:val="1049"/>
        </w:trPr>
        <w:tc>
          <w:tcPr>
            <w:tcW w:w="1412" w:type="dxa"/>
            <w:vMerge/>
            <w:shd w:val="clear" w:color="auto" w:fill="B8CCE4" w:themeFill="accent1" w:themeFillTint="66"/>
          </w:tcPr>
          <w:p w14:paraId="7F50113F" w14:textId="77777777" w:rsidR="00F8080B" w:rsidRPr="00650F2B" w:rsidRDefault="00F8080B" w:rsidP="00544E40"/>
        </w:tc>
        <w:tc>
          <w:tcPr>
            <w:tcW w:w="977" w:type="dxa"/>
            <w:shd w:val="clear" w:color="auto" w:fill="B8CCE4" w:themeFill="accent1" w:themeFillTint="66"/>
            <w:vAlign w:val="center"/>
          </w:tcPr>
          <w:p w14:paraId="3DB28A4F" w14:textId="77777777" w:rsidR="00F8080B" w:rsidRPr="00650F2B" w:rsidRDefault="00F8080B" w:rsidP="00544E40">
            <w:pPr>
              <w:jc w:val="center"/>
              <w:rPr>
                <w:b/>
                <w:bCs/>
              </w:rPr>
            </w:pPr>
            <w:r w:rsidRPr="00650F2B">
              <w:rPr>
                <w:b/>
                <w:bCs/>
              </w:rPr>
              <w:t>DAY 1</w:t>
            </w:r>
          </w:p>
        </w:tc>
        <w:tc>
          <w:tcPr>
            <w:tcW w:w="11559" w:type="dxa"/>
            <w:gridSpan w:val="15"/>
          </w:tcPr>
          <w:p w14:paraId="0570CC40" w14:textId="77777777" w:rsidR="00F8080B" w:rsidRPr="00650F2B" w:rsidRDefault="00F8080B" w:rsidP="00544E40">
            <w:pPr>
              <w:rPr>
                <w:i/>
                <w:iCs/>
                <w:color w:val="17365D" w:themeColor="text2" w:themeShade="BF"/>
              </w:rPr>
            </w:pPr>
          </w:p>
        </w:tc>
      </w:tr>
      <w:tr w:rsidR="00F8080B" w:rsidRPr="00650F2B" w14:paraId="23AA42A0" w14:textId="77777777" w:rsidTr="00544E40">
        <w:trPr>
          <w:trHeight w:val="965"/>
        </w:trPr>
        <w:tc>
          <w:tcPr>
            <w:tcW w:w="1412" w:type="dxa"/>
            <w:vMerge/>
            <w:shd w:val="clear" w:color="auto" w:fill="B8CCE4" w:themeFill="accent1" w:themeFillTint="66"/>
          </w:tcPr>
          <w:p w14:paraId="7EB4FE68" w14:textId="77777777" w:rsidR="00F8080B" w:rsidRPr="00650F2B" w:rsidRDefault="00F8080B" w:rsidP="00544E40"/>
        </w:tc>
        <w:tc>
          <w:tcPr>
            <w:tcW w:w="977" w:type="dxa"/>
            <w:shd w:val="clear" w:color="auto" w:fill="B8CCE4" w:themeFill="accent1" w:themeFillTint="66"/>
            <w:vAlign w:val="center"/>
          </w:tcPr>
          <w:p w14:paraId="0090D744" w14:textId="77777777" w:rsidR="00F8080B" w:rsidRPr="00650F2B" w:rsidRDefault="00F8080B" w:rsidP="00544E40">
            <w:pPr>
              <w:jc w:val="center"/>
              <w:rPr>
                <w:b/>
                <w:bCs/>
              </w:rPr>
            </w:pPr>
            <w:r w:rsidRPr="00650F2B">
              <w:rPr>
                <w:b/>
                <w:bCs/>
              </w:rPr>
              <w:t>DAY 2</w:t>
            </w:r>
          </w:p>
        </w:tc>
        <w:tc>
          <w:tcPr>
            <w:tcW w:w="11559" w:type="dxa"/>
            <w:gridSpan w:val="15"/>
          </w:tcPr>
          <w:p w14:paraId="4F9F0C5E" w14:textId="77777777" w:rsidR="00F8080B" w:rsidRPr="00650F2B" w:rsidRDefault="00F8080B" w:rsidP="00544E40">
            <w:pPr>
              <w:rPr>
                <w:i/>
                <w:iCs/>
                <w:color w:val="17365D" w:themeColor="text2" w:themeShade="BF"/>
              </w:rPr>
            </w:pPr>
          </w:p>
        </w:tc>
      </w:tr>
      <w:tr w:rsidR="00F8080B" w:rsidRPr="00650F2B" w14:paraId="3521E926" w14:textId="77777777" w:rsidTr="00544E40">
        <w:trPr>
          <w:trHeight w:val="1136"/>
        </w:trPr>
        <w:tc>
          <w:tcPr>
            <w:tcW w:w="1412" w:type="dxa"/>
            <w:vMerge/>
            <w:shd w:val="clear" w:color="auto" w:fill="B8CCE4" w:themeFill="accent1" w:themeFillTint="66"/>
          </w:tcPr>
          <w:p w14:paraId="55CAB636" w14:textId="77777777" w:rsidR="00F8080B" w:rsidRPr="00650F2B" w:rsidRDefault="00F8080B" w:rsidP="00544E40"/>
        </w:tc>
        <w:tc>
          <w:tcPr>
            <w:tcW w:w="977" w:type="dxa"/>
            <w:shd w:val="clear" w:color="auto" w:fill="B8CCE4" w:themeFill="accent1" w:themeFillTint="66"/>
            <w:vAlign w:val="center"/>
          </w:tcPr>
          <w:p w14:paraId="5CBD1766" w14:textId="77777777" w:rsidR="00F8080B" w:rsidRPr="00650F2B" w:rsidRDefault="00F8080B" w:rsidP="00544E40">
            <w:pPr>
              <w:jc w:val="center"/>
              <w:rPr>
                <w:b/>
                <w:bCs/>
              </w:rPr>
            </w:pPr>
            <w:r w:rsidRPr="00650F2B">
              <w:rPr>
                <w:b/>
                <w:bCs/>
              </w:rPr>
              <w:t>DAY 3</w:t>
            </w:r>
          </w:p>
        </w:tc>
        <w:tc>
          <w:tcPr>
            <w:tcW w:w="11559" w:type="dxa"/>
            <w:gridSpan w:val="15"/>
          </w:tcPr>
          <w:p w14:paraId="5D377F77" w14:textId="77777777" w:rsidR="00F8080B" w:rsidRPr="00650F2B" w:rsidRDefault="00F8080B" w:rsidP="00544E40">
            <w:pPr>
              <w:rPr>
                <w:i/>
                <w:iCs/>
                <w:color w:val="17365D" w:themeColor="text2" w:themeShade="BF"/>
              </w:rPr>
            </w:pPr>
          </w:p>
        </w:tc>
      </w:tr>
      <w:tr w:rsidR="00F8080B" w:rsidRPr="00650F2B" w14:paraId="113C0AEB" w14:textId="77777777" w:rsidTr="00544E40">
        <w:trPr>
          <w:trHeight w:val="1144"/>
        </w:trPr>
        <w:tc>
          <w:tcPr>
            <w:tcW w:w="1412" w:type="dxa"/>
            <w:vMerge/>
            <w:shd w:val="clear" w:color="auto" w:fill="B8CCE4" w:themeFill="accent1" w:themeFillTint="66"/>
          </w:tcPr>
          <w:p w14:paraId="70FA2660" w14:textId="77777777" w:rsidR="00F8080B" w:rsidRPr="00650F2B" w:rsidRDefault="00F8080B" w:rsidP="00544E40"/>
        </w:tc>
        <w:tc>
          <w:tcPr>
            <w:tcW w:w="977" w:type="dxa"/>
            <w:shd w:val="clear" w:color="auto" w:fill="B8CCE4" w:themeFill="accent1" w:themeFillTint="66"/>
            <w:vAlign w:val="center"/>
          </w:tcPr>
          <w:p w14:paraId="479F2D55" w14:textId="77777777" w:rsidR="00F8080B" w:rsidRPr="00650F2B" w:rsidRDefault="00F8080B" w:rsidP="00544E40">
            <w:pPr>
              <w:jc w:val="center"/>
              <w:rPr>
                <w:b/>
                <w:bCs/>
              </w:rPr>
            </w:pPr>
            <w:r w:rsidRPr="00650F2B">
              <w:rPr>
                <w:b/>
                <w:bCs/>
              </w:rPr>
              <w:t>DAY 4</w:t>
            </w:r>
          </w:p>
        </w:tc>
        <w:tc>
          <w:tcPr>
            <w:tcW w:w="11559" w:type="dxa"/>
            <w:gridSpan w:val="15"/>
          </w:tcPr>
          <w:p w14:paraId="409AE47B" w14:textId="77777777" w:rsidR="00F8080B" w:rsidRPr="00650F2B" w:rsidRDefault="00F8080B" w:rsidP="00544E40">
            <w:pPr>
              <w:rPr>
                <w:i/>
                <w:iCs/>
                <w:color w:val="17365D" w:themeColor="text2" w:themeShade="BF"/>
              </w:rPr>
            </w:pPr>
          </w:p>
        </w:tc>
      </w:tr>
      <w:tr w:rsidR="00F8080B" w:rsidRPr="00650F2B" w14:paraId="2FFBCE62" w14:textId="77777777" w:rsidTr="00544E40">
        <w:trPr>
          <w:trHeight w:val="1354"/>
        </w:trPr>
        <w:tc>
          <w:tcPr>
            <w:tcW w:w="1412" w:type="dxa"/>
            <w:vMerge/>
            <w:shd w:val="clear" w:color="auto" w:fill="B8CCE4" w:themeFill="accent1" w:themeFillTint="66"/>
          </w:tcPr>
          <w:p w14:paraId="477B90BE" w14:textId="77777777" w:rsidR="00F8080B" w:rsidRPr="00650F2B" w:rsidRDefault="00F8080B" w:rsidP="00544E40"/>
        </w:tc>
        <w:tc>
          <w:tcPr>
            <w:tcW w:w="977" w:type="dxa"/>
            <w:shd w:val="clear" w:color="auto" w:fill="B8CCE4" w:themeFill="accent1" w:themeFillTint="66"/>
            <w:vAlign w:val="center"/>
          </w:tcPr>
          <w:p w14:paraId="6A6CABC7" w14:textId="77777777" w:rsidR="00F8080B" w:rsidRPr="00650F2B" w:rsidRDefault="00F8080B" w:rsidP="00544E40">
            <w:pPr>
              <w:jc w:val="center"/>
              <w:rPr>
                <w:b/>
                <w:bCs/>
              </w:rPr>
            </w:pPr>
            <w:r w:rsidRPr="00650F2B">
              <w:rPr>
                <w:b/>
                <w:bCs/>
              </w:rPr>
              <w:t>DAY 5</w:t>
            </w:r>
          </w:p>
        </w:tc>
        <w:tc>
          <w:tcPr>
            <w:tcW w:w="11559" w:type="dxa"/>
            <w:gridSpan w:val="15"/>
          </w:tcPr>
          <w:p w14:paraId="6606DA91" w14:textId="77777777" w:rsidR="00F8080B" w:rsidRPr="00650F2B" w:rsidRDefault="00F8080B" w:rsidP="00544E40">
            <w:pPr>
              <w:rPr>
                <w:i/>
                <w:iCs/>
                <w:color w:val="17365D" w:themeColor="text2" w:themeShade="BF"/>
              </w:rPr>
            </w:pPr>
          </w:p>
        </w:tc>
      </w:tr>
      <w:tr w:rsidR="00F8080B" w:rsidRPr="00650F2B" w14:paraId="22482179" w14:textId="77777777" w:rsidTr="00544E40">
        <w:trPr>
          <w:trHeight w:val="339"/>
        </w:trPr>
        <w:tc>
          <w:tcPr>
            <w:tcW w:w="13948" w:type="dxa"/>
            <w:gridSpan w:val="17"/>
            <w:shd w:val="clear" w:color="auto" w:fill="B8CCE4" w:themeFill="accent1" w:themeFillTint="66"/>
          </w:tcPr>
          <w:p w14:paraId="6A295A0B" w14:textId="77777777" w:rsidR="00F8080B" w:rsidRPr="00650F2B" w:rsidRDefault="00F8080B" w:rsidP="00544E40">
            <w:pPr>
              <w:rPr>
                <w:b/>
                <w:bCs/>
              </w:rPr>
            </w:pPr>
            <w:r w:rsidRPr="00650F2B">
              <w:rPr>
                <w:b/>
                <w:bCs/>
              </w:rPr>
              <w:t>Evaluation of professional plan</w:t>
            </w:r>
          </w:p>
          <w:p w14:paraId="4F704D09" w14:textId="77777777" w:rsidR="00F8080B" w:rsidRPr="00650F2B" w:rsidRDefault="00F8080B" w:rsidP="00544E40">
            <w:pPr>
              <w:rPr>
                <w:b/>
                <w:bCs/>
                <w:color w:val="FF0000"/>
              </w:rPr>
            </w:pPr>
            <w:r w:rsidRPr="00650F2B">
              <w:t>Consider all of your reflections and goals during work placement</w:t>
            </w:r>
          </w:p>
        </w:tc>
      </w:tr>
      <w:tr w:rsidR="00F8080B" w:rsidRPr="00650F2B" w14:paraId="2B481F29" w14:textId="77777777" w:rsidTr="00544E40">
        <w:trPr>
          <w:trHeight w:val="751"/>
        </w:trPr>
        <w:tc>
          <w:tcPr>
            <w:tcW w:w="4106" w:type="dxa"/>
            <w:gridSpan w:val="6"/>
            <w:shd w:val="clear" w:color="auto" w:fill="B8CCE4" w:themeFill="accent1" w:themeFillTint="66"/>
          </w:tcPr>
          <w:p w14:paraId="4438D235" w14:textId="77777777" w:rsidR="00F8080B" w:rsidRPr="00650F2B" w:rsidRDefault="00F8080B" w:rsidP="00544E40">
            <w:r w:rsidRPr="00650F2B">
              <w:t>Evaluate your professional plan (including future plan)</w:t>
            </w:r>
          </w:p>
          <w:p w14:paraId="52E51E62" w14:textId="77777777" w:rsidR="00F8080B" w:rsidRPr="00650F2B" w:rsidRDefault="00F8080B" w:rsidP="00544E40">
            <w:r w:rsidRPr="00650F2B">
              <w:t>(100 – 200 words)</w:t>
            </w:r>
          </w:p>
        </w:tc>
        <w:tc>
          <w:tcPr>
            <w:tcW w:w="9842" w:type="dxa"/>
            <w:gridSpan w:val="11"/>
          </w:tcPr>
          <w:p w14:paraId="3ACB7B5B" w14:textId="77777777" w:rsidR="00F8080B" w:rsidRPr="00650F2B" w:rsidRDefault="00F8080B" w:rsidP="00544E40">
            <w:pPr>
              <w:rPr>
                <w:i/>
                <w:iCs/>
                <w:color w:val="17365D" w:themeColor="text2" w:themeShade="BF"/>
              </w:rPr>
            </w:pPr>
          </w:p>
        </w:tc>
      </w:tr>
      <w:tr w:rsidR="00F8080B" w:rsidRPr="00650F2B" w14:paraId="18DAAABF" w14:textId="77777777" w:rsidTr="00544E40">
        <w:trPr>
          <w:trHeight w:val="589"/>
        </w:trPr>
        <w:tc>
          <w:tcPr>
            <w:tcW w:w="4106" w:type="dxa"/>
            <w:gridSpan w:val="6"/>
            <w:shd w:val="clear" w:color="auto" w:fill="B8CCE4" w:themeFill="accent1" w:themeFillTint="66"/>
          </w:tcPr>
          <w:p w14:paraId="08E03E37" w14:textId="77777777" w:rsidR="00F8080B" w:rsidRPr="00650F2B" w:rsidRDefault="00F8080B" w:rsidP="00544E40">
            <w:pPr>
              <w:spacing w:before="120" w:after="120"/>
            </w:pPr>
            <w:r w:rsidRPr="00650F2B">
              <w:t>How did you identify your own self care needs and did you access additional support?</w:t>
            </w:r>
          </w:p>
          <w:p w14:paraId="1DBF810D" w14:textId="77777777" w:rsidR="00F8080B" w:rsidRPr="00650F2B" w:rsidRDefault="00F8080B" w:rsidP="00544E40">
            <w:r w:rsidRPr="00650F2B">
              <w:t>(100 – 200 words)</w:t>
            </w:r>
          </w:p>
        </w:tc>
        <w:tc>
          <w:tcPr>
            <w:tcW w:w="9842" w:type="dxa"/>
            <w:gridSpan w:val="11"/>
          </w:tcPr>
          <w:p w14:paraId="56C6849F" w14:textId="77777777" w:rsidR="00F8080B" w:rsidRPr="00650F2B" w:rsidRDefault="00F8080B" w:rsidP="00544E40">
            <w:pPr>
              <w:rPr>
                <w:i/>
                <w:iCs/>
                <w:color w:val="17365D" w:themeColor="text2" w:themeShade="BF"/>
              </w:rPr>
            </w:pPr>
          </w:p>
        </w:tc>
      </w:tr>
      <w:tr w:rsidR="00F8080B" w:rsidRPr="00650F2B" w14:paraId="18365DA9" w14:textId="77777777" w:rsidTr="00544E40">
        <w:trPr>
          <w:trHeight w:val="601"/>
        </w:trPr>
        <w:tc>
          <w:tcPr>
            <w:tcW w:w="4106" w:type="dxa"/>
            <w:gridSpan w:val="6"/>
            <w:shd w:val="clear" w:color="auto" w:fill="B8CCE4" w:themeFill="accent1" w:themeFillTint="66"/>
          </w:tcPr>
          <w:p w14:paraId="17D512D8" w14:textId="77777777" w:rsidR="00F8080B" w:rsidRPr="00650F2B" w:rsidRDefault="00F8080B" w:rsidP="00544E40">
            <w:pPr>
              <w:spacing w:before="120" w:after="120"/>
            </w:pPr>
            <w:r w:rsidRPr="00650F2B">
              <w:t>How did you assess your own practice and ensure you are meeting the ethical and legal requirements of the job role, including?</w:t>
            </w:r>
          </w:p>
          <w:p w14:paraId="64409772" w14:textId="77777777" w:rsidR="00F8080B" w:rsidRPr="00650F2B" w:rsidRDefault="00F8080B" w:rsidP="00544E40">
            <w:pPr>
              <w:spacing w:before="120" w:after="120"/>
            </w:pPr>
            <w:r w:rsidRPr="00650F2B">
              <w:t>Early Childhood Australia Code of Ethics</w:t>
            </w:r>
          </w:p>
          <w:p w14:paraId="1CFEEC59" w14:textId="77777777" w:rsidR="00F8080B" w:rsidRPr="00650F2B" w:rsidRDefault="00F8080B" w:rsidP="00544E40">
            <w:pPr>
              <w:spacing w:before="120" w:after="120"/>
            </w:pPr>
            <w:r w:rsidRPr="00650F2B">
              <w:lastRenderedPageBreak/>
              <w:t>Duty of care requirements</w:t>
            </w:r>
          </w:p>
          <w:p w14:paraId="7ABDD670" w14:textId="77777777" w:rsidR="00F8080B" w:rsidRPr="00650F2B" w:rsidRDefault="00F8080B" w:rsidP="00544E40">
            <w:pPr>
              <w:spacing w:before="120" w:after="120"/>
            </w:pPr>
            <w:r w:rsidRPr="00650F2B">
              <w:t xml:space="preserve">Rights and responsibilities relating to job role? </w:t>
            </w:r>
          </w:p>
          <w:p w14:paraId="5FD88B29" w14:textId="77777777" w:rsidR="00F8080B" w:rsidRPr="00650F2B" w:rsidRDefault="00F8080B" w:rsidP="00544E40">
            <w:pPr>
              <w:spacing w:before="120" w:after="120"/>
            </w:pPr>
            <w:r w:rsidRPr="00650F2B">
              <w:t>(100 – 200 words)</w:t>
            </w:r>
          </w:p>
        </w:tc>
        <w:tc>
          <w:tcPr>
            <w:tcW w:w="9842" w:type="dxa"/>
            <w:gridSpan w:val="11"/>
          </w:tcPr>
          <w:p w14:paraId="115F8322" w14:textId="77777777" w:rsidR="00F8080B" w:rsidRPr="00650F2B" w:rsidRDefault="00F8080B" w:rsidP="00544E40">
            <w:pPr>
              <w:rPr>
                <w:i/>
                <w:iCs/>
                <w:color w:val="17365D" w:themeColor="text2" w:themeShade="BF"/>
                <w:lang w:eastAsia="en-AU"/>
              </w:rPr>
            </w:pPr>
          </w:p>
        </w:tc>
      </w:tr>
    </w:tbl>
    <w:p w14:paraId="78B3D99C" w14:textId="77777777" w:rsidR="00F8080B" w:rsidRPr="00650F2B" w:rsidRDefault="00F8080B" w:rsidP="00F8080B">
      <w:pPr>
        <w:rPr>
          <w:lang w:eastAsia="en-AU"/>
        </w:rPr>
        <w:sectPr w:rsidR="00F8080B" w:rsidRPr="00650F2B" w:rsidSect="00544E40">
          <w:pgSz w:w="16838" w:h="11906" w:orient="landscape"/>
          <w:pgMar w:top="1440" w:right="1440" w:bottom="1440" w:left="1440" w:header="567" w:footer="454" w:gutter="0"/>
          <w:cols w:space="4253"/>
          <w:docGrid w:linePitch="360"/>
        </w:sectPr>
      </w:pPr>
    </w:p>
    <w:p w14:paraId="26B01EE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9" w:name="_Toc45368690"/>
      <w:bookmarkStart w:id="90" w:name="_Toc46434135"/>
      <w:bookmarkStart w:id="91" w:name="_Toc51072052"/>
      <w:r w:rsidRPr="00650F2B">
        <w:rPr>
          <w:rFonts w:eastAsia="Times New Roman" w:cstheme="minorHAnsi"/>
          <w:bCs/>
          <w:noProof/>
          <w:color w:val="2D739F"/>
          <w:kern w:val="22"/>
          <w:sz w:val="32"/>
          <w:szCs w:val="32"/>
          <w:lang w:eastAsia="en-AU"/>
        </w:rPr>
        <w:lastRenderedPageBreak/>
        <w:t>Part 2</w:t>
      </w:r>
      <w:bookmarkEnd w:id="89"/>
      <w:r w:rsidRPr="00650F2B">
        <w:rPr>
          <w:rFonts w:eastAsia="Times New Roman" w:cstheme="minorHAnsi"/>
          <w:bCs/>
          <w:noProof/>
          <w:color w:val="2D739F"/>
          <w:kern w:val="22"/>
          <w:sz w:val="32"/>
          <w:szCs w:val="32"/>
          <w:lang w:eastAsia="en-AU"/>
        </w:rPr>
        <w:t xml:space="preserve"> – Interview</w:t>
      </w:r>
      <w:bookmarkEnd w:id="90"/>
      <w:bookmarkEnd w:id="91"/>
    </w:p>
    <w:tbl>
      <w:tblPr>
        <w:tblStyle w:val="TableGridLight85"/>
        <w:tblW w:w="0" w:type="auto"/>
        <w:tblLook w:val="04A0" w:firstRow="1" w:lastRow="0" w:firstColumn="1" w:lastColumn="0" w:noHBand="0" w:noVBand="1"/>
      </w:tblPr>
      <w:tblGrid>
        <w:gridCol w:w="6870"/>
        <w:gridCol w:w="2146"/>
      </w:tblGrid>
      <w:tr w:rsidR="00F8080B" w:rsidRPr="00650F2B" w14:paraId="34D11AB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D9D2BC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1A43D51" w14:textId="77777777" w:rsidR="00F8080B" w:rsidRPr="00650F2B" w:rsidRDefault="00F8080B" w:rsidP="00544E40">
            <w:pPr>
              <w:spacing w:after="120"/>
              <w:rPr>
                <w:b/>
                <w:szCs w:val="22"/>
              </w:rPr>
            </w:pPr>
            <w:r w:rsidRPr="00650F2B">
              <w:rPr>
                <w:b/>
                <w:szCs w:val="22"/>
              </w:rPr>
              <w:t>(Part 2)</w:t>
            </w:r>
          </w:p>
        </w:tc>
      </w:tr>
      <w:tr w:rsidR="00F8080B" w:rsidRPr="00650F2B" w14:paraId="41AC19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4FB244A"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333859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4BDBB5"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interview the workplace supervisor. </w:t>
            </w:r>
          </w:p>
        </w:tc>
      </w:tr>
      <w:tr w:rsidR="00F8080B" w:rsidRPr="00650F2B" w14:paraId="4A2F84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3CA125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E0FF4C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BEBBF20"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during the work placement. Students must be mindful and respectful of the workplace supervisors time and plan accordingly.</w:t>
            </w:r>
          </w:p>
        </w:tc>
      </w:tr>
      <w:tr w:rsidR="00F8080B" w:rsidRPr="00650F2B" w14:paraId="401D441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52D90EB"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61F5D6C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C8F89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in the education and care service.</w:t>
            </w:r>
          </w:p>
        </w:tc>
      </w:tr>
      <w:tr w:rsidR="00F8080B" w:rsidRPr="00650F2B" w14:paraId="09C6234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F3E72C8"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50336A6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142F165"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5B27480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5F870DB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4D002C9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D03271D" w14:textId="77777777" w:rsidR="00F8080B" w:rsidRPr="00650F2B" w:rsidRDefault="00F8080B" w:rsidP="00544E40">
            <w:pPr>
              <w:rPr>
                <w:i/>
                <w:iCs/>
                <w:sz w:val="22"/>
                <w:szCs w:val="22"/>
                <w:lang w:eastAsia="en-AU"/>
              </w:rPr>
            </w:pPr>
            <w:r w:rsidRPr="00650F2B">
              <w:rPr>
                <w:i/>
                <w:iCs/>
                <w:sz w:val="22"/>
                <w:szCs w:val="22"/>
                <w:lang w:eastAsia="en-AU"/>
              </w:rPr>
              <w:t>The interview will be based upon practices undertaken in the licenced education and care service.</w:t>
            </w:r>
          </w:p>
        </w:tc>
      </w:tr>
    </w:tbl>
    <w:p w14:paraId="1ABBB1BE" w14:textId="77777777" w:rsidR="00F8080B" w:rsidRPr="00650F2B" w:rsidRDefault="00F8080B" w:rsidP="00F8080B">
      <w:pPr>
        <w:rPr>
          <w:lang w:eastAsia="en-AU"/>
        </w:rPr>
      </w:pPr>
    </w:p>
    <w:tbl>
      <w:tblPr>
        <w:tblStyle w:val="TableGridLight85"/>
        <w:tblW w:w="0" w:type="auto"/>
        <w:tblLook w:val="04A0" w:firstRow="1" w:lastRow="0" w:firstColumn="1" w:lastColumn="0" w:noHBand="0" w:noVBand="1"/>
      </w:tblPr>
      <w:tblGrid>
        <w:gridCol w:w="704"/>
        <w:gridCol w:w="6166"/>
        <w:gridCol w:w="2146"/>
      </w:tblGrid>
      <w:tr w:rsidR="00F8080B" w:rsidRPr="00650F2B" w14:paraId="242E7CDC"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2D9E766E" w14:textId="77777777" w:rsidR="00F8080B" w:rsidRPr="00650F2B" w:rsidRDefault="00F8080B" w:rsidP="00544E40">
            <w:pPr>
              <w:spacing w:after="120" w:line="276" w:lineRule="auto"/>
              <w:rPr>
                <w:b/>
                <w:szCs w:val="22"/>
              </w:rPr>
            </w:pPr>
            <w:r w:rsidRPr="00650F2B">
              <w:rPr>
                <w:b/>
                <w:szCs w:val="22"/>
              </w:rPr>
              <w:t>TASK 1 – Interview</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3321A7A" w14:textId="77777777" w:rsidR="00F8080B" w:rsidRPr="00650F2B" w:rsidRDefault="00F8080B" w:rsidP="00544E40">
            <w:pPr>
              <w:spacing w:after="120"/>
              <w:rPr>
                <w:b/>
                <w:szCs w:val="22"/>
              </w:rPr>
            </w:pPr>
            <w:r w:rsidRPr="00650F2B">
              <w:rPr>
                <w:b/>
                <w:szCs w:val="22"/>
              </w:rPr>
              <w:t>(Part 2)</w:t>
            </w:r>
          </w:p>
        </w:tc>
      </w:tr>
      <w:tr w:rsidR="00F8080B" w:rsidRPr="00650F2B" w14:paraId="01D582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678C2CA" w14:textId="77777777" w:rsidR="00F8080B" w:rsidRPr="00650F2B" w:rsidRDefault="00F8080B" w:rsidP="00544E40">
            <w:pPr>
              <w:spacing w:line="276" w:lineRule="auto"/>
            </w:pPr>
            <w:r w:rsidRPr="00650F2B">
              <w:rPr>
                <w:b/>
                <w:szCs w:val="22"/>
              </w:rPr>
              <w:t xml:space="preserve">Instructions: </w:t>
            </w:r>
            <w:r w:rsidRPr="00650F2B">
              <w:t xml:space="preserve">You are required to gather information about the services current processes for assessment and rating through an interview with the Director or supervisor. This could be either a formal or informal meeting that you must schedule at a suitable time. Summarise each response in 30 - 80 words. </w:t>
            </w:r>
          </w:p>
        </w:tc>
      </w:tr>
      <w:tr w:rsidR="00F8080B" w:rsidRPr="00650F2B" w14:paraId="39EC0A23" w14:textId="77777777" w:rsidTr="00544E40">
        <w:trPr>
          <w:trHeight w:val="576"/>
        </w:trPr>
        <w:tc>
          <w:tcPr>
            <w:tcW w:w="704"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6EBB956" w14:textId="77777777" w:rsidR="00F8080B" w:rsidRPr="00650F2B" w:rsidRDefault="00F8080B" w:rsidP="00544E40">
            <w:pPr>
              <w:jc w:val="center"/>
              <w:rPr>
                <w:b/>
                <w:szCs w:val="22"/>
              </w:rPr>
            </w:pPr>
            <w:r w:rsidRPr="00650F2B">
              <w:rPr>
                <w:b/>
                <w:szCs w:val="22"/>
              </w:rPr>
              <w:t xml:space="preserve">A. </w:t>
            </w:r>
          </w:p>
        </w:tc>
        <w:tc>
          <w:tcPr>
            <w:tcW w:w="8312" w:type="dxa"/>
            <w:gridSpan w:val="2"/>
            <w:vMerge w:val="restart"/>
            <w:tcBorders>
              <w:top w:val="single" w:sz="4" w:space="0" w:color="2D739F"/>
              <w:left w:val="single" w:sz="4" w:space="0" w:color="4F81BD" w:themeColor="accent1"/>
              <w:right w:val="single" w:sz="4" w:space="0" w:color="2D739F"/>
            </w:tcBorders>
            <w:shd w:val="clear" w:color="auto" w:fill="B8CCE4" w:themeFill="accent1" w:themeFillTint="66"/>
          </w:tcPr>
          <w:p w14:paraId="4C321F6A" w14:textId="77777777" w:rsidR="00F8080B" w:rsidRPr="00650F2B" w:rsidRDefault="00F8080B" w:rsidP="00544E40">
            <w:pPr>
              <w:tabs>
                <w:tab w:val="left" w:pos="284"/>
              </w:tabs>
              <w:spacing w:before="120" w:after="120"/>
              <w:rPr>
                <w:b/>
              </w:rPr>
            </w:pPr>
            <w:r w:rsidRPr="00650F2B">
              <w:t>How do you clarify the details and requirements of the assessment and rating process for all stakeholders – including accessing the appropriate templates from the Australian Children’s Education and Care Quality Authority (</w:t>
            </w:r>
            <w:hyperlink r:id="rId58" w:history="1">
              <w:r w:rsidRPr="00650F2B">
                <w:rPr>
                  <w:color w:val="0000C0"/>
                  <w:u w:val="single"/>
                </w:rPr>
                <w:t>ACECQA</w:t>
              </w:r>
            </w:hyperlink>
            <w:r w:rsidRPr="00650F2B">
              <w:rPr>
                <w:color w:val="0000C0"/>
                <w:u w:val="single"/>
              </w:rPr>
              <w:t>)</w:t>
            </w:r>
          </w:p>
        </w:tc>
      </w:tr>
      <w:tr w:rsidR="00F8080B" w:rsidRPr="00650F2B" w14:paraId="548EDD89" w14:textId="77777777" w:rsidTr="00544E40">
        <w:trPr>
          <w:trHeight w:val="530"/>
        </w:trPr>
        <w:tc>
          <w:tcPr>
            <w:tcW w:w="704" w:type="dxa"/>
            <w:vMerge w:val="restart"/>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F4DB862" w14:textId="77777777" w:rsidR="00F8080B" w:rsidRPr="00650F2B" w:rsidRDefault="00F8080B" w:rsidP="00544E40">
            <w:pPr>
              <w:jc w:val="center"/>
              <w:rPr>
                <w:b/>
                <w:szCs w:val="22"/>
              </w:rPr>
            </w:pPr>
            <w:r w:rsidRPr="00650F2B">
              <w:rPr>
                <w:b/>
                <w:szCs w:val="22"/>
              </w:rPr>
              <w:t>1</w:t>
            </w:r>
          </w:p>
        </w:tc>
        <w:tc>
          <w:tcPr>
            <w:tcW w:w="8312" w:type="dxa"/>
            <w:gridSpan w:val="2"/>
            <w:vMerge/>
            <w:tcBorders>
              <w:left w:val="single" w:sz="4" w:space="0" w:color="4F81BD" w:themeColor="accent1"/>
              <w:bottom w:val="single" w:sz="4" w:space="0" w:color="2D739F"/>
              <w:right w:val="single" w:sz="4" w:space="0" w:color="2D739F"/>
            </w:tcBorders>
            <w:shd w:val="clear" w:color="auto" w:fill="B8CCE4" w:themeFill="accent1" w:themeFillTint="66"/>
          </w:tcPr>
          <w:p w14:paraId="53A74F02" w14:textId="77777777" w:rsidR="00F8080B" w:rsidRPr="00650F2B" w:rsidRDefault="00F8080B" w:rsidP="00544E40">
            <w:pPr>
              <w:tabs>
                <w:tab w:val="left" w:pos="284"/>
              </w:tabs>
              <w:spacing w:before="120" w:after="120"/>
            </w:pPr>
          </w:p>
        </w:tc>
      </w:tr>
      <w:tr w:rsidR="00F8080B" w:rsidRPr="00650F2B" w14:paraId="64405E2D" w14:textId="77777777" w:rsidTr="00544E40">
        <w:trPr>
          <w:trHeight w:val="110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7D5BA7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D6058EE" w14:textId="77777777" w:rsidR="00F8080B" w:rsidRPr="00650F2B" w:rsidRDefault="00F8080B" w:rsidP="00544E40">
            <w:pPr>
              <w:rPr>
                <w:bCs/>
                <w:i/>
                <w:iCs/>
                <w:color w:val="17365D" w:themeColor="text2" w:themeShade="BF"/>
                <w:szCs w:val="22"/>
              </w:rPr>
            </w:pPr>
          </w:p>
        </w:tc>
      </w:tr>
      <w:tr w:rsidR="00F8080B" w:rsidRPr="00650F2B" w14:paraId="0E2CDF9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469DBA3"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C1BB649" w14:textId="77777777" w:rsidR="00F8080B" w:rsidRPr="00650F2B" w:rsidRDefault="00F8080B" w:rsidP="00544E40">
            <w:pPr>
              <w:tabs>
                <w:tab w:val="left" w:pos="284"/>
              </w:tabs>
              <w:spacing w:before="120" w:after="120"/>
            </w:pPr>
            <w:r w:rsidRPr="00650F2B">
              <w:rPr>
                <w:rFonts w:eastAsia="Times New Roman"/>
                <w:lang w:val="en" w:eastAsia="en-AU"/>
              </w:rPr>
              <w:t>How does the service ensure that all staff understand the assessment and rating process, and how do you facilitate staff’s accessibility to training and development?</w:t>
            </w:r>
          </w:p>
        </w:tc>
      </w:tr>
      <w:tr w:rsidR="00F8080B" w:rsidRPr="00650F2B" w14:paraId="0488FDAD" w14:textId="77777777" w:rsidTr="00544E40">
        <w:trPr>
          <w:trHeight w:val="113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A8A92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11883E6" w14:textId="77777777" w:rsidR="00F8080B" w:rsidRPr="00650F2B" w:rsidRDefault="00F8080B" w:rsidP="00544E40">
            <w:pPr>
              <w:rPr>
                <w:bCs/>
                <w:i/>
                <w:iCs/>
                <w:color w:val="17365D" w:themeColor="text2" w:themeShade="BF"/>
                <w:szCs w:val="22"/>
              </w:rPr>
            </w:pPr>
          </w:p>
        </w:tc>
      </w:tr>
      <w:tr w:rsidR="00F8080B" w:rsidRPr="00650F2B" w14:paraId="5250A72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67897A3"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B5E0E20" w14:textId="77777777" w:rsidR="00F8080B" w:rsidRPr="00650F2B" w:rsidRDefault="00F8080B" w:rsidP="00544E40">
            <w:pPr>
              <w:spacing w:after="160" w:line="259" w:lineRule="auto"/>
            </w:pPr>
            <w:r w:rsidRPr="00650F2B">
              <w:t>How do you inform all stakeholders that the service has been selected for assessment and rating and that the assessment and rating process has commenced?</w:t>
            </w:r>
          </w:p>
        </w:tc>
      </w:tr>
      <w:tr w:rsidR="00F8080B" w:rsidRPr="00650F2B" w14:paraId="1D81F620" w14:textId="77777777" w:rsidTr="00544E40">
        <w:trPr>
          <w:trHeight w:val="1151"/>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B2998F2"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5DD7FF1" w14:textId="77777777" w:rsidR="00F8080B" w:rsidRPr="00650F2B" w:rsidRDefault="00F8080B" w:rsidP="00544E40">
            <w:pPr>
              <w:rPr>
                <w:bCs/>
                <w:i/>
                <w:iCs/>
                <w:color w:val="17365D" w:themeColor="text2" w:themeShade="BF"/>
                <w:szCs w:val="22"/>
              </w:rPr>
            </w:pPr>
          </w:p>
        </w:tc>
      </w:tr>
      <w:tr w:rsidR="00F8080B" w:rsidRPr="00650F2B" w14:paraId="427A3D6A"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CBFE99" w14:textId="77777777" w:rsidR="00F8080B" w:rsidRPr="00650F2B" w:rsidRDefault="00F8080B" w:rsidP="00544E40">
            <w:pPr>
              <w:jc w:val="center"/>
              <w:rPr>
                <w:b/>
                <w:szCs w:val="22"/>
              </w:rPr>
            </w:pPr>
            <w:r w:rsidRPr="00650F2B">
              <w:rPr>
                <w:b/>
                <w:szCs w:val="22"/>
              </w:rPr>
              <w:t>4</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5F2E64F" w14:textId="77777777" w:rsidR="00F8080B" w:rsidRPr="00650F2B" w:rsidRDefault="00F8080B" w:rsidP="00544E40">
            <w:pPr>
              <w:tabs>
                <w:tab w:val="left" w:pos="284"/>
              </w:tabs>
              <w:spacing w:before="120" w:after="120"/>
            </w:pPr>
            <w:r w:rsidRPr="00650F2B">
              <w:t>How do you collect information from staff, children, families and the community to inform the self-assessment process</w:t>
            </w:r>
            <w:r w:rsidRPr="00650F2B">
              <w:rPr>
                <w:rFonts w:eastAsia="Times New Roman"/>
                <w:lang w:val="en" w:eastAsia="en-AU"/>
              </w:rPr>
              <w:t xml:space="preserve"> and share this information with all stakeholders?</w:t>
            </w:r>
          </w:p>
        </w:tc>
      </w:tr>
      <w:tr w:rsidR="00F8080B" w:rsidRPr="00650F2B" w14:paraId="75B19140" w14:textId="77777777" w:rsidTr="00544E40">
        <w:trPr>
          <w:trHeight w:val="1127"/>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692E7BE"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CD154DE" w14:textId="77777777" w:rsidR="00F8080B" w:rsidRPr="00650F2B" w:rsidRDefault="00F8080B" w:rsidP="00544E40">
            <w:pPr>
              <w:rPr>
                <w:bCs/>
                <w:i/>
                <w:iCs/>
                <w:color w:val="17365D" w:themeColor="text2" w:themeShade="BF"/>
                <w:szCs w:val="22"/>
              </w:rPr>
            </w:pPr>
          </w:p>
        </w:tc>
      </w:tr>
      <w:tr w:rsidR="00F8080B" w:rsidRPr="00650F2B" w14:paraId="3C0E016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381E44D4" w14:textId="77777777" w:rsidR="00F8080B" w:rsidRPr="00650F2B" w:rsidRDefault="00F8080B" w:rsidP="00544E40">
            <w:pPr>
              <w:jc w:val="center"/>
              <w:rPr>
                <w:b/>
                <w:szCs w:val="22"/>
              </w:rPr>
            </w:pPr>
            <w:r w:rsidRPr="00650F2B">
              <w:rPr>
                <w:b/>
                <w:szCs w:val="22"/>
              </w:rPr>
              <w:t>5</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C43472A" w14:textId="77777777" w:rsidR="00F8080B" w:rsidRPr="00650F2B" w:rsidRDefault="00F8080B" w:rsidP="00544E40">
            <w:pPr>
              <w:tabs>
                <w:tab w:val="left" w:pos="284"/>
              </w:tabs>
              <w:spacing w:before="120" w:after="120"/>
            </w:pPr>
            <w:r w:rsidRPr="00650F2B">
              <w:t>How do you consult with stakeholders of the service to maximise work performance and outcomes for the assessment and rating process?</w:t>
            </w:r>
          </w:p>
        </w:tc>
      </w:tr>
      <w:tr w:rsidR="00F8080B" w:rsidRPr="00650F2B" w14:paraId="4D0AA6B6" w14:textId="77777777" w:rsidTr="00544E40">
        <w:trPr>
          <w:trHeight w:val="98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058C30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83ED1FC" w14:textId="77777777" w:rsidR="00F8080B" w:rsidRPr="00650F2B" w:rsidRDefault="00F8080B" w:rsidP="00544E40">
            <w:pPr>
              <w:rPr>
                <w:bCs/>
                <w:i/>
                <w:iCs/>
                <w:color w:val="17365D" w:themeColor="text2" w:themeShade="BF"/>
                <w:szCs w:val="22"/>
              </w:rPr>
            </w:pPr>
          </w:p>
        </w:tc>
      </w:tr>
      <w:tr w:rsidR="00F8080B" w:rsidRPr="00650F2B" w14:paraId="5A961F2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2CAA6724" w14:textId="77777777" w:rsidR="00F8080B" w:rsidRPr="00650F2B" w:rsidRDefault="00F8080B" w:rsidP="00544E40">
            <w:pPr>
              <w:jc w:val="center"/>
              <w:rPr>
                <w:b/>
                <w:szCs w:val="22"/>
              </w:rPr>
            </w:pPr>
            <w:r w:rsidRPr="00650F2B">
              <w:rPr>
                <w:b/>
                <w:szCs w:val="22"/>
              </w:rPr>
              <w:t>6</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0438D72" w14:textId="77777777" w:rsidR="00F8080B" w:rsidRPr="00650F2B" w:rsidRDefault="00F8080B" w:rsidP="00544E40">
            <w:pPr>
              <w:rPr>
                <w:b/>
                <w:szCs w:val="22"/>
              </w:rPr>
            </w:pPr>
            <w:r w:rsidRPr="00650F2B">
              <w:t>Have you identified any planning problems, barriers and constraints during the assessment and rating process, if so, how have you addressed these particularly in relation to staffing and resourcing needs?</w:t>
            </w:r>
          </w:p>
        </w:tc>
      </w:tr>
      <w:tr w:rsidR="00F8080B" w:rsidRPr="00650F2B" w14:paraId="150FE456" w14:textId="77777777" w:rsidTr="00544E40">
        <w:trPr>
          <w:trHeight w:val="1169"/>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4C3746E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FA91823" w14:textId="77777777" w:rsidR="00F8080B" w:rsidRPr="00650F2B" w:rsidRDefault="00F8080B" w:rsidP="00544E40">
            <w:pPr>
              <w:rPr>
                <w:bCs/>
                <w:i/>
                <w:iCs/>
                <w:color w:val="17365D" w:themeColor="text2" w:themeShade="BF"/>
                <w:szCs w:val="22"/>
              </w:rPr>
            </w:pPr>
          </w:p>
        </w:tc>
      </w:tr>
      <w:tr w:rsidR="00F8080B" w:rsidRPr="00650F2B" w14:paraId="7C6E5DCB"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B78731" w14:textId="77777777" w:rsidR="00F8080B" w:rsidRPr="00650F2B" w:rsidRDefault="00F8080B" w:rsidP="00544E40">
            <w:pPr>
              <w:jc w:val="center"/>
              <w:rPr>
                <w:b/>
                <w:szCs w:val="22"/>
              </w:rPr>
            </w:pPr>
            <w:r w:rsidRPr="00650F2B">
              <w:rPr>
                <w:b/>
                <w:szCs w:val="22"/>
              </w:rPr>
              <w:t>7</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CA3560" w14:textId="77777777" w:rsidR="00F8080B" w:rsidRPr="00650F2B" w:rsidRDefault="00F8080B" w:rsidP="00544E40">
            <w:pPr>
              <w:tabs>
                <w:tab w:val="left" w:pos="284"/>
              </w:tabs>
              <w:spacing w:before="120" w:after="120"/>
            </w:pPr>
            <w:r w:rsidRPr="00650F2B">
              <w:rPr>
                <w:bCs/>
                <w:szCs w:val="22"/>
              </w:rPr>
              <w:t>Can you describe how rostering occurs within the service?</w:t>
            </w:r>
          </w:p>
        </w:tc>
      </w:tr>
      <w:tr w:rsidR="00F8080B" w:rsidRPr="00650F2B" w14:paraId="4B6431CC" w14:textId="77777777" w:rsidTr="00544E40">
        <w:trPr>
          <w:trHeight w:val="1041"/>
        </w:trPr>
        <w:tc>
          <w:tcPr>
            <w:tcW w:w="704" w:type="dxa"/>
            <w:vMerge/>
            <w:tcBorders>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111E3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8C22722" w14:textId="77777777" w:rsidR="00F8080B" w:rsidRPr="00650F2B" w:rsidRDefault="00F8080B" w:rsidP="00544E40">
            <w:pPr>
              <w:tabs>
                <w:tab w:val="left" w:pos="284"/>
              </w:tabs>
              <w:spacing w:before="120" w:after="120"/>
            </w:pPr>
          </w:p>
        </w:tc>
      </w:tr>
      <w:tr w:rsidR="00F8080B" w:rsidRPr="00650F2B" w14:paraId="48DA1119" w14:textId="77777777" w:rsidTr="00544E40">
        <w:trPr>
          <w:trHeight w:val="840"/>
        </w:trPr>
        <w:tc>
          <w:tcPr>
            <w:tcW w:w="704" w:type="dxa"/>
            <w:vMerge w:val="restart"/>
            <w:tcBorders>
              <w:top w:val="single" w:sz="4" w:space="0" w:color="4F81BD" w:themeColor="accent1"/>
              <w:left w:val="single" w:sz="4" w:space="0" w:color="2D739F"/>
              <w:right w:val="single" w:sz="4" w:space="0" w:color="4F81BD" w:themeColor="accent1"/>
            </w:tcBorders>
            <w:shd w:val="clear" w:color="auto" w:fill="B8CCE4" w:themeFill="accent1" w:themeFillTint="66"/>
            <w:vAlign w:val="center"/>
          </w:tcPr>
          <w:p w14:paraId="5DD72F0E" w14:textId="77777777" w:rsidR="00F8080B" w:rsidRPr="00650F2B" w:rsidRDefault="00F8080B" w:rsidP="00544E40">
            <w:pPr>
              <w:jc w:val="center"/>
              <w:rPr>
                <w:b/>
                <w:szCs w:val="22"/>
              </w:rPr>
            </w:pPr>
            <w:r w:rsidRPr="00650F2B">
              <w:rPr>
                <w:b/>
                <w:szCs w:val="22"/>
              </w:rPr>
              <w:t>8</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3352506" w14:textId="77777777" w:rsidR="00F8080B" w:rsidRPr="00650F2B" w:rsidRDefault="00F8080B" w:rsidP="00544E40">
            <w:pPr>
              <w:tabs>
                <w:tab w:val="left" w:pos="284"/>
              </w:tabs>
              <w:spacing w:before="120" w:after="120"/>
            </w:pPr>
            <w:r w:rsidRPr="00650F2B">
              <w:t>Can you describe the structure of the organisation and the communication methods you use within the service?</w:t>
            </w:r>
          </w:p>
        </w:tc>
      </w:tr>
      <w:tr w:rsidR="00F8080B" w:rsidRPr="00650F2B" w14:paraId="5EDDA265" w14:textId="77777777" w:rsidTr="00544E40">
        <w:trPr>
          <w:trHeight w:val="1041"/>
        </w:trPr>
        <w:tc>
          <w:tcPr>
            <w:tcW w:w="704" w:type="dxa"/>
            <w:vMerge/>
            <w:tcBorders>
              <w:left w:val="single" w:sz="4" w:space="0" w:color="2D739F"/>
              <w:right w:val="single" w:sz="4" w:space="0" w:color="4F81BD" w:themeColor="accent1"/>
            </w:tcBorders>
            <w:shd w:val="clear" w:color="auto" w:fill="B8CCE4" w:themeFill="accent1" w:themeFillTint="66"/>
            <w:vAlign w:val="center"/>
          </w:tcPr>
          <w:p w14:paraId="70CED594"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49E48560" w14:textId="77777777" w:rsidR="00F8080B" w:rsidRPr="00650F2B" w:rsidRDefault="00F8080B" w:rsidP="00544E40">
            <w:pPr>
              <w:tabs>
                <w:tab w:val="left" w:pos="284"/>
              </w:tabs>
              <w:spacing w:before="120" w:after="120"/>
            </w:pPr>
          </w:p>
        </w:tc>
      </w:tr>
      <w:tr w:rsidR="00F8080B" w:rsidRPr="00650F2B" w14:paraId="37537037"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77ABD375" w14:textId="77777777" w:rsidR="00F8080B" w:rsidRPr="00650F2B" w:rsidRDefault="00F8080B" w:rsidP="00544E40">
            <w:pPr>
              <w:jc w:val="center"/>
              <w:rPr>
                <w:b/>
                <w:szCs w:val="22"/>
              </w:rPr>
            </w:pPr>
            <w:r w:rsidRPr="00650F2B">
              <w:rPr>
                <w:b/>
                <w:szCs w:val="22"/>
              </w:rPr>
              <w:t>9</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5DC1662" w14:textId="77777777" w:rsidR="00F8080B" w:rsidRPr="00650F2B" w:rsidRDefault="00F8080B" w:rsidP="00544E40">
            <w:pPr>
              <w:tabs>
                <w:tab w:val="left" w:pos="284"/>
              </w:tabs>
              <w:spacing w:before="120" w:after="120"/>
            </w:pPr>
            <w:r w:rsidRPr="00650F2B">
              <w:t>How do you and your team research current trends in the sector?</w:t>
            </w:r>
          </w:p>
        </w:tc>
      </w:tr>
      <w:tr w:rsidR="00F8080B" w:rsidRPr="00650F2B" w14:paraId="1C5909F4" w14:textId="77777777" w:rsidTr="00544E40">
        <w:trPr>
          <w:trHeight w:val="116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1704B3D1"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A73177E" w14:textId="77777777" w:rsidR="00F8080B" w:rsidRPr="00650F2B" w:rsidRDefault="00F8080B" w:rsidP="00544E40">
            <w:pPr>
              <w:rPr>
                <w:bCs/>
                <w:i/>
                <w:iCs/>
                <w:color w:val="17365D" w:themeColor="text2" w:themeShade="BF"/>
                <w:szCs w:val="22"/>
              </w:rPr>
            </w:pPr>
          </w:p>
        </w:tc>
      </w:tr>
      <w:tr w:rsidR="00F8080B" w:rsidRPr="00650F2B" w14:paraId="4F9B6266" w14:textId="77777777" w:rsidTr="00544E40">
        <w:trPr>
          <w:trHeight w:val="684"/>
        </w:trPr>
        <w:tc>
          <w:tcPr>
            <w:tcW w:w="704" w:type="dxa"/>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EDF8C91" w14:textId="77777777" w:rsidR="00F8080B" w:rsidRPr="00650F2B" w:rsidRDefault="00F8080B" w:rsidP="00544E40">
            <w:pPr>
              <w:jc w:val="center"/>
              <w:rPr>
                <w:b/>
                <w:szCs w:val="22"/>
              </w:rPr>
            </w:pPr>
            <w:r w:rsidRPr="00650F2B">
              <w:rPr>
                <w:b/>
                <w:szCs w:val="22"/>
              </w:rPr>
              <w:t>B.</w:t>
            </w:r>
          </w:p>
        </w:tc>
        <w:tc>
          <w:tcPr>
            <w:tcW w:w="8312" w:type="dxa"/>
            <w:gridSpan w:val="2"/>
            <w:tcBorders>
              <w:top w:val="single" w:sz="4" w:space="0" w:color="2D739F"/>
              <w:left w:val="single" w:sz="4" w:space="0" w:color="4F81BD" w:themeColor="accent1"/>
              <w:right w:val="single" w:sz="4" w:space="0" w:color="2D739F"/>
            </w:tcBorders>
            <w:shd w:val="clear" w:color="auto" w:fill="B8CCE4" w:themeFill="accent1" w:themeFillTint="66"/>
            <w:vAlign w:val="center"/>
          </w:tcPr>
          <w:p w14:paraId="01204FA0" w14:textId="77777777" w:rsidR="00F8080B" w:rsidRPr="00650F2B" w:rsidRDefault="00F8080B" w:rsidP="00544E40">
            <w:pPr>
              <w:rPr>
                <w:b/>
                <w:bCs/>
              </w:rPr>
            </w:pPr>
            <w:r w:rsidRPr="00650F2B">
              <w:rPr>
                <w:b/>
                <w:bCs/>
              </w:rPr>
              <w:t xml:space="preserve">Reflect on your interview and respond to the following from your own point of view: </w:t>
            </w:r>
            <w:r w:rsidRPr="00650F2B">
              <w:t>(30 – 80 words each)</w:t>
            </w:r>
          </w:p>
        </w:tc>
      </w:tr>
      <w:tr w:rsidR="00F8080B" w:rsidRPr="00650F2B" w14:paraId="6F7BBFA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71AC284" w14:textId="77777777" w:rsidR="00F8080B" w:rsidRPr="00650F2B" w:rsidRDefault="00F8080B" w:rsidP="00544E40">
            <w:pPr>
              <w:jc w:val="center"/>
              <w:rPr>
                <w:b/>
                <w:szCs w:val="22"/>
              </w:rPr>
            </w:pPr>
            <w:r w:rsidRPr="00650F2B">
              <w:rPr>
                <w:b/>
                <w:szCs w:val="22"/>
              </w:rPr>
              <w:lastRenderedPageBreak/>
              <w:t>1</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8A510A0" w14:textId="77777777" w:rsidR="00F8080B" w:rsidRPr="00650F2B" w:rsidRDefault="00F8080B" w:rsidP="00544E40">
            <w:pPr>
              <w:rPr>
                <w:b/>
                <w:szCs w:val="22"/>
              </w:rPr>
            </w:pPr>
            <w:r w:rsidRPr="00650F2B">
              <w:t>Using this information from stakeholders how will your future plan ensure new and existing staff understand the assessment and rating process?</w:t>
            </w:r>
          </w:p>
        </w:tc>
      </w:tr>
      <w:tr w:rsidR="00F8080B" w:rsidRPr="00650F2B" w14:paraId="06DA9C4A" w14:textId="77777777" w:rsidTr="00544E40">
        <w:trPr>
          <w:trHeight w:val="958"/>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9759CA0"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3006904D" w14:textId="77777777" w:rsidR="00F8080B" w:rsidRPr="00650F2B" w:rsidRDefault="00F8080B" w:rsidP="00544E40">
            <w:pPr>
              <w:rPr>
                <w:bCs/>
                <w:i/>
                <w:iCs/>
                <w:color w:val="17365D" w:themeColor="text2" w:themeShade="BF"/>
                <w:szCs w:val="22"/>
              </w:rPr>
            </w:pPr>
          </w:p>
        </w:tc>
      </w:tr>
      <w:tr w:rsidR="00F8080B" w:rsidRPr="00650F2B" w14:paraId="3DC2DEF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BAA6CD9"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1E6985" w14:textId="77777777" w:rsidR="00F8080B" w:rsidRPr="00650F2B" w:rsidRDefault="00F8080B" w:rsidP="00544E40">
            <w:pPr>
              <w:rPr>
                <w:b/>
                <w:szCs w:val="22"/>
              </w:rPr>
            </w:pPr>
            <w:r w:rsidRPr="00650F2B">
              <w:t>Using staffs’ knowledge how will you collect and share information with stakeholders during the self-assessment process.</w:t>
            </w:r>
          </w:p>
        </w:tc>
      </w:tr>
      <w:tr w:rsidR="00F8080B" w:rsidRPr="00650F2B" w14:paraId="3CE3E70F" w14:textId="77777777" w:rsidTr="00544E40">
        <w:trPr>
          <w:trHeight w:val="109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7F1A1A5"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BD31BF3" w14:textId="77777777" w:rsidR="00F8080B" w:rsidRPr="00650F2B" w:rsidRDefault="00F8080B" w:rsidP="00544E40">
            <w:pPr>
              <w:rPr>
                <w:bCs/>
                <w:i/>
                <w:iCs/>
                <w:color w:val="17365D" w:themeColor="text2" w:themeShade="BF"/>
                <w:szCs w:val="22"/>
              </w:rPr>
            </w:pPr>
          </w:p>
        </w:tc>
      </w:tr>
      <w:tr w:rsidR="00F8080B" w:rsidRPr="00650F2B" w14:paraId="4C02D3F6"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E24039E"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6AB7DB9" w14:textId="77777777" w:rsidR="00F8080B" w:rsidRPr="00650F2B" w:rsidRDefault="00F8080B" w:rsidP="00544E40">
            <w:pPr>
              <w:rPr>
                <w:b/>
                <w:szCs w:val="22"/>
              </w:rPr>
            </w:pPr>
            <w:r w:rsidRPr="00650F2B">
              <w:t>How would you inform stakeholders that the service has been selected for assessment and rating and the process has commenced?</w:t>
            </w:r>
          </w:p>
        </w:tc>
      </w:tr>
      <w:tr w:rsidR="00F8080B" w:rsidRPr="00650F2B" w14:paraId="108DEB5C" w14:textId="77777777" w:rsidTr="00544E40">
        <w:trPr>
          <w:trHeight w:val="1090"/>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238A4F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C0E02CB" w14:textId="77777777" w:rsidR="00F8080B" w:rsidRPr="00650F2B" w:rsidRDefault="00F8080B" w:rsidP="00544E40">
            <w:pPr>
              <w:rPr>
                <w:bCs/>
                <w:i/>
                <w:iCs/>
                <w:color w:val="17365D" w:themeColor="text2" w:themeShade="BF"/>
                <w:szCs w:val="22"/>
              </w:rPr>
            </w:pPr>
          </w:p>
        </w:tc>
      </w:tr>
    </w:tbl>
    <w:p w14:paraId="2F8AD215" w14:textId="77777777" w:rsidR="00F8080B" w:rsidRPr="00650F2B" w:rsidRDefault="00F8080B" w:rsidP="00F8080B">
      <w:pPr>
        <w:rPr>
          <w:lang w:eastAsia="en-AU"/>
        </w:rPr>
      </w:pPr>
    </w:p>
    <w:p w14:paraId="7BAA492A" w14:textId="77777777" w:rsidR="00F8080B" w:rsidRPr="00650F2B" w:rsidRDefault="00F8080B" w:rsidP="00F8080B">
      <w:pPr>
        <w:rPr>
          <w:lang w:eastAsia="en-AU"/>
        </w:rPr>
      </w:pPr>
      <w:r w:rsidRPr="00650F2B">
        <w:rPr>
          <w:lang w:eastAsia="en-AU"/>
        </w:rPr>
        <w:br w:type="page"/>
      </w:r>
    </w:p>
    <w:p w14:paraId="4EC5D2C8"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2" w:name="_Toc45368691"/>
      <w:bookmarkStart w:id="93" w:name="_Toc46434136"/>
      <w:bookmarkStart w:id="94" w:name="_Toc51072053"/>
      <w:r w:rsidRPr="00650F2B">
        <w:rPr>
          <w:rFonts w:eastAsia="Times New Roman" w:cstheme="minorHAnsi"/>
          <w:bCs/>
          <w:noProof/>
          <w:color w:val="2D739F"/>
          <w:kern w:val="22"/>
          <w:sz w:val="32"/>
          <w:szCs w:val="32"/>
          <w:lang w:eastAsia="en-AU"/>
        </w:rPr>
        <w:lastRenderedPageBreak/>
        <w:t>Part 3</w:t>
      </w:r>
      <w:bookmarkEnd w:id="92"/>
      <w:r w:rsidRPr="00650F2B">
        <w:rPr>
          <w:rFonts w:eastAsia="Times New Roman" w:cstheme="minorHAnsi"/>
          <w:bCs/>
          <w:noProof/>
          <w:color w:val="2D739F"/>
          <w:kern w:val="22"/>
          <w:sz w:val="32"/>
          <w:szCs w:val="32"/>
          <w:lang w:eastAsia="en-AU"/>
        </w:rPr>
        <w:t xml:space="preserve"> – Self assessment</w:t>
      </w:r>
      <w:bookmarkEnd w:id="93"/>
      <w:bookmarkEnd w:id="94"/>
    </w:p>
    <w:tbl>
      <w:tblPr>
        <w:tblStyle w:val="TableGridLight85"/>
        <w:tblW w:w="0" w:type="auto"/>
        <w:tblLook w:val="04A0" w:firstRow="1" w:lastRow="0" w:firstColumn="1" w:lastColumn="0" w:noHBand="0" w:noVBand="1"/>
      </w:tblPr>
      <w:tblGrid>
        <w:gridCol w:w="6870"/>
        <w:gridCol w:w="2146"/>
      </w:tblGrid>
      <w:tr w:rsidR="00F8080B" w:rsidRPr="00650F2B" w14:paraId="06F307F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6342CAF"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AA2E9DF" w14:textId="77777777" w:rsidR="00F8080B" w:rsidRPr="00650F2B" w:rsidRDefault="00F8080B" w:rsidP="00544E40">
            <w:pPr>
              <w:spacing w:after="120"/>
              <w:rPr>
                <w:b/>
                <w:szCs w:val="22"/>
              </w:rPr>
            </w:pPr>
            <w:r w:rsidRPr="00650F2B">
              <w:rPr>
                <w:b/>
                <w:szCs w:val="22"/>
              </w:rPr>
              <w:t>(Part 3)</w:t>
            </w:r>
          </w:p>
        </w:tc>
      </w:tr>
      <w:tr w:rsidR="00F8080B" w:rsidRPr="00650F2B" w14:paraId="076C631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485ADE1"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098E220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4220E5E"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self-assessment of a regulated education and care service. You will be required to facilitate a meeting or discussion with two or more colleagues to discuss your findings.</w:t>
            </w:r>
          </w:p>
        </w:tc>
      </w:tr>
      <w:tr w:rsidR="00F8080B" w:rsidRPr="00650F2B" w14:paraId="3464BCA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CBB9C37"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6CAA14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A52D61"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0850E7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990B3D"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516B8E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D65F6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45CEEE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3C13304"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F46916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2EAFF494"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6C62F2D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144183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610B523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2B0B06A9" w14:textId="77777777" w:rsidR="00F8080B" w:rsidRPr="00650F2B" w:rsidRDefault="00F8080B" w:rsidP="00544E40">
            <w:pPr>
              <w:rPr>
                <w:i/>
                <w:iCs/>
                <w:sz w:val="22"/>
                <w:szCs w:val="22"/>
                <w:lang w:eastAsia="en-AU"/>
              </w:rPr>
            </w:pPr>
            <w:r w:rsidRPr="00650F2B">
              <w:rPr>
                <w:i/>
                <w:iCs/>
                <w:sz w:val="22"/>
                <w:szCs w:val="22"/>
                <w:lang w:eastAsia="en-AU"/>
              </w:rPr>
              <w:t>The self-assessment will be undertaken in a regulated education and care service.</w:t>
            </w:r>
          </w:p>
        </w:tc>
      </w:tr>
    </w:tbl>
    <w:p w14:paraId="0A5EEDFE" w14:textId="77777777" w:rsidR="00F8080B" w:rsidRPr="00650F2B" w:rsidRDefault="00F8080B" w:rsidP="00F8080B">
      <w:pPr>
        <w:rPr>
          <w:lang w:eastAsia="en-AU"/>
        </w:rPr>
      </w:pPr>
    </w:p>
    <w:tbl>
      <w:tblPr>
        <w:tblStyle w:val="TableGridLight85"/>
        <w:tblW w:w="8926" w:type="dxa"/>
        <w:tblLook w:val="04A0" w:firstRow="1" w:lastRow="0" w:firstColumn="1" w:lastColumn="0" w:noHBand="0" w:noVBand="1"/>
      </w:tblPr>
      <w:tblGrid>
        <w:gridCol w:w="6870"/>
        <w:gridCol w:w="2056"/>
      </w:tblGrid>
      <w:tr w:rsidR="00F8080B" w:rsidRPr="00650F2B" w14:paraId="7669FA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6DCD81A" w14:textId="77777777" w:rsidR="00F8080B" w:rsidRPr="00650F2B" w:rsidRDefault="00F8080B" w:rsidP="00544E40">
            <w:pPr>
              <w:spacing w:after="120" w:line="276" w:lineRule="auto"/>
              <w:rPr>
                <w:b/>
                <w:szCs w:val="22"/>
              </w:rPr>
            </w:pPr>
            <w:r w:rsidRPr="00650F2B">
              <w:rPr>
                <w:b/>
                <w:szCs w:val="22"/>
              </w:rPr>
              <w:t>TASK 1 – Self-assessment tool</w:t>
            </w:r>
          </w:p>
        </w:tc>
        <w:tc>
          <w:tcPr>
            <w:tcW w:w="2056" w:type="dxa"/>
            <w:tcBorders>
              <w:top w:val="single" w:sz="4" w:space="0" w:color="2D739F"/>
              <w:left w:val="nil"/>
              <w:bottom w:val="single" w:sz="4" w:space="0" w:color="2D739F"/>
              <w:right w:val="single" w:sz="4" w:space="0" w:color="2D739F"/>
            </w:tcBorders>
            <w:shd w:val="clear" w:color="auto" w:fill="BFBFBF" w:themeFill="background1" w:themeFillShade="BF"/>
          </w:tcPr>
          <w:p w14:paraId="115B4B71" w14:textId="77777777" w:rsidR="00F8080B" w:rsidRPr="00650F2B" w:rsidRDefault="00F8080B" w:rsidP="00544E40">
            <w:pPr>
              <w:spacing w:after="120"/>
              <w:rPr>
                <w:b/>
                <w:szCs w:val="22"/>
              </w:rPr>
            </w:pPr>
            <w:r w:rsidRPr="00650F2B">
              <w:rPr>
                <w:b/>
                <w:szCs w:val="22"/>
              </w:rPr>
              <w:t>(Part 3)</w:t>
            </w:r>
          </w:p>
        </w:tc>
      </w:tr>
      <w:tr w:rsidR="00F8080B" w:rsidRPr="00650F2B" w14:paraId="0C7E0785" w14:textId="77777777" w:rsidTr="00544E40">
        <w:trPr>
          <w:trHeight w:val="293"/>
        </w:trPr>
        <w:tc>
          <w:tcPr>
            <w:tcW w:w="892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AB81EC7" w14:textId="77777777" w:rsidR="00F8080B" w:rsidRPr="00650F2B" w:rsidRDefault="00F8080B" w:rsidP="00544E40">
            <w:pPr>
              <w:spacing w:line="276" w:lineRule="auto"/>
            </w:pPr>
            <w:r w:rsidRPr="00650F2B">
              <w:rPr>
                <w:b/>
                <w:szCs w:val="22"/>
              </w:rPr>
              <w:t xml:space="preserve">Instructions: </w:t>
            </w:r>
            <w:r w:rsidRPr="00650F2B">
              <w:t>The service in which you are employed or undertaking work placement will be consistently evaluating how they meet the National Quality Standards, National Law and Regulations. During your time at the service, complete the Self-Assessment table below in consultation with your Workplace Supervisor.</w:t>
            </w:r>
          </w:p>
          <w:p w14:paraId="64819EB8" w14:textId="77777777" w:rsidR="00F8080B" w:rsidRPr="00650F2B" w:rsidRDefault="00F8080B" w:rsidP="00544E40">
            <w:pPr>
              <w:spacing w:line="276" w:lineRule="auto"/>
            </w:pPr>
            <w:r w:rsidRPr="00650F2B">
              <w:t>The following documents may assist with your assessment:</w:t>
            </w:r>
          </w:p>
          <w:p w14:paraId="5BB2DE4C" w14:textId="77777777" w:rsidR="00F8080B" w:rsidRPr="00650F2B" w:rsidRDefault="00B71F2A" w:rsidP="00F8080B">
            <w:pPr>
              <w:numPr>
                <w:ilvl w:val="0"/>
                <w:numId w:val="81"/>
              </w:numPr>
              <w:spacing w:line="259" w:lineRule="auto"/>
              <w:contextualSpacing/>
              <w:rPr>
                <w:rFonts w:eastAsia="Calibri" w:cs="Arial"/>
                <w:sz w:val="22"/>
                <w:szCs w:val="22"/>
              </w:rPr>
            </w:pPr>
            <w:hyperlink r:id="rId59" w:history="1">
              <w:r w:rsidR="00F8080B" w:rsidRPr="00650F2B">
                <w:rPr>
                  <w:rFonts w:eastAsia="Calibri" w:cs="Arial"/>
                  <w:color w:val="0000C0"/>
                  <w:sz w:val="22"/>
                  <w:szCs w:val="22"/>
                  <w:u w:val="single"/>
                </w:rPr>
                <w:t>Self-assessment tool</w:t>
              </w:r>
            </w:hyperlink>
          </w:p>
          <w:p w14:paraId="7806E133" w14:textId="77777777" w:rsidR="00F8080B" w:rsidRPr="00650F2B" w:rsidRDefault="00B71F2A" w:rsidP="00F8080B">
            <w:pPr>
              <w:numPr>
                <w:ilvl w:val="0"/>
                <w:numId w:val="81"/>
              </w:numPr>
              <w:spacing w:line="259" w:lineRule="auto"/>
              <w:contextualSpacing/>
              <w:rPr>
                <w:rFonts w:eastAsia="Calibri" w:cs="Arial"/>
                <w:sz w:val="22"/>
                <w:szCs w:val="22"/>
              </w:rPr>
            </w:pPr>
            <w:hyperlink r:id="rId60" w:history="1">
              <w:r w:rsidR="00F8080B" w:rsidRPr="00650F2B">
                <w:rPr>
                  <w:rFonts w:eastAsia="Calibri" w:cs="Arial"/>
                  <w:color w:val="0000C0"/>
                  <w:sz w:val="22"/>
                  <w:szCs w:val="22"/>
                  <w:u w:val="single"/>
                </w:rPr>
                <w:t>Reflective questions in the guide to the National Quality Framework</w:t>
              </w:r>
            </w:hyperlink>
          </w:p>
          <w:p w14:paraId="3AFA4854" w14:textId="77777777" w:rsidR="00F8080B" w:rsidRPr="00650F2B" w:rsidRDefault="00F8080B" w:rsidP="00F8080B">
            <w:pPr>
              <w:numPr>
                <w:ilvl w:val="0"/>
                <w:numId w:val="81"/>
              </w:numPr>
              <w:spacing w:line="259" w:lineRule="auto"/>
              <w:contextualSpacing/>
              <w:rPr>
                <w:rFonts w:eastAsia="Calibri" w:cs="Arial"/>
                <w:sz w:val="22"/>
                <w:szCs w:val="22"/>
              </w:rPr>
            </w:pPr>
            <w:r w:rsidRPr="00650F2B">
              <w:rPr>
                <w:rFonts w:eastAsia="Calibri" w:cs="Arial"/>
                <w:sz w:val="22"/>
                <w:szCs w:val="22"/>
              </w:rPr>
              <w:t>Service own self-assessment tools</w:t>
            </w:r>
          </w:p>
          <w:p w14:paraId="2EB5A073" w14:textId="77777777" w:rsidR="00F8080B" w:rsidRPr="00650F2B" w:rsidRDefault="00F8080B" w:rsidP="00544E40">
            <w:pPr>
              <w:spacing w:line="276" w:lineRule="auto"/>
            </w:pPr>
            <w:r w:rsidRPr="00650F2B">
              <w:t>You will need to observe current practices and have discussions with service stakeholders.</w:t>
            </w:r>
          </w:p>
          <w:p w14:paraId="08D91EC4" w14:textId="77777777" w:rsidR="00F8080B" w:rsidRPr="00650F2B" w:rsidRDefault="00F8080B" w:rsidP="00544E40">
            <w:r w:rsidRPr="00650F2B">
              <w:t>(200 – 300 words per standard)</w:t>
            </w:r>
          </w:p>
        </w:tc>
      </w:tr>
    </w:tbl>
    <w:p w14:paraId="59F32346" w14:textId="77777777" w:rsidR="00F8080B" w:rsidRPr="00650F2B" w:rsidRDefault="00F8080B" w:rsidP="00F8080B">
      <w:pPr>
        <w:rPr>
          <w:lang w:eastAsia="en-AU"/>
        </w:rPr>
      </w:pPr>
    </w:p>
    <w:p w14:paraId="5F9D29D7" w14:textId="77777777" w:rsidR="00F8080B" w:rsidRPr="00650F2B" w:rsidRDefault="00F8080B" w:rsidP="00F8080B">
      <w:pPr>
        <w:rPr>
          <w:lang w:eastAsia="en-AU"/>
        </w:rPr>
      </w:pPr>
    </w:p>
    <w:p w14:paraId="2B5B0F26" w14:textId="77777777" w:rsidR="00F8080B" w:rsidRPr="00650F2B" w:rsidRDefault="00F8080B" w:rsidP="00F8080B">
      <w:pPr>
        <w:rPr>
          <w:lang w:eastAsia="en-AU"/>
        </w:rPr>
      </w:pPr>
    </w:p>
    <w:p w14:paraId="5F60E9D0" w14:textId="77777777" w:rsidR="00F8080B" w:rsidRPr="00650F2B" w:rsidRDefault="00F8080B" w:rsidP="00F8080B">
      <w:pPr>
        <w:rPr>
          <w:lang w:eastAsia="en-AU"/>
        </w:rPr>
      </w:pPr>
    </w:p>
    <w:p w14:paraId="23F6B591" w14:textId="77777777" w:rsidR="00F8080B" w:rsidRPr="00650F2B" w:rsidRDefault="00F8080B" w:rsidP="00F8080B">
      <w:pPr>
        <w:rPr>
          <w:rFonts w:asciiTheme="minorHAnsi" w:hAnsiTheme="minorHAnsi" w:cs="Arial"/>
          <w:bCs/>
          <w:color w:val="FFFFFF" w:themeColor="background1"/>
          <w:sz w:val="32"/>
          <w:szCs w:val="28"/>
        </w:rPr>
        <w:sectPr w:rsidR="00F8080B" w:rsidRPr="00650F2B" w:rsidSect="00690FF2">
          <w:pgSz w:w="11906" w:h="16838"/>
          <w:pgMar w:top="1440" w:right="1440" w:bottom="1440" w:left="1440" w:header="567" w:footer="454" w:gutter="0"/>
          <w:cols w:space="4253"/>
          <w:docGrid w:linePitch="360"/>
        </w:sectPr>
      </w:pPr>
    </w:p>
    <w:tbl>
      <w:tblPr>
        <w:tblStyle w:val="Table146"/>
        <w:tblW w:w="0" w:type="auto"/>
        <w:tblLook w:val="04A0" w:firstRow="1" w:lastRow="0" w:firstColumn="1" w:lastColumn="0" w:noHBand="0" w:noVBand="1"/>
      </w:tblPr>
      <w:tblGrid>
        <w:gridCol w:w="4649"/>
        <w:gridCol w:w="4649"/>
        <w:gridCol w:w="4650"/>
      </w:tblGrid>
      <w:tr w:rsidR="00F8080B" w:rsidRPr="00650F2B" w14:paraId="03230475" w14:textId="77777777" w:rsidTr="00544E40">
        <w:trPr>
          <w:cnfStyle w:val="100000000000" w:firstRow="1" w:lastRow="0" w:firstColumn="0" w:lastColumn="0" w:oddVBand="0" w:evenVBand="0" w:oddHBand="0" w:evenHBand="0" w:firstRowFirstColumn="0" w:firstRowLastColumn="0" w:lastRowFirstColumn="0" w:lastRowLastColumn="0"/>
        </w:trPr>
        <w:tc>
          <w:tcPr>
            <w:tcW w:w="13948" w:type="dxa"/>
            <w:gridSpan w:val="3"/>
            <w:shd w:val="clear" w:color="auto" w:fill="7030A0"/>
          </w:tcPr>
          <w:p w14:paraId="4AA04FD2" w14:textId="77777777" w:rsidR="00F8080B" w:rsidRPr="00650F2B" w:rsidRDefault="00F8080B" w:rsidP="00544E40">
            <w:pPr>
              <w:rPr>
                <w:rFonts w:cs="Arial"/>
                <w:bCs/>
                <w:sz w:val="32"/>
                <w:szCs w:val="28"/>
              </w:rPr>
            </w:pPr>
            <w:r w:rsidRPr="00650F2B">
              <w:rPr>
                <w:rFonts w:cs="Arial"/>
                <w:bCs/>
                <w:sz w:val="32"/>
                <w:szCs w:val="28"/>
              </w:rPr>
              <w:lastRenderedPageBreak/>
              <w:t>Self-assessment tool – National Quality Standard</w:t>
            </w:r>
          </w:p>
        </w:tc>
      </w:tr>
      <w:tr w:rsidR="00F8080B" w:rsidRPr="00650F2B" w14:paraId="3F4237C5" w14:textId="77777777" w:rsidTr="00544E40">
        <w:trPr>
          <w:trHeight w:val="614"/>
        </w:trPr>
        <w:tc>
          <w:tcPr>
            <w:tcW w:w="13948" w:type="dxa"/>
            <w:gridSpan w:val="3"/>
            <w:shd w:val="clear" w:color="auto" w:fill="00B050"/>
          </w:tcPr>
          <w:p w14:paraId="716EB5D2" w14:textId="77777777" w:rsidR="00F8080B" w:rsidRPr="00650F2B" w:rsidRDefault="00F8080B" w:rsidP="00544E40">
            <w:pPr>
              <w:rPr>
                <w:rFonts w:cs="Arial"/>
                <w:b/>
                <w:bCs/>
                <w:szCs w:val="20"/>
              </w:rPr>
            </w:pPr>
            <w:r w:rsidRPr="00650F2B">
              <w:rPr>
                <w:rFonts w:cs="Arial"/>
                <w:b/>
                <w:bCs/>
                <w:szCs w:val="20"/>
              </w:rPr>
              <w:t>Quality Area 1 - Educational Program and practice</w:t>
            </w:r>
          </w:p>
        </w:tc>
      </w:tr>
      <w:tr w:rsidR="00F8080B" w:rsidRPr="00650F2B" w14:paraId="08A41589" w14:textId="77777777" w:rsidTr="00544E40">
        <w:trPr>
          <w:trHeight w:val="604"/>
        </w:trPr>
        <w:tc>
          <w:tcPr>
            <w:tcW w:w="4649" w:type="dxa"/>
            <w:shd w:val="clear" w:color="auto" w:fill="BFBFBF" w:themeFill="background1" w:themeFillShade="BF"/>
          </w:tcPr>
          <w:p w14:paraId="6A62627F"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B698B7C"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B18FCB8"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D80F45B" w14:textId="77777777" w:rsidTr="00544E40">
        <w:tc>
          <w:tcPr>
            <w:tcW w:w="4649" w:type="dxa"/>
          </w:tcPr>
          <w:p w14:paraId="19DAD175" w14:textId="77777777" w:rsidR="00F8080B" w:rsidRPr="00650F2B" w:rsidRDefault="00F8080B" w:rsidP="00544E40">
            <w:pPr>
              <w:rPr>
                <w:rFonts w:cs="Arial"/>
                <w:b/>
              </w:rPr>
            </w:pPr>
            <w:r w:rsidRPr="00650F2B">
              <w:rPr>
                <w:rFonts w:cs="Arial"/>
                <w:b/>
                <w:bCs/>
              </w:rPr>
              <w:t>Standard 1.1</w:t>
            </w:r>
            <w:r w:rsidRPr="00650F2B">
              <w:rPr>
                <w:rFonts w:cs="Arial"/>
                <w:b/>
              </w:rPr>
              <w:t xml:space="preserve">: </w:t>
            </w:r>
            <w:r w:rsidRPr="00650F2B">
              <w:rPr>
                <w:rFonts w:cs="Arial"/>
                <w:bCs/>
              </w:rPr>
              <w:t>The educational program enhances each child’s learning and development.</w:t>
            </w:r>
          </w:p>
          <w:p w14:paraId="7AA2412E" w14:textId="77777777" w:rsidR="00F8080B" w:rsidRPr="00650F2B" w:rsidRDefault="00F8080B" w:rsidP="00544E40">
            <w:pPr>
              <w:spacing w:after="0"/>
              <w:rPr>
                <w:rFonts w:cs="Arial"/>
                <w:b/>
                <w:bCs/>
              </w:rPr>
            </w:pPr>
            <w:r w:rsidRPr="00650F2B">
              <w:rPr>
                <w:rFonts w:cs="Arial"/>
                <w:b/>
                <w:bCs/>
              </w:rPr>
              <w:t xml:space="preserve">Standard 1.2: </w:t>
            </w:r>
            <w:r w:rsidRPr="00650F2B">
              <w:rPr>
                <w:rFonts w:cs="Arial"/>
              </w:rPr>
              <w:t>Educators facilitate and extend each child’s learning and development.</w:t>
            </w:r>
            <w:r w:rsidRPr="00650F2B">
              <w:rPr>
                <w:rFonts w:cs="Arial"/>
                <w:b/>
                <w:bCs/>
              </w:rPr>
              <w:t xml:space="preserve"> </w:t>
            </w:r>
          </w:p>
          <w:p w14:paraId="3DAB6D15" w14:textId="77777777" w:rsidR="00F8080B" w:rsidRPr="00650F2B" w:rsidRDefault="00F8080B" w:rsidP="00544E40">
            <w:pPr>
              <w:rPr>
                <w:rFonts w:cs="Arial"/>
              </w:rPr>
            </w:pPr>
            <w:r w:rsidRPr="00650F2B">
              <w:rPr>
                <w:rFonts w:cs="Arial"/>
                <w:b/>
                <w:bCs/>
              </w:rPr>
              <w:t xml:space="preserve">Standard 1.3: </w:t>
            </w:r>
            <w:r w:rsidRPr="00650F2B">
              <w:rPr>
                <w:rFonts w:cs="Arial"/>
              </w:rPr>
              <w:t>Educators and co-ordinators take a planned and reflective approach to implementing the program for each child.</w:t>
            </w:r>
          </w:p>
          <w:p w14:paraId="7484A3B4" w14:textId="77777777" w:rsidR="00F8080B" w:rsidRPr="00650F2B" w:rsidRDefault="00F8080B" w:rsidP="00544E40">
            <w:pPr>
              <w:rPr>
                <w:rFonts w:cs="Arial"/>
                <w:b/>
                <w:bCs/>
              </w:rPr>
            </w:pPr>
            <w:r w:rsidRPr="00650F2B">
              <w:rPr>
                <w:rFonts w:cs="Arial"/>
                <w:b/>
                <w:bCs/>
              </w:rPr>
              <w:t xml:space="preserve">How is the learning framework used in practice?      </w:t>
            </w:r>
          </w:p>
        </w:tc>
        <w:tc>
          <w:tcPr>
            <w:tcW w:w="4649" w:type="dxa"/>
            <w:vAlign w:val="top"/>
          </w:tcPr>
          <w:p w14:paraId="1F8931DE" w14:textId="77777777" w:rsidR="00F8080B" w:rsidRPr="00650F2B" w:rsidRDefault="00F8080B" w:rsidP="00544E40">
            <w:pPr>
              <w:contextualSpacing/>
              <w:rPr>
                <w:rFonts w:cs="Arial"/>
                <w:i/>
                <w:iCs/>
                <w:color w:val="17365D" w:themeColor="text2" w:themeShade="BF"/>
              </w:rPr>
            </w:pPr>
          </w:p>
        </w:tc>
        <w:tc>
          <w:tcPr>
            <w:tcW w:w="4650" w:type="dxa"/>
            <w:vAlign w:val="top"/>
          </w:tcPr>
          <w:p w14:paraId="6D4AE6B1" w14:textId="77777777" w:rsidR="00F8080B" w:rsidRPr="00650F2B" w:rsidRDefault="00F8080B" w:rsidP="00544E40">
            <w:pPr>
              <w:contextualSpacing/>
              <w:rPr>
                <w:rFonts w:cs="Arial"/>
                <w:i/>
                <w:iCs/>
                <w:color w:val="17365D" w:themeColor="text2" w:themeShade="BF"/>
              </w:rPr>
            </w:pPr>
          </w:p>
        </w:tc>
      </w:tr>
      <w:tr w:rsidR="00F8080B" w:rsidRPr="00650F2B" w14:paraId="21962FE2" w14:textId="77777777" w:rsidTr="00544E40">
        <w:trPr>
          <w:trHeight w:val="660"/>
        </w:trPr>
        <w:tc>
          <w:tcPr>
            <w:tcW w:w="13948" w:type="dxa"/>
            <w:gridSpan w:val="3"/>
            <w:shd w:val="clear" w:color="auto" w:fill="FFFF00"/>
          </w:tcPr>
          <w:p w14:paraId="072B422B" w14:textId="77777777" w:rsidR="00F8080B" w:rsidRPr="00650F2B" w:rsidRDefault="00F8080B" w:rsidP="00544E40">
            <w:pPr>
              <w:contextualSpacing/>
              <w:rPr>
                <w:rFonts w:cs="Arial"/>
                <w:b/>
                <w:bCs/>
                <w:szCs w:val="20"/>
              </w:rPr>
            </w:pPr>
            <w:r w:rsidRPr="00650F2B">
              <w:rPr>
                <w:rFonts w:cs="Arial"/>
                <w:b/>
                <w:bCs/>
                <w:szCs w:val="20"/>
              </w:rPr>
              <w:t>Quality Area 2 - Children’s Health and Safety</w:t>
            </w:r>
          </w:p>
        </w:tc>
      </w:tr>
      <w:tr w:rsidR="00F8080B" w:rsidRPr="00650F2B" w14:paraId="06C333C4" w14:textId="77777777" w:rsidTr="00544E40">
        <w:trPr>
          <w:trHeight w:val="604"/>
        </w:trPr>
        <w:tc>
          <w:tcPr>
            <w:tcW w:w="4649" w:type="dxa"/>
            <w:shd w:val="clear" w:color="auto" w:fill="BFBFBF" w:themeFill="background1" w:themeFillShade="BF"/>
          </w:tcPr>
          <w:p w14:paraId="19B7B6CA"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7EC1403"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6C88C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7A91DBE" w14:textId="77777777" w:rsidTr="00544E40">
        <w:trPr>
          <w:trHeight w:val="2126"/>
        </w:trPr>
        <w:tc>
          <w:tcPr>
            <w:tcW w:w="4649" w:type="dxa"/>
          </w:tcPr>
          <w:p w14:paraId="09A5A645" w14:textId="77777777" w:rsidR="00F8080B" w:rsidRPr="00650F2B" w:rsidRDefault="00F8080B" w:rsidP="00544E40">
            <w:pPr>
              <w:spacing w:after="0"/>
              <w:contextualSpacing/>
              <w:rPr>
                <w:rFonts w:cs="Arial"/>
                <w:b/>
              </w:rPr>
            </w:pPr>
            <w:r w:rsidRPr="00650F2B">
              <w:rPr>
                <w:rFonts w:cs="Arial"/>
                <w:b/>
              </w:rPr>
              <w:lastRenderedPageBreak/>
              <w:t xml:space="preserve">Standard 2.1: </w:t>
            </w:r>
            <w:r w:rsidRPr="00650F2B">
              <w:rPr>
                <w:rFonts w:cs="Arial"/>
                <w:bCs/>
              </w:rPr>
              <w:t xml:space="preserve">Every child’s health and wellbeing </w:t>
            </w:r>
            <w:proofErr w:type="gramStart"/>
            <w:r w:rsidRPr="00650F2B">
              <w:rPr>
                <w:rFonts w:cs="Arial"/>
                <w:bCs/>
              </w:rPr>
              <w:t>is</w:t>
            </w:r>
            <w:proofErr w:type="gramEnd"/>
            <w:r w:rsidRPr="00650F2B">
              <w:rPr>
                <w:rFonts w:cs="Arial"/>
                <w:bCs/>
              </w:rPr>
              <w:t xml:space="preserve"> safeguarded and promoted.</w:t>
            </w:r>
          </w:p>
          <w:p w14:paraId="32E86428" w14:textId="77777777" w:rsidR="00F8080B" w:rsidRPr="00650F2B" w:rsidRDefault="00F8080B" w:rsidP="00544E40">
            <w:pPr>
              <w:spacing w:after="0"/>
              <w:contextualSpacing/>
              <w:rPr>
                <w:rFonts w:cs="Arial"/>
                <w:b/>
              </w:rPr>
            </w:pPr>
            <w:r w:rsidRPr="00650F2B">
              <w:rPr>
                <w:rFonts w:cs="Arial"/>
                <w:b/>
              </w:rPr>
              <w:t xml:space="preserve">Standard 2.2: </w:t>
            </w:r>
            <w:r w:rsidRPr="00650F2B">
              <w:rPr>
                <w:rFonts w:cs="Arial"/>
                <w:bCs/>
              </w:rPr>
              <w:t>Each child is protected.</w:t>
            </w:r>
          </w:p>
        </w:tc>
        <w:tc>
          <w:tcPr>
            <w:tcW w:w="4649" w:type="dxa"/>
            <w:vAlign w:val="top"/>
          </w:tcPr>
          <w:p w14:paraId="18572A20" w14:textId="77777777" w:rsidR="00F8080B" w:rsidRPr="00650F2B" w:rsidRDefault="00F8080B" w:rsidP="00544E40">
            <w:pPr>
              <w:contextualSpacing/>
              <w:rPr>
                <w:rFonts w:cs="Arial"/>
                <w:i/>
                <w:iCs/>
                <w:color w:val="17365D" w:themeColor="text2" w:themeShade="BF"/>
              </w:rPr>
            </w:pPr>
          </w:p>
        </w:tc>
        <w:tc>
          <w:tcPr>
            <w:tcW w:w="4650" w:type="dxa"/>
            <w:vAlign w:val="top"/>
          </w:tcPr>
          <w:p w14:paraId="62F7CE10" w14:textId="77777777" w:rsidR="00F8080B" w:rsidRPr="00650F2B" w:rsidRDefault="00F8080B" w:rsidP="00544E40">
            <w:pPr>
              <w:contextualSpacing/>
              <w:rPr>
                <w:rFonts w:cs="Arial"/>
                <w:i/>
                <w:iCs/>
                <w:color w:val="17365D" w:themeColor="text2" w:themeShade="BF"/>
              </w:rPr>
            </w:pPr>
          </w:p>
        </w:tc>
      </w:tr>
      <w:tr w:rsidR="00F8080B" w:rsidRPr="00650F2B" w14:paraId="6EE0842F" w14:textId="77777777" w:rsidTr="00544E40">
        <w:tc>
          <w:tcPr>
            <w:tcW w:w="13948" w:type="dxa"/>
            <w:gridSpan w:val="3"/>
            <w:shd w:val="clear" w:color="auto" w:fill="C0504D" w:themeFill="accent2"/>
          </w:tcPr>
          <w:p w14:paraId="0DE6EB60" w14:textId="77777777" w:rsidR="00F8080B" w:rsidRPr="00650F2B" w:rsidRDefault="00F8080B" w:rsidP="00544E40">
            <w:pPr>
              <w:rPr>
                <w:rFonts w:cs="Arial"/>
                <w:b/>
                <w:bCs/>
                <w:szCs w:val="20"/>
              </w:rPr>
            </w:pPr>
            <w:r w:rsidRPr="00650F2B">
              <w:rPr>
                <w:rFonts w:cs="Arial"/>
                <w:b/>
                <w:bCs/>
                <w:szCs w:val="20"/>
              </w:rPr>
              <w:t>Quality Area 3 - Physical Environment</w:t>
            </w:r>
          </w:p>
        </w:tc>
      </w:tr>
      <w:tr w:rsidR="00F8080B" w:rsidRPr="00650F2B" w14:paraId="5D71E63C" w14:textId="77777777" w:rsidTr="00544E40">
        <w:trPr>
          <w:trHeight w:val="604"/>
        </w:trPr>
        <w:tc>
          <w:tcPr>
            <w:tcW w:w="4649" w:type="dxa"/>
            <w:shd w:val="clear" w:color="auto" w:fill="BFBFBF" w:themeFill="background1" w:themeFillShade="BF"/>
          </w:tcPr>
          <w:p w14:paraId="363BF5C3"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55008E4"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A71DE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A09A1A4" w14:textId="77777777" w:rsidTr="00544E40">
        <w:tc>
          <w:tcPr>
            <w:tcW w:w="4649" w:type="dxa"/>
          </w:tcPr>
          <w:p w14:paraId="759A70CC" w14:textId="77777777" w:rsidR="00F8080B" w:rsidRPr="00650F2B" w:rsidRDefault="00F8080B" w:rsidP="00544E40">
            <w:pPr>
              <w:contextualSpacing/>
              <w:rPr>
                <w:rFonts w:cs="Arial"/>
                <w:bCs/>
              </w:rPr>
            </w:pPr>
            <w:r w:rsidRPr="00650F2B">
              <w:rPr>
                <w:rFonts w:cs="Arial"/>
                <w:b/>
              </w:rPr>
              <w:t xml:space="preserve">Standard 3.1: </w:t>
            </w:r>
            <w:r w:rsidRPr="00650F2B">
              <w:rPr>
                <w:rFonts w:cs="Arial"/>
                <w:bCs/>
              </w:rPr>
              <w:t xml:space="preserve">The design and location of the premises is appropriate for the operation of a service. </w:t>
            </w:r>
          </w:p>
          <w:p w14:paraId="40E63C9E" w14:textId="77777777" w:rsidR="00F8080B" w:rsidRPr="00650F2B" w:rsidRDefault="00F8080B" w:rsidP="00544E40">
            <w:pPr>
              <w:contextualSpacing/>
              <w:rPr>
                <w:rFonts w:cs="Arial"/>
                <w:b/>
              </w:rPr>
            </w:pPr>
            <w:r w:rsidRPr="00650F2B">
              <w:rPr>
                <w:rFonts w:cs="Arial"/>
                <w:b/>
              </w:rPr>
              <w:t xml:space="preserve">Standard 3.2: </w:t>
            </w:r>
            <w:r w:rsidRPr="00650F2B">
              <w:rPr>
                <w:rFonts w:cs="Arial"/>
                <w:bCs/>
              </w:rPr>
              <w:t>The service environment is inclusive, promotes competence and supports exploration and play-based learning.</w:t>
            </w:r>
          </w:p>
        </w:tc>
        <w:tc>
          <w:tcPr>
            <w:tcW w:w="4649" w:type="dxa"/>
            <w:vAlign w:val="top"/>
          </w:tcPr>
          <w:p w14:paraId="5BB052A3" w14:textId="77777777" w:rsidR="00F8080B" w:rsidRPr="00650F2B" w:rsidRDefault="00F8080B" w:rsidP="00544E40">
            <w:pPr>
              <w:contextualSpacing/>
              <w:rPr>
                <w:rFonts w:cs="Arial"/>
                <w:i/>
                <w:iCs/>
                <w:color w:val="17365D" w:themeColor="text2" w:themeShade="BF"/>
              </w:rPr>
            </w:pPr>
          </w:p>
        </w:tc>
        <w:tc>
          <w:tcPr>
            <w:tcW w:w="4650" w:type="dxa"/>
            <w:vAlign w:val="top"/>
          </w:tcPr>
          <w:p w14:paraId="165F1DDF" w14:textId="77777777" w:rsidR="00F8080B" w:rsidRPr="00650F2B" w:rsidRDefault="00F8080B" w:rsidP="00544E40">
            <w:pPr>
              <w:contextualSpacing/>
              <w:rPr>
                <w:rFonts w:cs="Arial"/>
                <w:i/>
                <w:iCs/>
                <w:color w:val="17365D" w:themeColor="text2" w:themeShade="BF"/>
              </w:rPr>
            </w:pPr>
          </w:p>
        </w:tc>
      </w:tr>
      <w:tr w:rsidR="00F8080B" w:rsidRPr="00650F2B" w14:paraId="75DF138B" w14:textId="77777777" w:rsidTr="00544E40">
        <w:trPr>
          <w:trHeight w:val="659"/>
        </w:trPr>
        <w:tc>
          <w:tcPr>
            <w:tcW w:w="13948" w:type="dxa"/>
            <w:gridSpan w:val="3"/>
            <w:shd w:val="clear" w:color="auto" w:fill="92D050"/>
          </w:tcPr>
          <w:p w14:paraId="3E8B022B" w14:textId="77777777" w:rsidR="00F8080B" w:rsidRPr="00650F2B" w:rsidRDefault="00F8080B" w:rsidP="00544E40">
            <w:pPr>
              <w:rPr>
                <w:rFonts w:cs="Arial"/>
                <w:b/>
                <w:bCs/>
                <w:szCs w:val="20"/>
              </w:rPr>
            </w:pPr>
            <w:r w:rsidRPr="00650F2B">
              <w:rPr>
                <w:rFonts w:cs="Arial"/>
                <w:b/>
                <w:bCs/>
                <w:szCs w:val="20"/>
              </w:rPr>
              <w:t>Quality Area 4 - Staffing Arrangements</w:t>
            </w:r>
          </w:p>
        </w:tc>
      </w:tr>
      <w:tr w:rsidR="00F8080B" w:rsidRPr="00650F2B" w14:paraId="4B053B30" w14:textId="77777777" w:rsidTr="00544E40">
        <w:trPr>
          <w:trHeight w:val="604"/>
        </w:trPr>
        <w:tc>
          <w:tcPr>
            <w:tcW w:w="4649" w:type="dxa"/>
            <w:shd w:val="clear" w:color="auto" w:fill="BFBFBF" w:themeFill="background1" w:themeFillShade="BF"/>
          </w:tcPr>
          <w:p w14:paraId="09FDB93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5B7B81D"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41F2CC4"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2D5D9285" w14:textId="77777777" w:rsidTr="00544E40">
        <w:tc>
          <w:tcPr>
            <w:tcW w:w="4649" w:type="dxa"/>
          </w:tcPr>
          <w:p w14:paraId="22BC6E11" w14:textId="77777777" w:rsidR="00F8080B" w:rsidRPr="00650F2B" w:rsidRDefault="00F8080B" w:rsidP="00544E40">
            <w:pPr>
              <w:contextualSpacing/>
              <w:rPr>
                <w:rFonts w:cs="Arial"/>
                <w:b/>
              </w:rPr>
            </w:pPr>
            <w:r w:rsidRPr="00650F2B">
              <w:rPr>
                <w:rFonts w:cs="Arial"/>
                <w:b/>
              </w:rPr>
              <w:t xml:space="preserve">Standard 4.1: </w:t>
            </w:r>
            <w:r w:rsidRPr="00650F2B">
              <w:rPr>
                <w:rFonts w:cs="Arial"/>
                <w:bCs/>
              </w:rPr>
              <w:t>Staffing arrangements enhance children’s learning and development.</w:t>
            </w:r>
          </w:p>
          <w:p w14:paraId="31D73C8C" w14:textId="77777777" w:rsidR="00F8080B" w:rsidRPr="00650F2B" w:rsidRDefault="00F8080B" w:rsidP="00544E40">
            <w:pPr>
              <w:contextualSpacing/>
              <w:rPr>
                <w:rFonts w:cs="Arial"/>
                <w:b/>
              </w:rPr>
            </w:pPr>
            <w:r w:rsidRPr="00650F2B">
              <w:rPr>
                <w:rFonts w:cs="Arial"/>
                <w:b/>
              </w:rPr>
              <w:t xml:space="preserve">Standard 4.2: </w:t>
            </w:r>
            <w:r w:rsidRPr="00650F2B">
              <w:rPr>
                <w:rFonts w:cs="Arial"/>
                <w:bCs/>
              </w:rPr>
              <w:t>Management, educators and staff are collaborative, respectful and ethical.</w:t>
            </w:r>
          </w:p>
        </w:tc>
        <w:tc>
          <w:tcPr>
            <w:tcW w:w="4649" w:type="dxa"/>
            <w:vAlign w:val="top"/>
          </w:tcPr>
          <w:p w14:paraId="293A8D72" w14:textId="77777777" w:rsidR="00F8080B" w:rsidRPr="00650F2B" w:rsidRDefault="00F8080B" w:rsidP="00544E40">
            <w:pPr>
              <w:contextualSpacing/>
              <w:rPr>
                <w:rFonts w:cs="Arial"/>
                <w:i/>
                <w:iCs/>
                <w:color w:val="17365D" w:themeColor="text2" w:themeShade="BF"/>
              </w:rPr>
            </w:pPr>
          </w:p>
        </w:tc>
        <w:tc>
          <w:tcPr>
            <w:tcW w:w="4650" w:type="dxa"/>
            <w:vAlign w:val="top"/>
          </w:tcPr>
          <w:p w14:paraId="465105F0" w14:textId="77777777" w:rsidR="00F8080B" w:rsidRPr="00650F2B" w:rsidRDefault="00F8080B" w:rsidP="00544E40">
            <w:pPr>
              <w:contextualSpacing/>
              <w:rPr>
                <w:rFonts w:cs="Arial"/>
                <w:i/>
                <w:iCs/>
                <w:color w:val="17365D" w:themeColor="text2" w:themeShade="BF"/>
              </w:rPr>
            </w:pPr>
          </w:p>
        </w:tc>
      </w:tr>
      <w:tr w:rsidR="00F8080B" w:rsidRPr="00650F2B" w14:paraId="70415000" w14:textId="77777777" w:rsidTr="00544E40">
        <w:trPr>
          <w:trHeight w:val="603"/>
        </w:trPr>
        <w:tc>
          <w:tcPr>
            <w:tcW w:w="13948" w:type="dxa"/>
            <w:gridSpan w:val="3"/>
            <w:shd w:val="clear" w:color="auto" w:fill="F79646" w:themeFill="accent6"/>
          </w:tcPr>
          <w:p w14:paraId="79CAB2FB" w14:textId="77777777" w:rsidR="00F8080B" w:rsidRPr="00650F2B" w:rsidRDefault="00F8080B" w:rsidP="00544E40">
            <w:pPr>
              <w:contextualSpacing/>
              <w:rPr>
                <w:rFonts w:cs="Arial"/>
                <w:b/>
                <w:bCs/>
                <w:szCs w:val="20"/>
              </w:rPr>
            </w:pPr>
            <w:r w:rsidRPr="00650F2B">
              <w:rPr>
                <w:rFonts w:cs="Arial"/>
                <w:b/>
                <w:bCs/>
                <w:szCs w:val="20"/>
              </w:rPr>
              <w:lastRenderedPageBreak/>
              <w:t>Quality Area 5 - Relationships with Children</w:t>
            </w:r>
          </w:p>
        </w:tc>
      </w:tr>
      <w:tr w:rsidR="00F8080B" w:rsidRPr="00650F2B" w14:paraId="5E583540" w14:textId="77777777" w:rsidTr="00544E40">
        <w:trPr>
          <w:trHeight w:val="604"/>
        </w:trPr>
        <w:tc>
          <w:tcPr>
            <w:tcW w:w="4649" w:type="dxa"/>
            <w:shd w:val="clear" w:color="auto" w:fill="BFBFBF" w:themeFill="background1" w:themeFillShade="BF"/>
          </w:tcPr>
          <w:p w14:paraId="14A703E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64E01D8"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9A9B3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CAEB518" w14:textId="77777777" w:rsidTr="00544E40">
        <w:tc>
          <w:tcPr>
            <w:tcW w:w="4649" w:type="dxa"/>
          </w:tcPr>
          <w:p w14:paraId="78FFCCD6" w14:textId="77777777" w:rsidR="00F8080B" w:rsidRPr="00650F2B" w:rsidRDefault="00F8080B" w:rsidP="00544E40">
            <w:pPr>
              <w:contextualSpacing/>
              <w:rPr>
                <w:rFonts w:cs="Arial"/>
                <w:b/>
              </w:rPr>
            </w:pPr>
            <w:r w:rsidRPr="00650F2B">
              <w:rPr>
                <w:rFonts w:cs="Arial"/>
                <w:b/>
              </w:rPr>
              <w:t>Standard 5.1</w:t>
            </w:r>
            <w:r w:rsidRPr="00650F2B">
              <w:rPr>
                <w:rFonts w:cs="Arial"/>
                <w:b/>
                <w:bCs/>
              </w:rPr>
              <w:t xml:space="preserve">: </w:t>
            </w:r>
            <w:r w:rsidRPr="00650F2B">
              <w:rPr>
                <w:rFonts w:cs="Arial"/>
                <w:bCs/>
              </w:rPr>
              <w:t>Respectful and equitable relationships are maintained with each child.</w:t>
            </w:r>
          </w:p>
          <w:p w14:paraId="08621FDD" w14:textId="77777777" w:rsidR="00F8080B" w:rsidRPr="00650F2B" w:rsidRDefault="00F8080B" w:rsidP="00544E40">
            <w:pPr>
              <w:contextualSpacing/>
              <w:rPr>
                <w:rFonts w:cs="Arial"/>
                <w:b/>
              </w:rPr>
            </w:pPr>
            <w:r w:rsidRPr="00650F2B">
              <w:rPr>
                <w:rFonts w:cs="Arial"/>
                <w:b/>
              </w:rPr>
              <w:t xml:space="preserve">Standard 5.2: </w:t>
            </w:r>
            <w:r w:rsidRPr="00650F2B">
              <w:rPr>
                <w:rFonts w:cs="Arial"/>
                <w:bCs/>
              </w:rPr>
              <w:t>Each child is supported to build and maintain sensitive and responsive relationships.</w:t>
            </w:r>
          </w:p>
        </w:tc>
        <w:tc>
          <w:tcPr>
            <w:tcW w:w="4649" w:type="dxa"/>
            <w:vAlign w:val="top"/>
          </w:tcPr>
          <w:p w14:paraId="376D06FA" w14:textId="77777777" w:rsidR="00F8080B" w:rsidRPr="00650F2B" w:rsidRDefault="00F8080B" w:rsidP="00544E40">
            <w:pPr>
              <w:contextualSpacing/>
              <w:rPr>
                <w:rFonts w:cs="Arial"/>
                <w:i/>
                <w:iCs/>
                <w:color w:val="17365D" w:themeColor="text2" w:themeShade="BF"/>
              </w:rPr>
            </w:pPr>
          </w:p>
        </w:tc>
        <w:tc>
          <w:tcPr>
            <w:tcW w:w="4650" w:type="dxa"/>
            <w:vAlign w:val="top"/>
          </w:tcPr>
          <w:p w14:paraId="6CB1664E" w14:textId="77777777" w:rsidR="00F8080B" w:rsidRPr="00650F2B" w:rsidRDefault="00F8080B" w:rsidP="00544E40">
            <w:pPr>
              <w:contextualSpacing/>
              <w:rPr>
                <w:rFonts w:cs="Arial"/>
                <w:i/>
                <w:iCs/>
                <w:color w:val="17365D" w:themeColor="text2" w:themeShade="BF"/>
              </w:rPr>
            </w:pPr>
          </w:p>
        </w:tc>
      </w:tr>
      <w:tr w:rsidR="00F8080B" w:rsidRPr="00650F2B" w14:paraId="4204CAF3" w14:textId="77777777" w:rsidTr="00544E40">
        <w:trPr>
          <w:trHeight w:val="581"/>
        </w:trPr>
        <w:tc>
          <w:tcPr>
            <w:tcW w:w="13948" w:type="dxa"/>
            <w:gridSpan w:val="3"/>
            <w:shd w:val="clear" w:color="auto" w:fill="F10F80"/>
          </w:tcPr>
          <w:p w14:paraId="0566562E" w14:textId="77777777" w:rsidR="00F8080B" w:rsidRPr="00650F2B" w:rsidRDefault="00F8080B" w:rsidP="00544E40">
            <w:pPr>
              <w:contextualSpacing/>
              <w:rPr>
                <w:rFonts w:cs="Arial"/>
                <w:b/>
                <w:bCs/>
                <w:szCs w:val="20"/>
              </w:rPr>
            </w:pPr>
            <w:r w:rsidRPr="00650F2B">
              <w:rPr>
                <w:rFonts w:cs="Arial"/>
                <w:b/>
                <w:bCs/>
                <w:szCs w:val="20"/>
              </w:rPr>
              <w:t>Quality Area 6 – Collaborative partnerships with families and communities</w:t>
            </w:r>
          </w:p>
        </w:tc>
      </w:tr>
      <w:tr w:rsidR="00F8080B" w:rsidRPr="00650F2B" w14:paraId="74364A88" w14:textId="77777777" w:rsidTr="00544E40">
        <w:trPr>
          <w:trHeight w:val="604"/>
        </w:trPr>
        <w:tc>
          <w:tcPr>
            <w:tcW w:w="4649" w:type="dxa"/>
            <w:shd w:val="clear" w:color="auto" w:fill="BFBFBF" w:themeFill="background1" w:themeFillShade="BF"/>
          </w:tcPr>
          <w:p w14:paraId="4CEA9482"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E501CF6"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4273EC1F"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4EF35A8B" w14:textId="77777777" w:rsidTr="00544E40">
        <w:tc>
          <w:tcPr>
            <w:tcW w:w="4649" w:type="dxa"/>
          </w:tcPr>
          <w:p w14:paraId="61D64B79" w14:textId="77777777" w:rsidR="00F8080B" w:rsidRPr="00650F2B" w:rsidRDefault="00F8080B" w:rsidP="00544E40">
            <w:pPr>
              <w:contextualSpacing/>
              <w:rPr>
                <w:rFonts w:cs="Arial"/>
                <w:b/>
              </w:rPr>
            </w:pPr>
            <w:r w:rsidRPr="00650F2B">
              <w:rPr>
                <w:rFonts w:cs="Arial"/>
                <w:b/>
              </w:rPr>
              <w:t xml:space="preserve">Standard 6.1: </w:t>
            </w:r>
            <w:r w:rsidRPr="00650F2B">
              <w:rPr>
                <w:rFonts w:cs="Arial"/>
                <w:bCs/>
              </w:rPr>
              <w:t>Respectful relationships with families are developed and maintained and families are supported in their parenting role.</w:t>
            </w:r>
          </w:p>
          <w:p w14:paraId="751A5BC3" w14:textId="77777777" w:rsidR="00F8080B" w:rsidRPr="00650F2B" w:rsidRDefault="00F8080B" w:rsidP="00544E40">
            <w:pPr>
              <w:contextualSpacing/>
              <w:rPr>
                <w:rFonts w:cs="Arial"/>
                <w:b/>
              </w:rPr>
            </w:pPr>
            <w:r w:rsidRPr="00650F2B">
              <w:rPr>
                <w:rFonts w:cs="Arial"/>
                <w:b/>
              </w:rPr>
              <w:t xml:space="preserve">Standard 6.2: </w:t>
            </w:r>
            <w:r w:rsidRPr="00650F2B">
              <w:rPr>
                <w:rFonts w:cs="Arial"/>
                <w:bCs/>
              </w:rPr>
              <w:t>Collaborative partnerships: Collaborative partnerships enhance children’s inclusion, learning and wellbeing.</w:t>
            </w:r>
          </w:p>
        </w:tc>
        <w:tc>
          <w:tcPr>
            <w:tcW w:w="4649" w:type="dxa"/>
            <w:vAlign w:val="top"/>
          </w:tcPr>
          <w:p w14:paraId="0F3F3CE2" w14:textId="77777777" w:rsidR="00F8080B" w:rsidRPr="00650F2B" w:rsidRDefault="00F8080B" w:rsidP="00544E40">
            <w:pPr>
              <w:contextualSpacing/>
              <w:rPr>
                <w:rFonts w:cs="Arial"/>
                <w:i/>
                <w:iCs/>
                <w:color w:val="17365D" w:themeColor="text2" w:themeShade="BF"/>
              </w:rPr>
            </w:pPr>
          </w:p>
        </w:tc>
        <w:tc>
          <w:tcPr>
            <w:tcW w:w="4650" w:type="dxa"/>
            <w:vAlign w:val="top"/>
          </w:tcPr>
          <w:p w14:paraId="080F5317" w14:textId="77777777" w:rsidR="00F8080B" w:rsidRPr="00650F2B" w:rsidRDefault="00F8080B" w:rsidP="00544E40">
            <w:pPr>
              <w:contextualSpacing/>
              <w:rPr>
                <w:rFonts w:cs="Arial"/>
                <w:i/>
                <w:iCs/>
                <w:color w:val="17365D" w:themeColor="text2" w:themeShade="BF"/>
              </w:rPr>
            </w:pPr>
          </w:p>
        </w:tc>
      </w:tr>
      <w:tr w:rsidR="00F8080B" w:rsidRPr="00650F2B" w14:paraId="42D5D31B" w14:textId="77777777" w:rsidTr="00544E40">
        <w:trPr>
          <w:trHeight w:val="574"/>
        </w:trPr>
        <w:tc>
          <w:tcPr>
            <w:tcW w:w="13948" w:type="dxa"/>
            <w:gridSpan w:val="3"/>
            <w:shd w:val="clear" w:color="auto" w:fill="1A8EEE"/>
          </w:tcPr>
          <w:p w14:paraId="68E56162" w14:textId="77777777" w:rsidR="00F8080B" w:rsidRPr="00650F2B" w:rsidRDefault="00F8080B" w:rsidP="00544E40">
            <w:pPr>
              <w:contextualSpacing/>
              <w:rPr>
                <w:rFonts w:cs="Arial"/>
                <w:b/>
                <w:bCs/>
                <w:szCs w:val="20"/>
              </w:rPr>
            </w:pPr>
            <w:r w:rsidRPr="00650F2B">
              <w:rPr>
                <w:rFonts w:cs="Arial"/>
                <w:b/>
                <w:bCs/>
                <w:szCs w:val="20"/>
              </w:rPr>
              <w:t>Quality Area 7 - Governance &amp; Leadership</w:t>
            </w:r>
          </w:p>
        </w:tc>
      </w:tr>
      <w:tr w:rsidR="00F8080B" w:rsidRPr="00650F2B" w14:paraId="3280F550" w14:textId="77777777" w:rsidTr="00544E40">
        <w:trPr>
          <w:trHeight w:val="604"/>
        </w:trPr>
        <w:tc>
          <w:tcPr>
            <w:tcW w:w="4649" w:type="dxa"/>
            <w:shd w:val="clear" w:color="auto" w:fill="BFBFBF" w:themeFill="background1" w:themeFillShade="BF"/>
          </w:tcPr>
          <w:p w14:paraId="201078DE"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2F9B01F"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2FE65613"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F084E32" w14:textId="77777777" w:rsidTr="00544E40">
        <w:tc>
          <w:tcPr>
            <w:tcW w:w="4649" w:type="dxa"/>
          </w:tcPr>
          <w:p w14:paraId="184FD2CF" w14:textId="77777777" w:rsidR="00F8080B" w:rsidRPr="00650F2B" w:rsidRDefault="00F8080B" w:rsidP="00544E40">
            <w:pPr>
              <w:contextualSpacing/>
              <w:rPr>
                <w:rFonts w:cs="Arial"/>
                <w:b/>
              </w:rPr>
            </w:pPr>
            <w:r w:rsidRPr="00650F2B">
              <w:rPr>
                <w:rFonts w:cs="Arial"/>
                <w:b/>
              </w:rPr>
              <w:lastRenderedPageBreak/>
              <w:t xml:space="preserve">Standard 7.1: </w:t>
            </w:r>
            <w:r w:rsidRPr="00650F2B">
              <w:rPr>
                <w:rFonts w:cs="Arial"/>
                <w:bCs/>
              </w:rPr>
              <w:t>Governance supports the operation of a quality service.</w:t>
            </w:r>
          </w:p>
          <w:p w14:paraId="49571362" w14:textId="77777777" w:rsidR="00F8080B" w:rsidRPr="00650F2B" w:rsidRDefault="00F8080B" w:rsidP="00544E40">
            <w:pPr>
              <w:contextualSpacing/>
              <w:rPr>
                <w:rFonts w:cs="Arial"/>
                <w:b/>
              </w:rPr>
            </w:pPr>
            <w:r w:rsidRPr="00650F2B">
              <w:rPr>
                <w:rFonts w:cs="Arial"/>
                <w:b/>
              </w:rPr>
              <w:t xml:space="preserve">Standard 7.2: </w:t>
            </w:r>
            <w:r w:rsidRPr="00650F2B">
              <w:rPr>
                <w:rFonts w:cs="Arial"/>
                <w:bCs/>
              </w:rPr>
              <w:t>Effective leadership builds and promotes a positive organisational culture and professional learning community.</w:t>
            </w:r>
          </w:p>
        </w:tc>
        <w:tc>
          <w:tcPr>
            <w:tcW w:w="4649" w:type="dxa"/>
            <w:vAlign w:val="top"/>
          </w:tcPr>
          <w:p w14:paraId="2C8F7BAE" w14:textId="77777777" w:rsidR="00F8080B" w:rsidRPr="00650F2B" w:rsidRDefault="00F8080B" w:rsidP="00544E40">
            <w:pPr>
              <w:contextualSpacing/>
              <w:rPr>
                <w:rFonts w:cs="Arial"/>
                <w:i/>
                <w:iCs/>
                <w:color w:val="17365D" w:themeColor="text2" w:themeShade="BF"/>
              </w:rPr>
            </w:pPr>
          </w:p>
        </w:tc>
        <w:tc>
          <w:tcPr>
            <w:tcW w:w="4650" w:type="dxa"/>
            <w:vAlign w:val="top"/>
          </w:tcPr>
          <w:p w14:paraId="17889D54" w14:textId="77777777" w:rsidR="00F8080B" w:rsidRPr="00650F2B" w:rsidRDefault="00F8080B" w:rsidP="00544E40">
            <w:pPr>
              <w:contextualSpacing/>
              <w:rPr>
                <w:rFonts w:cs="Arial"/>
                <w:i/>
                <w:iCs/>
                <w:color w:val="17365D" w:themeColor="text2" w:themeShade="BF"/>
              </w:rPr>
            </w:pPr>
          </w:p>
        </w:tc>
      </w:tr>
    </w:tbl>
    <w:p w14:paraId="2CACB439" w14:textId="77777777" w:rsidR="00F8080B" w:rsidRPr="00650F2B" w:rsidRDefault="00F8080B" w:rsidP="00F8080B">
      <w:pPr>
        <w:rPr>
          <w:lang w:eastAsia="en-AU"/>
        </w:rPr>
      </w:pPr>
    </w:p>
    <w:p w14:paraId="788AC373" w14:textId="77777777" w:rsidR="00F8080B" w:rsidRPr="00650F2B" w:rsidRDefault="00F8080B" w:rsidP="00F8080B">
      <w:pPr>
        <w:rPr>
          <w:lang w:eastAsia="en-AU"/>
        </w:rPr>
      </w:pPr>
      <w:r w:rsidRPr="00650F2B">
        <w:rPr>
          <w:lang w:eastAsia="en-AU"/>
        </w:rPr>
        <w:br w:type="page"/>
      </w:r>
    </w:p>
    <w:p w14:paraId="7E78FD52" w14:textId="77777777" w:rsidR="00F8080B" w:rsidRPr="00650F2B" w:rsidRDefault="00F8080B" w:rsidP="00F8080B">
      <w:pPr>
        <w:rPr>
          <w:lang w:eastAsia="en-AU"/>
        </w:rPr>
      </w:pPr>
    </w:p>
    <w:p w14:paraId="029B3E62" w14:textId="77777777" w:rsidR="00F8080B" w:rsidRPr="00650F2B" w:rsidRDefault="00F8080B" w:rsidP="00F8080B">
      <w:pPr>
        <w:spacing w:after="120"/>
        <w:rPr>
          <w:b/>
          <w:szCs w:val="22"/>
        </w:rPr>
        <w:sectPr w:rsidR="00F8080B" w:rsidRPr="00650F2B" w:rsidSect="00544E40">
          <w:pgSz w:w="16838" w:h="11906" w:orient="landscape"/>
          <w:pgMar w:top="1440" w:right="1440" w:bottom="1440" w:left="1440" w:header="567" w:footer="454" w:gutter="0"/>
          <w:cols w:space="4253"/>
          <w:docGrid w:linePitch="360"/>
        </w:sectPr>
      </w:pPr>
    </w:p>
    <w:tbl>
      <w:tblPr>
        <w:tblStyle w:val="TableGridLight20"/>
        <w:tblW w:w="9039" w:type="dxa"/>
        <w:tblLook w:val="04A0" w:firstRow="1" w:lastRow="0" w:firstColumn="1" w:lastColumn="0" w:noHBand="0" w:noVBand="1"/>
      </w:tblPr>
      <w:tblGrid>
        <w:gridCol w:w="746"/>
        <w:gridCol w:w="1534"/>
        <w:gridCol w:w="841"/>
        <w:gridCol w:w="1452"/>
        <w:gridCol w:w="1180"/>
        <w:gridCol w:w="1213"/>
        <w:gridCol w:w="2050"/>
        <w:gridCol w:w="23"/>
      </w:tblGrid>
      <w:tr w:rsidR="00F8080B" w:rsidRPr="00650F2B" w14:paraId="75FBCA46" w14:textId="77777777" w:rsidTr="00544E40">
        <w:trPr>
          <w:gridAfter w:val="1"/>
          <w:wAfter w:w="23" w:type="dxa"/>
          <w:trHeight w:val="293"/>
        </w:trPr>
        <w:tc>
          <w:tcPr>
            <w:tcW w:w="6966" w:type="dxa"/>
            <w:gridSpan w:val="6"/>
            <w:tcBorders>
              <w:top w:val="single" w:sz="4" w:space="0" w:color="2D739F"/>
              <w:left w:val="single" w:sz="4" w:space="0" w:color="2D739F"/>
              <w:bottom w:val="single" w:sz="4" w:space="0" w:color="2D739F"/>
              <w:right w:val="nil"/>
            </w:tcBorders>
            <w:shd w:val="clear" w:color="auto" w:fill="BFBFBF" w:themeFill="background1" w:themeFillShade="BF"/>
          </w:tcPr>
          <w:p w14:paraId="18B4F85E" w14:textId="77777777" w:rsidR="00F8080B" w:rsidRPr="00650F2B" w:rsidRDefault="00F8080B" w:rsidP="00544E40">
            <w:pPr>
              <w:spacing w:after="120" w:line="276" w:lineRule="auto"/>
              <w:rPr>
                <w:b/>
                <w:szCs w:val="22"/>
              </w:rPr>
            </w:pPr>
            <w:r w:rsidRPr="00650F2B">
              <w:rPr>
                <w:b/>
                <w:szCs w:val="22"/>
              </w:rPr>
              <w:lastRenderedPageBreak/>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71A8DB8E" w14:textId="77777777" w:rsidR="00F8080B" w:rsidRPr="00650F2B" w:rsidRDefault="00F8080B" w:rsidP="00544E40">
            <w:pPr>
              <w:spacing w:after="120"/>
              <w:rPr>
                <w:b/>
                <w:szCs w:val="22"/>
              </w:rPr>
            </w:pPr>
            <w:r w:rsidRPr="00650F2B">
              <w:rPr>
                <w:b/>
                <w:szCs w:val="22"/>
              </w:rPr>
              <w:t>(Part 3)</w:t>
            </w:r>
          </w:p>
        </w:tc>
      </w:tr>
      <w:tr w:rsidR="00F8080B" w:rsidRPr="00650F2B" w14:paraId="28EA3FD0" w14:textId="77777777" w:rsidTr="00544E40">
        <w:trPr>
          <w:gridAfter w:val="1"/>
          <w:wAfter w:w="23" w:type="dxa"/>
          <w:trHeight w:val="609"/>
        </w:trPr>
        <w:tc>
          <w:tcPr>
            <w:tcW w:w="9016" w:type="dxa"/>
            <w:gridSpan w:val="7"/>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78BCAA7" w14:textId="77777777" w:rsidR="00F8080B" w:rsidRPr="00650F2B" w:rsidRDefault="00F8080B" w:rsidP="00544E40">
            <w:r w:rsidRPr="00650F2B">
              <w:rPr>
                <w:b/>
                <w:bCs/>
              </w:rPr>
              <w:t>Instructions:</w:t>
            </w:r>
            <w:r w:rsidRPr="00650F2B">
              <w:t xml:space="preserve"> This task will require you to facilitate a discussion or meeting with your workplace supervisor and another colleague. </w:t>
            </w:r>
          </w:p>
        </w:tc>
      </w:tr>
      <w:tr w:rsidR="00F8080B" w:rsidRPr="00650F2B" w14:paraId="4F0D96B9"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D9ECB8E" w14:textId="77777777" w:rsidR="00F8080B" w:rsidRPr="00650F2B" w:rsidRDefault="00F8080B" w:rsidP="00544E40">
            <w:pPr>
              <w:spacing w:line="276" w:lineRule="auto"/>
              <w:jc w:val="center"/>
              <w:rPr>
                <w:b/>
                <w:bCs/>
              </w:rPr>
            </w:pPr>
            <w:r w:rsidRPr="00650F2B">
              <w:rPr>
                <w:b/>
                <w:bCs/>
              </w:rPr>
              <w:t>A.</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0FF3DAE2" w14:textId="77777777" w:rsidR="00F8080B" w:rsidRPr="00650F2B" w:rsidRDefault="00F8080B" w:rsidP="00544E40">
            <w:r w:rsidRPr="00650F2B">
              <w:t>Organise a meeting or discussion with your workplace supervisor and one or more other colleagues. Discuss your completed self-assessment and establish the service priority areas for the Quality Improvement plan and clarify responsibilities of the group in working toward those goals.</w:t>
            </w:r>
          </w:p>
          <w:p w14:paraId="1920D0D8" w14:textId="77777777" w:rsidR="00F8080B" w:rsidRPr="00650F2B" w:rsidRDefault="00F8080B" w:rsidP="00544E40">
            <w:r w:rsidRPr="00650F2B">
              <w:t>Record you’re the details of your discussion.</w:t>
            </w:r>
          </w:p>
          <w:p w14:paraId="1AF89F8D" w14:textId="77777777" w:rsidR="00F8080B" w:rsidRPr="00650F2B" w:rsidRDefault="00F8080B" w:rsidP="00544E40">
            <w:r w:rsidRPr="00650F2B">
              <w:t>(80 – 150 words)</w:t>
            </w:r>
          </w:p>
        </w:tc>
      </w:tr>
      <w:tr w:rsidR="00F8080B" w:rsidRPr="00650F2B" w14:paraId="3C921417"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75C2161" w14:textId="77777777" w:rsidR="00F8080B" w:rsidRPr="00650F2B" w:rsidRDefault="00F8080B" w:rsidP="00544E40">
            <w:pPr>
              <w:rPr>
                <w:b/>
                <w:bCs/>
              </w:rPr>
            </w:pPr>
            <w:r w:rsidRPr="00650F2B">
              <w:rPr>
                <w:b/>
                <w:bCs/>
              </w:rPr>
              <w:t>Date</w:t>
            </w:r>
          </w:p>
        </w:tc>
        <w:tc>
          <w:tcPr>
            <w:tcW w:w="1534" w:type="dxa"/>
            <w:tcBorders>
              <w:top w:val="single" w:sz="4" w:space="0" w:color="2D739F"/>
              <w:left w:val="single" w:sz="4" w:space="0" w:color="4F81BD" w:themeColor="accent1"/>
              <w:right w:val="single" w:sz="4" w:space="0" w:color="4F81BD" w:themeColor="accent1"/>
            </w:tcBorders>
            <w:shd w:val="clear" w:color="auto" w:fill="auto"/>
          </w:tcPr>
          <w:p w14:paraId="04796ED8"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419DF776"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642B3D09" w14:textId="77777777" w:rsidR="00F8080B" w:rsidRPr="00650F2B" w:rsidRDefault="00F8080B" w:rsidP="00544E40">
            <w:pPr>
              <w:rPr>
                <w:i/>
                <w:iCs/>
                <w:color w:val="17365D" w:themeColor="text2" w:themeShade="BF"/>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69D173EF"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235986B8" w14:textId="77777777" w:rsidR="00F8080B" w:rsidRPr="00650F2B" w:rsidRDefault="00F8080B" w:rsidP="00544E40">
            <w:pPr>
              <w:rPr>
                <w:i/>
                <w:iCs/>
                <w:color w:val="17365D" w:themeColor="text2" w:themeShade="BF"/>
              </w:rPr>
            </w:pPr>
          </w:p>
        </w:tc>
      </w:tr>
      <w:tr w:rsidR="00F8080B" w:rsidRPr="00650F2B" w14:paraId="2D9B4CE6" w14:textId="77777777" w:rsidTr="00544E40">
        <w:trPr>
          <w:gridAfter w:val="1"/>
          <w:wAfter w:w="23" w:type="dxa"/>
          <w:trHeight w:val="375"/>
        </w:trPr>
        <w:tc>
          <w:tcPr>
            <w:tcW w:w="9016" w:type="dxa"/>
            <w:gridSpan w:val="7"/>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4B1988A0" w14:textId="77777777" w:rsidR="00F8080B" w:rsidRPr="00650F2B" w:rsidRDefault="00F8080B" w:rsidP="00544E40">
            <w:pPr>
              <w:rPr>
                <w:b/>
                <w:bCs/>
              </w:rPr>
            </w:pPr>
            <w:r w:rsidRPr="00650F2B">
              <w:rPr>
                <w:b/>
                <w:bCs/>
              </w:rPr>
              <w:t>Summary of discussion including identification of priority areas for improvement</w:t>
            </w:r>
          </w:p>
        </w:tc>
      </w:tr>
      <w:tr w:rsidR="00F8080B" w:rsidRPr="00650F2B" w14:paraId="2A6E7819" w14:textId="77777777" w:rsidTr="00544E40">
        <w:trPr>
          <w:gridAfter w:val="1"/>
          <w:wAfter w:w="23" w:type="dxa"/>
          <w:trHeight w:val="2661"/>
        </w:trPr>
        <w:tc>
          <w:tcPr>
            <w:tcW w:w="9016" w:type="dxa"/>
            <w:gridSpan w:val="7"/>
            <w:tcBorders>
              <w:top w:val="single" w:sz="4" w:space="0" w:color="4F81BD" w:themeColor="accent1"/>
              <w:left w:val="single" w:sz="4" w:space="0" w:color="2D739F"/>
              <w:bottom w:val="single" w:sz="4" w:space="0" w:color="2D739F"/>
              <w:right w:val="single" w:sz="4" w:space="0" w:color="2D739F"/>
            </w:tcBorders>
            <w:shd w:val="clear" w:color="auto" w:fill="auto"/>
          </w:tcPr>
          <w:p w14:paraId="39E1E72D" w14:textId="77777777" w:rsidR="00F8080B" w:rsidRPr="00650F2B" w:rsidRDefault="00F8080B" w:rsidP="00544E40">
            <w:pPr>
              <w:rPr>
                <w:i/>
                <w:iCs/>
                <w:color w:val="17365D" w:themeColor="text2" w:themeShade="BF"/>
              </w:rPr>
            </w:pPr>
          </w:p>
        </w:tc>
      </w:tr>
      <w:tr w:rsidR="00F8080B" w:rsidRPr="00650F2B" w14:paraId="645C1625"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B022D3F" w14:textId="77777777" w:rsidR="00F8080B" w:rsidRPr="00650F2B" w:rsidRDefault="00F8080B" w:rsidP="00544E40">
            <w:pPr>
              <w:spacing w:line="276" w:lineRule="auto"/>
              <w:jc w:val="center"/>
              <w:rPr>
                <w:b/>
                <w:bCs/>
              </w:rPr>
            </w:pPr>
            <w:r w:rsidRPr="00650F2B">
              <w:rPr>
                <w:b/>
                <w:bCs/>
              </w:rPr>
              <w:t>B.</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D8EC5BE" w14:textId="77777777" w:rsidR="00F8080B" w:rsidRPr="00650F2B" w:rsidRDefault="00F8080B" w:rsidP="00544E40">
            <w:r w:rsidRPr="00650F2B">
              <w:t>How did you share your self-assessment process and findings with other stakeholders?</w:t>
            </w:r>
          </w:p>
          <w:p w14:paraId="7944ED9A" w14:textId="77777777" w:rsidR="00F8080B" w:rsidRPr="00650F2B" w:rsidRDefault="00F8080B" w:rsidP="00544E40">
            <w:r w:rsidRPr="00650F2B">
              <w:t>(30 – 60 words)</w:t>
            </w:r>
          </w:p>
        </w:tc>
      </w:tr>
      <w:tr w:rsidR="00F8080B" w:rsidRPr="00650F2B" w14:paraId="5E721146" w14:textId="77777777" w:rsidTr="00544E40">
        <w:trPr>
          <w:gridAfter w:val="1"/>
          <w:wAfter w:w="23" w:type="dxa"/>
          <w:trHeight w:val="1256"/>
        </w:trPr>
        <w:tc>
          <w:tcPr>
            <w:tcW w:w="9016" w:type="dxa"/>
            <w:gridSpan w:val="7"/>
            <w:tcBorders>
              <w:top w:val="single" w:sz="4" w:space="0" w:color="2D739F"/>
              <w:left w:val="single" w:sz="4" w:space="0" w:color="2D739F"/>
              <w:bottom w:val="single" w:sz="4" w:space="0" w:color="2D739F"/>
              <w:right w:val="single" w:sz="4" w:space="0" w:color="2D739F"/>
            </w:tcBorders>
            <w:shd w:val="clear" w:color="auto" w:fill="auto"/>
          </w:tcPr>
          <w:p w14:paraId="3BCA642E" w14:textId="77777777" w:rsidR="00F8080B" w:rsidRPr="00650F2B" w:rsidRDefault="00F8080B" w:rsidP="00544E40">
            <w:pPr>
              <w:rPr>
                <w:i/>
                <w:iCs/>
                <w:color w:val="17365D" w:themeColor="text2" w:themeShade="BF"/>
              </w:rPr>
            </w:pPr>
          </w:p>
        </w:tc>
      </w:tr>
    </w:tbl>
    <w:p w14:paraId="590D9F18" w14:textId="77777777" w:rsidR="00F8080B" w:rsidRPr="00650F2B" w:rsidRDefault="00F8080B" w:rsidP="00F8080B">
      <w:pPr>
        <w:rPr>
          <w:lang w:eastAsia="en-AU"/>
        </w:rPr>
        <w:sectPr w:rsidR="00F8080B" w:rsidRPr="00650F2B" w:rsidSect="00544E40">
          <w:pgSz w:w="11906" w:h="16838"/>
          <w:pgMar w:top="1440" w:right="1440" w:bottom="1440" w:left="1440" w:header="567" w:footer="454" w:gutter="0"/>
          <w:cols w:space="4253"/>
          <w:docGrid w:linePitch="360"/>
        </w:sectPr>
      </w:pPr>
    </w:p>
    <w:p w14:paraId="7A9D2E7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5" w:name="_Toc45368692"/>
      <w:bookmarkStart w:id="96" w:name="_Toc46434137"/>
      <w:bookmarkStart w:id="97" w:name="_Toc51072054"/>
      <w:r w:rsidRPr="00650F2B">
        <w:rPr>
          <w:rFonts w:eastAsia="Times New Roman" w:cstheme="minorHAnsi"/>
          <w:bCs/>
          <w:noProof/>
          <w:color w:val="2D739F"/>
          <w:kern w:val="22"/>
          <w:sz w:val="32"/>
          <w:szCs w:val="32"/>
          <w:lang w:eastAsia="en-AU"/>
        </w:rPr>
        <w:lastRenderedPageBreak/>
        <w:t>Part 4</w:t>
      </w:r>
      <w:bookmarkEnd w:id="95"/>
      <w:r w:rsidRPr="00650F2B">
        <w:rPr>
          <w:rFonts w:eastAsia="Times New Roman" w:cstheme="minorHAnsi"/>
          <w:bCs/>
          <w:noProof/>
          <w:color w:val="2D739F"/>
          <w:kern w:val="22"/>
          <w:sz w:val="32"/>
          <w:szCs w:val="32"/>
          <w:lang w:eastAsia="en-AU"/>
        </w:rPr>
        <w:t xml:space="preserve"> – Quality improvement plan</w:t>
      </w:r>
      <w:bookmarkEnd w:id="96"/>
      <w:bookmarkEnd w:id="97"/>
    </w:p>
    <w:tbl>
      <w:tblPr>
        <w:tblStyle w:val="TableGridLight86"/>
        <w:tblW w:w="0" w:type="auto"/>
        <w:tblLook w:val="04A0" w:firstRow="1" w:lastRow="0" w:firstColumn="1" w:lastColumn="0" w:noHBand="0" w:noVBand="1"/>
      </w:tblPr>
      <w:tblGrid>
        <w:gridCol w:w="6870"/>
        <w:gridCol w:w="2146"/>
      </w:tblGrid>
      <w:tr w:rsidR="00F8080B" w:rsidRPr="00650F2B" w14:paraId="2CA51C14"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B0B6CE7"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05DE19E" w14:textId="77777777" w:rsidR="00F8080B" w:rsidRPr="00650F2B" w:rsidRDefault="00F8080B" w:rsidP="00544E40">
            <w:pPr>
              <w:spacing w:after="120"/>
              <w:rPr>
                <w:b/>
                <w:szCs w:val="22"/>
              </w:rPr>
            </w:pPr>
            <w:r w:rsidRPr="00650F2B">
              <w:rPr>
                <w:b/>
                <w:szCs w:val="22"/>
              </w:rPr>
              <w:t>(Part 4)</w:t>
            </w:r>
          </w:p>
        </w:tc>
      </w:tr>
      <w:tr w:rsidR="00F8080B" w:rsidRPr="00650F2B" w14:paraId="1E0D82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32EF27"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3E20C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75E3348"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develop and implement a quality improvement plan in a regulated education and care service. You will need to collaborate with your workplace supervisor and other staff, and facilitate a meeting/discussion to communicate progress.</w:t>
            </w:r>
          </w:p>
        </w:tc>
      </w:tr>
      <w:tr w:rsidR="00F8080B" w:rsidRPr="00650F2B" w14:paraId="244876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20EFE8E"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D220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AEDB8AB"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5D942CB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44170E1"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49B50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8858065"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569683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56B0B1F"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1DF104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750B307"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232F56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25071ED"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22CF04D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6A1E2DC6" w14:textId="77777777" w:rsidR="00F8080B" w:rsidRPr="00650F2B" w:rsidRDefault="00F8080B" w:rsidP="00544E40">
            <w:pPr>
              <w:rPr>
                <w:i/>
                <w:iCs/>
                <w:sz w:val="22"/>
                <w:szCs w:val="22"/>
                <w:lang w:eastAsia="en-AU"/>
              </w:rPr>
            </w:pPr>
            <w:r w:rsidRPr="00650F2B">
              <w:rPr>
                <w:i/>
                <w:iCs/>
                <w:sz w:val="22"/>
                <w:szCs w:val="22"/>
                <w:lang w:eastAsia="en-AU"/>
              </w:rPr>
              <w:t>The Quality Improvement Plan will be implemented in a regulated education and care service.</w:t>
            </w:r>
          </w:p>
        </w:tc>
      </w:tr>
    </w:tbl>
    <w:p w14:paraId="7AF93B8A" w14:textId="77777777" w:rsidR="00F8080B" w:rsidRPr="00650F2B" w:rsidRDefault="00F8080B" w:rsidP="00F8080B">
      <w:pPr>
        <w:rPr>
          <w:lang w:eastAsia="en-AU"/>
        </w:rPr>
      </w:pPr>
    </w:p>
    <w:tbl>
      <w:tblPr>
        <w:tblStyle w:val="TableGridLight86"/>
        <w:tblW w:w="0" w:type="auto"/>
        <w:tblLook w:val="04A0" w:firstRow="1" w:lastRow="0" w:firstColumn="1" w:lastColumn="0" w:noHBand="0" w:noVBand="1"/>
      </w:tblPr>
      <w:tblGrid>
        <w:gridCol w:w="6870"/>
        <w:gridCol w:w="2146"/>
      </w:tblGrid>
      <w:tr w:rsidR="00F8080B" w:rsidRPr="00650F2B" w14:paraId="2127AFD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66E0702" w14:textId="77777777" w:rsidR="00F8080B" w:rsidRPr="00650F2B" w:rsidRDefault="00F8080B" w:rsidP="00544E40">
            <w:pPr>
              <w:spacing w:after="120" w:line="276" w:lineRule="auto"/>
              <w:rPr>
                <w:b/>
                <w:szCs w:val="22"/>
              </w:rPr>
            </w:pPr>
            <w:r w:rsidRPr="00650F2B">
              <w:rPr>
                <w:b/>
                <w:szCs w:val="22"/>
              </w:rPr>
              <w:t>TASK 1 – Quality improvement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60FA488" w14:textId="77777777" w:rsidR="00F8080B" w:rsidRPr="00650F2B" w:rsidRDefault="00F8080B" w:rsidP="00544E40">
            <w:pPr>
              <w:spacing w:after="120"/>
              <w:rPr>
                <w:b/>
                <w:szCs w:val="22"/>
              </w:rPr>
            </w:pPr>
            <w:r w:rsidRPr="00650F2B">
              <w:rPr>
                <w:b/>
                <w:szCs w:val="22"/>
              </w:rPr>
              <w:t>(Part 4)</w:t>
            </w:r>
          </w:p>
        </w:tc>
      </w:tr>
      <w:tr w:rsidR="00F8080B" w:rsidRPr="00650F2B" w14:paraId="27DB9488"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0A920BC0" w14:textId="77777777" w:rsidR="00F8080B" w:rsidRPr="00650F2B" w:rsidRDefault="00F8080B" w:rsidP="00544E40">
            <w:r w:rsidRPr="00650F2B">
              <w:rPr>
                <w:b/>
                <w:bCs/>
              </w:rPr>
              <w:t>Instructions:</w:t>
            </w:r>
            <w:r w:rsidRPr="00650F2B">
              <w:t xml:space="preserve"> Based on your observations and consultations in completing the self-assessment task in Task 5, you will now develop and implement a Quality Improvement Plan (QIP). </w:t>
            </w:r>
          </w:p>
          <w:p w14:paraId="1FD97827" w14:textId="77777777" w:rsidR="00F8080B" w:rsidRPr="00650F2B" w:rsidRDefault="00F8080B" w:rsidP="00544E40">
            <w:r w:rsidRPr="00650F2B">
              <w:t>You will need to access and complete this QIP that has been adapted from the Australian Children’s Education and Care Quality Authority (ACECQA) template.</w:t>
            </w:r>
          </w:p>
          <w:p w14:paraId="74E33ADE" w14:textId="77777777" w:rsidR="00F8080B" w:rsidRPr="00650F2B" w:rsidRDefault="00F8080B" w:rsidP="00544E40">
            <w:r w:rsidRPr="00650F2B">
              <w:t>The QIP Template can be accessed below and found in the Appendix.</w:t>
            </w:r>
          </w:p>
          <w:p w14:paraId="4C565A86" w14:textId="77777777" w:rsidR="00F8080B" w:rsidRPr="00650F2B" w:rsidRDefault="00F8080B" w:rsidP="00544E40">
            <w:r w:rsidRPr="00650F2B">
              <w:t xml:space="preserve">           </w:t>
            </w:r>
            <w:bookmarkStart w:id="98" w:name="_MON_1656099898"/>
            <w:bookmarkEnd w:id="98"/>
            <w:r w:rsidR="00B71F2A" w:rsidRPr="00650F2B">
              <w:rPr>
                <w:noProof/>
              </w:rPr>
              <w:object w:dxaOrig="1539" w:dyaOrig="996" w14:anchorId="13036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pt;height:49.95pt;mso-width-percent:0;mso-height-percent:0;mso-width-percent:0;mso-height-percent:0" o:ole="">
                  <v:imagedata r:id="rId61" o:title=""/>
                </v:shape>
                <o:OLEObject Type="Embed" ProgID="Word.Document.12" ShapeID="_x0000_i1025" DrawAspect="Icon" ObjectID="_1667594602" r:id="rId62">
                  <o:FieldCodes>\s</o:FieldCodes>
                </o:OLEObject>
              </w:object>
            </w:r>
          </w:p>
        </w:tc>
      </w:tr>
      <w:tr w:rsidR="00F8080B" w:rsidRPr="00650F2B" w14:paraId="10F6BF8F"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DDDF4AF" w14:textId="77777777" w:rsidR="00F8080B" w:rsidRPr="00650F2B" w:rsidRDefault="00F8080B" w:rsidP="00544E40">
            <w:pPr>
              <w:rPr>
                <w:rFonts w:cs="Arial"/>
              </w:rPr>
            </w:pPr>
            <w:r w:rsidRPr="00650F2B">
              <w:rPr>
                <w:rFonts w:cs="Arial"/>
              </w:rPr>
              <w:t>Your Quality Improvement Plan should include:</w:t>
            </w:r>
          </w:p>
          <w:p w14:paraId="370097CB" w14:textId="77777777" w:rsidR="00F8080B" w:rsidRPr="00650F2B" w:rsidRDefault="00F8080B" w:rsidP="00F8080B">
            <w:pPr>
              <w:numPr>
                <w:ilvl w:val="0"/>
                <w:numId w:val="82"/>
              </w:numPr>
              <w:spacing w:after="160" w:line="259" w:lineRule="auto"/>
              <w:contextualSpacing/>
              <w:rPr>
                <w:rFonts w:cs="Arial"/>
              </w:rPr>
            </w:pPr>
            <w:r w:rsidRPr="00650F2B">
              <w:rPr>
                <w:rFonts w:cs="Arial"/>
              </w:rPr>
              <w:t>Service details</w:t>
            </w:r>
          </w:p>
          <w:p w14:paraId="2CCC25C2" w14:textId="77777777" w:rsidR="00F8080B" w:rsidRPr="00650F2B" w:rsidRDefault="00F8080B" w:rsidP="00F8080B">
            <w:pPr>
              <w:numPr>
                <w:ilvl w:val="0"/>
                <w:numId w:val="82"/>
              </w:numPr>
              <w:spacing w:after="160" w:line="259" w:lineRule="auto"/>
              <w:contextualSpacing/>
              <w:rPr>
                <w:rFonts w:cs="Arial"/>
              </w:rPr>
            </w:pPr>
            <w:r w:rsidRPr="00650F2B">
              <w:rPr>
                <w:rFonts w:cs="Arial"/>
              </w:rPr>
              <w:t>Operating hours</w:t>
            </w:r>
          </w:p>
          <w:p w14:paraId="2ED1433E" w14:textId="77777777" w:rsidR="00F8080B" w:rsidRPr="00650F2B" w:rsidRDefault="00F8080B" w:rsidP="00F8080B">
            <w:pPr>
              <w:numPr>
                <w:ilvl w:val="0"/>
                <w:numId w:val="82"/>
              </w:numPr>
              <w:spacing w:after="160" w:line="259" w:lineRule="auto"/>
              <w:contextualSpacing/>
              <w:rPr>
                <w:rFonts w:cs="Arial"/>
              </w:rPr>
            </w:pPr>
            <w:r w:rsidRPr="00650F2B">
              <w:rPr>
                <w:rFonts w:cs="Arial"/>
              </w:rPr>
              <w:t>Additional information about the service</w:t>
            </w:r>
          </w:p>
          <w:p w14:paraId="2D0D6B1B" w14:textId="77777777" w:rsidR="00F8080B" w:rsidRPr="00650F2B" w:rsidRDefault="00F8080B" w:rsidP="00544E40">
            <w:pPr>
              <w:spacing w:after="160" w:line="259" w:lineRule="auto"/>
              <w:rPr>
                <w:rFonts w:cs="Arial"/>
              </w:rPr>
            </w:pPr>
            <w:r w:rsidRPr="00650F2B">
              <w:rPr>
                <w:rFonts w:cs="Arial"/>
              </w:rPr>
              <w:t xml:space="preserve">In consultation with your workplace supervisor, you will select </w:t>
            </w:r>
            <w:r w:rsidRPr="00650F2B">
              <w:rPr>
                <w:rFonts w:cs="Arial"/>
                <w:b/>
              </w:rPr>
              <w:t>two quality areas</w:t>
            </w:r>
            <w:r w:rsidRPr="00650F2B">
              <w:rPr>
                <w:rFonts w:cs="Arial"/>
              </w:rPr>
              <w:t xml:space="preserve"> to focus on. This should align with the current centre priorities.</w:t>
            </w:r>
          </w:p>
          <w:p w14:paraId="76D2AC85" w14:textId="77777777" w:rsidR="00F8080B" w:rsidRPr="00650F2B" w:rsidRDefault="00F8080B" w:rsidP="00F8080B">
            <w:pPr>
              <w:numPr>
                <w:ilvl w:val="0"/>
                <w:numId w:val="82"/>
              </w:numPr>
              <w:spacing w:after="160" w:line="259" w:lineRule="auto"/>
              <w:contextualSpacing/>
              <w:rPr>
                <w:rFonts w:cs="Arial"/>
              </w:rPr>
            </w:pPr>
            <w:r w:rsidRPr="00650F2B">
              <w:rPr>
                <w:rFonts w:cs="Arial"/>
              </w:rPr>
              <w:t xml:space="preserve">From the self-assessment you are required to write a summary of strengths in your two chosen quality areas. </w:t>
            </w:r>
          </w:p>
          <w:p w14:paraId="0B314F9F" w14:textId="77777777" w:rsidR="00F8080B" w:rsidRPr="00650F2B" w:rsidRDefault="00F8080B" w:rsidP="00F8080B">
            <w:pPr>
              <w:numPr>
                <w:ilvl w:val="0"/>
                <w:numId w:val="82"/>
              </w:numPr>
              <w:spacing w:after="160" w:line="259" w:lineRule="auto"/>
              <w:contextualSpacing/>
              <w:rPr>
                <w:rFonts w:cs="Arial"/>
              </w:rPr>
            </w:pPr>
            <w:r w:rsidRPr="00650F2B">
              <w:rPr>
                <w:rFonts w:cs="Arial"/>
              </w:rPr>
              <w:t>Outline the key improvements for your two chosen quality areas</w:t>
            </w:r>
          </w:p>
          <w:p w14:paraId="7DC8506A" w14:textId="77777777" w:rsidR="00F8080B" w:rsidRPr="00650F2B" w:rsidRDefault="00F8080B" w:rsidP="00544E40">
            <w:pPr>
              <w:rPr>
                <w:rFonts w:cs="Arial"/>
              </w:rPr>
            </w:pPr>
            <w:r w:rsidRPr="00650F2B">
              <w:rPr>
                <w:rFonts w:cs="Arial"/>
              </w:rPr>
              <w:lastRenderedPageBreak/>
              <w:t>In consultation with your director or supervisor you must implement one key improvement and record the progress notes over at least one week. Implementation will include working with other staff to achieve the desired outcomes.</w:t>
            </w:r>
          </w:p>
          <w:p w14:paraId="08C1E18E" w14:textId="77777777" w:rsidR="00F8080B" w:rsidRPr="00650F2B" w:rsidRDefault="00F8080B" w:rsidP="00544E40">
            <w:pPr>
              <w:rPr>
                <w:rFonts w:cs="Arial"/>
              </w:rPr>
            </w:pPr>
            <w:r w:rsidRPr="00650F2B">
              <w:rPr>
                <w:rFonts w:cs="Arial"/>
              </w:rPr>
              <w:t>Evidence of consultation should be recorded in your journals in Tasks 2 and 3.</w:t>
            </w:r>
          </w:p>
        </w:tc>
      </w:tr>
      <w:tr w:rsidR="00F8080B" w:rsidRPr="00650F2B" w14:paraId="04E03E82"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651F828D" w14:textId="77777777" w:rsidR="00F8080B" w:rsidRPr="00650F2B" w:rsidRDefault="00F8080B" w:rsidP="00544E40">
            <w:pPr>
              <w:rPr>
                <w:rFonts w:cs="Arial"/>
              </w:rPr>
            </w:pPr>
            <w:r w:rsidRPr="00650F2B">
              <w:rPr>
                <w:rFonts w:cs="Arial"/>
                <w:b/>
                <w:bCs/>
              </w:rPr>
              <w:lastRenderedPageBreak/>
              <w:t>Submission information:</w:t>
            </w:r>
            <w:r w:rsidRPr="00650F2B">
              <w:rPr>
                <w:rFonts w:cs="Arial"/>
              </w:rPr>
              <w:t xml:space="preserve"> You will submit a copy of your QIP with your Workplace Portfolio.</w:t>
            </w:r>
          </w:p>
        </w:tc>
      </w:tr>
    </w:tbl>
    <w:p w14:paraId="29CAA831" w14:textId="77777777" w:rsidR="00F8080B" w:rsidRPr="00650F2B" w:rsidRDefault="00F8080B" w:rsidP="00F8080B">
      <w:pPr>
        <w:rPr>
          <w:rFonts w:ascii="Arial" w:hAnsi="Arial"/>
          <w:i/>
          <w:color w:val="FF0000"/>
          <w:sz w:val="20"/>
          <w:lang w:val="en-GB"/>
        </w:rPr>
      </w:pPr>
    </w:p>
    <w:tbl>
      <w:tblPr>
        <w:tblStyle w:val="TableGridLight20"/>
        <w:tblW w:w="9039" w:type="dxa"/>
        <w:tblLook w:val="04A0" w:firstRow="1" w:lastRow="0" w:firstColumn="1" w:lastColumn="0" w:noHBand="0" w:noVBand="1"/>
      </w:tblPr>
      <w:tblGrid>
        <w:gridCol w:w="746"/>
        <w:gridCol w:w="64"/>
        <w:gridCol w:w="1470"/>
        <w:gridCol w:w="841"/>
        <w:gridCol w:w="1452"/>
        <w:gridCol w:w="1180"/>
        <w:gridCol w:w="1213"/>
        <w:gridCol w:w="2050"/>
        <w:gridCol w:w="23"/>
      </w:tblGrid>
      <w:tr w:rsidR="00F8080B" w:rsidRPr="00650F2B" w14:paraId="3DE31141" w14:textId="77777777" w:rsidTr="00544E40">
        <w:trPr>
          <w:gridAfter w:val="1"/>
          <w:wAfter w:w="23" w:type="dxa"/>
          <w:trHeight w:val="293"/>
        </w:trPr>
        <w:tc>
          <w:tcPr>
            <w:tcW w:w="6966" w:type="dxa"/>
            <w:gridSpan w:val="7"/>
            <w:tcBorders>
              <w:top w:val="single" w:sz="4" w:space="0" w:color="2D739F"/>
              <w:left w:val="single" w:sz="4" w:space="0" w:color="2D739F"/>
              <w:bottom w:val="single" w:sz="4" w:space="0" w:color="2D739F"/>
              <w:right w:val="nil"/>
            </w:tcBorders>
            <w:shd w:val="clear" w:color="auto" w:fill="BFBFBF" w:themeFill="background1" w:themeFillShade="BF"/>
          </w:tcPr>
          <w:p w14:paraId="5EA324A9" w14:textId="77777777" w:rsidR="00F8080B" w:rsidRPr="00650F2B" w:rsidRDefault="00F8080B" w:rsidP="00544E40">
            <w:pPr>
              <w:spacing w:after="120" w:line="276" w:lineRule="auto"/>
              <w:rPr>
                <w:b/>
                <w:szCs w:val="22"/>
              </w:rPr>
            </w:pPr>
            <w:bookmarkStart w:id="99" w:name="_Hlk46089276"/>
            <w:r w:rsidRPr="00650F2B">
              <w:rPr>
                <w:b/>
                <w:szCs w:val="22"/>
              </w:rPr>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33C23E76" w14:textId="77777777" w:rsidR="00F8080B" w:rsidRPr="00650F2B" w:rsidRDefault="00F8080B" w:rsidP="00544E40">
            <w:pPr>
              <w:spacing w:after="120"/>
              <w:rPr>
                <w:b/>
                <w:szCs w:val="22"/>
              </w:rPr>
            </w:pPr>
            <w:r w:rsidRPr="00650F2B">
              <w:rPr>
                <w:b/>
                <w:szCs w:val="22"/>
              </w:rPr>
              <w:t>(Part 4)</w:t>
            </w:r>
          </w:p>
        </w:tc>
      </w:tr>
      <w:tr w:rsidR="00F8080B" w:rsidRPr="00650F2B" w14:paraId="365BCA45" w14:textId="77777777" w:rsidTr="00544E40">
        <w:trPr>
          <w:gridAfter w:val="1"/>
          <w:wAfter w:w="23" w:type="dxa"/>
          <w:trHeight w:val="609"/>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4B19C307" w14:textId="77777777" w:rsidR="00F8080B" w:rsidRPr="00650F2B" w:rsidRDefault="00F8080B" w:rsidP="00544E40">
            <w:r w:rsidRPr="00650F2B">
              <w:rPr>
                <w:b/>
                <w:bCs/>
              </w:rPr>
              <w:t>Instructions:</w:t>
            </w:r>
            <w:r w:rsidRPr="00650F2B">
              <w:t xml:space="preserve"> You will need to plan to collaborate regularly with your workplace supervisor and colleagues. You will record the details of one of those meetings/discussions. </w:t>
            </w:r>
          </w:p>
        </w:tc>
      </w:tr>
      <w:tr w:rsidR="00F8080B" w:rsidRPr="00650F2B" w14:paraId="78F86176" w14:textId="77777777" w:rsidTr="00544E40">
        <w:trPr>
          <w:gridAfter w:val="1"/>
          <w:wAfter w:w="23" w:type="dxa"/>
          <w:trHeight w:val="609"/>
        </w:trPr>
        <w:tc>
          <w:tcPr>
            <w:tcW w:w="810"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7A6B9407" w14:textId="77777777" w:rsidR="00F8080B" w:rsidRPr="00650F2B" w:rsidRDefault="00F8080B" w:rsidP="00544E40">
            <w:pPr>
              <w:jc w:val="center"/>
              <w:rPr>
                <w:b/>
                <w:bCs/>
              </w:rPr>
            </w:pPr>
            <w:r w:rsidRPr="00650F2B">
              <w:rPr>
                <w:b/>
                <w:bCs/>
              </w:rPr>
              <w:t>A.</w:t>
            </w:r>
          </w:p>
        </w:tc>
        <w:tc>
          <w:tcPr>
            <w:tcW w:w="8206" w:type="dxa"/>
            <w:gridSpan w:val="6"/>
            <w:tcBorders>
              <w:top w:val="single" w:sz="4" w:space="0" w:color="2D739F"/>
              <w:left w:val="single" w:sz="4" w:space="0" w:color="4F81BD" w:themeColor="accent1"/>
              <w:bottom w:val="single" w:sz="4" w:space="0" w:color="2D739F"/>
              <w:right w:val="single" w:sz="4" w:space="0" w:color="4F81BD" w:themeColor="accent1"/>
            </w:tcBorders>
            <w:shd w:val="clear" w:color="auto" w:fill="B8CCE4" w:themeFill="accent1" w:themeFillTint="66"/>
          </w:tcPr>
          <w:p w14:paraId="0C1ABE04" w14:textId="77777777" w:rsidR="00F8080B" w:rsidRPr="00650F2B" w:rsidRDefault="00F8080B" w:rsidP="00544E40">
            <w:r w:rsidRPr="00650F2B">
              <w:t>What is your plan to collaborate with your colleagues during the implementation of your QIP? What will you do and when will you do it?</w:t>
            </w:r>
          </w:p>
        </w:tc>
      </w:tr>
      <w:tr w:rsidR="00F8080B" w:rsidRPr="00650F2B" w14:paraId="3CF59E88" w14:textId="77777777" w:rsidTr="00544E40">
        <w:trPr>
          <w:gridAfter w:val="1"/>
          <w:wAfter w:w="23" w:type="dxa"/>
          <w:trHeight w:val="2102"/>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auto"/>
          </w:tcPr>
          <w:p w14:paraId="6BBFED0B" w14:textId="77777777" w:rsidR="00F8080B" w:rsidRPr="00650F2B" w:rsidRDefault="00F8080B" w:rsidP="00544E40">
            <w:pPr>
              <w:rPr>
                <w:i/>
                <w:iCs/>
                <w:color w:val="17365D" w:themeColor="text2" w:themeShade="BF"/>
                <w:highlight w:val="yellow"/>
              </w:rPr>
            </w:pPr>
          </w:p>
        </w:tc>
      </w:tr>
      <w:tr w:rsidR="00F8080B" w:rsidRPr="00650F2B" w14:paraId="656B2F40"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35CF91A9" w14:textId="77777777" w:rsidR="00F8080B" w:rsidRPr="00650F2B" w:rsidRDefault="00F8080B" w:rsidP="00544E40">
            <w:pPr>
              <w:spacing w:line="276" w:lineRule="auto"/>
              <w:jc w:val="center"/>
              <w:rPr>
                <w:b/>
                <w:bCs/>
              </w:rPr>
            </w:pPr>
            <w:r w:rsidRPr="00650F2B">
              <w:rPr>
                <w:b/>
                <w:bCs/>
              </w:rPr>
              <w:t>B.</w:t>
            </w:r>
          </w:p>
        </w:tc>
        <w:tc>
          <w:tcPr>
            <w:tcW w:w="8270" w:type="dxa"/>
            <w:gridSpan w:val="7"/>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713DA75" w14:textId="77777777" w:rsidR="00F8080B" w:rsidRPr="00650F2B" w:rsidRDefault="00F8080B" w:rsidP="00544E40">
            <w:r w:rsidRPr="00650F2B">
              <w:t xml:space="preserve">Organise a meeting or discussion with your workplace supervisor and one or more other colleagues. Discuss the progress of implementing your QIP priorities and seek clarification and/or advice on your plan. Negotiate and delegate tasks and clarify roles and responsibilities. </w:t>
            </w:r>
          </w:p>
          <w:p w14:paraId="4FB0A115" w14:textId="77777777" w:rsidR="00F8080B" w:rsidRPr="00650F2B" w:rsidRDefault="00F8080B" w:rsidP="00544E40">
            <w:r w:rsidRPr="00650F2B">
              <w:t>Record you’re the details of your discussion.</w:t>
            </w:r>
          </w:p>
          <w:p w14:paraId="46206FBB" w14:textId="77777777" w:rsidR="00F8080B" w:rsidRPr="00650F2B" w:rsidRDefault="00F8080B" w:rsidP="00544E40">
            <w:r w:rsidRPr="00650F2B">
              <w:t>(80 – 150 words)</w:t>
            </w:r>
          </w:p>
        </w:tc>
      </w:tr>
      <w:tr w:rsidR="00F8080B" w:rsidRPr="00650F2B" w14:paraId="1185B26A"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C008DAE" w14:textId="77777777" w:rsidR="00F8080B" w:rsidRPr="00650F2B" w:rsidRDefault="00F8080B" w:rsidP="00544E40">
            <w:pPr>
              <w:rPr>
                <w:b/>
                <w:bCs/>
              </w:rPr>
            </w:pPr>
            <w:r w:rsidRPr="00650F2B">
              <w:rPr>
                <w:b/>
                <w:bCs/>
              </w:rPr>
              <w:t>Date</w:t>
            </w:r>
          </w:p>
        </w:tc>
        <w:tc>
          <w:tcPr>
            <w:tcW w:w="1534" w:type="dxa"/>
            <w:gridSpan w:val="2"/>
            <w:tcBorders>
              <w:top w:val="single" w:sz="4" w:space="0" w:color="2D739F"/>
              <w:left w:val="single" w:sz="4" w:space="0" w:color="4F81BD" w:themeColor="accent1"/>
              <w:right w:val="single" w:sz="4" w:space="0" w:color="4F81BD" w:themeColor="accent1"/>
            </w:tcBorders>
            <w:shd w:val="clear" w:color="auto" w:fill="auto"/>
          </w:tcPr>
          <w:p w14:paraId="1C48277A"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171F2FF1"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227EE201" w14:textId="77777777" w:rsidR="00F8080B" w:rsidRPr="00650F2B" w:rsidRDefault="00F8080B" w:rsidP="00544E40">
            <w:pPr>
              <w:rPr>
                <w:i/>
                <w:iCs/>
                <w:color w:val="17365D" w:themeColor="text2" w:themeShade="BF"/>
                <w:highlight w:val="yellow"/>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78B115B4"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3C9A9653" w14:textId="77777777" w:rsidR="00F8080B" w:rsidRPr="00650F2B" w:rsidRDefault="00F8080B" w:rsidP="00544E40">
            <w:pPr>
              <w:rPr>
                <w:i/>
                <w:iCs/>
                <w:color w:val="17365D" w:themeColor="text2" w:themeShade="BF"/>
              </w:rPr>
            </w:pPr>
          </w:p>
        </w:tc>
      </w:tr>
      <w:tr w:rsidR="00F8080B" w:rsidRPr="00650F2B" w14:paraId="79CFF8CA" w14:textId="77777777" w:rsidTr="00544E40">
        <w:trPr>
          <w:gridAfter w:val="1"/>
          <w:wAfter w:w="23" w:type="dxa"/>
          <w:trHeight w:val="375"/>
        </w:trPr>
        <w:tc>
          <w:tcPr>
            <w:tcW w:w="9016" w:type="dxa"/>
            <w:gridSpan w:val="8"/>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511A5231" w14:textId="77777777" w:rsidR="00F8080B" w:rsidRPr="00650F2B" w:rsidRDefault="00F8080B" w:rsidP="00544E40">
            <w:pPr>
              <w:rPr>
                <w:b/>
                <w:bCs/>
              </w:rPr>
            </w:pPr>
            <w:r w:rsidRPr="00650F2B">
              <w:rPr>
                <w:b/>
                <w:bCs/>
              </w:rPr>
              <w:t>Summary of discussion</w:t>
            </w:r>
          </w:p>
        </w:tc>
      </w:tr>
      <w:tr w:rsidR="00F8080B" w:rsidRPr="00650F2B" w14:paraId="1BD17CCC" w14:textId="77777777" w:rsidTr="00544E40">
        <w:trPr>
          <w:gridAfter w:val="1"/>
          <w:wAfter w:w="23" w:type="dxa"/>
          <w:trHeight w:val="2661"/>
        </w:trPr>
        <w:tc>
          <w:tcPr>
            <w:tcW w:w="9016" w:type="dxa"/>
            <w:gridSpan w:val="8"/>
            <w:tcBorders>
              <w:top w:val="single" w:sz="4" w:space="0" w:color="4F81BD" w:themeColor="accent1"/>
              <w:left w:val="single" w:sz="4" w:space="0" w:color="2D739F"/>
              <w:bottom w:val="single" w:sz="4" w:space="0" w:color="2D739F"/>
              <w:right w:val="single" w:sz="4" w:space="0" w:color="2D739F"/>
            </w:tcBorders>
            <w:shd w:val="clear" w:color="auto" w:fill="auto"/>
          </w:tcPr>
          <w:p w14:paraId="3A88592A" w14:textId="77777777" w:rsidR="00F8080B" w:rsidRPr="00650F2B" w:rsidRDefault="00F8080B" w:rsidP="00544E40">
            <w:pPr>
              <w:rPr>
                <w:i/>
                <w:iCs/>
                <w:color w:val="17365D" w:themeColor="text2" w:themeShade="BF"/>
              </w:rPr>
            </w:pPr>
          </w:p>
        </w:tc>
      </w:tr>
      <w:bookmarkEnd w:id="99"/>
    </w:tbl>
    <w:p w14:paraId="4EAD5E19" w14:textId="77777777" w:rsidR="00F8080B" w:rsidRPr="00650F2B" w:rsidRDefault="00F8080B" w:rsidP="00F8080B">
      <w:pPr>
        <w:rPr>
          <w:rFonts w:ascii="Arial" w:hAnsi="Arial"/>
          <w:i/>
          <w:color w:val="FF0000"/>
          <w:sz w:val="20"/>
          <w:lang w:val="en-GB"/>
        </w:rPr>
      </w:pPr>
    </w:p>
    <w:p w14:paraId="6BFFC390"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53C2C7"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4DFE6D63" w14:textId="77777777" w:rsidR="00F8080B" w:rsidRPr="00650F2B" w:rsidRDefault="00F8080B" w:rsidP="00544E40">
            <w:pPr>
              <w:spacing w:after="120" w:line="276" w:lineRule="auto"/>
              <w:rPr>
                <w:b/>
                <w:szCs w:val="22"/>
              </w:rPr>
            </w:pPr>
            <w:r w:rsidRPr="00650F2B">
              <w:rPr>
                <w:b/>
                <w:szCs w:val="22"/>
              </w:rPr>
              <w:t>TASK 3</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4B75565" w14:textId="77777777" w:rsidR="00F8080B" w:rsidRPr="00650F2B" w:rsidRDefault="00F8080B" w:rsidP="00544E40">
            <w:pPr>
              <w:spacing w:after="120"/>
              <w:rPr>
                <w:b/>
                <w:szCs w:val="22"/>
              </w:rPr>
            </w:pPr>
            <w:r w:rsidRPr="00650F2B">
              <w:rPr>
                <w:b/>
                <w:szCs w:val="22"/>
              </w:rPr>
              <w:t>(Part 4)</w:t>
            </w:r>
          </w:p>
        </w:tc>
      </w:tr>
      <w:tr w:rsidR="00F8080B" w:rsidRPr="00650F2B" w14:paraId="628139C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0644A3F" w14:textId="77777777" w:rsidR="00F8080B" w:rsidRPr="00650F2B" w:rsidRDefault="00F8080B" w:rsidP="00544E40">
            <w:pPr>
              <w:spacing w:after="120"/>
              <w:rPr>
                <w:b/>
                <w:szCs w:val="22"/>
              </w:rPr>
            </w:pPr>
            <w:r w:rsidRPr="00650F2B">
              <w:rPr>
                <w:b/>
                <w:szCs w:val="22"/>
              </w:rPr>
              <w:t xml:space="preserve">Instructions: </w:t>
            </w:r>
            <w:r w:rsidRPr="00650F2B">
              <w:rPr>
                <w:bCs/>
                <w:szCs w:val="22"/>
              </w:rPr>
              <w:t>Respond to the following questions relating to the implementation of your Quality Improvement plan.</w:t>
            </w:r>
          </w:p>
        </w:tc>
      </w:tr>
      <w:tr w:rsidR="00F8080B" w:rsidRPr="00650F2B" w14:paraId="00D0EE85"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291D6BE" w14:textId="77777777" w:rsidR="00F8080B" w:rsidRPr="00650F2B" w:rsidRDefault="00F8080B" w:rsidP="00544E40">
            <w:pPr>
              <w:jc w:val="center"/>
              <w:rPr>
                <w:b/>
                <w:bCs/>
              </w:rPr>
            </w:pPr>
            <w:r w:rsidRPr="00650F2B">
              <w:rPr>
                <w:b/>
                <w:bCs/>
              </w:rPr>
              <w:lastRenderedPageBreak/>
              <w:t>A.</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E7F5E2" w14:textId="77777777" w:rsidR="00F8080B" w:rsidRPr="00650F2B" w:rsidRDefault="00F8080B" w:rsidP="00544E40">
            <w:r w:rsidRPr="00650F2B">
              <w:t>How did you consult with stakeholders in order to determine the content of the QIP?  (30 – 50 words)</w:t>
            </w:r>
          </w:p>
        </w:tc>
      </w:tr>
      <w:tr w:rsidR="00F8080B" w:rsidRPr="00650F2B" w14:paraId="41BE2EAA" w14:textId="77777777" w:rsidTr="00544E40">
        <w:trPr>
          <w:trHeight w:val="1060"/>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6A5B0AE7" w14:textId="77777777" w:rsidR="00F8080B" w:rsidRPr="00650F2B" w:rsidRDefault="00F8080B" w:rsidP="00544E40">
            <w:pPr>
              <w:rPr>
                <w:rFonts w:cs="Arial"/>
                <w:i/>
                <w:iCs/>
                <w:color w:val="17365D" w:themeColor="text2" w:themeShade="BF"/>
              </w:rPr>
            </w:pPr>
          </w:p>
        </w:tc>
      </w:tr>
      <w:tr w:rsidR="00F8080B" w:rsidRPr="00650F2B" w14:paraId="7629FE3B"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8110088" w14:textId="77777777" w:rsidR="00F8080B" w:rsidRPr="00650F2B" w:rsidRDefault="00F8080B" w:rsidP="00544E40">
            <w:pPr>
              <w:jc w:val="center"/>
              <w:rPr>
                <w:b/>
                <w:bCs/>
              </w:rPr>
            </w:pPr>
            <w:r w:rsidRPr="00650F2B">
              <w:rPr>
                <w:b/>
                <w:bCs/>
              </w:rPr>
              <w:t>B.</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4E33E6" w14:textId="77777777" w:rsidR="00F8080B" w:rsidRPr="00650F2B" w:rsidRDefault="00F8080B" w:rsidP="00544E40">
            <w:r w:rsidRPr="00650F2B">
              <w:t>What procedures did you use to ensure that all staff involved in the implementation of the quality improvement plan were aware of their roles and responsibilities?  (30 – 50 words)</w:t>
            </w:r>
          </w:p>
        </w:tc>
      </w:tr>
      <w:tr w:rsidR="00F8080B" w:rsidRPr="00650F2B" w14:paraId="76B3E808" w14:textId="77777777" w:rsidTr="00544E40">
        <w:trPr>
          <w:trHeight w:val="1157"/>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40B0B0E" w14:textId="77777777" w:rsidR="00F8080B" w:rsidRPr="00650F2B" w:rsidRDefault="00F8080B" w:rsidP="00544E40">
            <w:pPr>
              <w:rPr>
                <w:rFonts w:cs="Arial"/>
                <w:i/>
                <w:iCs/>
                <w:color w:val="17365D" w:themeColor="text2" w:themeShade="BF"/>
              </w:rPr>
            </w:pPr>
          </w:p>
        </w:tc>
      </w:tr>
      <w:tr w:rsidR="00F8080B" w:rsidRPr="00650F2B" w14:paraId="0BB58249"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ED973D7" w14:textId="77777777" w:rsidR="00F8080B" w:rsidRPr="00650F2B" w:rsidRDefault="00F8080B" w:rsidP="00544E40">
            <w:pPr>
              <w:jc w:val="center"/>
              <w:rPr>
                <w:b/>
                <w:bCs/>
              </w:rPr>
            </w:pPr>
            <w:r w:rsidRPr="00650F2B">
              <w:rPr>
                <w:b/>
                <w:bCs/>
              </w:rPr>
              <w:t>C.</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73DDF8A" w14:textId="77777777" w:rsidR="00F8080B" w:rsidRPr="00650F2B" w:rsidRDefault="00F8080B" w:rsidP="00544E40">
            <w:r w:rsidRPr="00650F2B">
              <w:t>What barriers or constraints did you encounter during the implementation of your QIP and how did you overcome them?  (30 – 50 words)</w:t>
            </w:r>
          </w:p>
        </w:tc>
      </w:tr>
      <w:tr w:rsidR="00F8080B" w:rsidRPr="00650F2B" w14:paraId="23D78410" w14:textId="77777777" w:rsidTr="00544E40">
        <w:trPr>
          <w:trHeight w:val="1141"/>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D53D321" w14:textId="77777777" w:rsidR="00F8080B" w:rsidRPr="00650F2B" w:rsidRDefault="00F8080B" w:rsidP="00544E40">
            <w:pPr>
              <w:rPr>
                <w:rFonts w:cs="Arial"/>
                <w:i/>
                <w:iCs/>
                <w:color w:val="17365D" w:themeColor="text2" w:themeShade="BF"/>
              </w:rPr>
            </w:pPr>
          </w:p>
        </w:tc>
      </w:tr>
      <w:tr w:rsidR="00F8080B" w:rsidRPr="00650F2B" w14:paraId="66642860"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DF222F2" w14:textId="77777777" w:rsidR="00F8080B" w:rsidRPr="00650F2B" w:rsidRDefault="00F8080B" w:rsidP="00544E40">
            <w:pPr>
              <w:jc w:val="center"/>
              <w:rPr>
                <w:b/>
                <w:bCs/>
              </w:rPr>
            </w:pPr>
            <w:r w:rsidRPr="00650F2B">
              <w:rPr>
                <w:b/>
                <w:bCs/>
              </w:rPr>
              <w:t>D.</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D335C2D" w14:textId="77777777" w:rsidR="00F8080B" w:rsidRPr="00650F2B" w:rsidRDefault="00F8080B" w:rsidP="00544E40">
            <w:r w:rsidRPr="00650F2B">
              <w:t>How did you collaborate with others to implement this plan and ensure ongoing quality improvement? (30 – 50 words)</w:t>
            </w:r>
          </w:p>
        </w:tc>
      </w:tr>
      <w:tr w:rsidR="00F8080B" w:rsidRPr="00650F2B" w14:paraId="3022CF7F" w14:textId="77777777" w:rsidTr="00544E40">
        <w:trPr>
          <w:trHeight w:val="12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B6DD8CC" w14:textId="77777777" w:rsidR="00F8080B" w:rsidRPr="00650F2B" w:rsidRDefault="00F8080B" w:rsidP="00544E40">
            <w:pPr>
              <w:rPr>
                <w:rFonts w:cs="Arial"/>
                <w:i/>
                <w:iCs/>
                <w:color w:val="17365D" w:themeColor="text2" w:themeShade="BF"/>
              </w:rPr>
            </w:pPr>
          </w:p>
        </w:tc>
      </w:tr>
      <w:tr w:rsidR="00F8080B" w:rsidRPr="00650F2B" w14:paraId="49D8FFFE"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27EF641" w14:textId="77777777" w:rsidR="00F8080B" w:rsidRPr="00650F2B" w:rsidRDefault="00F8080B" w:rsidP="00544E40">
            <w:pPr>
              <w:jc w:val="center"/>
              <w:rPr>
                <w:b/>
                <w:bCs/>
              </w:rPr>
            </w:pPr>
            <w:r w:rsidRPr="00650F2B">
              <w:rPr>
                <w:b/>
                <w:bCs/>
              </w:rPr>
              <w:t>E.</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BBA0185" w14:textId="77777777" w:rsidR="00F8080B" w:rsidRPr="00650F2B" w:rsidRDefault="00F8080B" w:rsidP="00544E40">
            <w:r w:rsidRPr="00650F2B">
              <w:t>When completing your QIP, what strategy did you use to check the information that you recorded for accuracy? (10 – 20 words)</w:t>
            </w:r>
          </w:p>
        </w:tc>
      </w:tr>
      <w:tr w:rsidR="00F8080B" w:rsidRPr="00650F2B" w14:paraId="7A2C1782" w14:textId="77777777" w:rsidTr="00544E40">
        <w:trPr>
          <w:trHeight w:val="944"/>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4E1815A" w14:textId="77777777" w:rsidR="00F8080B" w:rsidRPr="00650F2B" w:rsidRDefault="00F8080B" w:rsidP="00544E40">
            <w:pPr>
              <w:rPr>
                <w:rFonts w:cs="Arial"/>
                <w:i/>
                <w:iCs/>
                <w:color w:val="17365D" w:themeColor="text2" w:themeShade="BF"/>
              </w:rPr>
            </w:pPr>
          </w:p>
        </w:tc>
      </w:tr>
    </w:tbl>
    <w:p w14:paraId="088ED0D0" w14:textId="77777777" w:rsidR="00F8080B" w:rsidRPr="00650F2B" w:rsidRDefault="00F8080B" w:rsidP="00F8080B">
      <w:pPr>
        <w:rPr>
          <w:rFonts w:ascii="Arial" w:hAnsi="Arial"/>
          <w:i/>
          <w:color w:val="FF0000"/>
          <w:sz w:val="20"/>
          <w:lang w:val="en-GB"/>
        </w:rPr>
      </w:pPr>
    </w:p>
    <w:p w14:paraId="69ED7554"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D887D3"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55BB1971" w14:textId="77777777" w:rsidR="00F8080B" w:rsidRPr="00650F2B" w:rsidRDefault="00F8080B" w:rsidP="00544E40">
            <w:pPr>
              <w:spacing w:after="120" w:line="276" w:lineRule="auto"/>
              <w:rPr>
                <w:b/>
                <w:szCs w:val="22"/>
              </w:rPr>
            </w:pPr>
            <w:r w:rsidRPr="00650F2B">
              <w:rPr>
                <w:b/>
                <w:szCs w:val="22"/>
              </w:rPr>
              <w:t xml:space="preserve">TASK 4 - Scenario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5CBDC8C" w14:textId="77777777" w:rsidR="00F8080B" w:rsidRPr="00650F2B" w:rsidRDefault="00F8080B" w:rsidP="00544E40">
            <w:pPr>
              <w:spacing w:after="120"/>
              <w:rPr>
                <w:b/>
                <w:szCs w:val="22"/>
              </w:rPr>
            </w:pPr>
            <w:r w:rsidRPr="00650F2B">
              <w:rPr>
                <w:b/>
                <w:szCs w:val="22"/>
              </w:rPr>
              <w:t>(Part 4)</w:t>
            </w:r>
          </w:p>
        </w:tc>
      </w:tr>
      <w:tr w:rsidR="00F8080B" w:rsidRPr="00650F2B" w14:paraId="10110D7B" w14:textId="77777777" w:rsidTr="00544E40">
        <w:trPr>
          <w:trHeight w:val="6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5DFA6DC" w14:textId="77777777" w:rsidR="00F8080B" w:rsidRPr="00650F2B" w:rsidRDefault="00F8080B" w:rsidP="00544E40">
            <w:r w:rsidRPr="00650F2B">
              <w:t>Your service has just received notification of your Assessment and Rating visit in 4 weeks’ time. List 5 ways that you will ensure that staff understand what may be required of them during the visit? (40 – 60 words)</w:t>
            </w:r>
          </w:p>
        </w:tc>
      </w:tr>
      <w:tr w:rsidR="00F8080B" w:rsidRPr="00650F2B" w14:paraId="344FC102"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93EED10" w14:textId="77777777" w:rsidR="00F8080B" w:rsidRPr="00650F2B" w:rsidRDefault="00F8080B" w:rsidP="00544E40">
            <w:pPr>
              <w:jc w:val="center"/>
              <w:rPr>
                <w:rFonts w:cs="Arial"/>
                <w:b/>
                <w:bCs/>
              </w:rPr>
            </w:pPr>
            <w:r w:rsidRPr="00650F2B">
              <w:rPr>
                <w:rFonts w:cs="Arial"/>
                <w:b/>
                <w:bCs/>
              </w:rPr>
              <w:t>1</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auto"/>
          </w:tcPr>
          <w:p w14:paraId="7E1986A7" w14:textId="77777777" w:rsidR="00F8080B" w:rsidRPr="00650F2B" w:rsidRDefault="00F8080B" w:rsidP="00544E40">
            <w:pPr>
              <w:rPr>
                <w:rFonts w:cs="Arial"/>
                <w:i/>
                <w:iCs/>
                <w:color w:val="17365D" w:themeColor="text2" w:themeShade="BF"/>
              </w:rPr>
            </w:pPr>
          </w:p>
        </w:tc>
      </w:tr>
      <w:tr w:rsidR="00F8080B" w:rsidRPr="00650F2B" w14:paraId="2D6826B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2AC4BCE" w14:textId="77777777" w:rsidR="00F8080B" w:rsidRPr="00650F2B" w:rsidRDefault="00F8080B" w:rsidP="00544E40">
            <w:pPr>
              <w:jc w:val="center"/>
              <w:rPr>
                <w:rFonts w:cs="Arial"/>
                <w:b/>
                <w:bCs/>
              </w:rPr>
            </w:pPr>
            <w:r w:rsidRPr="00650F2B">
              <w:rPr>
                <w:rFonts w:cs="Arial"/>
                <w:b/>
                <w:bCs/>
              </w:rPr>
              <w:t>2</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56E5151F" w14:textId="77777777" w:rsidR="00F8080B" w:rsidRPr="00650F2B" w:rsidRDefault="00F8080B" w:rsidP="00544E40">
            <w:pPr>
              <w:rPr>
                <w:rFonts w:cs="Arial"/>
                <w:i/>
                <w:iCs/>
                <w:color w:val="17365D" w:themeColor="text2" w:themeShade="BF"/>
              </w:rPr>
            </w:pPr>
          </w:p>
        </w:tc>
      </w:tr>
      <w:tr w:rsidR="00F8080B" w:rsidRPr="00650F2B" w14:paraId="61F3BDF3"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FA14BBD" w14:textId="77777777" w:rsidR="00F8080B" w:rsidRPr="00650F2B" w:rsidRDefault="00F8080B" w:rsidP="00544E40">
            <w:pPr>
              <w:jc w:val="center"/>
              <w:rPr>
                <w:rFonts w:cs="Arial"/>
                <w:b/>
                <w:bCs/>
              </w:rPr>
            </w:pPr>
            <w:r w:rsidRPr="00650F2B">
              <w:rPr>
                <w:rFonts w:cs="Arial"/>
                <w:b/>
                <w:bCs/>
              </w:rPr>
              <w:t>3</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39E359AB" w14:textId="77777777" w:rsidR="00F8080B" w:rsidRPr="00650F2B" w:rsidRDefault="00F8080B" w:rsidP="00544E40">
            <w:pPr>
              <w:rPr>
                <w:rFonts w:cs="Arial"/>
                <w:i/>
                <w:iCs/>
                <w:color w:val="17365D" w:themeColor="text2" w:themeShade="BF"/>
              </w:rPr>
            </w:pPr>
          </w:p>
        </w:tc>
      </w:tr>
      <w:tr w:rsidR="00F8080B" w:rsidRPr="00650F2B" w14:paraId="69B75860"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ECB0265" w14:textId="77777777" w:rsidR="00F8080B" w:rsidRPr="00650F2B" w:rsidRDefault="00F8080B" w:rsidP="00544E40">
            <w:pPr>
              <w:jc w:val="center"/>
              <w:rPr>
                <w:rFonts w:cs="Arial"/>
                <w:b/>
                <w:bCs/>
              </w:rPr>
            </w:pPr>
            <w:r w:rsidRPr="00650F2B">
              <w:rPr>
                <w:rFonts w:cs="Arial"/>
                <w:b/>
                <w:bCs/>
              </w:rPr>
              <w:t>4</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2D27C4D8" w14:textId="77777777" w:rsidR="00F8080B" w:rsidRPr="00650F2B" w:rsidRDefault="00F8080B" w:rsidP="00544E40">
            <w:pPr>
              <w:rPr>
                <w:rFonts w:cs="Arial"/>
                <w:i/>
                <w:iCs/>
                <w:color w:val="17365D" w:themeColor="text2" w:themeShade="BF"/>
              </w:rPr>
            </w:pPr>
          </w:p>
        </w:tc>
      </w:tr>
      <w:tr w:rsidR="00F8080B" w:rsidRPr="00650F2B" w14:paraId="3F31BB35"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9C646C6" w14:textId="77777777" w:rsidR="00F8080B" w:rsidRPr="00650F2B" w:rsidRDefault="00F8080B" w:rsidP="00544E40">
            <w:pPr>
              <w:jc w:val="center"/>
              <w:rPr>
                <w:rFonts w:cs="Arial"/>
                <w:b/>
                <w:bCs/>
              </w:rPr>
            </w:pPr>
            <w:r w:rsidRPr="00650F2B">
              <w:rPr>
                <w:rFonts w:cs="Arial"/>
                <w:b/>
                <w:bCs/>
              </w:rPr>
              <w:t>5</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auto"/>
          </w:tcPr>
          <w:p w14:paraId="0695E2FD" w14:textId="77777777" w:rsidR="00F8080B" w:rsidRPr="00650F2B" w:rsidRDefault="00F8080B" w:rsidP="00544E40">
            <w:pPr>
              <w:rPr>
                <w:rFonts w:cs="Arial"/>
                <w:i/>
                <w:iCs/>
                <w:color w:val="17365D" w:themeColor="text2" w:themeShade="BF"/>
              </w:rPr>
            </w:pPr>
          </w:p>
        </w:tc>
      </w:tr>
    </w:tbl>
    <w:p w14:paraId="71E7BC0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0" w:name="_Toc46434138"/>
      <w:bookmarkStart w:id="101" w:name="_Toc51072055"/>
      <w:r w:rsidRPr="00650F2B">
        <w:rPr>
          <w:rFonts w:eastAsia="Times New Roman" w:cstheme="minorHAnsi"/>
          <w:bCs/>
          <w:noProof/>
          <w:color w:val="2D739F"/>
          <w:kern w:val="22"/>
          <w:sz w:val="32"/>
          <w:szCs w:val="32"/>
          <w:lang w:eastAsia="en-AU"/>
        </w:rPr>
        <w:lastRenderedPageBreak/>
        <w:t>Part 5 – Conflict resolution</w:t>
      </w:r>
      <w:bookmarkEnd w:id="100"/>
      <w:bookmarkEnd w:id="101"/>
    </w:p>
    <w:p w14:paraId="6225B907" w14:textId="77777777" w:rsidR="00F8080B" w:rsidRPr="00650F2B" w:rsidRDefault="00F8080B" w:rsidP="00F8080B">
      <w:pPr>
        <w:rPr>
          <w:rFonts w:ascii="Arial" w:hAnsi="Arial"/>
          <w:i/>
          <w:color w:val="FF0000"/>
          <w:sz w:val="20"/>
          <w:lang w:val="en-GB"/>
        </w:rPr>
      </w:pPr>
    </w:p>
    <w:tbl>
      <w:tblPr>
        <w:tblStyle w:val="TableGridLight87"/>
        <w:tblW w:w="0" w:type="auto"/>
        <w:tblLook w:val="04A0" w:firstRow="1" w:lastRow="0" w:firstColumn="1" w:lastColumn="0" w:noHBand="0" w:noVBand="1"/>
      </w:tblPr>
      <w:tblGrid>
        <w:gridCol w:w="6870"/>
        <w:gridCol w:w="2146"/>
      </w:tblGrid>
      <w:tr w:rsidR="00F8080B" w:rsidRPr="00650F2B" w14:paraId="15B8C3E3"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C3822E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709EC357" w14:textId="77777777" w:rsidR="00F8080B" w:rsidRPr="00650F2B" w:rsidRDefault="00F8080B" w:rsidP="00544E40">
            <w:pPr>
              <w:spacing w:after="120"/>
              <w:rPr>
                <w:b/>
                <w:szCs w:val="22"/>
              </w:rPr>
            </w:pPr>
            <w:r w:rsidRPr="00650F2B">
              <w:rPr>
                <w:b/>
                <w:szCs w:val="22"/>
              </w:rPr>
              <w:t>(Part 5)</w:t>
            </w:r>
          </w:p>
        </w:tc>
      </w:tr>
      <w:tr w:rsidR="00F8080B" w:rsidRPr="00650F2B" w14:paraId="613E18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C3FA8DD"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2CDEB47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63DD345"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relates to conflict and issues causing work disruption.</w:t>
            </w:r>
          </w:p>
        </w:tc>
      </w:tr>
      <w:tr w:rsidR="00F8080B" w:rsidRPr="00650F2B" w14:paraId="7430B3B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6BE0E1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F2FDA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B6C833A"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ensure that they work within the scope of their own role. Confidentiality must be maintained in line with service policies and the National Regulations. Supervisor feedback will be sought to verify responses and actions.</w:t>
            </w:r>
          </w:p>
        </w:tc>
      </w:tr>
      <w:tr w:rsidR="00F8080B" w:rsidRPr="00650F2B" w14:paraId="2D79FEB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0F977E8"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7036E3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C2E4B16"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653CAD7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9A760E3"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41547C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3D6C51B"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 Meeting space. Access to service Conflict Resolution Policy.</w:t>
            </w:r>
          </w:p>
        </w:tc>
      </w:tr>
      <w:tr w:rsidR="00F8080B" w:rsidRPr="00650F2B" w14:paraId="24DFC45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shd w:val="clear" w:color="auto" w:fill="BFBFBF" w:themeFill="background1" w:themeFillShade="BF"/>
          </w:tcPr>
          <w:p w14:paraId="61416580"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12DEE01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377C9D44" w14:textId="77777777" w:rsidR="00F8080B" w:rsidRPr="00650F2B" w:rsidRDefault="00F8080B" w:rsidP="00544E40">
            <w:pPr>
              <w:rPr>
                <w:lang w:eastAsia="en-AU"/>
              </w:rPr>
            </w:pPr>
            <w:r w:rsidRPr="00650F2B">
              <w:rPr>
                <w:lang w:eastAsia="en-AU"/>
              </w:rPr>
              <w:t>This assessment will be undertaken in line with the Assessment Conditions for unit CHCMGT003 Lead the work team</w:t>
            </w:r>
          </w:p>
          <w:p w14:paraId="42AA1B1C" w14:textId="77777777" w:rsidR="00F8080B" w:rsidRPr="00650F2B" w:rsidRDefault="00F8080B" w:rsidP="00544E40">
            <w:pPr>
              <w:rPr>
                <w:lang w:eastAsia="en-AU"/>
              </w:rPr>
            </w:pPr>
            <w:r w:rsidRPr="00650F2B">
              <w:rPr>
                <w:lang w:eastAsia="en-AU"/>
              </w:rPr>
              <w:t>Skills must have been demonstrated in the workplace or in a simulated environment that reflects workplace conditions. Where simulation is used, it must reflect real working conditions by modelling industry operating conditions and contingencies, as well as, using suitable facilities, equipment and resources.</w:t>
            </w:r>
          </w:p>
        </w:tc>
      </w:tr>
    </w:tbl>
    <w:p w14:paraId="0B484AF9"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57602872"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F70D9CB" w14:textId="77777777" w:rsidR="00F8080B" w:rsidRPr="00650F2B" w:rsidRDefault="00F8080B" w:rsidP="00544E40">
            <w:pPr>
              <w:spacing w:after="120"/>
              <w:rPr>
                <w:b/>
                <w:szCs w:val="22"/>
              </w:rPr>
            </w:pPr>
            <w:r w:rsidRPr="00650F2B">
              <w:rPr>
                <w:b/>
                <w:szCs w:val="22"/>
              </w:rPr>
              <w:t>IMPORTANT</w:t>
            </w:r>
          </w:p>
        </w:tc>
      </w:tr>
      <w:tr w:rsidR="00F8080B" w:rsidRPr="00650F2B" w14:paraId="1D1B5099"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EFC863E" w14:textId="77777777" w:rsidR="00F8080B" w:rsidRPr="00650F2B" w:rsidRDefault="00F8080B" w:rsidP="00544E40">
            <w:pPr>
              <w:spacing w:after="120"/>
              <w:rPr>
                <w:b/>
                <w:szCs w:val="22"/>
              </w:rPr>
            </w:pPr>
            <w:r w:rsidRPr="00650F2B">
              <w:rPr>
                <w:b/>
                <w:szCs w:val="22"/>
              </w:rPr>
              <w:t xml:space="preserve">Instructions: </w:t>
            </w:r>
          </w:p>
          <w:p w14:paraId="58B6B06B" w14:textId="77777777" w:rsidR="00F8080B" w:rsidRPr="00650F2B" w:rsidRDefault="00F8080B" w:rsidP="00544E40">
            <w:pPr>
              <w:spacing w:after="120"/>
              <w:rPr>
                <w:b/>
                <w:szCs w:val="22"/>
              </w:rPr>
            </w:pPr>
            <w:r w:rsidRPr="00650F2B">
              <w:rPr>
                <w:b/>
                <w:szCs w:val="22"/>
              </w:rPr>
              <w:t>It is acknowledged that a conflict or issue causing a work disruption may not occur during your work placement. It is also acknowledged that if a conflict or issue causing a work disruption does occur, it is not always within the scope of your role to be involved. Students must adhere to service policies and procedures.</w:t>
            </w:r>
          </w:p>
          <w:p w14:paraId="739AE60A" w14:textId="77777777" w:rsidR="00F8080B" w:rsidRPr="00650F2B" w:rsidRDefault="00F8080B" w:rsidP="00F8080B">
            <w:pPr>
              <w:numPr>
                <w:ilvl w:val="0"/>
                <w:numId w:val="83"/>
              </w:numPr>
              <w:spacing w:after="120"/>
              <w:contextualSpacing/>
              <w:rPr>
                <w:b/>
                <w:szCs w:val="22"/>
              </w:rPr>
            </w:pPr>
            <w:r w:rsidRPr="00650F2B">
              <w:rPr>
                <w:bCs/>
                <w:szCs w:val="22"/>
              </w:rPr>
              <w:t xml:space="preserve">Are you aware of a conflict or issue causing a work disruption occurring at the service during your work placement?       </w:t>
            </w:r>
          </w:p>
          <w:p w14:paraId="1878006D" w14:textId="77777777" w:rsidR="00F8080B" w:rsidRPr="00650F2B" w:rsidRDefault="00B71F2A" w:rsidP="00544E40">
            <w:pPr>
              <w:spacing w:after="120"/>
              <w:ind w:left="720"/>
              <w:contextualSpacing/>
              <w:rPr>
                <w:rFonts w:asciiTheme="minorHAnsi" w:hAnsiTheme="minorHAnsi" w:cstheme="minorHAnsi"/>
                <w:szCs w:val="20"/>
              </w:rPr>
            </w:pPr>
            <w:sdt>
              <w:sdtPr>
                <w:rPr>
                  <w:rFonts w:ascii="Segoe UI Symbol" w:hAnsi="Segoe UI Symbol" w:cs="Segoe UI Symbol"/>
                  <w:szCs w:val="20"/>
                </w:rPr>
                <w:id w:val="1296022328"/>
                <w14:checkbox>
                  <w14:checked w14:val="0"/>
                  <w14:checkedState w14:val="2612" w14:font="MS Gothic"/>
                  <w14:uncheckedState w14:val="2610" w14:font="MS Gothic"/>
                </w14:checkbox>
              </w:sdtPr>
              <w:sdtEnd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1028320653"/>
                <w14:checkbox>
                  <w14:checked w14:val="0"/>
                  <w14:checkedState w14:val="2612" w14:font="MS Gothic"/>
                  <w14:uncheckedState w14:val="2610" w14:font="MS Gothic"/>
                </w14:checkbox>
              </w:sdtPr>
              <w:sdtEnd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p>
          <w:p w14:paraId="4EB51390" w14:textId="77777777" w:rsidR="00F8080B" w:rsidRPr="00650F2B" w:rsidRDefault="00F8080B" w:rsidP="00F8080B">
            <w:pPr>
              <w:numPr>
                <w:ilvl w:val="0"/>
                <w:numId w:val="83"/>
              </w:numPr>
              <w:spacing w:after="120"/>
              <w:contextualSpacing/>
              <w:rPr>
                <w:b/>
                <w:szCs w:val="22"/>
              </w:rPr>
            </w:pPr>
            <w:r w:rsidRPr="00650F2B">
              <w:rPr>
                <w:bCs/>
                <w:szCs w:val="22"/>
              </w:rPr>
              <w:t xml:space="preserve">Was it in the scope of your role to be involved in managing a resolution of the issue?  </w:t>
            </w:r>
          </w:p>
          <w:p w14:paraId="13BC5D79" w14:textId="77777777" w:rsidR="00F8080B" w:rsidRPr="00650F2B" w:rsidRDefault="00B71F2A" w:rsidP="00544E40">
            <w:pPr>
              <w:spacing w:after="120"/>
              <w:ind w:left="720"/>
              <w:contextualSpacing/>
              <w:rPr>
                <w:bCs/>
                <w:szCs w:val="22"/>
              </w:rPr>
            </w:pPr>
            <w:sdt>
              <w:sdtPr>
                <w:rPr>
                  <w:rFonts w:ascii="Segoe UI Symbol" w:hAnsi="Segoe UI Symbol" w:cs="Segoe UI Symbol"/>
                  <w:szCs w:val="20"/>
                </w:rPr>
                <w:id w:val="1140453740"/>
                <w14:checkbox>
                  <w14:checked w14:val="0"/>
                  <w14:checkedState w14:val="2612" w14:font="MS Gothic"/>
                  <w14:uncheckedState w14:val="2610" w14:font="MS Gothic"/>
                </w14:checkbox>
              </w:sdtPr>
              <w:sdtEnd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685255041"/>
                <w14:checkbox>
                  <w14:checked w14:val="0"/>
                  <w14:checkedState w14:val="2612" w14:font="MS Gothic"/>
                  <w14:uncheckedState w14:val="2610" w14:font="MS Gothic"/>
                </w14:checkbox>
              </w:sdtPr>
              <w:sdtEnd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r w:rsidR="00F8080B" w:rsidRPr="00650F2B">
              <w:rPr>
                <w:b/>
                <w:szCs w:val="22"/>
              </w:rPr>
              <w:t xml:space="preserve"> </w:t>
            </w:r>
          </w:p>
          <w:p w14:paraId="3C5A9C7C" w14:textId="77777777" w:rsidR="00F8080B" w:rsidRPr="00650F2B" w:rsidRDefault="00F8080B" w:rsidP="00544E40">
            <w:pPr>
              <w:spacing w:after="120"/>
              <w:rPr>
                <w:bCs/>
                <w:szCs w:val="22"/>
              </w:rPr>
            </w:pPr>
            <w:r w:rsidRPr="00650F2B">
              <w:rPr>
                <w:bCs/>
                <w:szCs w:val="22"/>
              </w:rPr>
              <w:t xml:space="preserve">If you answered </w:t>
            </w:r>
            <w:r w:rsidRPr="00650F2B">
              <w:rPr>
                <w:b/>
                <w:szCs w:val="22"/>
              </w:rPr>
              <w:t>YES to both question 1 and 2</w:t>
            </w:r>
            <w:r w:rsidRPr="00650F2B">
              <w:rPr>
                <w:bCs/>
                <w:szCs w:val="22"/>
              </w:rPr>
              <w:t xml:space="preserve">, please </w:t>
            </w:r>
            <w:r w:rsidRPr="00650F2B">
              <w:rPr>
                <w:b/>
                <w:szCs w:val="22"/>
              </w:rPr>
              <w:t>complete the questions Part 5 Task 1</w:t>
            </w:r>
            <w:r w:rsidRPr="00650F2B">
              <w:rPr>
                <w:bCs/>
                <w:szCs w:val="22"/>
              </w:rPr>
              <w:t xml:space="preserve">. You </w:t>
            </w:r>
            <w:r w:rsidRPr="00650F2B">
              <w:rPr>
                <w:b/>
                <w:szCs w:val="22"/>
              </w:rPr>
              <w:t>DO NOT</w:t>
            </w:r>
            <w:r w:rsidRPr="00650F2B">
              <w:rPr>
                <w:bCs/>
                <w:szCs w:val="22"/>
              </w:rPr>
              <w:t xml:space="preserve"> have to complete task 2 Scenario.</w:t>
            </w:r>
          </w:p>
          <w:p w14:paraId="7B321D5B" w14:textId="77777777" w:rsidR="00F8080B" w:rsidRPr="00650F2B" w:rsidRDefault="00F8080B" w:rsidP="00544E40">
            <w:pPr>
              <w:spacing w:after="120"/>
              <w:rPr>
                <w:b/>
                <w:szCs w:val="22"/>
              </w:rPr>
            </w:pPr>
            <w:r w:rsidRPr="00650F2B">
              <w:rPr>
                <w:b/>
                <w:szCs w:val="22"/>
              </w:rPr>
              <w:lastRenderedPageBreak/>
              <w:t xml:space="preserve">If you answered NO </w:t>
            </w:r>
            <w:r w:rsidRPr="00650F2B">
              <w:rPr>
                <w:bCs/>
                <w:szCs w:val="22"/>
              </w:rPr>
              <w:t xml:space="preserve">to </w:t>
            </w:r>
            <w:r w:rsidRPr="00650F2B">
              <w:rPr>
                <w:b/>
                <w:i/>
                <w:iCs/>
                <w:szCs w:val="22"/>
              </w:rPr>
              <w:t>either</w:t>
            </w:r>
            <w:r w:rsidRPr="00650F2B">
              <w:rPr>
                <w:bCs/>
                <w:szCs w:val="22"/>
              </w:rPr>
              <w:t xml:space="preserve"> question 1, question 2 or both 1 and 2,</w:t>
            </w:r>
            <w:r w:rsidRPr="00650F2B">
              <w:rPr>
                <w:b/>
                <w:szCs w:val="22"/>
              </w:rPr>
              <w:t xml:space="preserve"> please move on to Part 5, Task 2 Scenario.              </w:t>
            </w:r>
          </w:p>
          <w:p w14:paraId="4C9D23DE" w14:textId="77777777" w:rsidR="00F8080B" w:rsidRPr="00650F2B" w:rsidRDefault="00F8080B" w:rsidP="00544E40">
            <w:pPr>
              <w:spacing w:after="120"/>
              <w:rPr>
                <w:b/>
                <w:szCs w:val="22"/>
              </w:rPr>
            </w:pPr>
          </w:p>
          <w:p w14:paraId="4375E692" w14:textId="77777777" w:rsidR="00F8080B" w:rsidRPr="00650F2B" w:rsidRDefault="00F8080B" w:rsidP="00544E40">
            <w:pPr>
              <w:spacing w:after="120"/>
              <w:rPr>
                <w:b/>
                <w:szCs w:val="22"/>
              </w:rPr>
            </w:pPr>
            <w:r w:rsidRPr="00650F2B">
              <w:rPr>
                <w:bCs/>
                <w:szCs w:val="22"/>
              </w:rPr>
              <w:t>Based on the questions above, students will complete</w:t>
            </w:r>
            <w:r w:rsidRPr="00650F2B">
              <w:rPr>
                <w:b/>
                <w:szCs w:val="22"/>
              </w:rPr>
              <w:t xml:space="preserve"> either Task 9 OR Task 10, but not both.</w:t>
            </w:r>
          </w:p>
        </w:tc>
      </w:tr>
    </w:tbl>
    <w:p w14:paraId="3BEFC417"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589"/>
        <w:gridCol w:w="6281"/>
        <w:gridCol w:w="2146"/>
      </w:tblGrid>
      <w:tr w:rsidR="00F8080B" w:rsidRPr="00650F2B" w14:paraId="2D43FC79"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78427D45" w14:textId="77777777" w:rsidR="00F8080B" w:rsidRPr="00650F2B" w:rsidRDefault="00F8080B" w:rsidP="00544E40">
            <w:pPr>
              <w:spacing w:after="120" w:line="276" w:lineRule="auto"/>
              <w:rPr>
                <w:b/>
                <w:szCs w:val="22"/>
              </w:rPr>
            </w:pPr>
            <w:r w:rsidRPr="00650F2B">
              <w:rPr>
                <w:b/>
                <w:szCs w:val="22"/>
              </w:rPr>
              <w:t xml:space="preserve">TASK 1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9CCB4E2" w14:textId="77777777" w:rsidR="00F8080B" w:rsidRPr="00650F2B" w:rsidRDefault="00F8080B" w:rsidP="00544E40">
            <w:pPr>
              <w:spacing w:after="120"/>
              <w:rPr>
                <w:b/>
                <w:szCs w:val="22"/>
              </w:rPr>
            </w:pPr>
            <w:r w:rsidRPr="00650F2B">
              <w:rPr>
                <w:b/>
                <w:szCs w:val="22"/>
              </w:rPr>
              <w:t>(Part 5)</w:t>
            </w:r>
          </w:p>
        </w:tc>
      </w:tr>
      <w:tr w:rsidR="00F8080B" w:rsidRPr="00650F2B" w14:paraId="105751E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439748B" w14:textId="77777777" w:rsidR="00F8080B" w:rsidRPr="00650F2B" w:rsidRDefault="00F8080B" w:rsidP="00544E40">
            <w:pPr>
              <w:spacing w:after="120"/>
              <w:rPr>
                <w:b/>
                <w:szCs w:val="22"/>
              </w:rPr>
            </w:pPr>
            <w:r w:rsidRPr="00650F2B">
              <w:rPr>
                <w:b/>
                <w:szCs w:val="22"/>
              </w:rPr>
              <w:t xml:space="preserve">Instructions: </w:t>
            </w:r>
          </w:p>
          <w:p w14:paraId="4B38B005" w14:textId="77777777" w:rsidR="00F8080B" w:rsidRPr="00650F2B" w:rsidRDefault="00F8080B" w:rsidP="00544E40">
            <w:pPr>
              <w:spacing w:after="120"/>
              <w:rPr>
                <w:b/>
                <w:szCs w:val="22"/>
              </w:rPr>
            </w:pPr>
            <w:r w:rsidRPr="00650F2B">
              <w:rPr>
                <w:b/>
                <w:szCs w:val="22"/>
              </w:rPr>
              <w:t xml:space="preserve">You will complete this task only if there was a conflict or issue causing a work disruption occurring at the service during your work placement AND it was within the scope of your role to be involved. </w:t>
            </w:r>
          </w:p>
          <w:p w14:paraId="58C57A25" w14:textId="77777777" w:rsidR="00F8080B" w:rsidRPr="00650F2B" w:rsidRDefault="00F8080B" w:rsidP="00544E40">
            <w:pPr>
              <w:spacing w:after="120"/>
              <w:rPr>
                <w:bCs/>
                <w:szCs w:val="22"/>
              </w:rPr>
            </w:pPr>
            <w:r w:rsidRPr="00650F2B">
              <w:rPr>
                <w:bCs/>
                <w:szCs w:val="22"/>
              </w:rPr>
              <w:t>Based on the issue, complete respond to the questions below.</w:t>
            </w:r>
          </w:p>
          <w:p w14:paraId="2AEBBE7A" w14:textId="77777777" w:rsidR="00F8080B" w:rsidRPr="00650F2B" w:rsidRDefault="00F8080B" w:rsidP="00544E40">
            <w:pPr>
              <w:spacing w:after="120"/>
              <w:rPr>
                <w:bCs/>
                <w:szCs w:val="22"/>
              </w:rPr>
            </w:pPr>
            <w:r w:rsidRPr="00650F2B">
              <w:rPr>
                <w:bCs/>
                <w:szCs w:val="22"/>
              </w:rPr>
              <w:t>You must maintain confidentiality in line with service policies and National Regulations.</w:t>
            </w:r>
          </w:p>
          <w:p w14:paraId="30F70A6A" w14:textId="77777777" w:rsidR="00F8080B" w:rsidRPr="00650F2B" w:rsidRDefault="00F8080B" w:rsidP="00544E40">
            <w:pPr>
              <w:spacing w:after="120"/>
              <w:rPr>
                <w:bCs/>
                <w:szCs w:val="22"/>
              </w:rPr>
            </w:pPr>
            <w:r w:rsidRPr="00650F2B">
              <w:rPr>
                <w:bCs/>
                <w:szCs w:val="22"/>
              </w:rPr>
              <w:t>(200 – 300 words total)</w:t>
            </w:r>
          </w:p>
        </w:tc>
      </w:tr>
      <w:tr w:rsidR="00F8080B" w:rsidRPr="00650F2B" w14:paraId="357699AE"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0EE237A" w14:textId="77777777" w:rsidR="00F8080B" w:rsidRPr="00650F2B" w:rsidRDefault="00F8080B" w:rsidP="00544E40">
            <w:pPr>
              <w:jc w:val="center"/>
              <w:rPr>
                <w:rFonts w:cs="Arial"/>
                <w:b/>
                <w:bCs/>
              </w:rPr>
            </w:pPr>
            <w:r w:rsidRPr="00650F2B">
              <w:rPr>
                <w:rFonts w:cs="Arial"/>
                <w:b/>
                <w:bCs/>
              </w:rPr>
              <w:t>A.</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AD3ABE7" w14:textId="77777777" w:rsidR="00F8080B" w:rsidRPr="00650F2B" w:rsidRDefault="00F8080B" w:rsidP="00544E40">
            <w:pPr>
              <w:rPr>
                <w:rFonts w:cs="Arial"/>
              </w:rPr>
            </w:pPr>
            <w:r w:rsidRPr="00650F2B">
              <w:rPr>
                <w:rFonts w:cs="Arial"/>
              </w:rPr>
              <w:t>Describe the issue/situation that arose. What caused the conflict or disruption to work? Who was involved? (use first initial of name only)</w:t>
            </w:r>
          </w:p>
        </w:tc>
      </w:tr>
      <w:tr w:rsidR="00F8080B" w:rsidRPr="00650F2B" w14:paraId="706E1324" w14:textId="77777777" w:rsidTr="00544E40">
        <w:trPr>
          <w:trHeight w:val="1833"/>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1F28892" w14:textId="77777777" w:rsidR="00F8080B" w:rsidRPr="00650F2B" w:rsidRDefault="00F8080B" w:rsidP="00544E40">
            <w:pPr>
              <w:rPr>
                <w:rFonts w:cs="Arial"/>
                <w:i/>
                <w:iCs/>
                <w:color w:val="17365D" w:themeColor="text2" w:themeShade="BF"/>
              </w:rPr>
            </w:pPr>
          </w:p>
        </w:tc>
      </w:tr>
      <w:tr w:rsidR="00F8080B" w:rsidRPr="00650F2B" w14:paraId="2A6CE76A"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9E13E91" w14:textId="77777777" w:rsidR="00F8080B" w:rsidRPr="00650F2B" w:rsidRDefault="00F8080B" w:rsidP="00544E40">
            <w:pPr>
              <w:jc w:val="center"/>
              <w:rPr>
                <w:rFonts w:cs="Arial"/>
                <w:b/>
                <w:bCs/>
              </w:rPr>
            </w:pPr>
            <w:r w:rsidRPr="00650F2B">
              <w:rPr>
                <w:rFonts w:cs="Arial"/>
                <w:b/>
                <w:bCs/>
              </w:rPr>
              <w:t>B.</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12A2F7E" w14:textId="77777777" w:rsidR="00F8080B" w:rsidRPr="00650F2B" w:rsidRDefault="00F8080B" w:rsidP="00544E40">
            <w:pPr>
              <w:rPr>
                <w:rFonts w:cs="Arial"/>
              </w:rPr>
            </w:pPr>
            <w:r w:rsidRPr="00650F2B">
              <w:rPr>
                <w:rFonts w:cs="Arial"/>
              </w:rPr>
              <w:t>What was your role in supporting the resolution of the issue?</w:t>
            </w:r>
          </w:p>
        </w:tc>
      </w:tr>
      <w:tr w:rsidR="00F8080B" w:rsidRPr="00650F2B" w14:paraId="46FA98F4" w14:textId="77777777" w:rsidTr="00544E40">
        <w:trPr>
          <w:trHeight w:val="123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F6A3E7" w14:textId="77777777" w:rsidR="00F8080B" w:rsidRPr="00650F2B" w:rsidRDefault="00F8080B" w:rsidP="00544E40">
            <w:pPr>
              <w:rPr>
                <w:rFonts w:cs="Arial"/>
                <w:i/>
                <w:iCs/>
                <w:color w:val="17365D" w:themeColor="text2" w:themeShade="BF"/>
              </w:rPr>
            </w:pPr>
          </w:p>
        </w:tc>
      </w:tr>
      <w:tr w:rsidR="00F8080B" w:rsidRPr="00650F2B" w14:paraId="73C10A6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6CA9FC9" w14:textId="77777777" w:rsidR="00F8080B" w:rsidRPr="00650F2B" w:rsidRDefault="00F8080B" w:rsidP="00544E40">
            <w:pPr>
              <w:jc w:val="center"/>
              <w:rPr>
                <w:rFonts w:cs="Arial"/>
                <w:b/>
                <w:bCs/>
              </w:rPr>
            </w:pPr>
            <w:r w:rsidRPr="00650F2B">
              <w:rPr>
                <w:rFonts w:cs="Arial"/>
                <w:b/>
                <w:bCs/>
              </w:rPr>
              <w:t xml:space="preserve">C. </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6609F02" w14:textId="77777777" w:rsidR="00F8080B" w:rsidRPr="00650F2B" w:rsidRDefault="00F8080B" w:rsidP="00544E40">
            <w:pPr>
              <w:rPr>
                <w:rFonts w:cs="Arial"/>
              </w:rPr>
            </w:pPr>
            <w:r w:rsidRPr="00650F2B">
              <w:rPr>
                <w:rFonts w:cs="Arial"/>
              </w:rPr>
              <w:t xml:space="preserve">How did you address the issue? Who was involved? </w:t>
            </w:r>
          </w:p>
        </w:tc>
      </w:tr>
      <w:tr w:rsidR="00F8080B" w:rsidRPr="00650F2B" w14:paraId="696708C6"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FB838C7" w14:textId="77777777" w:rsidR="00F8080B" w:rsidRPr="00650F2B" w:rsidRDefault="00F8080B" w:rsidP="00544E40">
            <w:pPr>
              <w:rPr>
                <w:rFonts w:cs="Arial"/>
                <w:i/>
                <w:iCs/>
                <w:color w:val="17365D" w:themeColor="text2" w:themeShade="BF"/>
              </w:rPr>
            </w:pPr>
          </w:p>
        </w:tc>
      </w:tr>
      <w:tr w:rsidR="00F8080B" w:rsidRPr="00650F2B" w14:paraId="2CEC4CD6"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0C89602" w14:textId="77777777" w:rsidR="00F8080B" w:rsidRPr="00650F2B" w:rsidRDefault="00F8080B" w:rsidP="00544E40">
            <w:pPr>
              <w:jc w:val="center"/>
              <w:rPr>
                <w:rFonts w:cs="Arial"/>
                <w:b/>
                <w:bCs/>
              </w:rPr>
            </w:pPr>
            <w:r w:rsidRPr="00650F2B">
              <w:rPr>
                <w:rFonts w:cs="Arial"/>
                <w:b/>
                <w:bCs/>
              </w:rPr>
              <w:t>D.</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A2F8ACB" w14:textId="77777777" w:rsidR="00F8080B" w:rsidRPr="00650F2B" w:rsidRDefault="00F8080B" w:rsidP="00544E40">
            <w:pPr>
              <w:rPr>
                <w:rFonts w:cs="Arial"/>
              </w:rPr>
            </w:pPr>
            <w:r w:rsidRPr="00650F2B">
              <w:rPr>
                <w:rFonts w:cs="Arial"/>
              </w:rPr>
              <w:t>What conflict resolution strategies did you use and how did this align with the service policies and procedures?</w:t>
            </w:r>
          </w:p>
        </w:tc>
      </w:tr>
      <w:tr w:rsidR="00F8080B" w:rsidRPr="00650F2B" w14:paraId="12A3F4AF"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04C8556" w14:textId="77777777" w:rsidR="00F8080B" w:rsidRPr="00650F2B" w:rsidRDefault="00F8080B" w:rsidP="00544E40">
            <w:pPr>
              <w:rPr>
                <w:rFonts w:cs="Arial"/>
                <w:i/>
                <w:iCs/>
                <w:color w:val="17365D" w:themeColor="text2" w:themeShade="BF"/>
              </w:rPr>
            </w:pPr>
          </w:p>
        </w:tc>
      </w:tr>
      <w:tr w:rsidR="00F8080B" w:rsidRPr="00650F2B" w14:paraId="19C9E47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6EE9925" w14:textId="77777777" w:rsidR="00F8080B" w:rsidRPr="00650F2B" w:rsidRDefault="00F8080B" w:rsidP="00544E40">
            <w:pPr>
              <w:jc w:val="center"/>
              <w:rPr>
                <w:rFonts w:cs="Arial"/>
                <w:b/>
                <w:bCs/>
              </w:rPr>
            </w:pPr>
            <w:r w:rsidRPr="00650F2B">
              <w:rPr>
                <w:rFonts w:cs="Arial"/>
                <w:b/>
                <w:bCs/>
              </w:rPr>
              <w:lastRenderedPageBreak/>
              <w:t>E.</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A75F1CB" w14:textId="77777777" w:rsidR="00F8080B" w:rsidRPr="00650F2B" w:rsidRDefault="00F8080B" w:rsidP="00544E40">
            <w:pPr>
              <w:rPr>
                <w:rFonts w:cs="Arial"/>
              </w:rPr>
            </w:pPr>
            <w:r w:rsidRPr="00650F2B">
              <w:rPr>
                <w:rFonts w:cs="Arial"/>
              </w:rPr>
              <w:t>How did you work collaboratively with the individual/s involved and agree on performance improvement plans?</w:t>
            </w:r>
          </w:p>
        </w:tc>
      </w:tr>
      <w:tr w:rsidR="00F8080B" w:rsidRPr="00650F2B" w14:paraId="15703E4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14F9767" w14:textId="77777777" w:rsidR="00F8080B" w:rsidRPr="00650F2B" w:rsidRDefault="00F8080B" w:rsidP="00544E40">
            <w:pPr>
              <w:rPr>
                <w:rFonts w:cs="Arial"/>
              </w:rPr>
            </w:pPr>
          </w:p>
        </w:tc>
      </w:tr>
      <w:tr w:rsidR="00F8080B" w:rsidRPr="00650F2B" w14:paraId="2D150B08"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0E113CED" w14:textId="77777777" w:rsidR="00F8080B" w:rsidRPr="00650F2B" w:rsidRDefault="00F8080B" w:rsidP="00544E40">
            <w:pPr>
              <w:jc w:val="center"/>
              <w:rPr>
                <w:rFonts w:cs="Arial"/>
                <w:b/>
                <w:bCs/>
              </w:rPr>
            </w:pPr>
            <w:r w:rsidRPr="00650F2B">
              <w:rPr>
                <w:rFonts w:cs="Arial"/>
                <w:b/>
                <w:bCs/>
              </w:rPr>
              <w:t>F.</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65B067F" w14:textId="77777777" w:rsidR="00F8080B" w:rsidRPr="00650F2B" w:rsidRDefault="00F8080B" w:rsidP="00544E40">
            <w:pPr>
              <w:rPr>
                <w:rFonts w:cs="Arial"/>
              </w:rPr>
            </w:pPr>
            <w:r w:rsidRPr="00650F2B">
              <w:rPr>
                <w:rFonts w:cs="Arial"/>
              </w:rPr>
              <w:t>What is your plan for monitoring and evaluating performance and providing feedback to the people involved?</w:t>
            </w:r>
          </w:p>
        </w:tc>
      </w:tr>
      <w:tr w:rsidR="00F8080B" w:rsidRPr="00650F2B" w14:paraId="27885D62"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B550408" w14:textId="77777777" w:rsidR="00F8080B" w:rsidRPr="00650F2B" w:rsidRDefault="00F8080B" w:rsidP="00544E40">
            <w:pPr>
              <w:rPr>
                <w:rFonts w:cs="Arial"/>
                <w:i/>
                <w:iCs/>
                <w:color w:val="17365D" w:themeColor="text2" w:themeShade="BF"/>
              </w:rPr>
            </w:pPr>
          </w:p>
        </w:tc>
      </w:tr>
      <w:tr w:rsidR="00F8080B" w:rsidRPr="00650F2B" w14:paraId="3D2617A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5732E1A" w14:textId="77777777" w:rsidR="00F8080B" w:rsidRPr="00650F2B" w:rsidRDefault="00F8080B" w:rsidP="00544E40">
            <w:pPr>
              <w:jc w:val="center"/>
              <w:rPr>
                <w:rFonts w:cs="Arial"/>
                <w:b/>
                <w:bCs/>
              </w:rPr>
            </w:pPr>
            <w:r w:rsidRPr="00650F2B">
              <w:rPr>
                <w:rFonts w:cs="Arial"/>
                <w:b/>
                <w:bCs/>
              </w:rPr>
              <w:t>G.</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1EBC6973" w14:textId="77777777" w:rsidR="00F8080B" w:rsidRPr="00650F2B" w:rsidRDefault="00F8080B" w:rsidP="00544E40">
            <w:pPr>
              <w:rPr>
                <w:rFonts w:cs="Arial"/>
              </w:rPr>
            </w:pPr>
            <w:r w:rsidRPr="00650F2B">
              <w:rPr>
                <w:rFonts w:cs="Arial"/>
              </w:rPr>
              <w:t>What coaching strategies have you used, or will you use in order to improve the performance of the people involved?</w:t>
            </w:r>
          </w:p>
        </w:tc>
      </w:tr>
      <w:tr w:rsidR="00F8080B" w:rsidRPr="00650F2B" w14:paraId="398E0DFD"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9652D76" w14:textId="77777777" w:rsidR="00F8080B" w:rsidRPr="00650F2B" w:rsidRDefault="00F8080B" w:rsidP="00544E40">
            <w:pPr>
              <w:rPr>
                <w:rFonts w:cs="Arial"/>
                <w:i/>
                <w:iCs/>
                <w:color w:val="17365D" w:themeColor="text2" w:themeShade="BF"/>
              </w:rPr>
            </w:pPr>
          </w:p>
        </w:tc>
      </w:tr>
      <w:tr w:rsidR="00F8080B" w:rsidRPr="00650F2B" w14:paraId="4C3107C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19BB8226" w14:textId="77777777" w:rsidR="00F8080B" w:rsidRPr="00650F2B" w:rsidRDefault="00F8080B" w:rsidP="00544E40">
            <w:pPr>
              <w:jc w:val="center"/>
              <w:rPr>
                <w:rFonts w:cs="Arial"/>
                <w:b/>
                <w:bCs/>
              </w:rPr>
            </w:pPr>
            <w:r w:rsidRPr="00650F2B">
              <w:rPr>
                <w:rFonts w:cs="Arial"/>
                <w:b/>
                <w:bCs/>
              </w:rPr>
              <w:t>H.</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97C9A1C" w14:textId="77777777" w:rsidR="00F8080B" w:rsidRPr="00650F2B" w:rsidRDefault="00F8080B" w:rsidP="00544E40">
            <w:pPr>
              <w:rPr>
                <w:rFonts w:cs="Arial"/>
              </w:rPr>
            </w:pPr>
            <w:r w:rsidRPr="00650F2B">
              <w:rPr>
                <w:rFonts w:cs="Arial"/>
              </w:rPr>
              <w:t>In accordance with your duty of care, what type of additional support or what referral have you made to support the people involved?</w:t>
            </w:r>
          </w:p>
        </w:tc>
      </w:tr>
      <w:tr w:rsidR="00F8080B" w:rsidRPr="00650F2B" w14:paraId="66D2FA03"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00339F4" w14:textId="77777777" w:rsidR="00F8080B" w:rsidRPr="00650F2B" w:rsidRDefault="00F8080B" w:rsidP="00544E40">
            <w:pPr>
              <w:rPr>
                <w:rFonts w:cs="Arial"/>
                <w:i/>
                <w:iCs/>
                <w:color w:val="17365D" w:themeColor="text2" w:themeShade="BF"/>
              </w:rPr>
            </w:pPr>
          </w:p>
        </w:tc>
      </w:tr>
      <w:tr w:rsidR="00F8080B" w:rsidRPr="00650F2B" w14:paraId="0E394B9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6CE4405" w14:textId="77777777" w:rsidR="00F8080B" w:rsidRPr="00650F2B" w:rsidRDefault="00F8080B" w:rsidP="00544E40">
            <w:pPr>
              <w:jc w:val="center"/>
              <w:rPr>
                <w:rFonts w:cs="Arial"/>
                <w:b/>
                <w:bCs/>
              </w:rPr>
            </w:pPr>
            <w:r w:rsidRPr="00650F2B">
              <w:rPr>
                <w:rFonts w:cs="Arial"/>
                <w:b/>
                <w:bCs/>
              </w:rPr>
              <w:t>I.</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214421D" w14:textId="77777777" w:rsidR="00F8080B" w:rsidRPr="00650F2B" w:rsidRDefault="00F8080B" w:rsidP="00544E40">
            <w:pPr>
              <w:rPr>
                <w:rFonts w:cs="Arial"/>
              </w:rPr>
            </w:pPr>
            <w:r w:rsidRPr="00650F2B">
              <w:rPr>
                <w:rFonts w:cs="Arial"/>
              </w:rPr>
              <w:t>How did you maintain confidentiality?</w:t>
            </w:r>
          </w:p>
        </w:tc>
      </w:tr>
      <w:tr w:rsidR="00F8080B" w:rsidRPr="00650F2B" w14:paraId="52CDC0A8"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4716DA9E" w14:textId="77777777" w:rsidR="00F8080B" w:rsidRPr="00650F2B" w:rsidRDefault="00F8080B" w:rsidP="00544E40">
            <w:pPr>
              <w:rPr>
                <w:rFonts w:cs="Arial"/>
                <w:i/>
                <w:iCs/>
                <w:color w:val="17365D" w:themeColor="text2" w:themeShade="BF"/>
              </w:rPr>
            </w:pPr>
          </w:p>
        </w:tc>
      </w:tr>
      <w:tr w:rsidR="00F8080B" w:rsidRPr="00650F2B" w14:paraId="7CB385DD"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A64BE08" w14:textId="77777777" w:rsidR="00F8080B" w:rsidRPr="00650F2B" w:rsidRDefault="00F8080B" w:rsidP="00544E40">
            <w:pPr>
              <w:jc w:val="center"/>
              <w:rPr>
                <w:rFonts w:cs="Arial"/>
                <w:b/>
                <w:bCs/>
              </w:rPr>
            </w:pPr>
            <w:r w:rsidRPr="00650F2B">
              <w:rPr>
                <w:rFonts w:cs="Arial"/>
                <w:b/>
                <w:bCs/>
              </w:rPr>
              <w:t>J.</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5DAF9F2" w14:textId="77777777" w:rsidR="00F8080B" w:rsidRPr="00650F2B" w:rsidRDefault="00F8080B" w:rsidP="00544E40">
            <w:pPr>
              <w:rPr>
                <w:rFonts w:cs="Arial"/>
              </w:rPr>
            </w:pPr>
            <w:r w:rsidRPr="00650F2B">
              <w:rPr>
                <w:rFonts w:cs="Arial"/>
              </w:rPr>
              <w:t xml:space="preserve">What additional advice or training did you seek during this situation or as a result of this situation? </w:t>
            </w:r>
          </w:p>
        </w:tc>
      </w:tr>
      <w:tr w:rsidR="00F8080B" w:rsidRPr="00650F2B" w14:paraId="7DDB1E5D"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E235E08" w14:textId="77777777" w:rsidR="00F8080B" w:rsidRPr="00650F2B" w:rsidRDefault="00F8080B" w:rsidP="00544E40">
            <w:pPr>
              <w:rPr>
                <w:rFonts w:cs="Arial"/>
                <w:i/>
                <w:iCs/>
                <w:color w:val="17365D" w:themeColor="text2" w:themeShade="BF"/>
              </w:rPr>
            </w:pPr>
          </w:p>
        </w:tc>
      </w:tr>
      <w:tr w:rsidR="00F8080B" w:rsidRPr="00650F2B" w14:paraId="5177F9EB"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A28BE3C" w14:textId="77777777" w:rsidR="00F8080B" w:rsidRPr="00650F2B" w:rsidRDefault="00F8080B" w:rsidP="00544E40">
            <w:pPr>
              <w:jc w:val="center"/>
              <w:rPr>
                <w:rFonts w:cs="Arial"/>
                <w:b/>
                <w:bCs/>
              </w:rPr>
            </w:pPr>
            <w:r w:rsidRPr="00650F2B">
              <w:rPr>
                <w:rFonts w:cs="Arial"/>
                <w:b/>
                <w:bCs/>
              </w:rPr>
              <w:t>K.</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816E5BA" w14:textId="77777777" w:rsidR="00F8080B" w:rsidRPr="00650F2B" w:rsidRDefault="00F8080B" w:rsidP="00544E40">
            <w:pPr>
              <w:rPr>
                <w:rFonts w:cs="Arial"/>
              </w:rPr>
            </w:pPr>
            <w:r w:rsidRPr="00650F2B">
              <w:rPr>
                <w:rFonts w:cs="Arial"/>
              </w:rPr>
              <w:t>How did you care for yourself during this situation?</w:t>
            </w:r>
          </w:p>
        </w:tc>
      </w:tr>
      <w:tr w:rsidR="00F8080B" w:rsidRPr="00650F2B" w14:paraId="7151BDAE"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2BB950D" w14:textId="77777777" w:rsidR="00F8080B" w:rsidRPr="00650F2B" w:rsidRDefault="00F8080B" w:rsidP="00544E40">
            <w:pPr>
              <w:rPr>
                <w:rFonts w:cs="Arial"/>
                <w:i/>
                <w:iCs/>
                <w:color w:val="17365D" w:themeColor="text2" w:themeShade="BF"/>
              </w:rPr>
            </w:pPr>
          </w:p>
        </w:tc>
      </w:tr>
    </w:tbl>
    <w:p w14:paraId="67E6B1A0"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1072"/>
        <w:gridCol w:w="5887"/>
        <w:gridCol w:w="2057"/>
      </w:tblGrid>
      <w:tr w:rsidR="00F8080B" w:rsidRPr="00650F2B" w14:paraId="47C398E8" w14:textId="77777777" w:rsidTr="00544E40">
        <w:trPr>
          <w:trHeight w:val="293"/>
        </w:trPr>
        <w:tc>
          <w:tcPr>
            <w:tcW w:w="6959"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183929CF" w14:textId="77777777" w:rsidR="00F8080B" w:rsidRPr="00650F2B" w:rsidRDefault="00F8080B" w:rsidP="00544E40">
            <w:pPr>
              <w:spacing w:after="120" w:line="276" w:lineRule="auto"/>
              <w:rPr>
                <w:b/>
                <w:szCs w:val="22"/>
              </w:rPr>
            </w:pPr>
            <w:r w:rsidRPr="00650F2B">
              <w:rPr>
                <w:b/>
                <w:szCs w:val="22"/>
              </w:rPr>
              <w:t>TASK 2 - Scenario</w:t>
            </w:r>
          </w:p>
        </w:tc>
        <w:tc>
          <w:tcPr>
            <w:tcW w:w="2057" w:type="dxa"/>
            <w:tcBorders>
              <w:top w:val="single" w:sz="4" w:space="0" w:color="2D739F"/>
              <w:left w:val="nil"/>
              <w:bottom w:val="single" w:sz="4" w:space="0" w:color="2D739F"/>
              <w:right w:val="single" w:sz="4" w:space="0" w:color="2D739F"/>
            </w:tcBorders>
            <w:shd w:val="clear" w:color="auto" w:fill="BFBFBF" w:themeFill="background1" w:themeFillShade="BF"/>
          </w:tcPr>
          <w:p w14:paraId="6405A624" w14:textId="77777777" w:rsidR="00F8080B" w:rsidRPr="00650F2B" w:rsidRDefault="00F8080B" w:rsidP="00544E40">
            <w:pPr>
              <w:spacing w:after="120"/>
              <w:rPr>
                <w:b/>
                <w:szCs w:val="22"/>
              </w:rPr>
            </w:pPr>
            <w:r w:rsidRPr="00650F2B">
              <w:rPr>
                <w:b/>
                <w:szCs w:val="22"/>
              </w:rPr>
              <w:t>(Part 5)</w:t>
            </w:r>
          </w:p>
        </w:tc>
      </w:tr>
      <w:tr w:rsidR="00F8080B" w:rsidRPr="00650F2B" w14:paraId="1B85CF9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CDD05A" w14:textId="77777777" w:rsidR="00F8080B" w:rsidRPr="00650F2B" w:rsidRDefault="00F8080B" w:rsidP="00544E40">
            <w:pPr>
              <w:spacing w:after="120"/>
              <w:rPr>
                <w:b/>
                <w:szCs w:val="22"/>
              </w:rPr>
            </w:pPr>
            <w:r w:rsidRPr="00650F2B">
              <w:rPr>
                <w:b/>
                <w:szCs w:val="22"/>
              </w:rPr>
              <w:t xml:space="preserve">Instructions: </w:t>
            </w:r>
          </w:p>
          <w:p w14:paraId="33BEDEE5" w14:textId="77777777" w:rsidR="00F8080B" w:rsidRPr="00650F2B" w:rsidRDefault="00F8080B" w:rsidP="00544E40">
            <w:pPr>
              <w:spacing w:after="120"/>
              <w:rPr>
                <w:bCs/>
                <w:szCs w:val="22"/>
              </w:rPr>
            </w:pPr>
            <w:r w:rsidRPr="00650F2B">
              <w:rPr>
                <w:bCs/>
                <w:szCs w:val="22"/>
              </w:rPr>
              <w:t xml:space="preserve">You will complete this task only if there was </w:t>
            </w:r>
            <w:r w:rsidRPr="00650F2B">
              <w:rPr>
                <w:b/>
                <w:szCs w:val="22"/>
              </w:rPr>
              <w:t>NO conflict or issue causing a work disruption</w:t>
            </w:r>
            <w:r w:rsidRPr="00650F2B">
              <w:rPr>
                <w:bCs/>
                <w:szCs w:val="22"/>
              </w:rPr>
              <w:t xml:space="preserve"> occurring at the service during your work placement </w:t>
            </w:r>
            <w:r w:rsidRPr="00650F2B">
              <w:rPr>
                <w:b/>
                <w:szCs w:val="22"/>
              </w:rPr>
              <w:t>AND/OR</w:t>
            </w:r>
            <w:r w:rsidRPr="00650F2B">
              <w:rPr>
                <w:bCs/>
                <w:szCs w:val="22"/>
              </w:rPr>
              <w:t xml:space="preserve"> it was </w:t>
            </w:r>
            <w:r w:rsidRPr="00650F2B">
              <w:rPr>
                <w:b/>
                <w:szCs w:val="22"/>
              </w:rPr>
              <w:t>NOT within the scope of your role to be involved</w:t>
            </w:r>
            <w:r w:rsidRPr="00650F2B">
              <w:rPr>
                <w:bCs/>
                <w:szCs w:val="22"/>
              </w:rPr>
              <w:t xml:space="preserve">. </w:t>
            </w:r>
          </w:p>
          <w:p w14:paraId="3C79B4A2" w14:textId="77777777" w:rsidR="00F8080B" w:rsidRPr="00650F2B" w:rsidRDefault="00F8080B" w:rsidP="00544E40">
            <w:pPr>
              <w:spacing w:after="120"/>
              <w:rPr>
                <w:bCs/>
                <w:szCs w:val="22"/>
              </w:rPr>
            </w:pPr>
            <w:r w:rsidRPr="00650F2B">
              <w:rPr>
                <w:bCs/>
                <w:szCs w:val="22"/>
              </w:rPr>
              <w:t>You will instead complete the following scenario, as if it did occur during your work placement.</w:t>
            </w:r>
          </w:p>
          <w:p w14:paraId="24138298" w14:textId="77777777" w:rsidR="00F8080B" w:rsidRPr="00650F2B" w:rsidRDefault="00F8080B" w:rsidP="00544E40">
            <w:pPr>
              <w:spacing w:after="120"/>
              <w:rPr>
                <w:bCs/>
                <w:szCs w:val="22"/>
              </w:rPr>
            </w:pPr>
            <w:r w:rsidRPr="00650F2B">
              <w:rPr>
                <w:bCs/>
                <w:szCs w:val="22"/>
              </w:rPr>
              <w:t>For the scenario, you must maintain confidentiality in line with service policies and National Regulations.</w:t>
            </w:r>
          </w:p>
        </w:tc>
      </w:tr>
      <w:tr w:rsidR="00F8080B" w:rsidRPr="00650F2B" w14:paraId="133AC935" w14:textId="77777777" w:rsidTr="00544E40">
        <w:trPr>
          <w:trHeight w:val="490"/>
        </w:trPr>
        <w:tc>
          <w:tcPr>
            <w:tcW w:w="1072"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779D3E8" w14:textId="77777777" w:rsidR="00F8080B" w:rsidRPr="00650F2B" w:rsidRDefault="00F8080B" w:rsidP="00544E40">
            <w:pPr>
              <w:jc w:val="center"/>
              <w:rPr>
                <w:rFonts w:cs="Arial"/>
                <w:b/>
                <w:bCs/>
              </w:rPr>
            </w:pPr>
            <w:r w:rsidRPr="00650F2B">
              <w:rPr>
                <w:rFonts w:cs="Arial"/>
                <w:b/>
                <w:bCs/>
              </w:rPr>
              <w:t>Scenario</w:t>
            </w:r>
          </w:p>
        </w:tc>
        <w:tc>
          <w:tcPr>
            <w:tcW w:w="7944"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7C35562" w14:textId="77777777" w:rsidR="00F8080B" w:rsidRPr="00650F2B" w:rsidRDefault="00F8080B" w:rsidP="00544E40">
            <w:pPr>
              <w:rPr>
                <w:rFonts w:cs="Arial"/>
              </w:rPr>
            </w:pPr>
            <w:r w:rsidRPr="00650F2B">
              <w:rPr>
                <w:rFonts w:cs="Arial"/>
              </w:rPr>
              <w:t>You will complete this task as if you were the Director of the service in which you are undertaking your work placement.</w:t>
            </w:r>
          </w:p>
          <w:p w14:paraId="3BAF4BDF" w14:textId="77777777" w:rsidR="00F8080B" w:rsidRPr="00650F2B" w:rsidRDefault="00F8080B" w:rsidP="00544E40">
            <w:pPr>
              <w:rPr>
                <w:rFonts w:cs="Arial"/>
              </w:rPr>
            </w:pPr>
            <w:r w:rsidRPr="00650F2B">
              <w:rPr>
                <w:rFonts w:cs="Arial"/>
              </w:rPr>
              <w:t>You arrive to work to be informed that Paul and Gemma (Preschool educators) are having a conflict over the Christmas stencils that Gemma wants to provide for the children today.</w:t>
            </w:r>
          </w:p>
          <w:p w14:paraId="4EFE777D" w14:textId="77777777" w:rsidR="00F8080B" w:rsidRPr="00650F2B" w:rsidRDefault="00F8080B" w:rsidP="00544E40">
            <w:pPr>
              <w:rPr>
                <w:rFonts w:cs="Arial"/>
              </w:rPr>
            </w:pPr>
            <w:r w:rsidRPr="00650F2B">
              <w:rPr>
                <w:rFonts w:cs="Arial"/>
              </w:rPr>
              <w:t>Paul has very strong opinions about children having access to creative art and does not believe that the stencils allow children the creativity that he believes they require. Gemma on the other hand strongly believes in the joy of Christmas and feels that the children will enjoy colouring the angels and Santa’s that she has on the stencils.</w:t>
            </w:r>
          </w:p>
        </w:tc>
      </w:tr>
      <w:tr w:rsidR="00F8080B" w:rsidRPr="00650F2B" w14:paraId="17BFD9C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145C514" w14:textId="77777777" w:rsidR="00F8080B" w:rsidRPr="00650F2B" w:rsidRDefault="00F8080B" w:rsidP="00544E40">
            <w:pPr>
              <w:jc w:val="center"/>
              <w:rPr>
                <w:rFonts w:cs="Arial"/>
                <w:b/>
                <w:bCs/>
              </w:rPr>
            </w:pPr>
            <w:r w:rsidRPr="00650F2B">
              <w:rPr>
                <w:rFonts w:cs="Arial"/>
                <w:b/>
                <w:bCs/>
              </w:rPr>
              <w:t>A.</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CA66D66" w14:textId="77777777" w:rsidR="00F8080B" w:rsidRPr="00650F2B" w:rsidRDefault="00F8080B" w:rsidP="00544E40">
            <w:pPr>
              <w:rPr>
                <w:rFonts w:cs="Arial"/>
              </w:rPr>
            </w:pPr>
            <w:r w:rsidRPr="00650F2B">
              <w:rPr>
                <w:rFonts w:cs="Arial"/>
              </w:rPr>
              <w:t>Refer to the service policy and identify the steps that you would take.</w:t>
            </w:r>
          </w:p>
        </w:tc>
      </w:tr>
      <w:tr w:rsidR="00F8080B" w:rsidRPr="00650F2B" w14:paraId="11B6EECB" w14:textId="77777777" w:rsidTr="00544E40">
        <w:trPr>
          <w:trHeight w:val="1690"/>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3612FE6A" w14:textId="77777777" w:rsidR="00F8080B" w:rsidRPr="00650F2B" w:rsidRDefault="00F8080B" w:rsidP="00544E40">
            <w:pPr>
              <w:rPr>
                <w:rFonts w:cs="Arial"/>
                <w:i/>
                <w:iCs/>
                <w:color w:val="17365D" w:themeColor="text2" w:themeShade="BF"/>
              </w:rPr>
            </w:pPr>
          </w:p>
        </w:tc>
      </w:tr>
      <w:tr w:rsidR="00F8080B" w:rsidRPr="00650F2B" w14:paraId="67230A6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F3A3C2" w14:textId="77777777" w:rsidR="00F8080B" w:rsidRPr="00650F2B" w:rsidRDefault="00F8080B" w:rsidP="00544E40">
            <w:pPr>
              <w:jc w:val="center"/>
              <w:rPr>
                <w:rFonts w:cs="Arial"/>
                <w:b/>
                <w:bCs/>
              </w:rPr>
            </w:pPr>
            <w:r w:rsidRPr="00650F2B">
              <w:rPr>
                <w:rFonts w:cs="Arial"/>
                <w:b/>
                <w:bCs/>
              </w:rPr>
              <w:t>B.</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ADE244A" w14:textId="77777777" w:rsidR="00F8080B" w:rsidRPr="00650F2B" w:rsidRDefault="00F8080B" w:rsidP="00544E40">
            <w:pPr>
              <w:rPr>
                <w:rFonts w:cs="Arial"/>
              </w:rPr>
            </w:pPr>
            <w:r w:rsidRPr="00650F2B">
              <w:rPr>
                <w:rFonts w:cs="Arial"/>
              </w:rPr>
              <w:t>What other service documents might provide guidance and support in this situation?</w:t>
            </w:r>
          </w:p>
        </w:tc>
      </w:tr>
      <w:tr w:rsidR="00F8080B" w:rsidRPr="00650F2B" w14:paraId="0AC126B1" w14:textId="77777777" w:rsidTr="00544E40">
        <w:trPr>
          <w:trHeight w:val="1667"/>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6537520" w14:textId="77777777" w:rsidR="00F8080B" w:rsidRPr="00650F2B" w:rsidRDefault="00F8080B" w:rsidP="00544E40">
            <w:pPr>
              <w:rPr>
                <w:rFonts w:cs="Arial"/>
                <w:i/>
                <w:iCs/>
                <w:color w:val="17365D" w:themeColor="text2" w:themeShade="BF"/>
              </w:rPr>
            </w:pPr>
          </w:p>
        </w:tc>
      </w:tr>
      <w:tr w:rsidR="00F8080B" w:rsidRPr="00650F2B" w14:paraId="43F9E4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EF61484" w14:textId="77777777" w:rsidR="00F8080B" w:rsidRPr="00650F2B" w:rsidRDefault="00F8080B" w:rsidP="00544E40">
            <w:pPr>
              <w:jc w:val="center"/>
              <w:rPr>
                <w:rFonts w:cs="Arial"/>
                <w:b/>
                <w:bCs/>
              </w:rPr>
            </w:pPr>
            <w:r w:rsidRPr="00650F2B">
              <w:rPr>
                <w:rFonts w:cs="Arial"/>
                <w:b/>
                <w:bCs/>
              </w:rPr>
              <w:t xml:space="preserve">C. </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17DD8FB" w14:textId="77777777" w:rsidR="00F8080B" w:rsidRPr="00650F2B" w:rsidRDefault="00F8080B" w:rsidP="00544E40">
            <w:pPr>
              <w:rPr>
                <w:rFonts w:cs="Arial"/>
              </w:rPr>
            </w:pPr>
            <w:r w:rsidRPr="00650F2B">
              <w:rPr>
                <w:rFonts w:cs="Arial"/>
              </w:rPr>
              <w:t xml:space="preserve">How would you address the issue? Who would be involved? </w:t>
            </w:r>
          </w:p>
        </w:tc>
      </w:tr>
      <w:tr w:rsidR="00F8080B" w:rsidRPr="00650F2B" w14:paraId="5F80BDE4"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64C11CF5" w14:textId="77777777" w:rsidR="00F8080B" w:rsidRPr="00650F2B" w:rsidRDefault="00F8080B" w:rsidP="00544E40">
            <w:pPr>
              <w:rPr>
                <w:rFonts w:cs="Arial"/>
                <w:i/>
                <w:iCs/>
                <w:color w:val="17365D" w:themeColor="text2" w:themeShade="BF"/>
              </w:rPr>
            </w:pPr>
          </w:p>
        </w:tc>
      </w:tr>
      <w:tr w:rsidR="00F8080B" w:rsidRPr="00650F2B" w14:paraId="3B6E0EA9"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6901BA54" w14:textId="77777777" w:rsidR="00F8080B" w:rsidRPr="00650F2B" w:rsidRDefault="00F8080B" w:rsidP="00544E40">
            <w:pPr>
              <w:jc w:val="center"/>
              <w:rPr>
                <w:rFonts w:cs="Arial"/>
                <w:b/>
                <w:bCs/>
              </w:rPr>
            </w:pPr>
            <w:r w:rsidRPr="00650F2B">
              <w:rPr>
                <w:rFonts w:cs="Arial"/>
                <w:b/>
                <w:bCs/>
              </w:rPr>
              <w:t>D.</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025614F1" w14:textId="77777777" w:rsidR="00F8080B" w:rsidRPr="00650F2B" w:rsidRDefault="00F8080B" w:rsidP="00544E40">
            <w:pPr>
              <w:rPr>
                <w:rFonts w:cs="Arial"/>
              </w:rPr>
            </w:pPr>
            <w:r w:rsidRPr="00650F2B">
              <w:rPr>
                <w:rFonts w:cs="Arial"/>
              </w:rPr>
              <w:t>What conflict resolution strategies would you use and how does this align with the service policies and procedures?</w:t>
            </w:r>
          </w:p>
        </w:tc>
      </w:tr>
      <w:tr w:rsidR="00F8080B" w:rsidRPr="00650F2B" w14:paraId="7AA128AA"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8352A37" w14:textId="77777777" w:rsidR="00F8080B" w:rsidRPr="00650F2B" w:rsidRDefault="00F8080B" w:rsidP="00544E40">
            <w:pPr>
              <w:rPr>
                <w:rFonts w:cs="Arial"/>
                <w:i/>
                <w:iCs/>
                <w:color w:val="17365D" w:themeColor="text2" w:themeShade="BF"/>
              </w:rPr>
            </w:pPr>
          </w:p>
        </w:tc>
      </w:tr>
      <w:tr w:rsidR="00F8080B" w:rsidRPr="00650F2B" w14:paraId="360E476E"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3A1F3CD" w14:textId="77777777" w:rsidR="00F8080B" w:rsidRPr="00650F2B" w:rsidRDefault="00F8080B" w:rsidP="00544E40">
            <w:pPr>
              <w:jc w:val="center"/>
              <w:rPr>
                <w:rFonts w:cs="Arial"/>
                <w:b/>
                <w:bCs/>
              </w:rPr>
            </w:pPr>
            <w:r w:rsidRPr="00650F2B">
              <w:rPr>
                <w:rFonts w:cs="Arial"/>
                <w:b/>
                <w:bCs/>
              </w:rPr>
              <w:t>E.</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712C4A2" w14:textId="77777777" w:rsidR="00F8080B" w:rsidRPr="00650F2B" w:rsidRDefault="00F8080B" w:rsidP="00544E40">
            <w:pPr>
              <w:rPr>
                <w:rFonts w:cs="Arial"/>
              </w:rPr>
            </w:pPr>
            <w:r w:rsidRPr="00650F2B">
              <w:rPr>
                <w:rFonts w:cs="Arial"/>
              </w:rPr>
              <w:t>How would you work collaboratively with the individual/s involved and agree on performance improvement plans?</w:t>
            </w:r>
          </w:p>
        </w:tc>
      </w:tr>
      <w:tr w:rsidR="00F8080B" w:rsidRPr="00650F2B" w14:paraId="41FB823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5CD712DD" w14:textId="77777777" w:rsidR="00F8080B" w:rsidRPr="00650F2B" w:rsidRDefault="00F8080B" w:rsidP="00544E40">
            <w:pPr>
              <w:rPr>
                <w:rFonts w:cs="Arial"/>
              </w:rPr>
            </w:pPr>
          </w:p>
        </w:tc>
      </w:tr>
      <w:tr w:rsidR="00F8080B" w:rsidRPr="00650F2B" w14:paraId="616C166D"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68BEB72A" w14:textId="77777777" w:rsidR="00F8080B" w:rsidRPr="00650F2B" w:rsidRDefault="00F8080B" w:rsidP="00544E40">
            <w:pPr>
              <w:jc w:val="center"/>
              <w:rPr>
                <w:rFonts w:cs="Arial"/>
                <w:b/>
                <w:bCs/>
              </w:rPr>
            </w:pPr>
            <w:r w:rsidRPr="00650F2B">
              <w:rPr>
                <w:rFonts w:cs="Arial"/>
                <w:b/>
                <w:bCs/>
              </w:rPr>
              <w:t>F.</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7785C1E3" w14:textId="77777777" w:rsidR="00F8080B" w:rsidRPr="00650F2B" w:rsidRDefault="00F8080B" w:rsidP="00544E40">
            <w:pPr>
              <w:rPr>
                <w:rFonts w:cs="Arial"/>
              </w:rPr>
            </w:pPr>
            <w:r w:rsidRPr="00650F2B">
              <w:rPr>
                <w:rFonts w:cs="Arial"/>
              </w:rPr>
              <w:t>What would be your plan for monitoring and evaluating performance and providing feedback to the people involved?</w:t>
            </w:r>
          </w:p>
        </w:tc>
      </w:tr>
      <w:tr w:rsidR="00F8080B" w:rsidRPr="00650F2B" w14:paraId="00EC0F69"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AA54245" w14:textId="77777777" w:rsidR="00F8080B" w:rsidRPr="00650F2B" w:rsidRDefault="00F8080B" w:rsidP="00544E40">
            <w:pPr>
              <w:rPr>
                <w:rFonts w:cs="Arial"/>
                <w:i/>
                <w:iCs/>
                <w:color w:val="17365D" w:themeColor="text2" w:themeShade="BF"/>
              </w:rPr>
            </w:pPr>
          </w:p>
        </w:tc>
      </w:tr>
      <w:tr w:rsidR="00F8080B" w:rsidRPr="00650F2B" w14:paraId="5F206341"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7B17E76A" w14:textId="77777777" w:rsidR="00F8080B" w:rsidRPr="00650F2B" w:rsidRDefault="00F8080B" w:rsidP="00544E40">
            <w:pPr>
              <w:jc w:val="center"/>
              <w:rPr>
                <w:rFonts w:cs="Arial"/>
                <w:b/>
                <w:bCs/>
              </w:rPr>
            </w:pPr>
            <w:r w:rsidRPr="00650F2B">
              <w:rPr>
                <w:rFonts w:cs="Arial"/>
                <w:b/>
                <w:bCs/>
              </w:rPr>
              <w:t>G.</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5F15B728" w14:textId="77777777" w:rsidR="00F8080B" w:rsidRPr="00650F2B" w:rsidRDefault="00F8080B" w:rsidP="00544E40">
            <w:pPr>
              <w:rPr>
                <w:rFonts w:cs="Arial"/>
              </w:rPr>
            </w:pPr>
            <w:r w:rsidRPr="00650F2B">
              <w:rPr>
                <w:rFonts w:cs="Arial"/>
              </w:rPr>
              <w:t>What coaching strategies would you use in order to improve the performance of the people involved?</w:t>
            </w:r>
          </w:p>
        </w:tc>
      </w:tr>
      <w:tr w:rsidR="00F8080B" w:rsidRPr="00650F2B" w14:paraId="44F3D649"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88C99C3" w14:textId="77777777" w:rsidR="00F8080B" w:rsidRPr="00650F2B" w:rsidRDefault="00F8080B" w:rsidP="00544E40">
            <w:pPr>
              <w:rPr>
                <w:rFonts w:cs="Arial"/>
                <w:i/>
                <w:iCs/>
                <w:color w:val="17365D" w:themeColor="text2" w:themeShade="BF"/>
              </w:rPr>
            </w:pPr>
          </w:p>
        </w:tc>
      </w:tr>
      <w:tr w:rsidR="00F8080B" w:rsidRPr="00650F2B" w14:paraId="580ABA02"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59707F84" w14:textId="77777777" w:rsidR="00F8080B" w:rsidRPr="00650F2B" w:rsidRDefault="00F8080B" w:rsidP="00544E40">
            <w:pPr>
              <w:jc w:val="center"/>
              <w:rPr>
                <w:rFonts w:cs="Arial"/>
                <w:b/>
                <w:bCs/>
              </w:rPr>
            </w:pPr>
            <w:r w:rsidRPr="00650F2B">
              <w:rPr>
                <w:rFonts w:cs="Arial"/>
                <w:b/>
                <w:bCs/>
              </w:rPr>
              <w:t>H.</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BD8D25B" w14:textId="77777777" w:rsidR="00F8080B" w:rsidRPr="00650F2B" w:rsidRDefault="00F8080B" w:rsidP="00544E40">
            <w:pPr>
              <w:rPr>
                <w:rFonts w:cs="Arial"/>
              </w:rPr>
            </w:pPr>
            <w:r w:rsidRPr="00650F2B">
              <w:rPr>
                <w:rFonts w:cs="Arial"/>
              </w:rPr>
              <w:t>In accordance with your duty of care, what type of additional support or what referral would you make to support the people involved?</w:t>
            </w:r>
          </w:p>
        </w:tc>
      </w:tr>
      <w:tr w:rsidR="00F8080B" w:rsidRPr="00650F2B" w14:paraId="376D6044"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8ECD79" w14:textId="77777777" w:rsidR="00F8080B" w:rsidRPr="00650F2B" w:rsidRDefault="00F8080B" w:rsidP="00544E40">
            <w:pPr>
              <w:rPr>
                <w:rFonts w:cs="Arial"/>
                <w:i/>
                <w:iCs/>
                <w:color w:val="17365D" w:themeColor="text2" w:themeShade="BF"/>
              </w:rPr>
            </w:pPr>
          </w:p>
        </w:tc>
      </w:tr>
      <w:tr w:rsidR="00F8080B" w:rsidRPr="00650F2B" w14:paraId="3B060C1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A12EB37" w14:textId="77777777" w:rsidR="00F8080B" w:rsidRPr="00650F2B" w:rsidRDefault="00F8080B" w:rsidP="00544E40">
            <w:pPr>
              <w:jc w:val="center"/>
              <w:rPr>
                <w:rFonts w:cs="Arial"/>
                <w:b/>
                <w:bCs/>
              </w:rPr>
            </w:pPr>
            <w:r w:rsidRPr="00650F2B">
              <w:rPr>
                <w:rFonts w:cs="Arial"/>
                <w:b/>
                <w:bCs/>
              </w:rPr>
              <w:t>I.</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2D68701" w14:textId="77777777" w:rsidR="00F8080B" w:rsidRPr="00650F2B" w:rsidRDefault="00F8080B" w:rsidP="00544E40">
            <w:pPr>
              <w:rPr>
                <w:rFonts w:cs="Arial"/>
              </w:rPr>
            </w:pPr>
            <w:r w:rsidRPr="00650F2B">
              <w:rPr>
                <w:rFonts w:cs="Arial"/>
              </w:rPr>
              <w:t>How would you maintain confidentiality?</w:t>
            </w:r>
          </w:p>
        </w:tc>
      </w:tr>
      <w:tr w:rsidR="00F8080B" w:rsidRPr="00650F2B" w14:paraId="2EF1B364"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720B1A02" w14:textId="77777777" w:rsidR="00F8080B" w:rsidRPr="00650F2B" w:rsidRDefault="00F8080B" w:rsidP="00544E40">
            <w:pPr>
              <w:rPr>
                <w:rFonts w:cs="Arial"/>
                <w:i/>
                <w:iCs/>
                <w:color w:val="17365D" w:themeColor="text2" w:themeShade="BF"/>
              </w:rPr>
            </w:pPr>
          </w:p>
        </w:tc>
      </w:tr>
      <w:tr w:rsidR="00F8080B" w:rsidRPr="00650F2B" w14:paraId="169810E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97BD621" w14:textId="77777777" w:rsidR="00F8080B" w:rsidRPr="00650F2B" w:rsidRDefault="00F8080B" w:rsidP="00544E40">
            <w:pPr>
              <w:jc w:val="center"/>
              <w:rPr>
                <w:rFonts w:cs="Arial"/>
                <w:b/>
                <w:bCs/>
              </w:rPr>
            </w:pPr>
            <w:r w:rsidRPr="00650F2B">
              <w:rPr>
                <w:rFonts w:cs="Arial"/>
                <w:b/>
                <w:bCs/>
              </w:rPr>
              <w:lastRenderedPageBreak/>
              <w:t>J.</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ED25872" w14:textId="77777777" w:rsidR="00F8080B" w:rsidRPr="00650F2B" w:rsidRDefault="00F8080B" w:rsidP="00544E40">
            <w:pPr>
              <w:rPr>
                <w:rFonts w:cs="Arial"/>
              </w:rPr>
            </w:pPr>
            <w:r w:rsidRPr="00650F2B">
              <w:rPr>
                <w:rFonts w:cs="Arial"/>
              </w:rPr>
              <w:t xml:space="preserve">What additional advice or training for yourself would you seek during this situation or as a result of this situation? </w:t>
            </w:r>
          </w:p>
        </w:tc>
      </w:tr>
      <w:tr w:rsidR="00F8080B" w:rsidRPr="00650F2B" w14:paraId="0843F6FE"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62CDB274" w14:textId="77777777" w:rsidR="00F8080B" w:rsidRPr="00650F2B" w:rsidRDefault="00F8080B" w:rsidP="00544E40">
            <w:pPr>
              <w:rPr>
                <w:rFonts w:cs="Arial"/>
                <w:i/>
                <w:iCs/>
                <w:color w:val="17365D" w:themeColor="text2" w:themeShade="BF"/>
              </w:rPr>
            </w:pPr>
          </w:p>
        </w:tc>
      </w:tr>
      <w:tr w:rsidR="00F8080B" w:rsidRPr="00650F2B" w14:paraId="49B8EF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2672280" w14:textId="77777777" w:rsidR="00F8080B" w:rsidRPr="00650F2B" w:rsidRDefault="00F8080B" w:rsidP="00544E40">
            <w:pPr>
              <w:jc w:val="center"/>
              <w:rPr>
                <w:rFonts w:cs="Arial"/>
                <w:b/>
                <w:bCs/>
              </w:rPr>
            </w:pPr>
            <w:r w:rsidRPr="00650F2B">
              <w:rPr>
                <w:rFonts w:cs="Arial"/>
                <w:b/>
                <w:bCs/>
              </w:rPr>
              <w:t>K.</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9A35321" w14:textId="77777777" w:rsidR="00F8080B" w:rsidRPr="00650F2B" w:rsidRDefault="00F8080B" w:rsidP="00544E40">
            <w:pPr>
              <w:rPr>
                <w:rFonts w:cs="Arial"/>
              </w:rPr>
            </w:pPr>
            <w:r w:rsidRPr="00650F2B">
              <w:rPr>
                <w:rFonts w:cs="Arial"/>
              </w:rPr>
              <w:t>How would you care for yourself during this situation?</w:t>
            </w:r>
          </w:p>
        </w:tc>
      </w:tr>
      <w:tr w:rsidR="00F8080B" w:rsidRPr="00650F2B" w14:paraId="1F638624"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56CA0660" w14:textId="77777777" w:rsidR="00F8080B" w:rsidRPr="00650F2B" w:rsidRDefault="00F8080B" w:rsidP="00544E40">
            <w:pPr>
              <w:rPr>
                <w:rFonts w:cs="Arial"/>
                <w:i/>
                <w:iCs/>
                <w:color w:val="17365D" w:themeColor="text2" w:themeShade="BF"/>
              </w:rPr>
            </w:pPr>
          </w:p>
        </w:tc>
      </w:tr>
    </w:tbl>
    <w:p w14:paraId="481DD0D2" w14:textId="77777777" w:rsidR="00F8080B" w:rsidRPr="00650F2B" w:rsidRDefault="00F8080B" w:rsidP="00F8080B">
      <w:pPr>
        <w:rPr>
          <w:rFonts w:ascii="Arial" w:hAnsi="Arial"/>
          <w:i/>
          <w:color w:val="FF0000"/>
          <w:sz w:val="20"/>
          <w:lang w:val="en-GB"/>
        </w:rPr>
      </w:pPr>
    </w:p>
    <w:p w14:paraId="3AE0D58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2" w:name="_Toc46060704"/>
      <w:bookmarkStart w:id="103" w:name="_Toc46434139"/>
      <w:bookmarkStart w:id="104" w:name="_Toc51072056"/>
      <w:r w:rsidRPr="00650F2B">
        <w:rPr>
          <w:rFonts w:eastAsia="Times New Roman" w:cstheme="minorHAnsi"/>
          <w:bCs/>
          <w:noProof/>
          <w:color w:val="2D739F"/>
          <w:kern w:val="22"/>
          <w:sz w:val="32"/>
          <w:szCs w:val="32"/>
          <w:lang w:eastAsia="en-AU"/>
        </w:rPr>
        <w:t>Part 6 – Skills demonstrations and workplacement hours</w:t>
      </w:r>
      <w:bookmarkEnd w:id="102"/>
      <w:bookmarkEnd w:id="103"/>
      <w:bookmarkEnd w:id="104"/>
    </w:p>
    <w:p w14:paraId="5E6CF363"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7011"/>
        <w:gridCol w:w="2005"/>
      </w:tblGrid>
      <w:tr w:rsidR="00F8080B" w:rsidRPr="00650F2B" w14:paraId="3FFADCA6" w14:textId="77777777" w:rsidTr="00544E40">
        <w:trPr>
          <w:trHeight w:val="293"/>
        </w:trPr>
        <w:tc>
          <w:tcPr>
            <w:tcW w:w="7011" w:type="dxa"/>
            <w:tcBorders>
              <w:top w:val="single" w:sz="4" w:space="0" w:color="2D739F"/>
              <w:left w:val="single" w:sz="4" w:space="0" w:color="2D739F"/>
              <w:bottom w:val="single" w:sz="4" w:space="0" w:color="2D739F"/>
              <w:right w:val="nil"/>
            </w:tcBorders>
            <w:shd w:val="clear" w:color="auto" w:fill="BFBFBF" w:themeFill="background1" w:themeFillShade="BF"/>
          </w:tcPr>
          <w:p w14:paraId="14C1F828" w14:textId="77777777" w:rsidR="00F8080B" w:rsidRPr="00650F2B" w:rsidRDefault="00F8080B" w:rsidP="00544E40">
            <w:pPr>
              <w:spacing w:after="120" w:line="276" w:lineRule="auto"/>
              <w:rPr>
                <w:b/>
                <w:szCs w:val="22"/>
              </w:rPr>
            </w:pPr>
            <w:r w:rsidRPr="00650F2B">
              <w:rPr>
                <w:b/>
                <w:szCs w:val="22"/>
              </w:rPr>
              <w:t>TASK 1 – SKILLS DEMONSTRATION</w:t>
            </w:r>
          </w:p>
        </w:tc>
        <w:tc>
          <w:tcPr>
            <w:tcW w:w="2005" w:type="dxa"/>
            <w:tcBorders>
              <w:top w:val="single" w:sz="4" w:space="0" w:color="2D739F"/>
              <w:left w:val="nil"/>
              <w:bottom w:val="single" w:sz="4" w:space="0" w:color="2D739F"/>
              <w:right w:val="single" w:sz="4" w:space="0" w:color="2D739F"/>
            </w:tcBorders>
            <w:shd w:val="clear" w:color="auto" w:fill="BFBFBF" w:themeFill="background1" w:themeFillShade="BF"/>
          </w:tcPr>
          <w:p w14:paraId="7059CC2D" w14:textId="77777777" w:rsidR="00F8080B" w:rsidRPr="00650F2B" w:rsidRDefault="00F8080B" w:rsidP="00544E40">
            <w:pPr>
              <w:spacing w:after="120"/>
              <w:rPr>
                <w:b/>
                <w:szCs w:val="22"/>
              </w:rPr>
            </w:pPr>
            <w:r w:rsidRPr="00650F2B">
              <w:rPr>
                <w:b/>
                <w:szCs w:val="22"/>
              </w:rPr>
              <w:t>(Part 6)</w:t>
            </w:r>
          </w:p>
        </w:tc>
      </w:tr>
      <w:tr w:rsidR="00F8080B" w:rsidRPr="00650F2B" w14:paraId="1BBDFE4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FBFBF" w:themeFill="background1" w:themeFillShade="BF"/>
          </w:tcPr>
          <w:p w14:paraId="15EFA15A" w14:textId="77777777" w:rsidR="00F8080B" w:rsidRPr="00650F2B" w:rsidRDefault="00F8080B" w:rsidP="00544E40">
            <w:pPr>
              <w:spacing w:line="276" w:lineRule="auto"/>
              <w:rPr>
                <w:bCs/>
                <w:lang w:eastAsia="en-AU"/>
              </w:rPr>
            </w:pPr>
            <w:r w:rsidRPr="00650F2B">
              <w:rPr>
                <w:b/>
                <w:bCs/>
                <w:lang w:eastAsia="en-AU"/>
              </w:rPr>
              <w:t>Instructions:</w:t>
            </w:r>
            <w:r w:rsidRPr="00650F2B">
              <w:rPr>
                <w:bCs/>
                <w:lang w:eastAsia="en-AU"/>
              </w:rPr>
              <w:t xml:space="preserve"> </w:t>
            </w:r>
          </w:p>
          <w:p w14:paraId="250DB364" w14:textId="77777777" w:rsidR="00F8080B" w:rsidRPr="00650F2B" w:rsidRDefault="00F8080B" w:rsidP="00544E40">
            <w:pPr>
              <w:spacing w:line="276" w:lineRule="auto"/>
            </w:pPr>
            <w:r w:rsidRPr="00650F2B">
              <w:t xml:space="preserve">During your time at the </w:t>
            </w:r>
            <w:proofErr w:type="gramStart"/>
            <w:r w:rsidRPr="00650F2B">
              <w:t>service</w:t>
            </w:r>
            <w:proofErr w:type="gramEnd"/>
            <w:r w:rsidRPr="00650F2B">
              <w:t xml:space="preserve"> you will be required to satisfactorily demonstrate a number of practical skills and behaviours.</w:t>
            </w:r>
          </w:p>
          <w:p w14:paraId="19A7D7ED" w14:textId="77777777" w:rsidR="00F8080B" w:rsidRPr="00650F2B" w:rsidRDefault="00F8080B" w:rsidP="00544E40">
            <w:pPr>
              <w:spacing w:line="276" w:lineRule="auto"/>
            </w:pPr>
            <w:r w:rsidRPr="00650F2B">
              <w:t>These observable skills and behaviours will need to be consistently demonstrated throughout your work placement. Your workplace supervisor/s will provide feedback to the TAFE NSW Assessor and the Assessor will also make observations whilst at the service.</w:t>
            </w:r>
          </w:p>
          <w:p w14:paraId="57135558" w14:textId="77777777" w:rsidR="00F8080B" w:rsidRPr="00650F2B" w:rsidRDefault="00F8080B" w:rsidP="00544E40">
            <w:pPr>
              <w:spacing w:line="276" w:lineRule="auto"/>
            </w:pPr>
            <w:r w:rsidRPr="00650F2B">
              <w:t>These observable skills and behaviours are not attached to a specific task, but rather are about the way that you work with children, families and colleagues. It is important that these skills are embedded in your daily work practices as they underpin the performance evidence of this unit. During your work placement, you will be assessed on your ability to:</w:t>
            </w:r>
          </w:p>
        </w:tc>
      </w:tr>
      <w:tr w:rsidR="00F8080B" w:rsidRPr="00650F2B" w14:paraId="71061CC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8CCE4" w:themeFill="accent1" w:themeFillTint="66"/>
          </w:tcPr>
          <w:p w14:paraId="62D1373F" w14:textId="77777777" w:rsidR="00F8080B" w:rsidRPr="00650F2B" w:rsidRDefault="00F8080B" w:rsidP="00F8080B">
            <w:pPr>
              <w:numPr>
                <w:ilvl w:val="0"/>
                <w:numId w:val="78"/>
              </w:numPr>
              <w:contextualSpacing/>
            </w:pPr>
            <w:r w:rsidRPr="00650F2B">
              <w:t>Seek and action feedback from service stakeholders</w:t>
            </w:r>
          </w:p>
          <w:p w14:paraId="0F4147FA" w14:textId="77777777" w:rsidR="00F8080B" w:rsidRPr="00650F2B" w:rsidRDefault="00F8080B" w:rsidP="00F8080B">
            <w:pPr>
              <w:numPr>
                <w:ilvl w:val="0"/>
                <w:numId w:val="78"/>
              </w:numPr>
              <w:contextualSpacing/>
            </w:pPr>
            <w:r w:rsidRPr="00650F2B">
              <w:t>Work collaboratively within the team</w:t>
            </w:r>
          </w:p>
          <w:p w14:paraId="5672FE5D" w14:textId="77777777" w:rsidR="00F8080B" w:rsidRPr="00650F2B" w:rsidRDefault="00F8080B" w:rsidP="00F8080B">
            <w:pPr>
              <w:numPr>
                <w:ilvl w:val="0"/>
                <w:numId w:val="78"/>
              </w:numPr>
              <w:contextualSpacing/>
            </w:pPr>
            <w:r w:rsidRPr="00650F2B">
              <w:t>Maintain confidentiality</w:t>
            </w:r>
          </w:p>
          <w:p w14:paraId="149506A3" w14:textId="77777777" w:rsidR="00F8080B" w:rsidRPr="00650F2B" w:rsidRDefault="00F8080B" w:rsidP="00F8080B">
            <w:pPr>
              <w:numPr>
                <w:ilvl w:val="0"/>
                <w:numId w:val="78"/>
              </w:numPr>
              <w:contextualSpacing/>
            </w:pPr>
            <w:r w:rsidRPr="00650F2B">
              <w:t>Facilitate and participate in discussions and meetings</w:t>
            </w:r>
          </w:p>
          <w:p w14:paraId="342C4E51" w14:textId="77777777" w:rsidR="00F8080B" w:rsidRPr="00650F2B" w:rsidRDefault="00F8080B" w:rsidP="00F8080B">
            <w:pPr>
              <w:numPr>
                <w:ilvl w:val="0"/>
                <w:numId w:val="78"/>
              </w:numPr>
              <w:contextualSpacing/>
            </w:pPr>
            <w:r w:rsidRPr="00650F2B">
              <w:t>Share in two-way evaluative feedback with other educators</w:t>
            </w:r>
          </w:p>
          <w:p w14:paraId="22C54E9F" w14:textId="77777777" w:rsidR="00F8080B" w:rsidRPr="00650F2B" w:rsidRDefault="00F8080B" w:rsidP="00F8080B">
            <w:pPr>
              <w:numPr>
                <w:ilvl w:val="0"/>
                <w:numId w:val="78"/>
              </w:numPr>
              <w:contextualSpacing/>
            </w:pPr>
            <w:r w:rsidRPr="00650F2B">
              <w:t>Seek advice</w:t>
            </w:r>
          </w:p>
          <w:p w14:paraId="0665F166" w14:textId="77777777" w:rsidR="00F8080B" w:rsidRPr="00650F2B" w:rsidRDefault="00F8080B" w:rsidP="00F8080B">
            <w:pPr>
              <w:numPr>
                <w:ilvl w:val="0"/>
                <w:numId w:val="78"/>
              </w:numPr>
              <w:contextualSpacing/>
            </w:pPr>
            <w:r w:rsidRPr="00650F2B">
              <w:t>Set goals, implement timeframes and measure progress</w:t>
            </w:r>
          </w:p>
          <w:p w14:paraId="0FEA7C0C" w14:textId="77777777" w:rsidR="00F8080B" w:rsidRPr="00650F2B" w:rsidRDefault="00F8080B" w:rsidP="00F8080B">
            <w:pPr>
              <w:numPr>
                <w:ilvl w:val="0"/>
                <w:numId w:val="78"/>
              </w:numPr>
              <w:contextualSpacing/>
            </w:pPr>
            <w:r w:rsidRPr="00650F2B">
              <w:t>Share information and ideas with colleagues</w:t>
            </w:r>
          </w:p>
          <w:p w14:paraId="31A58F5C" w14:textId="77777777" w:rsidR="00F8080B" w:rsidRPr="00650F2B" w:rsidRDefault="00F8080B" w:rsidP="00F8080B">
            <w:pPr>
              <w:numPr>
                <w:ilvl w:val="0"/>
                <w:numId w:val="78"/>
              </w:numPr>
              <w:contextualSpacing/>
            </w:pPr>
            <w:r w:rsidRPr="00650F2B">
              <w:t>Manage own self-care and access support as needed</w:t>
            </w:r>
          </w:p>
          <w:p w14:paraId="37797C56" w14:textId="77777777" w:rsidR="00F8080B" w:rsidRPr="00650F2B" w:rsidRDefault="00F8080B" w:rsidP="00F8080B">
            <w:pPr>
              <w:numPr>
                <w:ilvl w:val="0"/>
                <w:numId w:val="78"/>
              </w:numPr>
              <w:contextualSpacing/>
            </w:pPr>
            <w:r w:rsidRPr="00650F2B">
              <w:t>Adhere to service policy and procedures</w:t>
            </w:r>
          </w:p>
          <w:p w14:paraId="4AA3C6C2" w14:textId="77777777" w:rsidR="00F8080B" w:rsidRPr="00650F2B" w:rsidRDefault="00F8080B" w:rsidP="00F8080B">
            <w:pPr>
              <w:numPr>
                <w:ilvl w:val="0"/>
                <w:numId w:val="78"/>
              </w:numPr>
              <w:contextualSpacing/>
            </w:pPr>
            <w:r w:rsidRPr="00650F2B">
              <w:t>Maintain compliance</w:t>
            </w:r>
          </w:p>
          <w:p w14:paraId="080CE050" w14:textId="77777777" w:rsidR="00F8080B" w:rsidRPr="00650F2B" w:rsidRDefault="00F8080B" w:rsidP="00F8080B">
            <w:pPr>
              <w:numPr>
                <w:ilvl w:val="0"/>
                <w:numId w:val="78"/>
              </w:numPr>
              <w:contextualSpacing/>
            </w:pPr>
            <w:r w:rsidRPr="00650F2B">
              <w:t>Model and promote effective communication</w:t>
            </w:r>
          </w:p>
        </w:tc>
      </w:tr>
    </w:tbl>
    <w:p w14:paraId="1289DABA"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7B8F4F37"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D98D77A" w14:textId="77777777" w:rsidR="00F8080B" w:rsidRPr="00650F2B" w:rsidRDefault="00F8080B" w:rsidP="00544E40">
            <w:pPr>
              <w:spacing w:after="120"/>
              <w:rPr>
                <w:b/>
                <w:szCs w:val="22"/>
              </w:rPr>
            </w:pPr>
            <w:r w:rsidRPr="00650F2B">
              <w:rPr>
                <w:b/>
                <w:szCs w:val="22"/>
              </w:rPr>
              <w:t>TASK 2 – Workplace hours</w:t>
            </w:r>
          </w:p>
        </w:tc>
      </w:tr>
      <w:tr w:rsidR="00F8080B" w:rsidRPr="00650F2B" w14:paraId="5F31E5FD"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3DEE066" w14:textId="77777777" w:rsidR="00F8080B" w:rsidRPr="00650F2B" w:rsidRDefault="00F8080B" w:rsidP="00544E40">
            <w:pPr>
              <w:spacing w:after="120"/>
              <w:rPr>
                <w:b/>
                <w:szCs w:val="22"/>
              </w:rPr>
            </w:pPr>
            <w:r w:rsidRPr="00650F2B">
              <w:rPr>
                <w:b/>
                <w:szCs w:val="22"/>
              </w:rPr>
              <w:lastRenderedPageBreak/>
              <w:t xml:space="preserve">Instructions: </w:t>
            </w:r>
          </w:p>
          <w:p w14:paraId="585386CA" w14:textId="77777777" w:rsidR="00F8080B" w:rsidRPr="00650F2B" w:rsidRDefault="00F8080B" w:rsidP="00544E40">
            <w:pPr>
              <w:spacing w:after="120"/>
              <w:rPr>
                <w:iCs/>
                <w:sz w:val="22"/>
                <w:szCs w:val="22"/>
                <w:lang w:eastAsia="en-AU"/>
              </w:rPr>
            </w:pPr>
            <w:r w:rsidRPr="00650F2B">
              <w:rPr>
                <w:bCs/>
                <w:iCs/>
                <w:sz w:val="22"/>
                <w:szCs w:val="22"/>
              </w:rPr>
              <w:t xml:space="preserve">CHCECE019 Facilitate compliance in an education and care service </w:t>
            </w:r>
            <w:r w:rsidRPr="00650F2B">
              <w:rPr>
                <w:sz w:val="22"/>
                <w:szCs w:val="22"/>
              </w:rPr>
              <w:t>requires the activities outlined in the performance criteria of this unit during a period of at least 120 hours of work in at least one regulated education and care service</w:t>
            </w:r>
            <w:r w:rsidRPr="00650F2B">
              <w:rPr>
                <w:iCs/>
                <w:sz w:val="22"/>
                <w:szCs w:val="22"/>
                <w:lang w:eastAsia="en-AU"/>
              </w:rPr>
              <w:t>. The Workplace Attendance Log provides the TAFE NSW Assessor with the evidence that the student has completed these hours.</w:t>
            </w:r>
          </w:p>
          <w:p w14:paraId="1766D624" w14:textId="77777777" w:rsidR="00F8080B" w:rsidRPr="00650F2B" w:rsidRDefault="00F8080B" w:rsidP="00544E40">
            <w:pPr>
              <w:spacing w:after="120"/>
              <w:rPr>
                <w:bCs/>
                <w:szCs w:val="22"/>
              </w:rPr>
            </w:pPr>
            <w:r w:rsidRPr="00650F2B">
              <w:rPr>
                <w:bCs/>
                <w:iCs/>
                <w:sz w:val="22"/>
                <w:szCs w:val="22"/>
              </w:rPr>
              <w:t>You will be required to submit a completed, verified attendance log, identifying a minimum of 120 hours of completed work placement in a regulated education and care service with this assessment.</w:t>
            </w:r>
          </w:p>
        </w:tc>
      </w:tr>
    </w:tbl>
    <w:p w14:paraId="1850FC9F" w14:textId="77777777" w:rsidR="00F8080B" w:rsidRPr="00650F2B" w:rsidRDefault="00F8080B" w:rsidP="00F8080B">
      <w:pPr>
        <w:rPr>
          <w:rFonts w:ascii="Arial" w:hAnsi="Arial"/>
          <w:i/>
          <w:color w:val="FF0000"/>
          <w:sz w:val="20"/>
          <w:lang w:val="en-GB"/>
        </w:rPr>
      </w:pPr>
    </w:p>
    <w:p w14:paraId="75F80DD7" w14:textId="77777777" w:rsidR="00F8080B" w:rsidRPr="00650F2B" w:rsidRDefault="00F8080B" w:rsidP="00F8080B">
      <w:pPr>
        <w:rPr>
          <w:rFonts w:ascii="Arial" w:hAnsi="Arial"/>
          <w:i/>
          <w:color w:val="FF0000"/>
          <w:sz w:val="20"/>
          <w:lang w:val="en-GB"/>
        </w:rPr>
        <w:sectPr w:rsidR="00F8080B" w:rsidRPr="00650F2B" w:rsidSect="00126DE9">
          <w:pgSz w:w="11906" w:h="16838"/>
          <w:pgMar w:top="851" w:right="1440" w:bottom="1440" w:left="1440" w:header="567" w:footer="454" w:gutter="0"/>
          <w:cols w:space="4253"/>
          <w:docGrid w:linePitch="360"/>
        </w:sectPr>
      </w:pPr>
      <w:r>
        <w:rPr>
          <w:rFonts w:asciiTheme="minorHAnsi" w:eastAsia="Times New Roman" w:hAnsiTheme="minorHAnsi" w:cstheme="minorHAnsi"/>
          <w:noProof/>
          <w:color w:val="2D739F"/>
          <w:kern w:val="22"/>
          <w:sz w:val="36"/>
          <w:szCs w:val="22"/>
          <w:lang w:eastAsia="en-AU"/>
        </w:rPr>
        <w:br w:type="page"/>
      </w:r>
    </w:p>
    <w:p w14:paraId="4837E625" w14:textId="77777777" w:rsidR="00F8080B" w:rsidRDefault="00F8080B" w:rsidP="00F8080B">
      <w:pPr>
        <w:rPr>
          <w:lang w:eastAsia="en-AU"/>
        </w:rPr>
      </w:pPr>
    </w:p>
    <w:p w14:paraId="23EDD682" w14:textId="1F434A29" w:rsidR="00F8080B" w:rsidRDefault="00F8080B" w:rsidP="00F8080B">
      <w:pPr>
        <w:spacing w:after="0" w:line="240" w:lineRule="auto"/>
        <w:jc w:val="center"/>
        <w:rPr>
          <w:rFonts w:ascii="Segoe UI" w:eastAsia="Times New Roman" w:hAnsi="Segoe UI" w:cs="Segoe UI"/>
          <w:sz w:val="18"/>
          <w:szCs w:val="18"/>
          <w:lang w:eastAsia="en-GB"/>
        </w:rPr>
      </w:pPr>
    </w:p>
    <w:p w14:paraId="7380C109" w14:textId="48588612" w:rsidR="00031441" w:rsidRPr="00F8080B" w:rsidRDefault="00F8080B" w:rsidP="00F8080B">
      <w:pPr>
        <w:tabs>
          <w:tab w:val="center" w:pos="4510"/>
        </w:tabs>
        <w:rPr>
          <w:rFonts w:ascii="Segoe UI" w:eastAsia="Times New Roman" w:hAnsi="Segoe UI" w:cs="Segoe UI"/>
          <w:sz w:val="18"/>
          <w:szCs w:val="18"/>
          <w:lang w:eastAsia="en-GB"/>
        </w:rPr>
        <w:sectPr w:rsidR="00031441" w:rsidRPr="00F8080B" w:rsidSect="00F63135">
          <w:pgSz w:w="11900" w:h="16820"/>
          <w:pgMar w:top="1440" w:right="1440" w:bottom="1440" w:left="1440" w:header="567" w:footer="454" w:gutter="0"/>
          <w:cols w:space="4253"/>
          <w:docGrid w:linePitch="360"/>
        </w:sectPr>
      </w:pPr>
      <w:r>
        <w:rPr>
          <w:rFonts w:ascii="Segoe UI" w:eastAsia="Times New Roman" w:hAnsi="Segoe UI" w:cs="Segoe UI"/>
          <w:sz w:val="18"/>
          <w:szCs w:val="18"/>
          <w:lang w:eastAsia="en-GB"/>
        </w:rPr>
        <w:tab/>
      </w:r>
    </w:p>
    <w:p w14:paraId="0EC43968" w14:textId="77777777" w:rsidR="0060746E" w:rsidRDefault="0060746E" w:rsidP="004A6D80">
      <w:pPr>
        <w:rPr>
          <w:lang w:eastAsia="en-AU"/>
        </w:rPr>
      </w:pPr>
    </w:p>
    <w:p w14:paraId="6C854C6E" w14:textId="77777777" w:rsidR="00031441" w:rsidRDefault="00031441" w:rsidP="004A6D80">
      <w:pPr>
        <w:rPr>
          <w:lang w:eastAsia="en-AU"/>
        </w:rPr>
      </w:pPr>
    </w:p>
    <w:p w14:paraId="2B4772A0" w14:textId="77777777" w:rsidR="002235C7" w:rsidRPr="002235C7" w:rsidRDefault="002235C7" w:rsidP="002235C7">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pPr>
      <w:bookmarkStart w:id="105" w:name="_APPENDIX"/>
      <w:bookmarkStart w:id="106" w:name="_Observation_Templates"/>
      <w:bookmarkEnd w:id="105"/>
      <w:bookmarkEnd w:id="106"/>
    </w:p>
    <w:bookmarkStart w:id="107" w:name="_Toc51059692"/>
    <w:p w14:paraId="1BF93DD4" w14:textId="7F0E672A" w:rsidR="00F56732" w:rsidRPr="00845B2C" w:rsidRDefault="00F56732" w:rsidP="00F56732">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F56732" w:rsidRPr="00845B2C" w:rsidSect="00F56732">
          <w:headerReference w:type="even" r:id="rId63"/>
          <w:headerReference w:type="default" r:id="rId64"/>
          <w:footerReference w:type="even" r:id="rId65"/>
          <w:headerReference w:type="first" r:id="rId66"/>
          <w:footerReference w:type="first" r:id="rId67"/>
          <w:pgSz w:w="11906" w:h="16838"/>
          <w:pgMar w:top="851" w:right="1440" w:bottom="1440" w:left="1440" w:header="567" w:footer="482" w:gutter="0"/>
          <w:cols w:space="4253"/>
          <w:vAlign w:val="center"/>
          <w:docGrid w:linePitch="360"/>
        </w:sectPr>
      </w:pPr>
      <w:r w:rsidRPr="00845B2C">
        <w:rPr>
          <w:b/>
          <w:noProof/>
          <w:lang w:eastAsia="en-AU"/>
        </w:rPr>
        <mc:AlternateContent>
          <mc:Choice Requires="wpg">
            <w:drawing>
              <wp:anchor distT="0" distB="0" distL="114300" distR="114300" simplePos="0" relativeHeight="251672579" behindDoc="1" locked="0" layoutInCell="1" allowOverlap="1" wp14:anchorId="43C5BD71" wp14:editId="14016036">
                <wp:simplePos x="0" y="0"/>
                <wp:positionH relativeFrom="margin">
                  <wp:posOffset>1654810</wp:posOffset>
                </wp:positionH>
                <wp:positionV relativeFrom="paragraph">
                  <wp:posOffset>-970280</wp:posOffset>
                </wp:positionV>
                <wp:extent cx="3876675" cy="3305175"/>
                <wp:effectExtent l="0" t="0" r="9525" b="9525"/>
                <wp:wrapNone/>
                <wp:docPr id="22" name="Group 22"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25" name="Rectangle 25"/>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11E94" id="Group 22" o:spid="_x0000_s1026" alt="Section 1&#10;Section name" style="position:absolute;margin-left:130.3pt;margin-top:-76.4pt;width:305.25pt;height:260.25pt;z-index:-251643901;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">
                <v:rect id="Rectangle 25"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" filled="f" stroked="f"/>
                <v:rect id="Rectangle 27"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" filled="f" stroked="f"/>
                <v:rect id="Rectangle 2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" fillcolor="#2d739f" stroked="f"/>
                <v:rect id="Rectangle 31"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" filled="f" stroked="f"/>
                <w10:wrap anchorx="margin"/>
              </v:group>
            </w:pict>
          </mc:Fallback>
        </mc:AlternateContent>
      </w:r>
      <w:r w:rsidR="002235C7">
        <w:rPr>
          <w:rFonts w:eastAsia="MS Mincho" w:cs="Calibri"/>
          <w:b/>
          <w:noProof/>
          <w:color w:val="000000"/>
          <w:spacing w:val="20"/>
          <w:kern w:val="22"/>
          <w:sz w:val="66"/>
          <w:szCs w:val="40"/>
          <w:lang w:val="en-US" w:eastAsia="en-AU" w:bidi="en-US"/>
        </w:rPr>
        <w:t>A</w:t>
      </w:r>
      <w:r>
        <w:rPr>
          <w:rFonts w:eastAsia="MS Mincho" w:cs="Calibri"/>
          <w:b/>
          <w:noProof/>
          <w:color w:val="000000"/>
          <w:spacing w:val="20"/>
          <w:kern w:val="22"/>
          <w:sz w:val="66"/>
          <w:szCs w:val="40"/>
          <w:lang w:val="en-US" w:eastAsia="en-AU" w:bidi="en-US"/>
        </w:rPr>
        <w:t>ppendices</w:t>
      </w:r>
      <w:bookmarkEnd w:id="107"/>
      <w:r>
        <w:rPr>
          <w:rFonts w:eastAsia="MS Mincho" w:cs="Calibri"/>
          <w:b/>
          <w:noProof/>
          <w:color w:val="000000"/>
          <w:spacing w:val="20"/>
          <w:kern w:val="22"/>
          <w:sz w:val="66"/>
          <w:szCs w:val="40"/>
          <w:lang w:val="en-US" w:eastAsia="en-AU" w:bidi="en-US"/>
        </w:rPr>
        <w:t xml:space="preserve"> </w:t>
      </w:r>
    </w:p>
    <w:p w14:paraId="0F928397" w14:textId="77777777" w:rsidR="00042088" w:rsidRPr="00655202" w:rsidRDefault="00042088" w:rsidP="00655202">
      <w:pPr>
        <w:pStyle w:val="Heading2"/>
      </w:pPr>
      <w:bookmarkStart w:id="108" w:name="_APPENDIX_1_Permission"/>
      <w:bookmarkStart w:id="109" w:name="_Toc46168899"/>
      <w:bookmarkStart w:id="110" w:name="_Toc46171426"/>
      <w:bookmarkStart w:id="111" w:name="_Toc46291135"/>
      <w:bookmarkStart w:id="112" w:name="_Toc51059693"/>
      <w:bookmarkEnd w:id="108"/>
      <w:r w:rsidRPr="00655202">
        <w:lastRenderedPageBreak/>
        <w:t>APPENDIX 1 Permission to observe form</w:t>
      </w:r>
      <w:bookmarkEnd w:id="109"/>
      <w:bookmarkEnd w:id="110"/>
      <w:bookmarkEnd w:id="111"/>
      <w:bookmarkEnd w:id="112"/>
    </w:p>
    <w:tbl>
      <w:tblPr>
        <w:tblStyle w:val="TableGrid"/>
        <w:tblW w:w="10490" w:type="dxa"/>
        <w:tblInd w:w="-714" w:type="dxa"/>
        <w:tblLook w:val="04A0" w:firstRow="1" w:lastRow="0" w:firstColumn="1" w:lastColumn="0" w:noHBand="0" w:noVBand="1"/>
      </w:tblPr>
      <w:tblGrid>
        <w:gridCol w:w="2552"/>
        <w:gridCol w:w="425"/>
        <w:gridCol w:w="993"/>
        <w:gridCol w:w="1491"/>
        <w:gridCol w:w="210"/>
        <w:gridCol w:w="1368"/>
        <w:gridCol w:w="13"/>
        <w:gridCol w:w="292"/>
        <w:gridCol w:w="702"/>
        <w:gridCol w:w="318"/>
        <w:gridCol w:w="2126"/>
      </w:tblGrid>
      <w:tr w:rsidR="00042088" w14:paraId="06CF2AD3" w14:textId="77777777" w:rsidTr="00CB18CC">
        <w:trPr>
          <w:cnfStyle w:val="100000000000" w:firstRow="1" w:lastRow="0" w:firstColumn="0" w:lastColumn="0" w:oddVBand="0" w:evenVBand="0" w:oddHBand="0" w:evenHBand="0" w:firstRowFirstColumn="0" w:firstRowLastColumn="0" w:lastRowFirstColumn="0" w:lastRowLastColumn="0"/>
        </w:trPr>
        <w:tc>
          <w:tcPr>
            <w:tcW w:w="7039" w:type="dxa"/>
            <w:gridSpan w:val="6"/>
          </w:tcPr>
          <w:p w14:paraId="02CEFFDE" w14:textId="77777777" w:rsidR="00042088" w:rsidRDefault="00042088" w:rsidP="00CB18CC">
            <w:pPr>
              <w:pStyle w:val="NormalTextDarkBackground"/>
              <w:spacing w:after="0"/>
              <w:rPr>
                <w:sz w:val="28"/>
              </w:rPr>
            </w:pPr>
            <w:r w:rsidRPr="00250F0C">
              <w:rPr>
                <w:sz w:val="28"/>
              </w:rPr>
              <w:t xml:space="preserve">Permission to Observe, record, document – </w:t>
            </w:r>
          </w:p>
          <w:p w14:paraId="5A3A8A1D" w14:textId="77777777" w:rsidR="00042088" w:rsidRPr="00126DE9" w:rsidRDefault="00042088" w:rsidP="00CB18CC">
            <w:pPr>
              <w:pStyle w:val="NormalTextDarkBackground"/>
              <w:spacing w:before="0" w:after="0"/>
            </w:pPr>
            <w:r w:rsidRPr="00250F0C">
              <w:rPr>
                <w:sz w:val="28"/>
              </w:rPr>
              <w:t>Workplace supervisor and colleagues</w:t>
            </w:r>
          </w:p>
        </w:tc>
        <w:tc>
          <w:tcPr>
            <w:tcW w:w="3451" w:type="dxa"/>
            <w:gridSpan w:val="5"/>
          </w:tcPr>
          <w:p w14:paraId="12D169A9" w14:textId="77777777" w:rsidR="00042088" w:rsidRDefault="00042088" w:rsidP="00CB18CC">
            <w:pPr>
              <w:rPr>
                <w:b w:val="0"/>
                <w:lang w:eastAsia="en-AU"/>
              </w:rPr>
            </w:pPr>
            <w:r>
              <w:rPr>
                <w:noProof/>
                <w:lang w:eastAsia="en-AU"/>
              </w:rPr>
              <w:drawing>
                <wp:inline distT="0" distB="0" distL="0" distR="0" wp14:anchorId="207768C7" wp14:editId="1FFB4C92">
                  <wp:extent cx="1591310" cy="396240"/>
                  <wp:effectExtent l="0" t="0" r="8890" b="3810"/>
                  <wp:docPr id="21387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A59ADC3" w14:textId="77777777" w:rsidTr="00CB18CC">
        <w:tc>
          <w:tcPr>
            <w:tcW w:w="2552" w:type="dxa"/>
          </w:tcPr>
          <w:p w14:paraId="54AA9D7E" w14:textId="77777777" w:rsidR="00042088" w:rsidRDefault="00042088" w:rsidP="00CB18CC">
            <w:pPr>
              <w:rPr>
                <w:lang w:eastAsia="en-AU"/>
              </w:rPr>
            </w:pPr>
            <w:r>
              <w:rPr>
                <w:lang w:eastAsia="en-AU"/>
              </w:rPr>
              <w:t>TAFE NSW Student Name</w:t>
            </w:r>
          </w:p>
        </w:tc>
        <w:tc>
          <w:tcPr>
            <w:tcW w:w="2909" w:type="dxa"/>
            <w:gridSpan w:val="3"/>
          </w:tcPr>
          <w:p w14:paraId="3068D77F" w14:textId="77777777" w:rsidR="00042088" w:rsidRDefault="00042088" w:rsidP="00CB18CC">
            <w:pPr>
              <w:rPr>
                <w:lang w:eastAsia="en-AU"/>
              </w:rPr>
            </w:pPr>
          </w:p>
        </w:tc>
        <w:tc>
          <w:tcPr>
            <w:tcW w:w="1883" w:type="dxa"/>
            <w:gridSpan w:val="4"/>
          </w:tcPr>
          <w:p w14:paraId="411FEC1E" w14:textId="77777777" w:rsidR="00042088" w:rsidRDefault="00042088" w:rsidP="00CB18CC">
            <w:pPr>
              <w:rPr>
                <w:lang w:eastAsia="en-AU"/>
              </w:rPr>
            </w:pPr>
            <w:r>
              <w:rPr>
                <w:lang w:eastAsia="en-AU"/>
              </w:rPr>
              <w:t>TAFE NSW Student Number</w:t>
            </w:r>
          </w:p>
        </w:tc>
        <w:tc>
          <w:tcPr>
            <w:tcW w:w="3146" w:type="dxa"/>
            <w:gridSpan w:val="3"/>
          </w:tcPr>
          <w:p w14:paraId="00B21198" w14:textId="77777777" w:rsidR="00042088" w:rsidRDefault="00042088" w:rsidP="00CB18CC">
            <w:pPr>
              <w:rPr>
                <w:lang w:eastAsia="en-AU"/>
              </w:rPr>
            </w:pPr>
          </w:p>
        </w:tc>
      </w:tr>
      <w:tr w:rsidR="00042088" w14:paraId="7183BEC9" w14:textId="77777777" w:rsidTr="00CB18CC">
        <w:tc>
          <w:tcPr>
            <w:tcW w:w="2552" w:type="dxa"/>
          </w:tcPr>
          <w:p w14:paraId="6D6BFEDC" w14:textId="77777777" w:rsidR="00042088" w:rsidRDefault="00042088" w:rsidP="00CB18CC">
            <w:pPr>
              <w:rPr>
                <w:lang w:eastAsia="en-AU"/>
              </w:rPr>
            </w:pPr>
            <w:r>
              <w:rPr>
                <w:lang w:eastAsia="en-AU"/>
              </w:rPr>
              <w:t>Service Name</w:t>
            </w:r>
          </w:p>
        </w:tc>
        <w:tc>
          <w:tcPr>
            <w:tcW w:w="7938" w:type="dxa"/>
            <w:gridSpan w:val="10"/>
          </w:tcPr>
          <w:p w14:paraId="631D2E3D" w14:textId="77777777" w:rsidR="00042088" w:rsidRDefault="00042088" w:rsidP="00CB18CC">
            <w:pPr>
              <w:rPr>
                <w:lang w:eastAsia="en-AU"/>
              </w:rPr>
            </w:pPr>
          </w:p>
        </w:tc>
      </w:tr>
      <w:tr w:rsidR="00042088" w14:paraId="29529C8B" w14:textId="77777777" w:rsidTr="00CB18CC">
        <w:tc>
          <w:tcPr>
            <w:tcW w:w="2552" w:type="dxa"/>
          </w:tcPr>
          <w:p w14:paraId="663B230C" w14:textId="77777777" w:rsidR="00042088" w:rsidRDefault="00042088" w:rsidP="00CB18CC">
            <w:pPr>
              <w:rPr>
                <w:lang w:eastAsia="en-AU"/>
              </w:rPr>
            </w:pPr>
            <w:r>
              <w:rPr>
                <w:lang w:eastAsia="en-AU"/>
              </w:rPr>
              <w:t>Service Address</w:t>
            </w:r>
          </w:p>
        </w:tc>
        <w:tc>
          <w:tcPr>
            <w:tcW w:w="7938" w:type="dxa"/>
            <w:gridSpan w:val="10"/>
          </w:tcPr>
          <w:p w14:paraId="05BC7148" w14:textId="77777777" w:rsidR="00042088" w:rsidRDefault="00042088" w:rsidP="00CB18CC">
            <w:pPr>
              <w:rPr>
                <w:lang w:eastAsia="en-AU"/>
              </w:rPr>
            </w:pPr>
          </w:p>
        </w:tc>
      </w:tr>
      <w:tr w:rsidR="00042088" w14:paraId="3029BB9F" w14:textId="77777777" w:rsidTr="00CB18CC">
        <w:tc>
          <w:tcPr>
            <w:tcW w:w="2552" w:type="dxa"/>
          </w:tcPr>
          <w:p w14:paraId="614C3B9D" w14:textId="77777777" w:rsidR="00042088" w:rsidRDefault="00042088" w:rsidP="00CB18CC">
            <w:pPr>
              <w:rPr>
                <w:lang w:eastAsia="en-AU"/>
              </w:rPr>
            </w:pPr>
            <w:r>
              <w:rPr>
                <w:lang w:eastAsia="en-AU"/>
              </w:rPr>
              <w:t>Service Phone</w:t>
            </w:r>
          </w:p>
        </w:tc>
        <w:tc>
          <w:tcPr>
            <w:tcW w:w="2909" w:type="dxa"/>
            <w:gridSpan w:val="3"/>
          </w:tcPr>
          <w:p w14:paraId="4497DBF0" w14:textId="77777777" w:rsidR="00042088" w:rsidRDefault="00042088" w:rsidP="00CB18CC">
            <w:pPr>
              <w:rPr>
                <w:lang w:eastAsia="en-AU"/>
              </w:rPr>
            </w:pPr>
          </w:p>
        </w:tc>
        <w:tc>
          <w:tcPr>
            <w:tcW w:w="1591" w:type="dxa"/>
            <w:gridSpan w:val="3"/>
          </w:tcPr>
          <w:p w14:paraId="10DD613B" w14:textId="77777777" w:rsidR="00042088" w:rsidRDefault="00042088" w:rsidP="00CB18CC">
            <w:pPr>
              <w:rPr>
                <w:lang w:eastAsia="en-AU"/>
              </w:rPr>
            </w:pPr>
            <w:r>
              <w:rPr>
                <w:lang w:eastAsia="en-AU"/>
              </w:rPr>
              <w:t>Service Email</w:t>
            </w:r>
          </w:p>
        </w:tc>
        <w:tc>
          <w:tcPr>
            <w:tcW w:w="3438" w:type="dxa"/>
            <w:gridSpan w:val="4"/>
          </w:tcPr>
          <w:p w14:paraId="17E7BC26" w14:textId="77777777" w:rsidR="00042088" w:rsidRDefault="00042088" w:rsidP="00CB18CC">
            <w:pPr>
              <w:rPr>
                <w:lang w:eastAsia="en-AU"/>
              </w:rPr>
            </w:pPr>
          </w:p>
        </w:tc>
      </w:tr>
      <w:tr w:rsidR="00042088" w14:paraId="603605C0" w14:textId="77777777" w:rsidTr="00CB18CC">
        <w:tc>
          <w:tcPr>
            <w:tcW w:w="2977" w:type="dxa"/>
            <w:gridSpan w:val="2"/>
          </w:tcPr>
          <w:p w14:paraId="4C0F96FB" w14:textId="77777777" w:rsidR="00042088" w:rsidRDefault="00042088" w:rsidP="00CB18CC">
            <w:pPr>
              <w:rPr>
                <w:lang w:eastAsia="en-AU"/>
              </w:rPr>
            </w:pPr>
            <w:r>
              <w:rPr>
                <w:lang w:eastAsia="en-AU"/>
              </w:rPr>
              <w:t>Workplace Supervisor name</w:t>
            </w:r>
          </w:p>
        </w:tc>
        <w:tc>
          <w:tcPr>
            <w:tcW w:w="2694" w:type="dxa"/>
            <w:gridSpan w:val="3"/>
          </w:tcPr>
          <w:p w14:paraId="0D1FFB52" w14:textId="77777777" w:rsidR="00042088" w:rsidRDefault="00042088" w:rsidP="00CB18CC">
            <w:pPr>
              <w:rPr>
                <w:lang w:eastAsia="en-AU"/>
              </w:rPr>
            </w:pPr>
          </w:p>
        </w:tc>
        <w:tc>
          <w:tcPr>
            <w:tcW w:w="2375" w:type="dxa"/>
            <w:gridSpan w:val="4"/>
          </w:tcPr>
          <w:p w14:paraId="1EF92DFE" w14:textId="77777777" w:rsidR="00042088" w:rsidRDefault="00042088" w:rsidP="00CB18CC">
            <w:pPr>
              <w:rPr>
                <w:lang w:eastAsia="en-AU"/>
              </w:rPr>
            </w:pPr>
            <w:r>
              <w:rPr>
                <w:lang w:eastAsia="en-AU"/>
              </w:rPr>
              <w:t>Workplace supervisor position</w:t>
            </w:r>
          </w:p>
        </w:tc>
        <w:tc>
          <w:tcPr>
            <w:tcW w:w="2444" w:type="dxa"/>
            <w:gridSpan w:val="2"/>
          </w:tcPr>
          <w:p w14:paraId="58661B66" w14:textId="77777777" w:rsidR="00042088" w:rsidRDefault="00042088" w:rsidP="00CB18CC">
            <w:pPr>
              <w:rPr>
                <w:lang w:eastAsia="en-AU"/>
              </w:rPr>
            </w:pPr>
          </w:p>
        </w:tc>
      </w:tr>
      <w:tr w:rsidR="00042088" w14:paraId="6450DE70" w14:textId="77777777" w:rsidTr="00CB18CC">
        <w:tc>
          <w:tcPr>
            <w:tcW w:w="5671" w:type="dxa"/>
            <w:gridSpan w:val="5"/>
          </w:tcPr>
          <w:p w14:paraId="13876D98" w14:textId="3000894C" w:rsidR="00042088" w:rsidRPr="00D47BC6" w:rsidRDefault="00042088" w:rsidP="00CB18CC">
            <w:pPr>
              <w:autoSpaceDE w:val="0"/>
              <w:autoSpaceDN w:val="0"/>
              <w:adjustRightInd w:val="0"/>
              <w:ind w:right="59"/>
              <w:rPr>
                <w:rFonts w:asciiTheme="minorHAnsi" w:hAnsiTheme="minorHAnsi" w:cstheme="minorHAnsi"/>
              </w:rPr>
            </w:pPr>
            <w:r w:rsidRPr="00D47BC6">
              <w:rPr>
                <w:rFonts w:asciiTheme="minorHAnsi" w:hAnsiTheme="minorHAnsi" w:cstheme="minorHAnsi"/>
              </w:rPr>
              <w:t xml:space="preserve">Workplace supervisor: </w:t>
            </w:r>
            <w:r w:rsidRPr="00D47BC6">
              <w:rPr>
                <w:rFonts w:asciiTheme="minorHAnsi" w:hAnsiTheme="minorHAnsi" w:cstheme="minorHAnsi"/>
                <w:i/>
                <w:iCs/>
                <w:sz w:val="22"/>
                <w:szCs w:val="22"/>
              </w:rPr>
              <w:t xml:space="preserve">I endorse the student use of recording (at the </w:t>
            </w:r>
            <w:r w:rsidR="00640527" w:rsidRPr="00D47BC6">
              <w:rPr>
                <w:rFonts w:asciiTheme="minorHAnsi" w:hAnsiTheme="minorHAnsi" w:cstheme="minorHAnsi"/>
                <w:i/>
                <w:iCs/>
                <w:sz w:val="22"/>
                <w:szCs w:val="22"/>
              </w:rPr>
              <w:t>above-named</w:t>
            </w:r>
            <w:r w:rsidRPr="00D47BC6">
              <w:rPr>
                <w:rFonts w:asciiTheme="minorHAnsi" w:hAnsiTheme="minorHAnsi" w:cstheme="minorHAnsi"/>
                <w:i/>
                <w:iCs/>
                <w:sz w:val="22"/>
                <w:szCs w:val="22"/>
              </w:rPr>
              <w:t xml:space="preserve"> service) and submission of video evidence for the purpose of TAFE NSW assessment.</w:t>
            </w:r>
          </w:p>
        </w:tc>
        <w:tc>
          <w:tcPr>
            <w:tcW w:w="2375" w:type="dxa"/>
            <w:gridSpan w:val="4"/>
          </w:tcPr>
          <w:p w14:paraId="4D8427B3" w14:textId="77777777" w:rsidR="00042088" w:rsidRPr="00B27863" w:rsidRDefault="00042088" w:rsidP="00CB18CC">
            <w:pPr>
              <w:autoSpaceDE w:val="0"/>
              <w:autoSpaceDN w:val="0"/>
              <w:adjustRightInd w:val="0"/>
              <w:ind w:right="59"/>
              <w:rPr>
                <w:rFonts w:ascii="Arial" w:hAnsi="Arial" w:cs="Arial"/>
                <w:sz w:val="20"/>
                <w:szCs w:val="20"/>
              </w:rPr>
            </w:pPr>
            <w:r>
              <w:rPr>
                <w:lang w:eastAsia="en-AU"/>
              </w:rPr>
              <w:t>Workplace supervisor Signature</w:t>
            </w:r>
          </w:p>
        </w:tc>
        <w:tc>
          <w:tcPr>
            <w:tcW w:w="2444" w:type="dxa"/>
            <w:gridSpan w:val="2"/>
          </w:tcPr>
          <w:p w14:paraId="61F3E2CE" w14:textId="77777777" w:rsidR="00042088" w:rsidRPr="00B27863" w:rsidRDefault="00042088" w:rsidP="00CB18CC">
            <w:pPr>
              <w:autoSpaceDE w:val="0"/>
              <w:autoSpaceDN w:val="0"/>
              <w:adjustRightInd w:val="0"/>
              <w:ind w:left="210" w:right="59"/>
              <w:rPr>
                <w:rFonts w:ascii="Arial" w:hAnsi="Arial" w:cs="Arial"/>
                <w:sz w:val="20"/>
                <w:szCs w:val="20"/>
              </w:rPr>
            </w:pPr>
          </w:p>
        </w:tc>
      </w:tr>
      <w:tr w:rsidR="00042088" w14:paraId="1CFE35BB" w14:textId="77777777" w:rsidTr="00CB18CC">
        <w:tc>
          <w:tcPr>
            <w:tcW w:w="10490" w:type="dxa"/>
            <w:gridSpan w:val="11"/>
          </w:tcPr>
          <w:p w14:paraId="0D725438"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The student will be required to video a range experiences and interactions involving themselves with children and/or colleagues. Students will be required to be under the supervision of educators within the service during these times.</w:t>
            </w:r>
          </w:p>
          <w:p w14:paraId="7615A089"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During the assessment:</w:t>
            </w:r>
          </w:p>
          <w:p w14:paraId="36BCB0D0"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focus of the videos will be on the Student</w:t>
            </w:r>
            <w:r>
              <w:rPr>
                <w:rFonts w:asciiTheme="minorHAnsi" w:hAnsiTheme="minorHAnsi" w:cstheme="minorHAnsi"/>
                <w:sz w:val="22"/>
                <w:szCs w:val="22"/>
                <w:lang w:val="en-GB"/>
              </w:rPr>
              <w:t>’</w:t>
            </w:r>
            <w:r w:rsidRPr="00D47BC6">
              <w:rPr>
                <w:rFonts w:asciiTheme="minorHAnsi" w:hAnsiTheme="minorHAnsi" w:cstheme="minorHAnsi"/>
                <w:sz w:val="22"/>
                <w:szCs w:val="22"/>
                <w:lang w:val="en-GB"/>
              </w:rPr>
              <w:t xml:space="preserve">s interactions and experiences </w:t>
            </w:r>
            <w:r w:rsidRPr="00D47BC6">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7FD7FDF1"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1C35F359"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You have a right to view to the video recording before it is submitted – please request this from the student</w:t>
            </w:r>
          </w:p>
          <w:p w14:paraId="5CC56D47" w14:textId="77777777" w:rsidR="00042088" w:rsidRPr="00D47BC6" w:rsidRDefault="00042088" w:rsidP="00CB18CC">
            <w:pPr>
              <w:rPr>
                <w:rFonts w:asciiTheme="minorHAnsi" w:hAnsiTheme="minorHAnsi" w:cstheme="minorHAnsi"/>
                <w:b/>
                <w:bCs/>
                <w:sz w:val="22"/>
                <w:szCs w:val="22"/>
                <w:lang w:eastAsia="en-AU"/>
              </w:rPr>
            </w:pPr>
            <w:r w:rsidRPr="00D47BC6">
              <w:rPr>
                <w:rFonts w:asciiTheme="minorHAnsi" w:hAnsiTheme="minorHAnsi" w:cstheme="minorHAnsi"/>
                <w:b/>
                <w:bCs/>
                <w:sz w:val="22"/>
                <w:szCs w:val="22"/>
              </w:rPr>
              <w:t>I, (name below) h</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w:t>
            </w:r>
            <w:r w:rsidRPr="00D47BC6">
              <w:rPr>
                <w:rFonts w:asciiTheme="minorHAnsi" w:hAnsiTheme="minorHAnsi" w:cstheme="minorHAnsi"/>
                <w:b/>
                <w:bCs/>
                <w:spacing w:val="-2"/>
                <w:sz w:val="22"/>
                <w:szCs w:val="22"/>
              </w:rPr>
              <w:t>e</w:t>
            </w:r>
            <w:r w:rsidRPr="00D47BC6">
              <w:rPr>
                <w:rFonts w:asciiTheme="minorHAnsi" w:hAnsiTheme="minorHAnsi" w:cstheme="minorHAnsi"/>
                <w:b/>
                <w:bCs/>
                <w:spacing w:val="5"/>
                <w:sz w:val="22"/>
                <w:szCs w:val="22"/>
              </w:rPr>
              <w:t>b</w:t>
            </w:r>
            <w:r w:rsidRPr="00D47BC6">
              <w:rPr>
                <w:rFonts w:asciiTheme="minorHAnsi" w:hAnsiTheme="minorHAnsi" w:cstheme="minorHAnsi"/>
                <w:b/>
                <w:bCs/>
                <w:sz w:val="22"/>
                <w:szCs w:val="22"/>
              </w:rPr>
              <w:t>y</w:t>
            </w:r>
            <w:r w:rsidRPr="00D47BC6">
              <w:rPr>
                <w:rFonts w:asciiTheme="minorHAnsi" w:hAnsiTheme="minorHAnsi" w:cstheme="minorHAnsi"/>
                <w:b/>
                <w:bCs/>
                <w:spacing w:val="-3"/>
                <w:sz w:val="22"/>
                <w:szCs w:val="22"/>
              </w:rPr>
              <w:t xml:space="preserve"> </w:t>
            </w:r>
            <w:r w:rsidRPr="00D47BC6">
              <w:rPr>
                <w:rFonts w:asciiTheme="minorHAnsi" w:hAnsiTheme="minorHAnsi" w:cstheme="minorHAnsi"/>
                <w:b/>
                <w:bCs/>
                <w:spacing w:val="-2"/>
                <w:sz w:val="22"/>
                <w:szCs w:val="22"/>
              </w:rPr>
              <w:t>g</w:t>
            </w:r>
            <w:r w:rsidRPr="00D47BC6">
              <w:rPr>
                <w:rFonts w:asciiTheme="minorHAnsi" w:hAnsiTheme="minorHAnsi" w:cstheme="minorHAnsi"/>
                <w:b/>
                <w:bCs/>
                <w:sz w:val="22"/>
                <w:szCs w:val="22"/>
              </w:rPr>
              <w:t>ive</w:t>
            </w:r>
            <w:r w:rsidRPr="00D47BC6">
              <w:rPr>
                <w:rFonts w:asciiTheme="minorHAnsi" w:hAnsiTheme="minorHAnsi" w:cstheme="minorHAnsi"/>
                <w:b/>
                <w:bCs/>
                <w:spacing w:val="2"/>
                <w:sz w:val="22"/>
                <w:szCs w:val="22"/>
              </w:rPr>
              <w:t xml:space="preserve"> p</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rmission for</w:t>
            </w:r>
            <w:r w:rsidRPr="00D47BC6">
              <w:rPr>
                <w:rFonts w:asciiTheme="minorHAnsi" w:hAnsiTheme="minorHAnsi" w:cstheme="minorHAnsi"/>
                <w:b/>
                <w:bCs/>
                <w:spacing w:val="1"/>
                <w:sz w:val="22"/>
                <w:szCs w:val="22"/>
              </w:rPr>
              <w:t xml:space="preserve"> </w:t>
            </w:r>
            <w:r w:rsidRPr="00D47BC6">
              <w:rPr>
                <w:rFonts w:asciiTheme="minorHAnsi" w:hAnsiTheme="minorHAnsi" w:cstheme="minorHAnsi"/>
                <w:b/>
                <w:bCs/>
                <w:sz w:val="22"/>
                <w:szCs w:val="22"/>
              </w:rPr>
              <w:t>the TAFE NSW Student</w:t>
            </w:r>
            <w:r w:rsidRPr="00D47BC6">
              <w:rPr>
                <w:rFonts w:asciiTheme="minorHAnsi" w:hAnsiTheme="minorHAnsi" w:cstheme="minorHAnsi"/>
                <w:b/>
                <w:bCs/>
                <w:spacing w:val="3"/>
                <w:sz w:val="22"/>
                <w:szCs w:val="22"/>
              </w:rPr>
              <w:t xml:space="preserve"> indicated </w:t>
            </w:r>
            <w:r w:rsidRPr="00D47BC6">
              <w:rPr>
                <w:rFonts w:asciiTheme="minorHAnsi" w:hAnsiTheme="minorHAnsi" w:cstheme="minorHAnsi"/>
                <w:b/>
                <w:bCs/>
                <w:spacing w:val="-1"/>
                <w:sz w:val="22"/>
                <w:szCs w:val="22"/>
              </w:rPr>
              <w:t>a</w:t>
            </w:r>
            <w:r w:rsidRPr="00D47BC6">
              <w:rPr>
                <w:rFonts w:asciiTheme="minorHAnsi" w:hAnsiTheme="minorHAnsi" w:cstheme="minorHAnsi"/>
                <w:b/>
                <w:bCs/>
                <w:sz w:val="22"/>
                <w:szCs w:val="22"/>
              </w:rPr>
              <w:t>bove to record ‘</w:t>
            </w:r>
            <w:r w:rsidRPr="00D47BC6">
              <w:rPr>
                <w:rFonts w:asciiTheme="minorHAnsi" w:hAnsiTheme="minorHAnsi" w:cstheme="minorHAnsi"/>
                <w:b/>
                <w:bCs/>
                <w:i/>
                <w:sz w:val="22"/>
                <w:szCs w:val="22"/>
              </w:rPr>
              <w:t>video file(s)’</w:t>
            </w:r>
            <w:r w:rsidRPr="00D47BC6">
              <w:rPr>
                <w:rFonts w:asciiTheme="minorHAnsi" w:hAnsiTheme="minorHAnsi" w:cstheme="minorHAnsi"/>
                <w:b/>
                <w:bCs/>
                <w:sz w:val="22"/>
                <w:szCs w:val="22"/>
              </w:rPr>
              <w:t xml:space="preserve"> that may include video of myself. I understand that the video will be used for assessment purposes only.</w:t>
            </w:r>
          </w:p>
        </w:tc>
      </w:tr>
      <w:tr w:rsidR="00042088" w14:paraId="1ADD1918" w14:textId="77777777" w:rsidTr="00CB18CC">
        <w:tc>
          <w:tcPr>
            <w:tcW w:w="3970" w:type="dxa"/>
            <w:gridSpan w:val="3"/>
          </w:tcPr>
          <w:p w14:paraId="5F6000DA" w14:textId="77777777" w:rsidR="00042088" w:rsidRDefault="00042088" w:rsidP="00CB18CC">
            <w:pPr>
              <w:rPr>
                <w:lang w:eastAsia="en-AU"/>
              </w:rPr>
            </w:pPr>
            <w:r>
              <w:rPr>
                <w:lang w:eastAsia="en-AU"/>
              </w:rPr>
              <w:t>Colleague name</w:t>
            </w:r>
          </w:p>
        </w:tc>
        <w:tc>
          <w:tcPr>
            <w:tcW w:w="4394" w:type="dxa"/>
            <w:gridSpan w:val="7"/>
          </w:tcPr>
          <w:p w14:paraId="010D94B3" w14:textId="77777777" w:rsidR="00042088" w:rsidRDefault="00042088" w:rsidP="00CB18CC">
            <w:pPr>
              <w:rPr>
                <w:lang w:eastAsia="en-AU"/>
              </w:rPr>
            </w:pPr>
            <w:r>
              <w:rPr>
                <w:lang w:eastAsia="en-AU"/>
              </w:rPr>
              <w:t>Colleague Signature</w:t>
            </w:r>
          </w:p>
        </w:tc>
        <w:tc>
          <w:tcPr>
            <w:tcW w:w="2126" w:type="dxa"/>
          </w:tcPr>
          <w:p w14:paraId="010E40EB" w14:textId="77777777" w:rsidR="00042088" w:rsidRDefault="00042088" w:rsidP="00CB18CC">
            <w:pPr>
              <w:rPr>
                <w:lang w:eastAsia="en-AU"/>
              </w:rPr>
            </w:pPr>
            <w:r>
              <w:rPr>
                <w:lang w:eastAsia="en-AU"/>
              </w:rPr>
              <w:t>Date</w:t>
            </w:r>
          </w:p>
        </w:tc>
      </w:tr>
      <w:tr w:rsidR="00042088" w14:paraId="03AB5110" w14:textId="77777777" w:rsidTr="00CB18CC">
        <w:tc>
          <w:tcPr>
            <w:tcW w:w="3970" w:type="dxa"/>
            <w:gridSpan w:val="3"/>
          </w:tcPr>
          <w:p w14:paraId="2F1862A8" w14:textId="77777777" w:rsidR="00042088" w:rsidRDefault="00042088" w:rsidP="00CB18CC">
            <w:pPr>
              <w:rPr>
                <w:lang w:eastAsia="en-AU"/>
              </w:rPr>
            </w:pPr>
          </w:p>
        </w:tc>
        <w:tc>
          <w:tcPr>
            <w:tcW w:w="4394" w:type="dxa"/>
            <w:gridSpan w:val="7"/>
          </w:tcPr>
          <w:p w14:paraId="558D834F" w14:textId="77777777" w:rsidR="00042088" w:rsidRDefault="00042088" w:rsidP="00CB18CC">
            <w:pPr>
              <w:rPr>
                <w:lang w:eastAsia="en-AU"/>
              </w:rPr>
            </w:pPr>
          </w:p>
        </w:tc>
        <w:tc>
          <w:tcPr>
            <w:tcW w:w="2126" w:type="dxa"/>
          </w:tcPr>
          <w:p w14:paraId="30F35FB4" w14:textId="77777777" w:rsidR="00042088" w:rsidRDefault="00042088" w:rsidP="00CB18CC">
            <w:pPr>
              <w:rPr>
                <w:lang w:eastAsia="en-AU"/>
              </w:rPr>
            </w:pPr>
          </w:p>
        </w:tc>
      </w:tr>
      <w:tr w:rsidR="00042088" w14:paraId="326D657B" w14:textId="77777777" w:rsidTr="00CB18CC">
        <w:tc>
          <w:tcPr>
            <w:tcW w:w="3970" w:type="dxa"/>
            <w:gridSpan w:val="3"/>
          </w:tcPr>
          <w:p w14:paraId="5E519007" w14:textId="77777777" w:rsidR="00042088" w:rsidRDefault="00042088" w:rsidP="00CB18CC">
            <w:pPr>
              <w:rPr>
                <w:lang w:eastAsia="en-AU"/>
              </w:rPr>
            </w:pPr>
          </w:p>
        </w:tc>
        <w:tc>
          <w:tcPr>
            <w:tcW w:w="4394" w:type="dxa"/>
            <w:gridSpan w:val="7"/>
          </w:tcPr>
          <w:p w14:paraId="7A0F45BD" w14:textId="77777777" w:rsidR="00042088" w:rsidRDefault="00042088" w:rsidP="00CB18CC">
            <w:pPr>
              <w:rPr>
                <w:lang w:eastAsia="en-AU"/>
              </w:rPr>
            </w:pPr>
          </w:p>
        </w:tc>
        <w:tc>
          <w:tcPr>
            <w:tcW w:w="2126" w:type="dxa"/>
          </w:tcPr>
          <w:p w14:paraId="36F364C3" w14:textId="77777777" w:rsidR="00042088" w:rsidRDefault="00042088" w:rsidP="00CB18CC">
            <w:pPr>
              <w:rPr>
                <w:lang w:eastAsia="en-AU"/>
              </w:rPr>
            </w:pPr>
          </w:p>
        </w:tc>
      </w:tr>
      <w:tr w:rsidR="00042088" w14:paraId="62A7AED9" w14:textId="77777777" w:rsidTr="00CB18CC">
        <w:tc>
          <w:tcPr>
            <w:tcW w:w="3970" w:type="dxa"/>
            <w:gridSpan w:val="3"/>
          </w:tcPr>
          <w:p w14:paraId="29DAF4F4" w14:textId="77777777" w:rsidR="00042088" w:rsidRDefault="00042088" w:rsidP="00CB18CC">
            <w:pPr>
              <w:rPr>
                <w:lang w:eastAsia="en-AU"/>
              </w:rPr>
            </w:pPr>
          </w:p>
        </w:tc>
        <w:tc>
          <w:tcPr>
            <w:tcW w:w="4394" w:type="dxa"/>
            <w:gridSpan w:val="7"/>
          </w:tcPr>
          <w:p w14:paraId="4FF4033D" w14:textId="77777777" w:rsidR="00042088" w:rsidRDefault="00042088" w:rsidP="00CB18CC">
            <w:pPr>
              <w:rPr>
                <w:lang w:eastAsia="en-AU"/>
              </w:rPr>
            </w:pPr>
          </w:p>
        </w:tc>
        <w:tc>
          <w:tcPr>
            <w:tcW w:w="2126" w:type="dxa"/>
          </w:tcPr>
          <w:p w14:paraId="5F2D29C1" w14:textId="77777777" w:rsidR="00042088" w:rsidRDefault="00042088" w:rsidP="00CB18CC">
            <w:pPr>
              <w:rPr>
                <w:lang w:eastAsia="en-AU"/>
              </w:rPr>
            </w:pPr>
          </w:p>
        </w:tc>
      </w:tr>
      <w:tr w:rsidR="00042088" w14:paraId="322ACB17" w14:textId="77777777" w:rsidTr="00CB18CC">
        <w:tc>
          <w:tcPr>
            <w:tcW w:w="3970" w:type="dxa"/>
            <w:gridSpan w:val="3"/>
          </w:tcPr>
          <w:p w14:paraId="55EB9D96" w14:textId="77777777" w:rsidR="00042088" w:rsidRDefault="00042088" w:rsidP="00CB18CC">
            <w:pPr>
              <w:rPr>
                <w:lang w:eastAsia="en-AU"/>
              </w:rPr>
            </w:pPr>
          </w:p>
        </w:tc>
        <w:tc>
          <w:tcPr>
            <w:tcW w:w="4394" w:type="dxa"/>
            <w:gridSpan w:val="7"/>
          </w:tcPr>
          <w:p w14:paraId="4B096CC4" w14:textId="77777777" w:rsidR="00042088" w:rsidRDefault="00042088" w:rsidP="00CB18CC">
            <w:pPr>
              <w:rPr>
                <w:lang w:eastAsia="en-AU"/>
              </w:rPr>
            </w:pPr>
          </w:p>
        </w:tc>
        <w:tc>
          <w:tcPr>
            <w:tcW w:w="2126" w:type="dxa"/>
          </w:tcPr>
          <w:p w14:paraId="439E7CE9" w14:textId="77777777" w:rsidR="00042088" w:rsidRDefault="00042088" w:rsidP="00CB18CC">
            <w:pPr>
              <w:rPr>
                <w:lang w:eastAsia="en-AU"/>
              </w:rPr>
            </w:pPr>
          </w:p>
        </w:tc>
      </w:tr>
    </w:tbl>
    <w:p w14:paraId="2EBE0008" w14:textId="77777777" w:rsidR="00042088" w:rsidRDefault="00042088" w:rsidP="00042088">
      <w:pPr>
        <w:rPr>
          <w:lang w:eastAsia="en-AU"/>
        </w:rPr>
      </w:pPr>
    </w:p>
    <w:tbl>
      <w:tblPr>
        <w:tblStyle w:val="TableGrid"/>
        <w:tblW w:w="10490" w:type="dxa"/>
        <w:tblInd w:w="-714" w:type="dxa"/>
        <w:tblLook w:val="04A0" w:firstRow="1" w:lastRow="0" w:firstColumn="1" w:lastColumn="0" w:noHBand="0" w:noVBand="1"/>
      </w:tblPr>
      <w:tblGrid>
        <w:gridCol w:w="2736"/>
        <w:gridCol w:w="240"/>
        <w:gridCol w:w="2552"/>
        <w:gridCol w:w="425"/>
        <w:gridCol w:w="1115"/>
        <w:gridCol w:w="305"/>
        <w:gridCol w:w="1557"/>
        <w:gridCol w:w="1560"/>
      </w:tblGrid>
      <w:tr w:rsidR="00042088" w14:paraId="139F369E" w14:textId="77777777" w:rsidTr="00CB18CC">
        <w:trPr>
          <w:cnfStyle w:val="100000000000" w:firstRow="1" w:lastRow="0" w:firstColumn="0" w:lastColumn="0" w:oddVBand="0" w:evenVBand="0" w:oddHBand="0" w:evenHBand="0" w:firstRowFirstColumn="0" w:firstRowLastColumn="0" w:lastRowFirstColumn="0" w:lastRowLastColumn="0"/>
        </w:trPr>
        <w:tc>
          <w:tcPr>
            <w:tcW w:w="7068" w:type="dxa"/>
            <w:gridSpan w:val="5"/>
          </w:tcPr>
          <w:p w14:paraId="4A14021B" w14:textId="77777777" w:rsidR="00042088" w:rsidRPr="00250F0C" w:rsidRDefault="00042088" w:rsidP="00CB18CC">
            <w:pPr>
              <w:pStyle w:val="NormalTextDarkBackground"/>
              <w:spacing w:before="0" w:after="0"/>
              <w:rPr>
                <w:sz w:val="28"/>
              </w:rPr>
            </w:pPr>
            <w:r w:rsidRPr="00250F0C">
              <w:rPr>
                <w:sz w:val="28"/>
              </w:rPr>
              <w:lastRenderedPageBreak/>
              <w:t xml:space="preserve">Permission to Observe, record, document – </w:t>
            </w:r>
          </w:p>
          <w:p w14:paraId="7CA19F6B" w14:textId="77777777" w:rsidR="00042088" w:rsidRPr="00250F0C" w:rsidRDefault="00042088" w:rsidP="00CB18CC">
            <w:pPr>
              <w:pStyle w:val="NormalTextDarkBackground"/>
              <w:spacing w:before="0" w:after="0"/>
              <w:rPr>
                <w:sz w:val="28"/>
              </w:rPr>
            </w:pPr>
            <w:r w:rsidRPr="00250F0C">
              <w:rPr>
                <w:sz w:val="28"/>
              </w:rPr>
              <w:t>Children</w:t>
            </w:r>
          </w:p>
        </w:tc>
        <w:tc>
          <w:tcPr>
            <w:tcW w:w="3422" w:type="dxa"/>
            <w:gridSpan w:val="3"/>
          </w:tcPr>
          <w:p w14:paraId="5F6DD55D" w14:textId="77777777" w:rsidR="00042088" w:rsidRDefault="00042088" w:rsidP="00CB18CC">
            <w:pPr>
              <w:rPr>
                <w:b w:val="0"/>
                <w:lang w:eastAsia="en-AU"/>
              </w:rPr>
            </w:pPr>
            <w:r>
              <w:rPr>
                <w:noProof/>
                <w:lang w:eastAsia="en-AU"/>
              </w:rPr>
              <w:drawing>
                <wp:inline distT="0" distB="0" distL="0" distR="0" wp14:anchorId="06B55250" wp14:editId="75236F4C">
                  <wp:extent cx="1591310" cy="396240"/>
                  <wp:effectExtent l="0" t="0" r="8890" b="3810"/>
                  <wp:docPr id="1393597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3ADBC29" w14:textId="77777777" w:rsidTr="00CB18CC">
        <w:tc>
          <w:tcPr>
            <w:tcW w:w="2736" w:type="dxa"/>
          </w:tcPr>
          <w:p w14:paraId="5DFEF91A" w14:textId="77777777" w:rsidR="00042088" w:rsidRDefault="00042088" w:rsidP="00CB18CC">
            <w:pPr>
              <w:rPr>
                <w:lang w:eastAsia="en-AU"/>
              </w:rPr>
            </w:pPr>
            <w:r>
              <w:rPr>
                <w:lang w:eastAsia="en-AU"/>
              </w:rPr>
              <w:t>TAFE NSW Student Name</w:t>
            </w:r>
          </w:p>
        </w:tc>
        <w:tc>
          <w:tcPr>
            <w:tcW w:w="2792" w:type="dxa"/>
            <w:gridSpan w:val="2"/>
          </w:tcPr>
          <w:p w14:paraId="19A75302" w14:textId="77777777" w:rsidR="00042088" w:rsidRDefault="00042088" w:rsidP="00CB18CC">
            <w:pPr>
              <w:rPr>
                <w:lang w:eastAsia="en-AU"/>
              </w:rPr>
            </w:pPr>
          </w:p>
        </w:tc>
        <w:tc>
          <w:tcPr>
            <w:tcW w:w="1845" w:type="dxa"/>
            <w:gridSpan w:val="3"/>
          </w:tcPr>
          <w:p w14:paraId="4328312B" w14:textId="77777777" w:rsidR="00042088" w:rsidRDefault="00042088" w:rsidP="00CB18CC">
            <w:pPr>
              <w:rPr>
                <w:lang w:eastAsia="en-AU"/>
              </w:rPr>
            </w:pPr>
            <w:r>
              <w:rPr>
                <w:lang w:eastAsia="en-AU"/>
              </w:rPr>
              <w:t>TAFE NSW Student Number</w:t>
            </w:r>
          </w:p>
        </w:tc>
        <w:tc>
          <w:tcPr>
            <w:tcW w:w="3117" w:type="dxa"/>
            <w:gridSpan w:val="2"/>
          </w:tcPr>
          <w:p w14:paraId="77F3165C" w14:textId="77777777" w:rsidR="00042088" w:rsidRDefault="00042088" w:rsidP="00CB18CC">
            <w:pPr>
              <w:rPr>
                <w:lang w:eastAsia="en-AU"/>
              </w:rPr>
            </w:pPr>
          </w:p>
        </w:tc>
      </w:tr>
      <w:tr w:rsidR="00042088" w14:paraId="595806A2" w14:textId="77777777" w:rsidTr="00CB18CC">
        <w:tc>
          <w:tcPr>
            <w:tcW w:w="2736" w:type="dxa"/>
          </w:tcPr>
          <w:p w14:paraId="7B184ABB" w14:textId="77777777" w:rsidR="00042088" w:rsidRDefault="00042088" w:rsidP="00CB18CC">
            <w:pPr>
              <w:rPr>
                <w:lang w:eastAsia="en-AU"/>
              </w:rPr>
            </w:pPr>
            <w:r>
              <w:rPr>
                <w:lang w:eastAsia="en-AU"/>
              </w:rPr>
              <w:t>Service Name</w:t>
            </w:r>
          </w:p>
        </w:tc>
        <w:tc>
          <w:tcPr>
            <w:tcW w:w="7754" w:type="dxa"/>
            <w:gridSpan w:val="7"/>
          </w:tcPr>
          <w:p w14:paraId="6DF7DFF7" w14:textId="77777777" w:rsidR="00042088" w:rsidRDefault="00042088" w:rsidP="00CB18CC">
            <w:pPr>
              <w:rPr>
                <w:lang w:eastAsia="en-AU"/>
              </w:rPr>
            </w:pPr>
          </w:p>
        </w:tc>
      </w:tr>
      <w:tr w:rsidR="00042088" w14:paraId="26623F59" w14:textId="77777777" w:rsidTr="00CB18CC">
        <w:tc>
          <w:tcPr>
            <w:tcW w:w="2736" w:type="dxa"/>
          </w:tcPr>
          <w:p w14:paraId="21035117" w14:textId="77777777" w:rsidR="00042088" w:rsidRDefault="00042088" w:rsidP="00CB18CC">
            <w:pPr>
              <w:rPr>
                <w:lang w:eastAsia="en-AU"/>
              </w:rPr>
            </w:pPr>
            <w:r>
              <w:rPr>
                <w:lang w:eastAsia="en-AU"/>
              </w:rPr>
              <w:t>Service Address</w:t>
            </w:r>
          </w:p>
        </w:tc>
        <w:tc>
          <w:tcPr>
            <w:tcW w:w="7754" w:type="dxa"/>
            <w:gridSpan w:val="7"/>
          </w:tcPr>
          <w:p w14:paraId="174AA9D6" w14:textId="77777777" w:rsidR="00042088" w:rsidRDefault="00042088" w:rsidP="00CB18CC">
            <w:pPr>
              <w:rPr>
                <w:lang w:eastAsia="en-AU"/>
              </w:rPr>
            </w:pPr>
          </w:p>
        </w:tc>
      </w:tr>
      <w:tr w:rsidR="00042088" w14:paraId="7EB17FB9" w14:textId="77777777" w:rsidTr="00CB18CC">
        <w:tc>
          <w:tcPr>
            <w:tcW w:w="10490" w:type="dxa"/>
            <w:gridSpan w:val="8"/>
          </w:tcPr>
          <w:p w14:paraId="2225138C"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The student will be required to undertake a range of tasks in order to be assessed. The assessment evidence may include written observations and documentation</w:t>
            </w:r>
            <w:r>
              <w:rPr>
                <w:rFonts w:asciiTheme="minorHAnsi" w:hAnsiTheme="minorHAnsi" w:cstheme="minorHAnsi"/>
                <w:sz w:val="22"/>
                <w:szCs w:val="22"/>
              </w:rPr>
              <w:t>, photographs</w:t>
            </w:r>
            <w:r w:rsidRPr="00FE7538">
              <w:rPr>
                <w:rFonts w:asciiTheme="minorHAnsi" w:hAnsiTheme="minorHAnsi" w:cstheme="minorHAnsi"/>
                <w:sz w:val="22"/>
                <w:szCs w:val="22"/>
              </w:rPr>
              <w:t xml:space="preserve"> and video evidence of a range of experiences and interactions involving themselves with children and/or colleagues. Students will be required to be under the supervision of educators within the service during these times.</w:t>
            </w:r>
          </w:p>
          <w:p w14:paraId="036BB003"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Written documentation:</w:t>
            </w:r>
          </w:p>
          <w:p w14:paraId="554C27DF" w14:textId="21D2C25D"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involve only the child’s first name and age (</w:t>
            </w:r>
            <w:proofErr w:type="gramStart"/>
            <w:r w:rsidR="0055447F" w:rsidRPr="00FE7538">
              <w:rPr>
                <w:rFonts w:asciiTheme="minorHAnsi" w:hAnsiTheme="minorHAnsi" w:cstheme="minorHAnsi"/>
                <w:sz w:val="22"/>
                <w:szCs w:val="22"/>
              </w:rPr>
              <w:t>e.g.</w:t>
            </w:r>
            <w:proofErr w:type="gramEnd"/>
            <w:r w:rsidRPr="00FE7538">
              <w:rPr>
                <w:rFonts w:asciiTheme="minorHAnsi" w:hAnsiTheme="minorHAnsi" w:cstheme="minorHAnsi"/>
                <w:sz w:val="22"/>
                <w:szCs w:val="22"/>
              </w:rPr>
              <w:t xml:space="preserve"> 2.3 years)</w:t>
            </w:r>
          </w:p>
          <w:p w14:paraId="65A28C79" w14:textId="77777777"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only be used by TAFE NSW for assessment purposes</w:t>
            </w:r>
          </w:p>
          <w:p w14:paraId="27F3DE77"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Video evidence:</w:t>
            </w:r>
          </w:p>
          <w:p w14:paraId="51AA5345"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 xml:space="preserve">The focus of the videos will be on the Student’s interactions and experiences </w:t>
            </w:r>
            <w:r w:rsidRPr="00FE7538">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0E496851"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3133B4A2"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You have a right to view to the video recording before it is submitted – please request this from the student</w:t>
            </w:r>
          </w:p>
          <w:p w14:paraId="27A57016"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uploaded directly to a secure, private platform within Microsoft Teams where it will be provided to a TAFE NSW Assessor, to mark the assessments</w:t>
            </w:r>
          </w:p>
          <w:p w14:paraId="10C9CF8A"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deleted by TAFE NSW after an assessment decision has been made</w:t>
            </w:r>
          </w:p>
          <w:p w14:paraId="292BA8EA" w14:textId="77777777" w:rsidR="00042088" w:rsidRPr="00FE7538" w:rsidRDefault="00042088" w:rsidP="002235C7">
            <w:pPr>
              <w:pStyle w:val="ListParagraph"/>
              <w:numPr>
                <w:ilvl w:val="0"/>
                <w:numId w:val="12"/>
              </w:numPr>
              <w:rPr>
                <w:rFonts w:asciiTheme="minorHAnsi" w:hAnsiTheme="minorHAnsi" w:cstheme="minorHAnsi"/>
                <w:sz w:val="22"/>
                <w:szCs w:val="22"/>
              </w:rPr>
            </w:pPr>
            <w:r w:rsidRPr="00FE7538">
              <w:rPr>
                <w:rFonts w:asciiTheme="minorHAnsi" w:hAnsiTheme="minorHAnsi" w:cstheme="minorHAnsi"/>
                <w:sz w:val="22"/>
                <w:szCs w:val="22"/>
              </w:rPr>
              <w:t xml:space="preserve">TAFE NSW Assessors are required to hold a valid Working with Children Check and are bound by the </w:t>
            </w:r>
            <w:hyperlink r:id="rId69" w:history="1">
              <w:r w:rsidRPr="00FE7538">
                <w:rPr>
                  <w:rFonts w:asciiTheme="minorHAnsi" w:hAnsiTheme="minorHAnsi" w:cstheme="minorHAnsi"/>
                  <w:sz w:val="22"/>
                  <w:szCs w:val="22"/>
                </w:rPr>
                <w:t>Privacy and Personal Information Protection Act 1998</w:t>
              </w:r>
            </w:hyperlink>
            <w:r w:rsidRPr="00FE7538">
              <w:rPr>
                <w:rFonts w:asciiTheme="minorHAnsi" w:hAnsiTheme="minorHAnsi" w:cstheme="minorHAnsi"/>
                <w:sz w:val="22"/>
                <w:szCs w:val="22"/>
              </w:rPr>
              <w:t xml:space="preserve"> (NSW).</w:t>
            </w:r>
          </w:p>
          <w:p w14:paraId="0AFBF34D" w14:textId="77777777" w:rsidR="00042088" w:rsidRPr="00FE7538" w:rsidRDefault="00042088" w:rsidP="00CB18CC">
            <w:pPr>
              <w:rPr>
                <w:rFonts w:asciiTheme="minorHAnsi" w:hAnsiTheme="minorHAnsi" w:cstheme="minorHAnsi"/>
                <w:b/>
                <w:bCs/>
                <w:sz w:val="22"/>
                <w:szCs w:val="22"/>
                <w:lang w:eastAsia="en-AU"/>
              </w:rPr>
            </w:pPr>
            <w:r>
              <w:rPr>
                <w:rFonts w:asciiTheme="minorHAnsi" w:hAnsiTheme="minorHAnsi" w:cstheme="minorHAnsi"/>
                <w:b/>
                <w:bCs/>
                <w:sz w:val="22"/>
                <w:szCs w:val="22"/>
              </w:rPr>
              <w:t xml:space="preserve">I, (named below), </w:t>
            </w:r>
            <w:r w:rsidRPr="00FE7538">
              <w:rPr>
                <w:rFonts w:asciiTheme="minorHAnsi" w:hAnsiTheme="minorHAnsi" w:cstheme="minorHAnsi"/>
                <w:b/>
                <w:bCs/>
                <w:sz w:val="22"/>
                <w:szCs w:val="22"/>
              </w:rPr>
              <w:t xml:space="preserve">hereby give permission for the </w:t>
            </w:r>
            <w:r>
              <w:rPr>
                <w:rFonts w:asciiTheme="minorHAnsi" w:hAnsiTheme="minorHAnsi" w:cstheme="minorHAnsi"/>
                <w:b/>
                <w:bCs/>
                <w:sz w:val="22"/>
                <w:szCs w:val="22"/>
              </w:rPr>
              <w:t>TAFE NSW Student</w:t>
            </w:r>
            <w:r w:rsidRPr="00FE7538">
              <w:rPr>
                <w:rFonts w:asciiTheme="minorHAnsi" w:hAnsiTheme="minorHAnsi" w:cstheme="minorHAnsi"/>
                <w:b/>
                <w:bCs/>
                <w:sz w:val="22"/>
                <w:szCs w:val="22"/>
              </w:rPr>
              <w:t xml:space="preserve"> indicated above to observe</w:t>
            </w:r>
            <w:r>
              <w:rPr>
                <w:rFonts w:asciiTheme="minorHAnsi" w:hAnsiTheme="minorHAnsi" w:cstheme="minorHAnsi"/>
                <w:b/>
                <w:bCs/>
                <w:sz w:val="22"/>
                <w:szCs w:val="22"/>
              </w:rPr>
              <w:t>, record</w:t>
            </w:r>
            <w:r w:rsidRPr="00FE7538">
              <w:rPr>
                <w:rFonts w:asciiTheme="minorHAnsi" w:hAnsiTheme="minorHAnsi" w:cstheme="minorHAnsi"/>
                <w:b/>
                <w:bCs/>
                <w:sz w:val="22"/>
                <w:szCs w:val="22"/>
              </w:rPr>
              <w:t xml:space="preserve"> and document my child </w:t>
            </w:r>
            <w:r>
              <w:rPr>
                <w:rFonts w:asciiTheme="minorHAnsi" w:hAnsiTheme="minorHAnsi" w:cstheme="minorHAnsi"/>
                <w:b/>
                <w:bCs/>
                <w:sz w:val="22"/>
                <w:szCs w:val="22"/>
              </w:rPr>
              <w:t xml:space="preserve">(named below) </w:t>
            </w:r>
            <w:r w:rsidRPr="00FE7538">
              <w:rPr>
                <w:rFonts w:asciiTheme="minorHAnsi" w:hAnsiTheme="minorHAnsi" w:cstheme="minorHAnsi"/>
                <w:b/>
                <w:bCs/>
                <w:sz w:val="22"/>
                <w:szCs w:val="22"/>
              </w:rPr>
              <w:t xml:space="preserve">at the service indicated above for the purposes of </w:t>
            </w:r>
            <w:r>
              <w:rPr>
                <w:rFonts w:asciiTheme="minorHAnsi" w:hAnsiTheme="minorHAnsi" w:cstheme="minorHAnsi"/>
                <w:b/>
                <w:bCs/>
                <w:sz w:val="22"/>
                <w:szCs w:val="22"/>
              </w:rPr>
              <w:t xml:space="preserve">TAFE NSW </w:t>
            </w:r>
            <w:r w:rsidRPr="00FE7538">
              <w:rPr>
                <w:rFonts w:asciiTheme="minorHAnsi" w:hAnsiTheme="minorHAnsi" w:cstheme="minorHAnsi"/>
                <w:b/>
                <w:bCs/>
                <w:sz w:val="22"/>
                <w:szCs w:val="22"/>
              </w:rPr>
              <w:t xml:space="preserve">Assessment only. This assessment </w:t>
            </w:r>
            <w:r>
              <w:rPr>
                <w:rFonts w:asciiTheme="minorHAnsi" w:hAnsiTheme="minorHAnsi" w:cstheme="minorHAnsi"/>
                <w:b/>
                <w:bCs/>
                <w:sz w:val="22"/>
                <w:szCs w:val="22"/>
              </w:rPr>
              <w:t>may</w:t>
            </w:r>
            <w:r w:rsidRPr="00FE7538">
              <w:rPr>
                <w:rFonts w:asciiTheme="minorHAnsi" w:hAnsiTheme="minorHAnsi" w:cstheme="minorHAnsi"/>
                <w:b/>
                <w:bCs/>
                <w:sz w:val="22"/>
                <w:szCs w:val="22"/>
              </w:rPr>
              <w:t xml:space="preserve"> involve </w:t>
            </w:r>
            <w:r>
              <w:rPr>
                <w:rFonts w:asciiTheme="minorHAnsi" w:hAnsiTheme="minorHAnsi" w:cstheme="minorHAnsi"/>
                <w:b/>
                <w:bCs/>
                <w:sz w:val="22"/>
                <w:szCs w:val="22"/>
              </w:rPr>
              <w:t>written observations and documents, photographs and video evidence of activities and interactions under the supervision of a centre educator.</w:t>
            </w:r>
          </w:p>
        </w:tc>
      </w:tr>
      <w:tr w:rsidR="00042088" w14:paraId="5E8A4A75" w14:textId="77777777" w:rsidTr="00CB18CC">
        <w:tc>
          <w:tcPr>
            <w:tcW w:w="2976" w:type="dxa"/>
            <w:gridSpan w:val="2"/>
          </w:tcPr>
          <w:p w14:paraId="7A7DE998" w14:textId="77777777" w:rsidR="00042088" w:rsidRDefault="00042088" w:rsidP="00CB18CC">
            <w:pPr>
              <w:rPr>
                <w:lang w:eastAsia="en-AU"/>
              </w:rPr>
            </w:pPr>
            <w:r>
              <w:rPr>
                <w:lang w:eastAsia="en-AU"/>
              </w:rPr>
              <w:t>Parent/Guardian name</w:t>
            </w:r>
          </w:p>
        </w:tc>
        <w:tc>
          <w:tcPr>
            <w:tcW w:w="2977" w:type="dxa"/>
            <w:gridSpan w:val="2"/>
          </w:tcPr>
          <w:p w14:paraId="4B776321" w14:textId="77777777" w:rsidR="00042088" w:rsidRDefault="00042088" w:rsidP="00CB18CC">
            <w:pPr>
              <w:rPr>
                <w:lang w:eastAsia="en-AU"/>
              </w:rPr>
            </w:pPr>
            <w:r>
              <w:rPr>
                <w:lang w:eastAsia="en-AU"/>
              </w:rPr>
              <w:t>Child name</w:t>
            </w:r>
          </w:p>
        </w:tc>
        <w:tc>
          <w:tcPr>
            <w:tcW w:w="2977" w:type="dxa"/>
            <w:gridSpan w:val="3"/>
          </w:tcPr>
          <w:p w14:paraId="3E22CD05" w14:textId="77777777" w:rsidR="00042088" w:rsidRDefault="00042088" w:rsidP="00CB18CC">
            <w:pPr>
              <w:rPr>
                <w:lang w:eastAsia="en-AU"/>
              </w:rPr>
            </w:pPr>
            <w:r>
              <w:rPr>
                <w:lang w:eastAsia="en-AU"/>
              </w:rPr>
              <w:t>Parent/Guardian Signature</w:t>
            </w:r>
          </w:p>
        </w:tc>
        <w:tc>
          <w:tcPr>
            <w:tcW w:w="1560" w:type="dxa"/>
          </w:tcPr>
          <w:p w14:paraId="581FFF19" w14:textId="77777777" w:rsidR="00042088" w:rsidRDefault="00042088" w:rsidP="00CB18CC">
            <w:pPr>
              <w:rPr>
                <w:lang w:eastAsia="en-AU"/>
              </w:rPr>
            </w:pPr>
            <w:r>
              <w:rPr>
                <w:lang w:eastAsia="en-AU"/>
              </w:rPr>
              <w:t>Date</w:t>
            </w:r>
          </w:p>
        </w:tc>
      </w:tr>
      <w:tr w:rsidR="00042088" w14:paraId="5983E7BB" w14:textId="77777777" w:rsidTr="00CB18CC">
        <w:tc>
          <w:tcPr>
            <w:tcW w:w="2976" w:type="dxa"/>
            <w:gridSpan w:val="2"/>
          </w:tcPr>
          <w:p w14:paraId="7A574550" w14:textId="77777777" w:rsidR="00042088" w:rsidRDefault="00042088" w:rsidP="00CB18CC">
            <w:pPr>
              <w:rPr>
                <w:lang w:eastAsia="en-AU"/>
              </w:rPr>
            </w:pPr>
          </w:p>
        </w:tc>
        <w:tc>
          <w:tcPr>
            <w:tcW w:w="2977" w:type="dxa"/>
            <w:gridSpan w:val="2"/>
          </w:tcPr>
          <w:p w14:paraId="010B13F7" w14:textId="77777777" w:rsidR="00042088" w:rsidRDefault="00042088" w:rsidP="00CB18CC">
            <w:pPr>
              <w:rPr>
                <w:lang w:eastAsia="en-AU"/>
              </w:rPr>
            </w:pPr>
          </w:p>
        </w:tc>
        <w:tc>
          <w:tcPr>
            <w:tcW w:w="2977" w:type="dxa"/>
            <w:gridSpan w:val="3"/>
          </w:tcPr>
          <w:p w14:paraId="21098EA0" w14:textId="77777777" w:rsidR="00042088" w:rsidRDefault="00042088" w:rsidP="00CB18CC">
            <w:pPr>
              <w:rPr>
                <w:lang w:eastAsia="en-AU"/>
              </w:rPr>
            </w:pPr>
          </w:p>
        </w:tc>
        <w:tc>
          <w:tcPr>
            <w:tcW w:w="1560" w:type="dxa"/>
          </w:tcPr>
          <w:p w14:paraId="06B143D5" w14:textId="77777777" w:rsidR="00042088" w:rsidRDefault="00042088" w:rsidP="00CB18CC">
            <w:pPr>
              <w:rPr>
                <w:lang w:eastAsia="en-AU"/>
              </w:rPr>
            </w:pPr>
          </w:p>
        </w:tc>
      </w:tr>
      <w:tr w:rsidR="00042088" w14:paraId="49FAF8C9" w14:textId="77777777" w:rsidTr="00CB18CC">
        <w:tc>
          <w:tcPr>
            <w:tcW w:w="2976" w:type="dxa"/>
            <w:gridSpan w:val="2"/>
          </w:tcPr>
          <w:p w14:paraId="345DCC9C" w14:textId="77777777" w:rsidR="00042088" w:rsidRDefault="00042088" w:rsidP="00CB18CC">
            <w:pPr>
              <w:rPr>
                <w:lang w:eastAsia="en-AU"/>
              </w:rPr>
            </w:pPr>
          </w:p>
        </w:tc>
        <w:tc>
          <w:tcPr>
            <w:tcW w:w="2977" w:type="dxa"/>
            <w:gridSpan w:val="2"/>
          </w:tcPr>
          <w:p w14:paraId="0D7F4C66" w14:textId="77777777" w:rsidR="00042088" w:rsidRDefault="00042088" w:rsidP="00CB18CC">
            <w:pPr>
              <w:rPr>
                <w:lang w:eastAsia="en-AU"/>
              </w:rPr>
            </w:pPr>
          </w:p>
        </w:tc>
        <w:tc>
          <w:tcPr>
            <w:tcW w:w="2977" w:type="dxa"/>
            <w:gridSpan w:val="3"/>
          </w:tcPr>
          <w:p w14:paraId="67A2A2B8" w14:textId="77777777" w:rsidR="00042088" w:rsidRDefault="00042088" w:rsidP="00CB18CC">
            <w:pPr>
              <w:rPr>
                <w:lang w:eastAsia="en-AU"/>
              </w:rPr>
            </w:pPr>
          </w:p>
        </w:tc>
        <w:tc>
          <w:tcPr>
            <w:tcW w:w="1560" w:type="dxa"/>
          </w:tcPr>
          <w:p w14:paraId="6549597D" w14:textId="77777777" w:rsidR="00042088" w:rsidRDefault="00042088" w:rsidP="00CB18CC">
            <w:pPr>
              <w:rPr>
                <w:lang w:eastAsia="en-AU"/>
              </w:rPr>
            </w:pPr>
          </w:p>
        </w:tc>
      </w:tr>
      <w:tr w:rsidR="00042088" w14:paraId="73AC861A" w14:textId="77777777" w:rsidTr="00CB18CC">
        <w:tc>
          <w:tcPr>
            <w:tcW w:w="2976" w:type="dxa"/>
            <w:gridSpan w:val="2"/>
          </w:tcPr>
          <w:p w14:paraId="3C2711D5" w14:textId="77777777" w:rsidR="00042088" w:rsidRDefault="00042088" w:rsidP="00CB18CC">
            <w:pPr>
              <w:rPr>
                <w:lang w:eastAsia="en-AU"/>
              </w:rPr>
            </w:pPr>
          </w:p>
        </w:tc>
        <w:tc>
          <w:tcPr>
            <w:tcW w:w="2977" w:type="dxa"/>
            <w:gridSpan w:val="2"/>
          </w:tcPr>
          <w:p w14:paraId="41E3F7EA" w14:textId="77777777" w:rsidR="00042088" w:rsidRDefault="00042088" w:rsidP="00CB18CC">
            <w:pPr>
              <w:rPr>
                <w:lang w:eastAsia="en-AU"/>
              </w:rPr>
            </w:pPr>
          </w:p>
        </w:tc>
        <w:tc>
          <w:tcPr>
            <w:tcW w:w="2977" w:type="dxa"/>
            <w:gridSpan w:val="3"/>
          </w:tcPr>
          <w:p w14:paraId="61AA962F" w14:textId="77777777" w:rsidR="00042088" w:rsidRDefault="00042088" w:rsidP="00CB18CC">
            <w:pPr>
              <w:rPr>
                <w:lang w:eastAsia="en-AU"/>
              </w:rPr>
            </w:pPr>
          </w:p>
        </w:tc>
        <w:tc>
          <w:tcPr>
            <w:tcW w:w="1560" w:type="dxa"/>
          </w:tcPr>
          <w:p w14:paraId="68508288" w14:textId="77777777" w:rsidR="00042088" w:rsidRDefault="00042088" w:rsidP="00CB18CC">
            <w:pPr>
              <w:rPr>
                <w:lang w:eastAsia="en-AU"/>
              </w:rPr>
            </w:pPr>
          </w:p>
        </w:tc>
      </w:tr>
      <w:tr w:rsidR="00042088" w14:paraId="6F1DE27A" w14:textId="77777777" w:rsidTr="00CB18CC">
        <w:tc>
          <w:tcPr>
            <w:tcW w:w="2976" w:type="dxa"/>
            <w:gridSpan w:val="2"/>
          </w:tcPr>
          <w:p w14:paraId="3CA18676" w14:textId="77777777" w:rsidR="00042088" w:rsidRDefault="00042088" w:rsidP="00CB18CC">
            <w:pPr>
              <w:rPr>
                <w:lang w:eastAsia="en-AU"/>
              </w:rPr>
            </w:pPr>
          </w:p>
        </w:tc>
        <w:tc>
          <w:tcPr>
            <w:tcW w:w="2977" w:type="dxa"/>
            <w:gridSpan w:val="2"/>
          </w:tcPr>
          <w:p w14:paraId="1BB02FD1" w14:textId="77777777" w:rsidR="00042088" w:rsidRDefault="00042088" w:rsidP="00CB18CC">
            <w:pPr>
              <w:rPr>
                <w:lang w:eastAsia="en-AU"/>
              </w:rPr>
            </w:pPr>
          </w:p>
        </w:tc>
        <w:tc>
          <w:tcPr>
            <w:tcW w:w="2977" w:type="dxa"/>
            <w:gridSpan w:val="3"/>
          </w:tcPr>
          <w:p w14:paraId="51271B53" w14:textId="77777777" w:rsidR="00042088" w:rsidRDefault="00042088" w:rsidP="00CB18CC">
            <w:pPr>
              <w:rPr>
                <w:lang w:eastAsia="en-AU"/>
              </w:rPr>
            </w:pPr>
          </w:p>
        </w:tc>
        <w:tc>
          <w:tcPr>
            <w:tcW w:w="1560" w:type="dxa"/>
          </w:tcPr>
          <w:p w14:paraId="6450140B" w14:textId="77777777" w:rsidR="00042088" w:rsidRDefault="00042088" w:rsidP="00CB18CC">
            <w:pPr>
              <w:rPr>
                <w:lang w:eastAsia="en-AU"/>
              </w:rPr>
            </w:pPr>
          </w:p>
        </w:tc>
      </w:tr>
    </w:tbl>
    <w:p w14:paraId="55FDAC9B" w14:textId="736E9199" w:rsidR="002235C7" w:rsidRPr="004D3DF7" w:rsidRDefault="002235C7" w:rsidP="004D3DF7">
      <w:pPr>
        <w:rPr>
          <w:rFonts w:asciiTheme="minorHAnsi" w:hAnsiTheme="minorHAnsi"/>
          <w:color w:val="FFFFFF" w:themeColor="background1"/>
          <w:sz w:val="22"/>
          <w:szCs w:val="22"/>
          <w:lang w:val="en-US"/>
        </w:rPr>
        <w:sectPr w:rsidR="002235C7" w:rsidRPr="004D3DF7" w:rsidSect="00D402BE">
          <w:pgSz w:w="11906" w:h="16838"/>
          <w:pgMar w:top="851" w:right="1440" w:bottom="1440" w:left="1440" w:header="567" w:footer="454" w:gutter="0"/>
          <w:cols w:space="4253"/>
          <w:docGrid w:linePitch="360"/>
        </w:sectPr>
      </w:pPr>
      <w:bookmarkStart w:id="113" w:name="_APPENDIX_3_Child"/>
      <w:bookmarkEnd w:id="113"/>
    </w:p>
    <w:p w14:paraId="6B4C293C"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0E72156"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7EFF95C5"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AB47493"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2097D76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F6005CB"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68791A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0B10DED4" w14:textId="31CB123E" w:rsidR="00A74322" w:rsidRPr="004B5E7C" w:rsidRDefault="00A74322" w:rsidP="00A74322">
      <w:pPr>
        <w:tabs>
          <w:tab w:val="left" w:pos="2127"/>
        </w:tabs>
        <w:spacing w:before="120" w:after="120"/>
        <w:rPr>
          <w:rFonts w:asciiTheme="minorHAnsi" w:eastAsiaTheme="minorEastAsia" w:hAnsiTheme="minorHAnsi" w:cstheme="minorHAnsi"/>
          <w:color w:val="808080" w:themeColor="background1" w:themeShade="80"/>
          <w:sz w:val="20"/>
          <w:lang w:val="en-US" w:bidi="en-US"/>
        </w:rPr>
      </w:pPr>
      <w:r w:rsidRPr="001F1087">
        <w:rPr>
          <w:rFonts w:asciiTheme="minorHAnsi" w:eastAsiaTheme="minorEastAsia" w:hAnsiTheme="minorHAnsi" w:cstheme="minorHAnsi"/>
          <w:sz w:val="20"/>
          <w:lang w:val="en-US" w:bidi="en-US"/>
        </w:rPr>
        <w:t>Version:</w:t>
      </w:r>
      <w:r w:rsidRPr="001F1087">
        <w:rPr>
          <w:rFonts w:asciiTheme="minorHAnsi" w:eastAsiaTheme="minorEastAsia" w:hAnsiTheme="minorHAnsi" w:cstheme="minorHAnsi"/>
          <w:sz w:val="20"/>
          <w:lang w:val="en-US" w:bidi="en-US"/>
        </w:rPr>
        <w:tab/>
      </w:r>
      <w:r w:rsidRPr="001F1087">
        <w:rPr>
          <w:rFonts w:asciiTheme="minorHAnsi" w:eastAsiaTheme="minorEastAsia" w:hAnsiTheme="minorHAnsi" w:cstheme="minorHAnsi"/>
          <w:i/>
          <w:color w:val="808080" w:themeColor="background1" w:themeShade="80"/>
          <w:sz w:val="20"/>
          <w:lang w:val="en-US" w:bidi="en-US"/>
        </w:rPr>
        <w:t>1.0</w:t>
      </w:r>
    </w:p>
    <w:p w14:paraId="21412683" w14:textId="77777777" w:rsidR="00A74322" w:rsidRDefault="00A74322" w:rsidP="00A74322">
      <w:pPr>
        <w:pStyle w:val="NormalWeb"/>
        <w:spacing w:before="240" w:after="240" w:line="276" w:lineRule="auto"/>
        <w:rPr>
          <w:rFonts w:ascii="Calibri" w:hAnsi="Calibri" w:cs="Calibri"/>
          <w:color w:val="000000"/>
        </w:rPr>
      </w:pPr>
      <w:r>
        <w:rPr>
          <w:rFonts w:asciiTheme="minorHAnsi" w:hAnsiTheme="minorHAnsi" w:cstheme="minorHAnsi"/>
          <w:color w:val="201F1E"/>
          <w:sz w:val="20"/>
          <w:szCs w:val="20"/>
          <w:lang w:val="en-US"/>
        </w:rPr>
        <w:t>For queries, please contact:</w:t>
      </w:r>
    </w:p>
    <w:p w14:paraId="5B6F2B9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TAFENSW Health Wellbeing and Community Services Heads of Skills Teams</w:t>
      </w:r>
    </w:p>
    <w:p w14:paraId="52E8C61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 xml:space="preserve">Sydney Region: Karen McLaren   </w:t>
      </w:r>
      <w:hyperlink r:id="rId70" w:history="1">
        <w:r>
          <w:rPr>
            <w:rStyle w:val="Hyperlink"/>
            <w:rFonts w:ascii="Calibri" w:hAnsi="Calibri" w:cs="Calibri"/>
            <w:sz w:val="22"/>
            <w:szCs w:val="22"/>
            <w:lang w:val="en-US"/>
          </w:rPr>
          <w:t>karen.mclaren@tafensw.edu.au</w:t>
        </w:r>
      </w:hyperlink>
      <w:r>
        <w:rPr>
          <w:rFonts w:ascii="Calibri" w:hAnsi="Calibri" w:cs="Calibri"/>
          <w:color w:val="201F1E"/>
          <w:sz w:val="22"/>
          <w:szCs w:val="22"/>
          <w:lang w:val="en-US"/>
        </w:rPr>
        <w:t xml:space="preserve">   </w:t>
      </w:r>
    </w:p>
    <w:p w14:paraId="4704C9C2" w14:textId="77777777" w:rsidR="00A74322" w:rsidRDefault="00A74322" w:rsidP="00A74322">
      <w:pPr>
        <w:pStyle w:val="NormalWeb"/>
        <w:spacing w:before="120" w:after="100" w:afterAutospacing="1"/>
        <w:rPr>
          <w:rFonts w:ascii="Calibri" w:hAnsi="Calibri" w:cs="Calibri"/>
          <w:color w:val="201F1E"/>
          <w:sz w:val="23"/>
          <w:szCs w:val="23"/>
          <w:lang w:val="en-US"/>
        </w:rPr>
      </w:pPr>
      <w:r>
        <w:rPr>
          <w:rFonts w:ascii="Calibri" w:hAnsi="Calibri" w:cs="Calibri"/>
          <w:color w:val="201F1E"/>
          <w:sz w:val="22"/>
          <w:szCs w:val="22"/>
          <w:lang w:val="en-US"/>
        </w:rPr>
        <w:t xml:space="preserve">Northern Region: Jane Smith       </w:t>
      </w:r>
      <w:hyperlink r:id="rId71" w:history="1">
        <w:r>
          <w:rPr>
            <w:rStyle w:val="Hyperlink"/>
            <w:rFonts w:ascii="Calibri" w:hAnsi="Calibri" w:cs="Calibri"/>
            <w:sz w:val="22"/>
            <w:szCs w:val="22"/>
            <w:lang w:val="en-US"/>
          </w:rPr>
          <w:t>Jane.Smith8@tafensw.edu.au</w:t>
        </w:r>
      </w:hyperlink>
      <w:r>
        <w:rPr>
          <w:rFonts w:ascii="Calibri" w:hAnsi="Calibri" w:cs="Calibri"/>
          <w:color w:val="201F1E"/>
          <w:sz w:val="22"/>
          <w:szCs w:val="22"/>
          <w:lang w:val="en-US"/>
        </w:rPr>
        <w:t xml:space="preserve">  </w:t>
      </w:r>
    </w:p>
    <w:p w14:paraId="1DBCEA0D"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3"/>
          <w:szCs w:val="23"/>
          <w:lang w:val="en-US"/>
        </w:rPr>
        <w:t>RTO Provider Number 90003 | CRICOS Provider Code: 00591E</w:t>
      </w:r>
    </w:p>
    <w:p w14:paraId="736BAEA4" w14:textId="77777777" w:rsidR="00A74322" w:rsidRDefault="00A74322" w:rsidP="00A74322">
      <w:pPr>
        <w:pStyle w:val="NormalWeb"/>
        <w:spacing w:before="120" w:after="100" w:afterAutospacing="1"/>
        <w:rPr>
          <w:rFonts w:ascii="Calibri" w:hAnsi="Calibri" w:cs="Calibri"/>
          <w:color w:val="000000"/>
        </w:rPr>
      </w:pPr>
      <w:r>
        <w:rPr>
          <w:rFonts w:asciiTheme="minorHAnsi" w:hAnsiTheme="minorHAnsi" w:cstheme="minorHAnsi"/>
          <w:color w:val="201F1E"/>
          <w:sz w:val="20"/>
          <w:szCs w:val="20"/>
          <w:lang w:val="en-US"/>
        </w:rPr>
        <w:t xml:space="preserve">This assessment can be found in the: </w:t>
      </w:r>
      <w:hyperlink r:id="rId72" w:history="1">
        <w:r>
          <w:rPr>
            <w:rStyle w:val="Hyperlink"/>
            <w:rFonts w:asciiTheme="minorHAnsi" w:hAnsiTheme="minorHAnsi" w:cstheme="minorHAnsi"/>
            <w:sz w:val="20"/>
            <w:szCs w:val="20"/>
            <w:lang w:val="en-US"/>
          </w:rPr>
          <w:t>MS Teams Regional COP Product ECEC</w:t>
        </w:r>
      </w:hyperlink>
      <w:r>
        <w:rPr>
          <w:rFonts w:asciiTheme="minorHAnsi" w:hAnsiTheme="minorHAnsi" w:cstheme="minorHAnsi"/>
          <w:color w:val="201F1E"/>
          <w:sz w:val="20"/>
          <w:szCs w:val="20"/>
          <w:lang w:val="en-US"/>
        </w:rPr>
        <w:t xml:space="preserve"> </w:t>
      </w:r>
    </w:p>
    <w:p w14:paraId="70B68BE2" w14:textId="4AF8791B" w:rsidR="0069523F" w:rsidRDefault="00A74322" w:rsidP="00A74322">
      <w:pPr>
        <w:pStyle w:val="NormalWeb"/>
        <w:spacing w:before="120" w:after="100" w:afterAutospacing="1"/>
      </w:pPr>
      <w:r>
        <w:rPr>
          <w:rFonts w:ascii="Calibri" w:hAnsi="Calibri" w:cs="Calibri"/>
          <w:color w:val="201F1E"/>
          <w:sz w:val="20"/>
          <w:szCs w:val="20"/>
          <w:lang w:val="en-US"/>
        </w:rPr>
        <w:t>The contents in this document are copyright © TAFE NSW 2020, and should not be reproduced without the permission of the TAFE NSW. Information contained in this document is correct at time of printing: 16 July 2020. For current information please refer to our website or your teacher as appropriate</w:t>
      </w:r>
      <w:bookmarkEnd w:id="28"/>
      <w:bookmarkEnd w:id="29"/>
    </w:p>
    <w:sectPr w:rsidR="0069523F" w:rsidSect="00D402BE">
      <w:pgSz w:w="11906" w:h="16838"/>
      <w:pgMar w:top="851" w:right="1440" w:bottom="1440" w:left="1440" w:header="567" w:footer="454" w:gutter="0"/>
      <w:cols w:space="425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FAFD3F" w14:textId="77777777" w:rsidR="00B71F2A" w:rsidRDefault="00B71F2A" w:rsidP="00EE3A11">
      <w:r>
        <w:separator/>
      </w:r>
    </w:p>
    <w:p w14:paraId="4FD25A03" w14:textId="77777777" w:rsidR="00B71F2A" w:rsidRDefault="00B71F2A" w:rsidP="00EE3A11"/>
  </w:endnote>
  <w:endnote w:type="continuationSeparator" w:id="0">
    <w:p w14:paraId="0A6899C9" w14:textId="77777777" w:rsidR="00B71F2A" w:rsidRDefault="00B71F2A" w:rsidP="00EE3A11">
      <w:r>
        <w:continuationSeparator/>
      </w:r>
    </w:p>
    <w:p w14:paraId="69E079A0" w14:textId="77777777" w:rsidR="00B71F2A" w:rsidRDefault="00B71F2A" w:rsidP="00EE3A11"/>
  </w:endnote>
  <w:endnote w:type="continuationNotice" w:id="1">
    <w:p w14:paraId="14BFAC22" w14:textId="77777777" w:rsidR="00B71F2A" w:rsidRDefault="00B71F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yriad Pro">
    <w:altName w:val="Corbel"/>
    <w:panose1 w:val="020B0604020202020204"/>
    <w:charset w:val="00"/>
    <w:family w:val="swiss"/>
    <w:notTrueType/>
    <w:pitch w:val="variable"/>
    <w:sig w:usb0="20000287" w:usb1="00000001" w:usb2="00000000" w:usb3="00000000" w:csb0="0000019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imes">
    <w:altName w:val="Times"/>
    <w:panose1 w:val="00000500000000020000"/>
    <w:charset w:val="00"/>
    <w:family w:val="auto"/>
    <w:pitch w:val="variable"/>
    <w:sig w:usb0="E0002EFF" w:usb1="C000785B" w:usb2="00000009" w:usb3="00000000" w:csb0="000001FF" w:csb1="00000000"/>
  </w:font>
  <w:font w:name="Gotham">
    <w:altName w:val="Times New Roman"/>
    <w:panose1 w:val="020B0604020202020204"/>
    <w:charset w:val="00"/>
    <w:family w:val="auto"/>
    <w:pitch w:val="variable"/>
    <w:sig w:usb0="00000001" w:usb1="4000005B" w:usb2="00000000" w:usb3="00000000" w:csb0="0000009B" w:csb1="00000000"/>
  </w:font>
  <w:font w:name="PMingLiU">
    <w:altName w:val="新細明體"/>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543C1" w14:textId="77777777" w:rsidR="00710269" w:rsidRDefault="0071026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5E287" w14:textId="77777777" w:rsidR="00710269" w:rsidRPr="004820C4" w:rsidRDefault="00710269" w:rsidP="0002323C">
    <w:pPr>
      <w:pStyle w:val="Footer-DocumentTitleLeft"/>
    </w:pPr>
  </w:p>
  <w:p w14:paraId="0C4059AB"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1BBCBC15" w14:textId="77777777" w:rsidR="00710269" w:rsidRPr="0006452B" w:rsidRDefault="00710269" w:rsidP="00EE3A11"/>
  <w:p w14:paraId="328825A1" w14:textId="77777777" w:rsidR="00710269" w:rsidRDefault="00710269" w:rsidP="00EE3A11"/>
  <w:p w14:paraId="2C186D94" w14:textId="77777777" w:rsidR="00710269" w:rsidRDefault="00710269"/>
  <w:p w14:paraId="4030834F" w14:textId="77777777" w:rsidR="00710269" w:rsidRDefault="0071026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1257" w14:textId="09A410C9"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92852C5"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5AFC2E20" w14:textId="77777777" w:rsidR="00710269" w:rsidRPr="00AA3155" w:rsidRDefault="00710269" w:rsidP="00EE3A11">
    <w:pPr>
      <w:pStyle w:val="Footer"/>
    </w:pPr>
  </w:p>
  <w:p w14:paraId="1782644F" w14:textId="77777777" w:rsidR="00710269" w:rsidRDefault="00710269" w:rsidP="00EE3A11"/>
  <w:p w14:paraId="004EE6A5" w14:textId="77777777" w:rsidR="00710269" w:rsidRDefault="00710269"/>
  <w:p w14:paraId="6DF30767" w14:textId="77777777" w:rsidR="00710269" w:rsidRDefault="0071026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D3960" w14:textId="77777777" w:rsidR="00710269" w:rsidRPr="004820C4" w:rsidRDefault="00710269" w:rsidP="0002323C">
    <w:pPr>
      <w:pStyle w:val="Footer-DocumentTitleLeft"/>
    </w:pPr>
  </w:p>
  <w:p w14:paraId="5B0ED82A"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3879740" w14:textId="77777777" w:rsidR="00710269" w:rsidRPr="0006452B" w:rsidRDefault="00710269" w:rsidP="00EE3A11"/>
  <w:p w14:paraId="63C263D7" w14:textId="77777777" w:rsidR="00710269" w:rsidRDefault="00710269" w:rsidP="00EE3A11"/>
  <w:p w14:paraId="337D1708" w14:textId="77777777" w:rsidR="00710269" w:rsidRDefault="00710269"/>
  <w:p w14:paraId="60E96545" w14:textId="77777777" w:rsidR="00710269" w:rsidRDefault="0071026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4569D" w14:textId="69BB5406"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5ECB8C37"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41CF0940" w14:textId="77777777" w:rsidR="00710269" w:rsidRPr="00AA3155" w:rsidRDefault="00710269" w:rsidP="00EE3A11">
    <w:pPr>
      <w:pStyle w:val="Footer"/>
    </w:pPr>
  </w:p>
  <w:p w14:paraId="3EA2ABF9" w14:textId="77777777" w:rsidR="00710269" w:rsidRDefault="00710269" w:rsidP="00EE3A11"/>
  <w:p w14:paraId="01AC537E" w14:textId="77777777" w:rsidR="00710269" w:rsidRDefault="00710269"/>
  <w:p w14:paraId="4B0BA8B1" w14:textId="77777777" w:rsidR="00710269" w:rsidRDefault="00710269"/>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65DCE" w14:textId="77777777" w:rsidR="00710269" w:rsidRPr="004820C4" w:rsidRDefault="00710269" w:rsidP="0002323C">
    <w:pPr>
      <w:pStyle w:val="Footer-DocumentTitleLeft"/>
    </w:pPr>
  </w:p>
  <w:p w14:paraId="28C99B01"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594C2FCE" w14:textId="77777777" w:rsidR="00710269" w:rsidRPr="0006452B" w:rsidRDefault="00710269" w:rsidP="00EE3A11"/>
  <w:p w14:paraId="5AD2E5C0" w14:textId="77777777" w:rsidR="00710269" w:rsidRDefault="00710269" w:rsidP="00EE3A11"/>
  <w:p w14:paraId="67C4D083" w14:textId="77777777" w:rsidR="00710269" w:rsidRDefault="00710269"/>
  <w:p w14:paraId="048022A9" w14:textId="77777777" w:rsidR="00710269" w:rsidRDefault="00710269"/>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375AA" w14:textId="3237BCA8"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17F5E9CE"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50173ECE" w14:textId="77777777" w:rsidR="00710269" w:rsidRPr="00AA3155" w:rsidRDefault="00710269" w:rsidP="00EE3A11">
    <w:pPr>
      <w:pStyle w:val="Footer"/>
    </w:pPr>
  </w:p>
  <w:p w14:paraId="26D13CCE" w14:textId="77777777" w:rsidR="00710269" w:rsidRDefault="00710269" w:rsidP="00EE3A11"/>
  <w:p w14:paraId="441667C1" w14:textId="77777777" w:rsidR="00710269" w:rsidRDefault="00710269"/>
  <w:p w14:paraId="2A972471" w14:textId="77777777" w:rsidR="00710269" w:rsidRDefault="00710269"/>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8E8F3" w14:textId="77777777" w:rsidR="00710269" w:rsidRPr="004820C4" w:rsidRDefault="00710269" w:rsidP="0002323C">
    <w:pPr>
      <w:pStyle w:val="Footer-DocumentTitleLeft"/>
    </w:pPr>
  </w:p>
  <w:p w14:paraId="2F8DB76D"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AC2A1E4" w14:textId="77777777" w:rsidR="00710269" w:rsidRPr="0006452B" w:rsidRDefault="00710269" w:rsidP="00EE3A11"/>
  <w:p w14:paraId="47C9AB1A" w14:textId="77777777" w:rsidR="00710269" w:rsidRDefault="00710269" w:rsidP="00EE3A11"/>
  <w:p w14:paraId="1EB5E747" w14:textId="77777777" w:rsidR="00710269" w:rsidRDefault="00710269"/>
  <w:p w14:paraId="437658AC" w14:textId="77777777" w:rsidR="00710269" w:rsidRDefault="00710269"/>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E013" w14:textId="3C2A5399"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7CD20F5E"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21A49185" w14:textId="77777777" w:rsidR="00710269" w:rsidRPr="00AA3155" w:rsidRDefault="00710269" w:rsidP="00EE3A11">
    <w:pPr>
      <w:pStyle w:val="Footer"/>
    </w:pPr>
  </w:p>
  <w:p w14:paraId="416F6545" w14:textId="77777777" w:rsidR="00710269" w:rsidRDefault="00710269" w:rsidP="00EE3A11"/>
  <w:p w14:paraId="698CEC9E" w14:textId="77777777" w:rsidR="00710269" w:rsidRDefault="00710269"/>
  <w:p w14:paraId="5E5E6075" w14:textId="77777777" w:rsidR="00710269" w:rsidRDefault="00710269"/>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F702" w14:textId="77777777" w:rsidR="00710269" w:rsidRPr="004820C4" w:rsidRDefault="00710269" w:rsidP="001C595B">
    <w:pPr>
      <w:pStyle w:val="Footer-DocumentTitleLeft"/>
    </w:pPr>
    <w:r>
      <w:rPr>
        <w:szCs w:val="14"/>
        <w:lang w:val="en-AU" w:eastAsia="en-AU"/>
      </w:rPr>
      <mc:AlternateContent>
        <mc:Choice Requires="wps">
          <w:drawing>
            <wp:anchor distT="0" distB="0" distL="114300" distR="114300" simplePos="0" relativeHeight="251661312" behindDoc="0" locked="0" layoutInCell="1" allowOverlap="1" wp14:anchorId="0A540AA1" wp14:editId="55288A32">
              <wp:simplePos x="0" y="0"/>
              <wp:positionH relativeFrom="column">
                <wp:posOffset>-50800</wp:posOffset>
              </wp:positionH>
              <wp:positionV relativeFrom="paragraph">
                <wp:posOffset>95885</wp:posOffset>
              </wp:positionV>
              <wp:extent cx="662940" cy="314325"/>
              <wp:effectExtent l="0" t="0" r="0"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7D589" w14:textId="6D9BB112" w:rsidR="00710269" w:rsidRPr="007853F7" w:rsidRDefault="00710269"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710269" w:rsidRPr="0091230B" w:rsidRDefault="00710269" w:rsidP="001C595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540AA1" id="_x0000_t202" coordsize="21600,21600" o:spt="202" path="m,l,21600r21600,l21600,xe">
              <v:stroke joinstyle="miter"/>
              <v:path gradientshapeok="t" o:connecttype="rect"/>
            </v:shapetype>
            <v:shape id="Text Box 2" o:spid="_x0000_s1027" type="#_x0000_t202" style="position:absolute;left:0;text-align:left;margin-left:-4pt;margin-top:7.55pt;width:52.2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" filled="f" stroked="f">
              <v:textbox>
                <w:txbxContent>
                  <w:p w14:paraId="2937D589" w14:textId="6D9BB112" w:rsidR="00710269" w:rsidRPr="007853F7" w:rsidRDefault="00710269"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710269" w:rsidRPr="0091230B" w:rsidRDefault="00710269" w:rsidP="001C595B"/>
                </w:txbxContent>
              </v:textbox>
            </v:shape>
          </w:pict>
        </mc:Fallback>
      </mc:AlternateContent>
    </w:r>
    <w:r>
      <w:rPr>
        <w:lang w:val="en-AU" w:eastAsia="en-AU"/>
      </w:rPr>
      <mc:AlternateContent>
        <mc:Choice Requires="wps">
          <w:drawing>
            <wp:anchor distT="0" distB="0" distL="114299" distR="114299" simplePos="0" relativeHeight="251660288" behindDoc="0" locked="0" layoutInCell="1" allowOverlap="1" wp14:anchorId="0F4A737D" wp14:editId="363D354A">
              <wp:simplePos x="0" y="0"/>
              <wp:positionH relativeFrom="column">
                <wp:posOffset>612139</wp:posOffset>
              </wp:positionH>
              <wp:positionV relativeFrom="paragraph">
                <wp:posOffset>10160</wp:posOffset>
              </wp:positionV>
              <wp:extent cx="0" cy="314325"/>
              <wp:effectExtent l="0" t="0" r="19050" b="9525"/>
              <wp:wrapNone/>
              <wp:docPr id="14"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4325"/>
                      </a:xfrm>
                      <a:prstGeom prst="straightConnector1">
                        <a:avLst/>
                      </a:prstGeom>
                      <a:noFill/>
                      <a:ln w="6350">
                        <a:solidFill>
                          <a:sysClr val="window" lastClr="FFFFFF">
                            <a:lumMod val="6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5AB8EA" id="_x0000_t32" coordsize="21600,21600" o:spt="32" o:oned="t" path="m,l21600,21600e" filled="f">
              <v:path arrowok="t" fillok="f" o:connecttype="none"/>
              <o:lock v:ext="edit" shapetype="t"/>
            </v:shapetype>
            <v:shape id="AutoShape 1" o:spid="_x0000_s1026" type="#_x0000_t32" style="position:absolute;margin-left:48.2pt;margin-top:.8pt;width:0;height:24.75pt;flip:y;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" strokecolor="#a6a6a6" strokeweight=".5pt"/>
          </w:pict>
        </mc:Fallback>
      </mc:AlternateContent>
    </w:r>
    <w:r>
      <w:rPr>
        <w:szCs w:val="14"/>
        <w:lang w:val="en-AU" w:eastAsia="en-AU"/>
      </w:rPr>
      <w:drawing>
        <wp:anchor distT="0" distB="0" distL="114300" distR="114300" simplePos="0" relativeHeight="251659264" behindDoc="0" locked="0" layoutInCell="1" allowOverlap="1" wp14:anchorId="6532182B" wp14:editId="4DD623FA">
          <wp:simplePos x="0" y="0"/>
          <wp:positionH relativeFrom="column">
            <wp:posOffset>708025</wp:posOffset>
          </wp:positionH>
          <wp:positionV relativeFrom="paragraph">
            <wp:posOffset>-2540</wp:posOffset>
          </wp:positionV>
          <wp:extent cx="276860" cy="314960"/>
          <wp:effectExtent l="19050" t="0" r="8890" b="0"/>
          <wp:wrapSquare wrapText="bothSides"/>
          <wp:docPr id="4" name="Picture 2" descr="01_EHUB_logo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EHUB_logoCMYK.jpg"/>
                  <pic:cNvPicPr/>
                </pic:nvPicPr>
                <pic:blipFill>
                  <a:blip/>
                  <a:stretch>
                    <a:fillRect/>
                  </a:stretch>
                </pic:blipFill>
                <pic:spPr>
                  <a:xfrm>
                    <a:off x="0" y="0"/>
                    <a:ext cx="276860" cy="314960"/>
                  </a:xfrm>
                  <a:prstGeom prst="rect">
                    <a:avLst/>
                  </a:prstGeom>
                </pic:spPr>
              </pic:pic>
            </a:graphicData>
          </a:graphic>
        </wp:anchor>
      </w:drawing>
    </w:r>
    <w:r>
      <w:rPr>
        <w:lang w:val="en-AU" w:eastAsia="en-AU"/>
      </w:rPr>
      <mc:AlternateContent>
        <mc:Choice Requires="wps">
          <w:drawing>
            <wp:anchor distT="0" distB="0" distL="114300" distR="114300" simplePos="0" relativeHeight="251662336" behindDoc="0" locked="0" layoutInCell="1" allowOverlap="1" wp14:anchorId="2B2F1F6A" wp14:editId="49D4E712">
              <wp:simplePos x="0" y="0"/>
              <wp:positionH relativeFrom="column">
                <wp:posOffset>40640</wp:posOffset>
              </wp:positionH>
              <wp:positionV relativeFrom="paragraph">
                <wp:posOffset>-50800</wp:posOffset>
              </wp:positionV>
              <wp:extent cx="6067425" cy="635"/>
              <wp:effectExtent l="0" t="0" r="9525" b="37465"/>
              <wp:wrapNone/>
              <wp:docPr id="1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970387" id="AutoShape 3" o:spid="_x0000_s1026" type="#_x0000_t32" style="position:absolute;margin-left:3.2pt;margin-top:-4pt;width:477.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" strokecolor="#bfbfbf" strokeweight=".25pt"/>
          </w:pict>
        </mc:Fallback>
      </mc:AlternateContent>
    </w:r>
  </w:p>
  <w:p w14:paraId="49F3EFBA" w14:textId="77777777" w:rsidR="00710269" w:rsidRDefault="00710269" w:rsidP="001C595B">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2E4090E8" w14:textId="77777777" w:rsidR="00710269" w:rsidRPr="0006452B" w:rsidRDefault="00710269" w:rsidP="001C595B"/>
  <w:p w14:paraId="7E03E20E" w14:textId="77777777" w:rsidR="00710269" w:rsidRDefault="00710269" w:rsidP="001C595B"/>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2D1DE" w14:textId="70AE8F02" w:rsidR="00710269" w:rsidRPr="008D467A" w:rsidRDefault="00710269" w:rsidP="001C59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7A9DEFB" w14:textId="77777777" w:rsidR="00710269" w:rsidRPr="008948B1" w:rsidRDefault="00710269" w:rsidP="001C595B">
    <w:pPr>
      <w:pStyle w:val="Bodyfooter"/>
    </w:pPr>
    <w:r w:rsidRPr="008D467A">
      <w:t>Disclaimer:  Printed copies of this document are regarded as uncontrolled.</w:t>
    </w:r>
    <w:r>
      <w:t xml:space="preserve"> </w:t>
    </w:r>
    <w:r w:rsidRPr="008D467A">
      <w:t xml:space="preserve">Please check </w:t>
    </w:r>
    <w:hyperlink r:id="rId1" w:history="1">
      <w:r w:rsidRPr="008D467A">
        <w:t>http://sitwww.tafensw.edu.au</w:t>
      </w:r>
    </w:hyperlink>
    <w:r w:rsidRPr="008D467A">
      <w:t xml:space="preserve"> to ensure this is the latest version.</w:t>
    </w:r>
  </w:p>
  <w:p w14:paraId="0ADC18E8" w14:textId="77777777" w:rsidR="00710269" w:rsidRPr="00AA3155" w:rsidRDefault="00710269" w:rsidP="001C595B">
    <w:pPr>
      <w:pStyle w:val="Footer"/>
    </w:pPr>
  </w:p>
  <w:p w14:paraId="38B427F7" w14:textId="77777777" w:rsidR="00710269" w:rsidRDefault="00710269" w:rsidP="001C59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85"/>
      <w:gridCol w:w="5441"/>
    </w:tblGrid>
    <w:tr w:rsidR="00710269" w:rsidRPr="00D325DD" w14:paraId="4471B7B9" w14:textId="77777777" w:rsidTr="00492742">
      <w:trPr>
        <w:cnfStyle w:val="100000000000" w:firstRow="1" w:lastRow="0" w:firstColumn="0" w:lastColumn="0" w:oddVBand="0" w:evenVBand="0" w:oddHBand="0" w:evenHBand="0" w:firstRowFirstColumn="0" w:firstRowLastColumn="0" w:lastRowFirstColumn="0" w:lastRowLastColumn="0"/>
        <w:trHeight w:val="415"/>
      </w:trPr>
      <w:tc>
        <w:tcPr>
          <w:tcW w:w="5000" w:type="pct"/>
          <w:gridSpan w:val="2"/>
          <w:noWrap/>
        </w:tcPr>
        <w:p w14:paraId="4A9EAD78" w14:textId="77777777" w:rsidR="00710269" w:rsidRPr="00D325DD" w:rsidRDefault="00710269" w:rsidP="00492742">
          <w:pPr>
            <w:pStyle w:val="Footer"/>
          </w:pPr>
        </w:p>
      </w:tc>
    </w:tr>
    <w:tr w:rsidR="00710269" w:rsidRPr="00D325DD" w14:paraId="662F7FF9" w14:textId="77777777" w:rsidTr="00492742">
      <w:trPr>
        <w:cnfStyle w:val="010000000000" w:firstRow="0" w:lastRow="1" w:firstColumn="0" w:lastColumn="0" w:oddVBand="0" w:evenVBand="0" w:oddHBand="0" w:evenHBand="0" w:firstRowFirstColumn="0" w:firstRowLastColumn="0" w:lastRowFirstColumn="0" w:lastRowLastColumn="0"/>
        <w:trHeight w:val="168"/>
      </w:trPr>
      <w:tc>
        <w:tcPr>
          <w:tcW w:w="1986" w:type="pct"/>
          <w:noWrap/>
        </w:tcPr>
        <w:p w14:paraId="59A219F5" w14:textId="77777777" w:rsidR="00710269" w:rsidRPr="00D325DD" w:rsidRDefault="00710269" w:rsidP="00492742">
          <w:pPr>
            <w:pStyle w:val="Footer"/>
            <w:tabs>
              <w:tab w:val="clear" w:pos="4513"/>
              <w:tab w:val="center" w:pos="4500"/>
              <w:tab w:val="right" w:pos="9000"/>
            </w:tabs>
            <w:rPr>
              <w:rFonts w:ascii="Arial" w:hAnsi="Arial" w:cs="Arial"/>
              <w:color w:val="808080"/>
              <w:sz w:val="18"/>
              <w:szCs w:val="18"/>
              <w:lang w:eastAsia="en-AU"/>
            </w:rPr>
          </w:pPr>
          <w:r w:rsidRPr="00D325DD">
            <w:rPr>
              <w:rFonts w:ascii="Arial" w:hAnsi="Arial" w:cs="Arial"/>
              <w:color w:val="808080"/>
              <w:sz w:val="18"/>
              <w:szCs w:val="18"/>
            </w:rPr>
            <w:t xml:space="preserve">TAFE NSW – Western Sydney </w:t>
          </w:r>
          <w:r>
            <w:rPr>
              <w:rFonts w:ascii="Arial" w:hAnsi="Arial" w:cs="Arial"/>
              <w:color w:val="808080"/>
              <w:sz w:val="18"/>
              <w:szCs w:val="18"/>
            </w:rPr>
            <w:t>Region</w:t>
          </w:r>
        </w:p>
        <w:p w14:paraId="3ACABF78" w14:textId="2B4AEF3C" w:rsidR="00710269" w:rsidRPr="00D325DD" w:rsidRDefault="00710269" w:rsidP="00492742">
          <w:pPr>
            <w:pStyle w:val="Footer"/>
            <w:rPr>
              <w:rFonts w:ascii="Arial" w:hAnsi="Arial" w:cs="Arial"/>
              <w:color w:val="808080"/>
              <w:sz w:val="18"/>
              <w:szCs w:val="18"/>
            </w:rPr>
          </w:pPr>
          <w:r w:rsidRPr="00D325DD">
            <w:rPr>
              <w:rFonts w:ascii="Arial" w:hAnsi="Arial" w:cs="Arial"/>
              <w:color w:val="808080"/>
              <w:sz w:val="18"/>
              <w:szCs w:val="18"/>
            </w:rPr>
            <w:t xml:space="preserve">Created: </w:t>
          </w:r>
          <w:r>
            <w:rPr>
              <w:rFonts w:ascii="Arial" w:hAnsi="Arial" w:cs="Arial"/>
              <w:color w:val="808080"/>
              <w:sz w:val="18"/>
              <w:szCs w:val="18"/>
            </w:rPr>
            <w:fldChar w:fldCharType="begin"/>
          </w:r>
          <w:r>
            <w:rPr>
              <w:rFonts w:ascii="Arial" w:hAnsi="Arial" w:cs="Arial"/>
              <w:color w:val="808080"/>
              <w:sz w:val="18"/>
              <w:szCs w:val="18"/>
            </w:rPr>
            <w:instrText xml:space="preserve"> CREATEDATE  \@ "d/MM/yyyy"  \* MERGEFORMAT </w:instrText>
          </w:r>
          <w:r>
            <w:rPr>
              <w:rFonts w:ascii="Arial" w:hAnsi="Arial" w:cs="Arial"/>
              <w:color w:val="808080"/>
              <w:sz w:val="18"/>
              <w:szCs w:val="18"/>
            </w:rPr>
            <w:fldChar w:fldCharType="separate"/>
          </w:r>
          <w:r w:rsidRPr="00B95588">
            <w:rPr>
              <w:rFonts w:ascii="Arial" w:eastAsia="Times New Roman" w:hAnsi="Arial" w:cs="Arial"/>
              <w:noProof/>
              <w:color w:val="808080"/>
              <w:sz w:val="18"/>
              <w:szCs w:val="18"/>
            </w:rPr>
            <w:t>5/11/2020</w:t>
          </w:r>
          <w:r>
            <w:rPr>
              <w:rFonts w:ascii="Arial" w:hAnsi="Arial" w:cs="Arial"/>
              <w:color w:val="808080"/>
              <w:sz w:val="18"/>
              <w:szCs w:val="18"/>
            </w:rPr>
            <w:fldChar w:fldCharType="end"/>
          </w:r>
        </w:p>
        <w:p w14:paraId="0F2034EA" w14:textId="77777777" w:rsidR="00710269" w:rsidRPr="00D325DD" w:rsidRDefault="00710269" w:rsidP="00492742">
          <w:pPr>
            <w:pStyle w:val="Footer"/>
            <w:rPr>
              <w:rFonts w:ascii="Arial" w:hAnsi="Arial" w:cs="Arial"/>
              <w:color w:val="808080"/>
              <w:sz w:val="18"/>
              <w:szCs w:val="18"/>
              <w:lang w:eastAsia="en-AU"/>
            </w:rPr>
          </w:pPr>
          <w:r>
            <w:rPr>
              <w:rFonts w:ascii="Arial" w:hAnsi="Arial" w:cs="Arial"/>
              <w:color w:val="808080"/>
              <w:sz w:val="18"/>
              <w:szCs w:val="18"/>
            </w:rPr>
            <w:t>Version: 1</w:t>
          </w:r>
          <w:r w:rsidRPr="00D325DD">
            <w:rPr>
              <w:rFonts w:ascii="Arial" w:hAnsi="Arial" w:cs="Arial"/>
              <w:color w:val="808080"/>
              <w:sz w:val="18"/>
              <w:szCs w:val="18"/>
            </w:rPr>
            <w:t>.0</w:t>
          </w:r>
        </w:p>
      </w:tc>
      <w:tc>
        <w:tcPr>
          <w:tcW w:w="3014" w:type="pct"/>
          <w:noWrap/>
          <w:tcMar>
            <w:left w:w="0" w:type="dxa"/>
            <w:right w:w="0" w:type="dxa"/>
          </w:tcMar>
        </w:tcPr>
        <w:p w14:paraId="619AB213" w14:textId="4D3F0F50" w:rsidR="00710269" w:rsidRDefault="00710269" w:rsidP="00492742">
          <w:pPr>
            <w:pStyle w:val="Footer"/>
            <w:jc w:val="right"/>
            <w:rPr>
              <w:rFonts w:ascii="Arial" w:hAnsi="Arial" w:cs="Arial"/>
              <w:color w:val="808080"/>
              <w:sz w:val="18"/>
              <w:szCs w:val="18"/>
            </w:rPr>
          </w:pPr>
          <w:r>
            <w:rPr>
              <w:rFonts w:ascii="Arial" w:hAnsi="Arial" w:cs="Arial"/>
              <w:color w:val="808080"/>
              <w:sz w:val="18"/>
              <w:szCs w:val="18"/>
            </w:rPr>
            <w:fldChar w:fldCharType="begin"/>
          </w:r>
          <w:r>
            <w:rPr>
              <w:rFonts w:ascii="Arial" w:hAnsi="Arial" w:cs="Arial"/>
              <w:color w:val="808080"/>
              <w:sz w:val="18"/>
              <w:szCs w:val="18"/>
            </w:rPr>
            <w:instrText xml:space="preserve"> FILENAME  \* FirstCap  \* MERGEFORMAT </w:instrText>
          </w:r>
          <w:r>
            <w:rPr>
              <w:rFonts w:ascii="Arial" w:hAnsi="Arial" w:cs="Arial"/>
              <w:color w:val="808080"/>
              <w:sz w:val="18"/>
              <w:szCs w:val="18"/>
            </w:rPr>
            <w:fldChar w:fldCharType="separate"/>
          </w:r>
          <w:r>
            <w:rPr>
              <w:rFonts w:ascii="Arial" w:hAnsi="Arial" w:cs="Arial"/>
              <w:noProof/>
              <w:color w:val="808080"/>
              <w:sz w:val="18"/>
              <w:szCs w:val="18"/>
            </w:rPr>
            <w:t>CUSTOMISED DIP FLEX Stage 2 CHC50113  WP Portfolio (002)</w:t>
          </w:r>
          <w:r>
            <w:rPr>
              <w:rFonts w:ascii="Arial" w:hAnsi="Arial" w:cs="Arial"/>
              <w:color w:val="808080"/>
              <w:sz w:val="18"/>
              <w:szCs w:val="18"/>
            </w:rPr>
            <w:fldChar w:fldCharType="end"/>
          </w:r>
        </w:p>
        <w:p w14:paraId="06AE5E2B" w14:textId="1A20DC0F" w:rsidR="00710269" w:rsidRPr="00D325DD" w:rsidRDefault="00710269" w:rsidP="00492742">
          <w:pPr>
            <w:pStyle w:val="Footer"/>
            <w:jc w:val="right"/>
            <w:rPr>
              <w:rFonts w:ascii="Arial" w:hAnsi="Arial" w:cs="Arial"/>
              <w:color w:val="808080"/>
              <w:sz w:val="18"/>
              <w:szCs w:val="18"/>
            </w:rPr>
          </w:pPr>
          <w:r w:rsidRPr="00D325DD">
            <w:rPr>
              <w:rFonts w:ascii="Arial" w:hAnsi="Arial" w:cs="Arial"/>
              <w:color w:val="808080"/>
              <w:sz w:val="18"/>
              <w:szCs w:val="18"/>
            </w:rPr>
            <w:t>Modified:</w:t>
          </w:r>
          <w:r>
            <w:rPr>
              <w:rFonts w:ascii="Arial" w:hAnsi="Arial" w:cs="Arial"/>
              <w:color w:val="808080"/>
              <w:sz w:val="18"/>
              <w:szCs w:val="18"/>
            </w:rPr>
            <w:t xml:space="preserve"> </w:t>
          </w:r>
          <w:r>
            <w:rPr>
              <w:rFonts w:ascii="Arial" w:hAnsi="Arial" w:cs="Arial"/>
              <w:color w:val="808080"/>
              <w:sz w:val="18"/>
              <w:szCs w:val="18"/>
            </w:rPr>
            <w:fldChar w:fldCharType="begin"/>
          </w:r>
          <w:r>
            <w:rPr>
              <w:rFonts w:ascii="Arial" w:hAnsi="Arial" w:cs="Arial"/>
              <w:color w:val="808080"/>
              <w:sz w:val="18"/>
              <w:szCs w:val="18"/>
            </w:rPr>
            <w:instrText xml:space="preserve"> DATE \@ "d/MM/yyyy" </w:instrText>
          </w:r>
          <w:r>
            <w:rPr>
              <w:rFonts w:ascii="Arial" w:hAnsi="Arial" w:cs="Arial"/>
              <w:color w:val="808080"/>
              <w:sz w:val="18"/>
              <w:szCs w:val="18"/>
            </w:rPr>
            <w:fldChar w:fldCharType="separate"/>
          </w:r>
          <w:r w:rsidR="00674E66">
            <w:rPr>
              <w:rFonts w:ascii="Arial" w:hAnsi="Arial" w:cs="Arial"/>
              <w:noProof/>
              <w:color w:val="808080"/>
              <w:sz w:val="18"/>
              <w:szCs w:val="18"/>
            </w:rPr>
            <w:t>22/11/2020</w:t>
          </w:r>
          <w:r>
            <w:rPr>
              <w:rFonts w:ascii="Arial" w:hAnsi="Arial" w:cs="Arial"/>
              <w:color w:val="808080"/>
              <w:sz w:val="18"/>
              <w:szCs w:val="18"/>
            </w:rPr>
            <w:fldChar w:fldCharType="end"/>
          </w:r>
        </w:p>
        <w:p w14:paraId="6A5F543C" w14:textId="757F5C83" w:rsidR="00710269" w:rsidRPr="00D325DD" w:rsidRDefault="00710269" w:rsidP="00492742">
          <w:pPr>
            <w:pStyle w:val="Footer"/>
            <w:jc w:val="right"/>
            <w:rPr>
              <w:rFonts w:ascii="Arial" w:hAnsi="Arial" w:cs="Arial"/>
              <w:color w:val="808080"/>
              <w:sz w:val="18"/>
              <w:szCs w:val="18"/>
              <w:lang w:eastAsia="en-AU"/>
            </w:rPr>
          </w:pPr>
          <w:r w:rsidRPr="00D325DD">
            <w:rPr>
              <w:rFonts w:ascii="Arial" w:hAnsi="Arial" w:cs="Arial"/>
              <w:color w:val="808080"/>
              <w:sz w:val="18"/>
              <w:szCs w:val="18"/>
            </w:rPr>
            <w:t xml:space="preserve">Page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PAGE </w:instrText>
          </w:r>
          <w:r w:rsidRPr="00D325DD">
            <w:rPr>
              <w:rFonts w:ascii="Arial" w:hAnsi="Arial" w:cs="Arial"/>
              <w:color w:val="808080"/>
              <w:sz w:val="18"/>
              <w:szCs w:val="18"/>
            </w:rPr>
            <w:fldChar w:fldCharType="separate"/>
          </w:r>
          <w:r>
            <w:rPr>
              <w:rFonts w:ascii="Arial" w:hAnsi="Arial" w:cs="Arial"/>
              <w:noProof/>
              <w:color w:val="808080"/>
              <w:sz w:val="18"/>
              <w:szCs w:val="18"/>
            </w:rPr>
            <w:t>1</w:t>
          </w:r>
          <w:r w:rsidRPr="00D325DD">
            <w:rPr>
              <w:rFonts w:ascii="Arial" w:hAnsi="Arial" w:cs="Arial"/>
              <w:color w:val="808080"/>
              <w:sz w:val="18"/>
              <w:szCs w:val="18"/>
            </w:rPr>
            <w:fldChar w:fldCharType="end"/>
          </w:r>
          <w:r w:rsidRPr="00D325DD">
            <w:rPr>
              <w:rFonts w:ascii="Arial" w:hAnsi="Arial" w:cs="Arial"/>
              <w:color w:val="808080"/>
              <w:sz w:val="18"/>
              <w:szCs w:val="18"/>
            </w:rPr>
            <w:t xml:space="preserve"> of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NUMPAGES </w:instrText>
          </w:r>
          <w:r w:rsidRPr="00D325DD">
            <w:rPr>
              <w:rFonts w:ascii="Arial" w:hAnsi="Arial" w:cs="Arial"/>
              <w:color w:val="808080"/>
              <w:sz w:val="18"/>
              <w:szCs w:val="18"/>
            </w:rPr>
            <w:fldChar w:fldCharType="separate"/>
          </w:r>
          <w:r>
            <w:rPr>
              <w:rFonts w:ascii="Arial" w:hAnsi="Arial" w:cs="Arial"/>
              <w:noProof/>
              <w:color w:val="808080"/>
              <w:sz w:val="18"/>
              <w:szCs w:val="18"/>
            </w:rPr>
            <w:t>121</w:t>
          </w:r>
          <w:r w:rsidRPr="00D325DD">
            <w:rPr>
              <w:rFonts w:ascii="Arial" w:hAnsi="Arial" w:cs="Arial"/>
              <w:color w:val="808080"/>
              <w:sz w:val="18"/>
              <w:szCs w:val="18"/>
            </w:rPr>
            <w:fldChar w:fldCharType="end"/>
          </w:r>
        </w:p>
      </w:tc>
    </w:tr>
  </w:tbl>
  <w:p w14:paraId="474D6F2A" w14:textId="77777777" w:rsidR="00710269" w:rsidRPr="00D92C68" w:rsidRDefault="00710269" w:rsidP="00492742">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86ADA" w14:textId="77777777" w:rsidR="00710269" w:rsidRDefault="0071026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F3D58" w14:textId="77777777" w:rsidR="00710269" w:rsidRDefault="00710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A8971" w14:textId="2149E41C" w:rsidR="00710269" w:rsidRDefault="00710269" w:rsidP="00986CFA">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6</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1779AA1" w14:textId="77777777" w:rsidR="00710269" w:rsidRPr="001B02AD" w:rsidRDefault="00710269"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2473DF84" w14:textId="77777777" w:rsidR="00710269" w:rsidRDefault="00710269"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508DA364" w14:textId="2E1E2F2E" w:rsidR="00710269" w:rsidRPr="00986CFA" w:rsidRDefault="00710269" w:rsidP="00986CFA">
    <w:pPr>
      <w:pStyle w:val="Bodyfooter"/>
      <w:jc w:val="left"/>
    </w:pPr>
    <w:r>
      <w:t>Resource ID: CH50113 WP Portfolio Stage2 ST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1805A" w14:textId="77777777" w:rsidR="00710269" w:rsidRDefault="0071026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03C09" w14:textId="77777777" w:rsidR="00710269" w:rsidRDefault="0071026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97859" w14:textId="370CE16B" w:rsidR="00710269" w:rsidRDefault="00710269" w:rsidP="00D965CD">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115</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2C78ABA" w14:textId="77777777" w:rsidR="00710269" w:rsidRPr="001B02AD" w:rsidRDefault="00710269"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7C21E7C5" w14:textId="77777777" w:rsidR="00710269" w:rsidRDefault="00710269"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3BC5677A" w14:textId="77777777" w:rsidR="00710269" w:rsidRPr="00640527" w:rsidRDefault="00710269" w:rsidP="00986CFA">
    <w:pPr>
      <w:pStyle w:val="Bodyfooter"/>
      <w:jc w:val="left"/>
    </w:pPr>
    <w:r>
      <w:t>Resource ID: CH50113 WP Portfolio Stage2 ST</w:t>
    </w:r>
  </w:p>
  <w:p w14:paraId="4C31DE4C" w14:textId="63C62007" w:rsidR="00710269" w:rsidRPr="001D1E89" w:rsidRDefault="00710269" w:rsidP="00986CFA">
    <w:pPr>
      <w:pStyle w:val="Bodyfooter"/>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EB15D" w14:textId="77777777" w:rsidR="00710269" w:rsidRDefault="007102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42C05" w14:textId="77777777" w:rsidR="00B71F2A" w:rsidRDefault="00B71F2A" w:rsidP="00EE3A11">
      <w:bookmarkStart w:id="0" w:name="_Hlk32883650"/>
      <w:bookmarkEnd w:id="0"/>
      <w:r>
        <w:separator/>
      </w:r>
    </w:p>
    <w:p w14:paraId="7F09967A" w14:textId="77777777" w:rsidR="00B71F2A" w:rsidRDefault="00B71F2A" w:rsidP="00EE3A11"/>
  </w:footnote>
  <w:footnote w:type="continuationSeparator" w:id="0">
    <w:p w14:paraId="5536A2A7" w14:textId="77777777" w:rsidR="00B71F2A" w:rsidRDefault="00B71F2A" w:rsidP="00EE3A11">
      <w:r>
        <w:continuationSeparator/>
      </w:r>
    </w:p>
    <w:p w14:paraId="2C0AB9FC" w14:textId="77777777" w:rsidR="00B71F2A" w:rsidRDefault="00B71F2A" w:rsidP="00EE3A11"/>
  </w:footnote>
  <w:footnote w:type="continuationNotice" w:id="1">
    <w:p w14:paraId="030411B7" w14:textId="77777777" w:rsidR="00B71F2A" w:rsidRDefault="00B71F2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C014D" w14:textId="77777777" w:rsidR="00710269" w:rsidRDefault="0071026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6F16C" w14:textId="77777777" w:rsidR="00710269" w:rsidRDefault="00710269" w:rsidP="00EE3A11"/>
  <w:p w14:paraId="5B48B9E3" w14:textId="77777777" w:rsidR="00710269" w:rsidRDefault="00710269" w:rsidP="00EE3A11"/>
  <w:p w14:paraId="10102AD6" w14:textId="77777777" w:rsidR="00710269" w:rsidRDefault="00710269"/>
  <w:p w14:paraId="57480066" w14:textId="77777777" w:rsidR="00710269" w:rsidRDefault="0071026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6EBCB" w14:textId="77777777" w:rsidR="00710269" w:rsidRDefault="00710269">
    <w:pPr>
      <w:pStyle w:val="Header"/>
    </w:pPr>
  </w:p>
  <w:p w14:paraId="37409D3F" w14:textId="77777777" w:rsidR="00710269" w:rsidRDefault="0071026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E5A54" w14:textId="77777777" w:rsidR="00710269" w:rsidRDefault="00710269" w:rsidP="00EE3A11">
    <w:pPr>
      <w:pStyle w:val="Header"/>
    </w:pPr>
  </w:p>
  <w:p w14:paraId="2ECBF759" w14:textId="77777777" w:rsidR="00710269" w:rsidRDefault="00710269" w:rsidP="00EE3A11"/>
  <w:p w14:paraId="61DCD8F6" w14:textId="77777777" w:rsidR="00710269" w:rsidRDefault="00710269"/>
  <w:p w14:paraId="707C4814" w14:textId="77777777" w:rsidR="00710269" w:rsidRDefault="00710269"/>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D40D4" w14:textId="77777777" w:rsidR="00710269" w:rsidRDefault="00710269" w:rsidP="00EE3A11"/>
  <w:p w14:paraId="09DCE142" w14:textId="77777777" w:rsidR="00710269" w:rsidRDefault="00710269" w:rsidP="00EE3A11"/>
  <w:p w14:paraId="79BA4517" w14:textId="77777777" w:rsidR="00710269" w:rsidRDefault="00710269"/>
  <w:p w14:paraId="79F97252" w14:textId="77777777" w:rsidR="00710269" w:rsidRDefault="00710269"/>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E283F" w14:textId="77777777" w:rsidR="00710269" w:rsidRDefault="00710269">
    <w:pPr>
      <w:pStyle w:val="Header"/>
    </w:pPr>
  </w:p>
  <w:p w14:paraId="416AC098" w14:textId="77777777" w:rsidR="00710269" w:rsidRDefault="00710269"/>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C5E73" w14:textId="77777777" w:rsidR="00710269" w:rsidRDefault="00710269" w:rsidP="00EE3A11">
    <w:pPr>
      <w:pStyle w:val="Header"/>
    </w:pPr>
  </w:p>
  <w:p w14:paraId="1D6023A4" w14:textId="77777777" w:rsidR="00710269" w:rsidRDefault="00710269" w:rsidP="00EE3A11"/>
  <w:p w14:paraId="0C441775" w14:textId="77777777" w:rsidR="00710269" w:rsidRDefault="00710269"/>
  <w:p w14:paraId="2B44A4EB" w14:textId="77777777" w:rsidR="00710269" w:rsidRDefault="00710269"/>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8369E" w14:textId="77777777" w:rsidR="00710269" w:rsidRDefault="00710269" w:rsidP="00EE3A11"/>
  <w:p w14:paraId="501449E0" w14:textId="77777777" w:rsidR="00710269" w:rsidRDefault="00710269" w:rsidP="00EE3A11"/>
  <w:p w14:paraId="35630798" w14:textId="77777777" w:rsidR="00710269" w:rsidRDefault="00710269"/>
  <w:p w14:paraId="3327174E" w14:textId="77777777" w:rsidR="00710269" w:rsidRDefault="00710269"/>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DA3F0" w14:textId="77777777" w:rsidR="00710269" w:rsidRDefault="00710269">
    <w:pPr>
      <w:pStyle w:val="Header"/>
    </w:pPr>
  </w:p>
  <w:p w14:paraId="632707BA" w14:textId="77777777" w:rsidR="00710269" w:rsidRDefault="00710269"/>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3F659" w14:textId="77777777" w:rsidR="00710269" w:rsidRDefault="00710269" w:rsidP="00EE3A11">
    <w:pPr>
      <w:pStyle w:val="Header"/>
    </w:pPr>
  </w:p>
  <w:p w14:paraId="07AE839C" w14:textId="77777777" w:rsidR="00710269" w:rsidRDefault="00710269" w:rsidP="00EE3A11"/>
  <w:p w14:paraId="4CFBB1E4" w14:textId="77777777" w:rsidR="00710269" w:rsidRDefault="00710269"/>
  <w:p w14:paraId="6EE456D6" w14:textId="77777777" w:rsidR="00710269" w:rsidRDefault="00710269"/>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4E8CB" w14:textId="77777777" w:rsidR="00710269" w:rsidRDefault="00710269" w:rsidP="00EE3A11"/>
  <w:p w14:paraId="3CE374EF" w14:textId="77777777" w:rsidR="00710269" w:rsidRDefault="00710269" w:rsidP="00EE3A11"/>
  <w:p w14:paraId="7D09CFB5" w14:textId="77777777" w:rsidR="00710269" w:rsidRDefault="00710269"/>
  <w:p w14:paraId="7C725F9E" w14:textId="77777777" w:rsidR="00710269" w:rsidRDefault="007102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36637" w14:textId="77777777" w:rsidR="00710269" w:rsidRDefault="0071026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D77D5" w14:textId="77777777" w:rsidR="00710269" w:rsidRDefault="00710269">
    <w:pPr>
      <w:pStyle w:val="Header"/>
    </w:pPr>
  </w:p>
  <w:p w14:paraId="1E8B1487" w14:textId="77777777" w:rsidR="00710269" w:rsidRDefault="00710269"/>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4335C" w14:textId="77777777" w:rsidR="00710269" w:rsidRDefault="00710269" w:rsidP="00EE3A11">
    <w:pPr>
      <w:pStyle w:val="Header"/>
    </w:pPr>
  </w:p>
  <w:p w14:paraId="40431B93" w14:textId="77777777" w:rsidR="00710269" w:rsidRDefault="00710269" w:rsidP="00EE3A11"/>
  <w:p w14:paraId="6985B75B" w14:textId="77777777" w:rsidR="00710269" w:rsidRDefault="00710269"/>
  <w:p w14:paraId="49D81FE9" w14:textId="77777777" w:rsidR="00710269" w:rsidRDefault="00710269"/>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D0318" w14:textId="77777777" w:rsidR="00710269" w:rsidRDefault="00710269" w:rsidP="001C595B">
    <w:r>
      <w:rPr>
        <w:noProof/>
        <w:lang w:eastAsia="en-AU"/>
      </w:rPr>
      <mc:AlternateContent>
        <mc:Choice Requires="wps">
          <w:drawing>
            <wp:anchor distT="0" distB="0" distL="114300" distR="114300" simplePos="0" relativeHeight="251663360" behindDoc="0" locked="0" layoutInCell="1" allowOverlap="1" wp14:anchorId="01B34192" wp14:editId="54E72560">
              <wp:simplePos x="0" y="0"/>
              <wp:positionH relativeFrom="column">
                <wp:posOffset>-16510</wp:posOffset>
              </wp:positionH>
              <wp:positionV relativeFrom="paragraph">
                <wp:posOffset>180340</wp:posOffset>
              </wp:positionV>
              <wp:extent cx="6067425" cy="635"/>
              <wp:effectExtent l="0" t="0" r="9525" b="37465"/>
              <wp:wrapNone/>
              <wp:docPr id="1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16B255" id="_x0000_t32" coordsize="21600,21600" o:spt="32" o:oned="t" path="m,l21600,21600e" filled="f">
              <v:path arrowok="t" fillok="f" o:connecttype="none"/>
              <o:lock v:ext="edit" shapetype="t"/>
            </v:shapetype>
            <v:shape id="AutoShape 9" o:spid="_x0000_s1026" type="#_x0000_t32" style="position:absolute;margin-left:-1.3pt;margin-top:14.2pt;width:477.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" strokecolor="#bfbfbf" strokeweight=".25pt"/>
          </w:pict>
        </mc:Fallback>
      </mc:AlternateContent>
    </w:r>
  </w:p>
  <w:p w14:paraId="71DCB17E" w14:textId="77777777" w:rsidR="00710269" w:rsidRDefault="00710269" w:rsidP="001C595B"/>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698F4" w14:textId="77777777" w:rsidR="00710269" w:rsidRDefault="00710269" w:rsidP="001C595B">
    <w:pPr>
      <w:pStyle w:val="Header-SectionTitle"/>
    </w:pPr>
    <w:r>
      <w:rPr>
        <w:noProof/>
        <w:lang w:eastAsia="en-AU"/>
      </w:rPr>
      <w:drawing>
        <wp:inline distT="0" distB="0" distL="0" distR="0" wp14:anchorId="4291BB94" wp14:editId="6BD5F63A">
          <wp:extent cx="1591359" cy="39784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FE NSW NEW WARATAH LOCKUP NOV 2017 CMYK.png"/>
                  <pic:cNvPicPr/>
                </pic:nvPicPr>
                <pic:blipFill>
                  <a:blip r:embed="rId1">
                    <a:extLst>
                      <a:ext uri="{28A0092B-C50C-407E-A947-70E740481C1C}">
                        <a14:useLocalDpi xmlns:a14="http://schemas.microsoft.com/office/drawing/2010/main" val="0"/>
                      </a:ext>
                    </a:extLst>
                  </a:blip>
                  <a:stretch>
                    <a:fillRect/>
                  </a:stretch>
                </pic:blipFill>
                <pic:spPr>
                  <a:xfrm>
                    <a:off x="0" y="0"/>
                    <a:ext cx="1848760" cy="462190"/>
                  </a:xfrm>
                  <a:prstGeom prst="rect">
                    <a:avLst/>
                  </a:prstGeom>
                </pic:spPr>
              </pic:pic>
            </a:graphicData>
          </a:graphic>
        </wp:inline>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FCDE5" w14:textId="77777777" w:rsidR="00710269" w:rsidRDefault="00710269" w:rsidP="001C595B">
    <w:pPr>
      <w:pStyle w:val="Header"/>
    </w:pPr>
  </w:p>
  <w:p w14:paraId="02DA8983" w14:textId="77777777" w:rsidR="00710269" w:rsidRDefault="00710269" w:rsidP="001C595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3BAE9" w14:textId="77777777" w:rsidR="00710269" w:rsidRDefault="007102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CFBF6" w14:textId="77777777" w:rsidR="00710269" w:rsidRDefault="0071026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07E82" w14:textId="77777777" w:rsidR="00710269" w:rsidRDefault="00710269" w:rsidP="001D305B">
    <w:pPr>
      <w:pStyle w:val="Header"/>
      <w:jc w:val="right"/>
    </w:pPr>
    <w:r>
      <w:rPr>
        <w:noProof/>
        <w:lang w:eastAsia="en-AU"/>
      </w:rPr>
      <w:drawing>
        <wp:inline distT="0" distB="0" distL="0" distR="0" wp14:anchorId="1ECF03FE" wp14:editId="06D8ED8F">
          <wp:extent cx="1591310" cy="396240"/>
          <wp:effectExtent l="0" t="0" r="8890" b="381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509BF" w14:textId="77777777" w:rsidR="00710269" w:rsidRDefault="0071026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E4FA9" w14:textId="0364690B" w:rsidR="00710269" w:rsidRDefault="0071026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2071F" w14:textId="3E1E6A2B" w:rsidR="00710269" w:rsidRDefault="00710269" w:rsidP="001D305B">
    <w:pPr>
      <w:pStyle w:val="Header"/>
      <w:jc w:val="right"/>
    </w:pPr>
    <w:r>
      <w:rPr>
        <w:noProof/>
        <w:lang w:eastAsia="en-AU"/>
      </w:rPr>
      <w:drawing>
        <wp:inline distT="0" distB="0" distL="0" distR="0" wp14:anchorId="377BF136" wp14:editId="1D8A1949">
          <wp:extent cx="1591310" cy="396240"/>
          <wp:effectExtent l="0" t="0" r="8890" b="381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07B15" w14:textId="16B39B95" w:rsidR="00710269" w:rsidRDefault="007102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31251"/>
    <w:multiLevelType w:val="multilevel"/>
    <w:tmpl w:val="4FEA2B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2104C3F"/>
    <w:multiLevelType w:val="hybridMultilevel"/>
    <w:tmpl w:val="8D78BB1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02B16769"/>
    <w:multiLevelType w:val="hybridMultilevel"/>
    <w:tmpl w:val="C52EF9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39234ED"/>
    <w:multiLevelType w:val="hybridMultilevel"/>
    <w:tmpl w:val="2D0A4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AC59D9"/>
    <w:multiLevelType w:val="hybridMultilevel"/>
    <w:tmpl w:val="650027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6D84C9E"/>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EF2AF6"/>
    <w:multiLevelType w:val="hybridMultilevel"/>
    <w:tmpl w:val="49CA5B30"/>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8653E4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9DC6B2B"/>
    <w:multiLevelType w:val="hybridMultilevel"/>
    <w:tmpl w:val="42C881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D151E7C"/>
    <w:multiLevelType w:val="multilevel"/>
    <w:tmpl w:val="6BA2A75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D6A3FB6"/>
    <w:multiLevelType w:val="multilevel"/>
    <w:tmpl w:val="D03C22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0213BB"/>
    <w:multiLevelType w:val="hybridMultilevel"/>
    <w:tmpl w:val="1286ED18"/>
    <w:lvl w:ilvl="0" w:tplc="BDE8F686">
      <w:start w:val="6"/>
      <w:numFmt w:val="bullet"/>
      <w:lvlText w:val="-"/>
      <w:lvlJc w:val="left"/>
      <w:pPr>
        <w:ind w:left="1080" w:hanging="360"/>
      </w:pPr>
      <w:rPr>
        <w:rFonts w:ascii="Calibri" w:eastAsia="Times New Roman"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0E2603A3"/>
    <w:multiLevelType w:val="multilevel"/>
    <w:tmpl w:val="49DCCA7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0E27128E"/>
    <w:multiLevelType w:val="hybridMultilevel"/>
    <w:tmpl w:val="F1B0B776"/>
    <w:lvl w:ilvl="0" w:tplc="0C090005">
      <w:start w:val="1"/>
      <w:numFmt w:val="bullet"/>
      <w:lvlText w:val=""/>
      <w:lvlJc w:val="left"/>
      <w:pPr>
        <w:ind w:left="720" w:hanging="360"/>
      </w:pPr>
      <w:rPr>
        <w:rFonts w:ascii="Wingdings" w:hAnsi="Wingdings" w:hint="default"/>
      </w:rPr>
    </w:lvl>
    <w:lvl w:ilvl="1" w:tplc="0C090005">
      <w:start w:val="1"/>
      <w:numFmt w:val="bullet"/>
      <w:lvlText w:val=""/>
      <w:lvlJc w:val="left"/>
      <w:pPr>
        <w:ind w:left="1440" w:hanging="360"/>
      </w:pPr>
      <w:rPr>
        <w:rFonts w:ascii="Wingdings" w:hAnsi="Wingding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E592858"/>
    <w:multiLevelType w:val="hybridMultilevel"/>
    <w:tmpl w:val="DF428B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0E7C6CFD"/>
    <w:multiLevelType w:val="hybridMultilevel"/>
    <w:tmpl w:val="0C8E253E"/>
    <w:lvl w:ilvl="0" w:tplc="0C090019">
      <w:start w:val="1"/>
      <w:numFmt w:val="lowerLetter"/>
      <w:lvlText w:val="%1."/>
      <w:lvlJc w:val="left"/>
      <w:pPr>
        <w:ind w:left="1457" w:hanging="360"/>
      </w:pPr>
    </w:lvl>
    <w:lvl w:ilvl="1" w:tplc="0C090019">
      <w:start w:val="1"/>
      <w:numFmt w:val="lowerLetter"/>
      <w:lvlText w:val="%2."/>
      <w:lvlJc w:val="left"/>
      <w:pPr>
        <w:ind w:left="2177" w:hanging="360"/>
      </w:pPr>
    </w:lvl>
    <w:lvl w:ilvl="2" w:tplc="0C09001B" w:tentative="1">
      <w:start w:val="1"/>
      <w:numFmt w:val="lowerRoman"/>
      <w:lvlText w:val="%3."/>
      <w:lvlJc w:val="right"/>
      <w:pPr>
        <w:ind w:left="2897" w:hanging="180"/>
      </w:pPr>
    </w:lvl>
    <w:lvl w:ilvl="3" w:tplc="0C09000F" w:tentative="1">
      <w:start w:val="1"/>
      <w:numFmt w:val="decimal"/>
      <w:lvlText w:val="%4."/>
      <w:lvlJc w:val="left"/>
      <w:pPr>
        <w:ind w:left="3617" w:hanging="360"/>
      </w:pPr>
    </w:lvl>
    <w:lvl w:ilvl="4" w:tplc="0C090019" w:tentative="1">
      <w:start w:val="1"/>
      <w:numFmt w:val="lowerLetter"/>
      <w:lvlText w:val="%5."/>
      <w:lvlJc w:val="left"/>
      <w:pPr>
        <w:ind w:left="4337" w:hanging="360"/>
      </w:pPr>
    </w:lvl>
    <w:lvl w:ilvl="5" w:tplc="0C09001B" w:tentative="1">
      <w:start w:val="1"/>
      <w:numFmt w:val="lowerRoman"/>
      <w:lvlText w:val="%6."/>
      <w:lvlJc w:val="right"/>
      <w:pPr>
        <w:ind w:left="5057" w:hanging="180"/>
      </w:pPr>
    </w:lvl>
    <w:lvl w:ilvl="6" w:tplc="0C09000F" w:tentative="1">
      <w:start w:val="1"/>
      <w:numFmt w:val="decimal"/>
      <w:lvlText w:val="%7."/>
      <w:lvlJc w:val="left"/>
      <w:pPr>
        <w:ind w:left="5777" w:hanging="360"/>
      </w:pPr>
    </w:lvl>
    <w:lvl w:ilvl="7" w:tplc="0C090019" w:tentative="1">
      <w:start w:val="1"/>
      <w:numFmt w:val="lowerLetter"/>
      <w:lvlText w:val="%8."/>
      <w:lvlJc w:val="left"/>
      <w:pPr>
        <w:ind w:left="6497" w:hanging="360"/>
      </w:pPr>
    </w:lvl>
    <w:lvl w:ilvl="8" w:tplc="0C09001B" w:tentative="1">
      <w:start w:val="1"/>
      <w:numFmt w:val="lowerRoman"/>
      <w:lvlText w:val="%9."/>
      <w:lvlJc w:val="right"/>
      <w:pPr>
        <w:ind w:left="7217" w:hanging="180"/>
      </w:pPr>
    </w:lvl>
  </w:abstractNum>
  <w:abstractNum w:abstractNumId="16" w15:restartNumberingAfterBreak="0">
    <w:nsid w:val="0EE87D36"/>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0F294AB8"/>
    <w:multiLevelType w:val="hybridMultilevel"/>
    <w:tmpl w:val="5FE658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0F403E08"/>
    <w:multiLevelType w:val="multilevel"/>
    <w:tmpl w:val="BCFA33B4"/>
    <w:lvl w:ilvl="0">
      <w:start w:val="1"/>
      <w:numFmt w:val="decimal"/>
      <w:lvlText w:val="%1."/>
      <w:lvlJc w:val="left"/>
      <w:pPr>
        <w:ind w:left="720" w:hanging="360"/>
      </w:pPr>
      <w:rPr>
        <w:rFonts w:hint="default"/>
        <w:color w:val="auto"/>
        <w:sz w:val="22"/>
        <w:szCs w:val="22"/>
      </w:rPr>
    </w:lvl>
    <w:lvl w:ilvl="1">
      <w:start w:val="1"/>
      <w:numFmt w:val="decimal"/>
      <w:isLgl/>
      <w:lvlText w:val="%1.%2"/>
      <w:lvlJc w:val="left"/>
      <w:pPr>
        <w:ind w:left="720" w:hanging="360"/>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FEB509D"/>
    <w:multiLevelType w:val="hybridMultilevel"/>
    <w:tmpl w:val="C52CE1D6"/>
    <w:styleLink w:val="Body-ListNumbered71"/>
    <w:lvl w:ilvl="0" w:tplc="44A4D8E2">
      <w:start w:val="1"/>
      <w:numFmt w:val="bullet"/>
      <w:pStyle w:val="Bulletlis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0A709BB"/>
    <w:multiLevelType w:val="hybridMultilevel"/>
    <w:tmpl w:val="B5785824"/>
    <w:styleLink w:val="Body-ListNumbered61"/>
    <w:lvl w:ilvl="0" w:tplc="0C090019">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12452116"/>
    <w:multiLevelType w:val="multilevel"/>
    <w:tmpl w:val="56E2A35C"/>
    <w:lvl w:ilvl="0">
      <w:start w:val="1"/>
      <w:numFmt w:val="lowerLetter"/>
      <w:lvlText w:val="%1."/>
      <w:lvlJc w:val="left"/>
      <w:pPr>
        <w:tabs>
          <w:tab w:val="num" w:pos="720"/>
        </w:tabs>
        <w:ind w:left="720" w:hanging="360"/>
      </w:pPr>
    </w:lvl>
    <w:lvl w:ilvl="1">
      <w:start w:val="40"/>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17B528CF"/>
    <w:multiLevelType w:val="hybridMultilevel"/>
    <w:tmpl w:val="7564E8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9580CD1"/>
    <w:multiLevelType w:val="multilevel"/>
    <w:tmpl w:val="C44405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265931"/>
    <w:multiLevelType w:val="multilevel"/>
    <w:tmpl w:val="C68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2801F8"/>
    <w:multiLevelType w:val="multilevel"/>
    <w:tmpl w:val="5B1E2C0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1B605D28"/>
    <w:multiLevelType w:val="hybridMultilevel"/>
    <w:tmpl w:val="C0AE4F54"/>
    <w:lvl w:ilvl="0" w:tplc="0C090001">
      <w:start w:val="1"/>
      <w:numFmt w:val="bullet"/>
      <w:lvlText w:val=""/>
      <w:lvlJc w:val="left"/>
      <w:pPr>
        <w:ind w:left="578" w:hanging="360"/>
      </w:pPr>
      <w:rPr>
        <w:rFonts w:ascii="Symbol" w:hAnsi="Symbol" w:hint="default"/>
      </w:rPr>
    </w:lvl>
    <w:lvl w:ilvl="1" w:tplc="0C090003" w:tentative="1">
      <w:start w:val="1"/>
      <w:numFmt w:val="bullet"/>
      <w:lvlText w:val="o"/>
      <w:lvlJc w:val="left"/>
      <w:pPr>
        <w:ind w:left="1298" w:hanging="360"/>
      </w:pPr>
      <w:rPr>
        <w:rFonts w:ascii="Courier New" w:hAnsi="Courier New" w:cs="Courier New" w:hint="default"/>
      </w:rPr>
    </w:lvl>
    <w:lvl w:ilvl="2" w:tplc="0C090005" w:tentative="1">
      <w:start w:val="1"/>
      <w:numFmt w:val="bullet"/>
      <w:lvlText w:val=""/>
      <w:lvlJc w:val="left"/>
      <w:pPr>
        <w:ind w:left="2018" w:hanging="360"/>
      </w:pPr>
      <w:rPr>
        <w:rFonts w:ascii="Wingdings" w:hAnsi="Wingdings" w:hint="default"/>
      </w:rPr>
    </w:lvl>
    <w:lvl w:ilvl="3" w:tplc="0C090001" w:tentative="1">
      <w:start w:val="1"/>
      <w:numFmt w:val="bullet"/>
      <w:lvlText w:val=""/>
      <w:lvlJc w:val="left"/>
      <w:pPr>
        <w:ind w:left="2738" w:hanging="360"/>
      </w:pPr>
      <w:rPr>
        <w:rFonts w:ascii="Symbol" w:hAnsi="Symbol" w:hint="default"/>
      </w:rPr>
    </w:lvl>
    <w:lvl w:ilvl="4" w:tplc="0C090003" w:tentative="1">
      <w:start w:val="1"/>
      <w:numFmt w:val="bullet"/>
      <w:lvlText w:val="o"/>
      <w:lvlJc w:val="left"/>
      <w:pPr>
        <w:ind w:left="3458" w:hanging="360"/>
      </w:pPr>
      <w:rPr>
        <w:rFonts w:ascii="Courier New" w:hAnsi="Courier New" w:cs="Courier New" w:hint="default"/>
      </w:rPr>
    </w:lvl>
    <w:lvl w:ilvl="5" w:tplc="0C090005" w:tentative="1">
      <w:start w:val="1"/>
      <w:numFmt w:val="bullet"/>
      <w:lvlText w:val=""/>
      <w:lvlJc w:val="left"/>
      <w:pPr>
        <w:ind w:left="4178" w:hanging="360"/>
      </w:pPr>
      <w:rPr>
        <w:rFonts w:ascii="Wingdings" w:hAnsi="Wingdings" w:hint="default"/>
      </w:rPr>
    </w:lvl>
    <w:lvl w:ilvl="6" w:tplc="0C090001" w:tentative="1">
      <w:start w:val="1"/>
      <w:numFmt w:val="bullet"/>
      <w:lvlText w:val=""/>
      <w:lvlJc w:val="left"/>
      <w:pPr>
        <w:ind w:left="4898" w:hanging="360"/>
      </w:pPr>
      <w:rPr>
        <w:rFonts w:ascii="Symbol" w:hAnsi="Symbol" w:hint="default"/>
      </w:rPr>
    </w:lvl>
    <w:lvl w:ilvl="7" w:tplc="0C090003" w:tentative="1">
      <w:start w:val="1"/>
      <w:numFmt w:val="bullet"/>
      <w:lvlText w:val="o"/>
      <w:lvlJc w:val="left"/>
      <w:pPr>
        <w:ind w:left="5618" w:hanging="360"/>
      </w:pPr>
      <w:rPr>
        <w:rFonts w:ascii="Courier New" w:hAnsi="Courier New" w:cs="Courier New" w:hint="default"/>
      </w:rPr>
    </w:lvl>
    <w:lvl w:ilvl="8" w:tplc="0C090005" w:tentative="1">
      <w:start w:val="1"/>
      <w:numFmt w:val="bullet"/>
      <w:lvlText w:val=""/>
      <w:lvlJc w:val="left"/>
      <w:pPr>
        <w:ind w:left="6338" w:hanging="360"/>
      </w:pPr>
      <w:rPr>
        <w:rFonts w:ascii="Wingdings" w:hAnsi="Wingdings" w:hint="default"/>
      </w:rPr>
    </w:lvl>
  </w:abstractNum>
  <w:abstractNum w:abstractNumId="27" w15:restartNumberingAfterBreak="0">
    <w:nsid w:val="1D11391D"/>
    <w:multiLevelType w:val="multilevel"/>
    <w:tmpl w:val="ACA018D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1FB234F5"/>
    <w:multiLevelType w:val="multilevel"/>
    <w:tmpl w:val="A4FA745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1FE3E8E"/>
    <w:multiLevelType w:val="multilevel"/>
    <w:tmpl w:val="1C6A5A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4603BB5"/>
    <w:multiLevelType w:val="multilevel"/>
    <w:tmpl w:val="82F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91024F"/>
    <w:multiLevelType w:val="multilevel"/>
    <w:tmpl w:val="724C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4D534A1"/>
    <w:multiLevelType w:val="multilevel"/>
    <w:tmpl w:val="94A2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3376D3"/>
    <w:multiLevelType w:val="hybridMultilevel"/>
    <w:tmpl w:val="E2AA3E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2BB615FA"/>
    <w:multiLevelType w:val="hybridMultilevel"/>
    <w:tmpl w:val="F2DA347E"/>
    <w:styleLink w:val="Body-ListNumbered81"/>
    <w:lvl w:ilvl="0" w:tplc="29E236AA">
      <w:start w:val="1"/>
      <w:numFmt w:val="decimal"/>
      <w:pStyle w:val="ListNumber"/>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DB70DF8"/>
    <w:multiLevelType w:val="hybridMultilevel"/>
    <w:tmpl w:val="3E62ACC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6" w15:restartNumberingAfterBreak="0">
    <w:nsid w:val="2E9416B7"/>
    <w:multiLevelType w:val="hybridMultilevel"/>
    <w:tmpl w:val="393AB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2EFC2E44"/>
    <w:multiLevelType w:val="multilevel"/>
    <w:tmpl w:val="59FA50B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2F4D5F42"/>
    <w:multiLevelType w:val="multilevel"/>
    <w:tmpl w:val="F35E2522"/>
    <w:styleLink w:val="Body-ListNumbered9"/>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39" w15:restartNumberingAfterBreak="0">
    <w:nsid w:val="33AD3DEC"/>
    <w:multiLevelType w:val="hybridMultilevel"/>
    <w:tmpl w:val="5ED460DC"/>
    <w:lvl w:ilvl="0" w:tplc="556446B6">
      <w:start w:val="1"/>
      <w:numFmt w:val="bullet"/>
      <w:pStyle w:val="Bulletslist"/>
      <w:lvlText w:val=""/>
      <w:lvlJc w:val="left"/>
      <w:pPr>
        <w:ind w:left="717"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34612F0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34933752"/>
    <w:multiLevelType w:val="hybridMultilevel"/>
    <w:tmpl w:val="E50C859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35111254"/>
    <w:multiLevelType w:val="multilevel"/>
    <w:tmpl w:val="9322F52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353A2BFD"/>
    <w:multiLevelType w:val="multilevel"/>
    <w:tmpl w:val="4AC600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37696BF1"/>
    <w:multiLevelType w:val="hybridMultilevel"/>
    <w:tmpl w:val="7C3EC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37CB2FD8"/>
    <w:multiLevelType w:val="multilevel"/>
    <w:tmpl w:val="CA522B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39677218"/>
    <w:multiLevelType w:val="hybridMultilevel"/>
    <w:tmpl w:val="6DD89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3D396B70"/>
    <w:multiLevelType w:val="multilevel"/>
    <w:tmpl w:val="18F24148"/>
    <w:lvl w:ilvl="0">
      <w:start w:val="2"/>
      <w:numFmt w:val="lowerLetter"/>
      <w:lvlText w:val="%1."/>
      <w:lvlJc w:val="left"/>
      <w:pPr>
        <w:tabs>
          <w:tab w:val="num" w:pos="720"/>
        </w:tabs>
        <w:ind w:left="720" w:hanging="360"/>
      </w:pPr>
    </w:lvl>
    <w:lvl w:ilvl="1">
      <w:start w:val="7"/>
      <w:numFmt w:val="decimal"/>
      <w:lvlText w:val="%2."/>
      <w:lvlJc w:val="left"/>
      <w:pPr>
        <w:ind w:left="1440" w:hanging="360"/>
      </w:pPr>
      <w:rPr>
        <w:rFonts w:hint="default"/>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3DA637CA"/>
    <w:multiLevelType w:val="hybridMultilevel"/>
    <w:tmpl w:val="152EEEC8"/>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E477C4C"/>
    <w:multiLevelType w:val="multilevel"/>
    <w:tmpl w:val="E2EAE466"/>
    <w:lvl w:ilvl="0">
      <w:start w:val="2"/>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3FC5248A"/>
    <w:multiLevelType w:val="hybridMultilevel"/>
    <w:tmpl w:val="A0EE6126"/>
    <w:lvl w:ilvl="0" w:tplc="5C50ECBE">
      <w:start w:val="1"/>
      <w:numFmt w:val="bullet"/>
      <w:pStyle w:val="TNBullet"/>
      <w:lvlText w:val="&gt;"/>
      <w:lvlJc w:val="left"/>
      <w:pPr>
        <w:ind w:left="1287" w:hanging="360"/>
      </w:pPr>
      <w:rPr>
        <w:rFonts w:ascii="Myriad Pro" w:hAnsi="Myriad Pro" w:hint="default"/>
        <w:color w:val="007FC4"/>
      </w:rPr>
    </w:lvl>
    <w:lvl w:ilvl="1" w:tplc="0C090003">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51" w15:restartNumberingAfterBreak="0">
    <w:nsid w:val="42672D67"/>
    <w:multiLevelType w:val="multilevel"/>
    <w:tmpl w:val="22BAB05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43345F9A"/>
    <w:multiLevelType w:val="hybridMultilevel"/>
    <w:tmpl w:val="82240260"/>
    <w:lvl w:ilvl="0" w:tplc="6E7E6318">
      <w:start w:val="1"/>
      <w:numFmt w:val="lowerLetter"/>
      <w:lvlText w:val="%1."/>
      <w:lvlJc w:val="left"/>
      <w:pPr>
        <w:ind w:left="720" w:hanging="360"/>
      </w:pPr>
      <w:rPr>
        <w:rFonts w:ascii="Calibri" w:eastAsiaTheme="minorHAnsi" w:hAnsi="Calibri" w:cstheme="minorBidi"/>
        <w:b/>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43816106"/>
    <w:multiLevelType w:val="multilevel"/>
    <w:tmpl w:val="FFB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F54FEF"/>
    <w:multiLevelType w:val="multilevel"/>
    <w:tmpl w:val="A20C0E5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45A51B43"/>
    <w:multiLevelType w:val="multilevel"/>
    <w:tmpl w:val="1B92FE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F32710"/>
    <w:multiLevelType w:val="multilevel"/>
    <w:tmpl w:val="7F4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6FB56A1"/>
    <w:multiLevelType w:val="hybridMultilevel"/>
    <w:tmpl w:val="3A7631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474B4FA1"/>
    <w:multiLevelType w:val="multilevel"/>
    <w:tmpl w:val="3A02C10C"/>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485C4435"/>
    <w:multiLevelType w:val="hybridMultilevel"/>
    <w:tmpl w:val="ED0A4F08"/>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0" w15:restartNumberingAfterBreak="0">
    <w:nsid w:val="4B077D45"/>
    <w:multiLevelType w:val="multilevel"/>
    <w:tmpl w:val="31A4F18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4E8C0707"/>
    <w:multiLevelType w:val="hybridMultilevel"/>
    <w:tmpl w:val="6AFA6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2C514B9"/>
    <w:multiLevelType w:val="multilevel"/>
    <w:tmpl w:val="750485B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53B63C86"/>
    <w:multiLevelType w:val="hybridMultilevel"/>
    <w:tmpl w:val="342A8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556669D7"/>
    <w:multiLevelType w:val="multilevel"/>
    <w:tmpl w:val="3374564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58A20976"/>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9C526F9"/>
    <w:multiLevelType w:val="multilevel"/>
    <w:tmpl w:val="9D5EA86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AD84B45"/>
    <w:multiLevelType w:val="hybridMultilevel"/>
    <w:tmpl w:val="CC9ADF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B7D064B"/>
    <w:multiLevelType w:val="hybridMultilevel"/>
    <w:tmpl w:val="2A403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0A31AC4"/>
    <w:multiLevelType w:val="hybridMultilevel"/>
    <w:tmpl w:val="B9F69F36"/>
    <w:lvl w:ilvl="0" w:tplc="547CAE12">
      <w:start w:val="1"/>
      <w:numFmt w:val="bullet"/>
      <w:lvlText w:val=""/>
      <w:lvlJc w:val="left"/>
      <w:pPr>
        <w:ind w:left="720" w:hanging="360"/>
      </w:pPr>
      <w:rPr>
        <w:rFonts w:ascii="Symbol" w:hAnsi="Symbol" w:hint="default"/>
        <w:color w:val="auto"/>
        <w:sz w:val="22"/>
      </w:rPr>
    </w:lvl>
    <w:lvl w:ilvl="1" w:tplc="54DCE30E" w:tentative="1">
      <w:start w:val="1"/>
      <w:numFmt w:val="bullet"/>
      <w:lvlText w:val="o"/>
      <w:lvlJc w:val="left"/>
      <w:pPr>
        <w:ind w:left="1440" w:hanging="360"/>
      </w:pPr>
      <w:rPr>
        <w:rFonts w:ascii="Courier New" w:hAnsi="Courier New" w:cs="Courier New" w:hint="default"/>
      </w:rPr>
    </w:lvl>
    <w:lvl w:ilvl="2" w:tplc="0AF23672" w:tentative="1">
      <w:start w:val="1"/>
      <w:numFmt w:val="bullet"/>
      <w:lvlText w:val=""/>
      <w:lvlJc w:val="left"/>
      <w:pPr>
        <w:ind w:left="2160" w:hanging="360"/>
      </w:pPr>
      <w:rPr>
        <w:rFonts w:ascii="Wingdings" w:hAnsi="Wingdings" w:hint="default"/>
      </w:rPr>
    </w:lvl>
    <w:lvl w:ilvl="3" w:tplc="FF48095E" w:tentative="1">
      <w:start w:val="1"/>
      <w:numFmt w:val="bullet"/>
      <w:lvlText w:val=""/>
      <w:lvlJc w:val="left"/>
      <w:pPr>
        <w:ind w:left="2880" w:hanging="360"/>
      </w:pPr>
      <w:rPr>
        <w:rFonts w:ascii="Symbol" w:hAnsi="Symbol" w:hint="default"/>
      </w:rPr>
    </w:lvl>
    <w:lvl w:ilvl="4" w:tplc="BCD0F0BC" w:tentative="1">
      <w:start w:val="1"/>
      <w:numFmt w:val="bullet"/>
      <w:lvlText w:val="o"/>
      <w:lvlJc w:val="left"/>
      <w:pPr>
        <w:ind w:left="3600" w:hanging="360"/>
      </w:pPr>
      <w:rPr>
        <w:rFonts w:ascii="Courier New" w:hAnsi="Courier New" w:cs="Courier New" w:hint="default"/>
      </w:rPr>
    </w:lvl>
    <w:lvl w:ilvl="5" w:tplc="01F44E98" w:tentative="1">
      <w:start w:val="1"/>
      <w:numFmt w:val="bullet"/>
      <w:lvlText w:val=""/>
      <w:lvlJc w:val="left"/>
      <w:pPr>
        <w:ind w:left="4320" w:hanging="360"/>
      </w:pPr>
      <w:rPr>
        <w:rFonts w:ascii="Wingdings" w:hAnsi="Wingdings" w:hint="default"/>
      </w:rPr>
    </w:lvl>
    <w:lvl w:ilvl="6" w:tplc="72EE7618" w:tentative="1">
      <w:start w:val="1"/>
      <w:numFmt w:val="bullet"/>
      <w:lvlText w:val=""/>
      <w:lvlJc w:val="left"/>
      <w:pPr>
        <w:ind w:left="5040" w:hanging="360"/>
      </w:pPr>
      <w:rPr>
        <w:rFonts w:ascii="Symbol" w:hAnsi="Symbol" w:hint="default"/>
      </w:rPr>
    </w:lvl>
    <w:lvl w:ilvl="7" w:tplc="E0B629E0" w:tentative="1">
      <w:start w:val="1"/>
      <w:numFmt w:val="bullet"/>
      <w:lvlText w:val="o"/>
      <w:lvlJc w:val="left"/>
      <w:pPr>
        <w:ind w:left="5760" w:hanging="360"/>
      </w:pPr>
      <w:rPr>
        <w:rFonts w:ascii="Courier New" w:hAnsi="Courier New" w:cs="Courier New" w:hint="default"/>
      </w:rPr>
    </w:lvl>
    <w:lvl w:ilvl="8" w:tplc="CD76BC24" w:tentative="1">
      <w:start w:val="1"/>
      <w:numFmt w:val="bullet"/>
      <w:lvlText w:val=""/>
      <w:lvlJc w:val="left"/>
      <w:pPr>
        <w:ind w:left="6480" w:hanging="360"/>
      </w:pPr>
      <w:rPr>
        <w:rFonts w:ascii="Wingdings" w:hAnsi="Wingdings" w:hint="default"/>
      </w:rPr>
    </w:lvl>
  </w:abstractNum>
  <w:abstractNum w:abstractNumId="70" w15:restartNumberingAfterBreak="0">
    <w:nsid w:val="62F93F41"/>
    <w:multiLevelType w:val="multilevel"/>
    <w:tmpl w:val="B74A4A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65784E"/>
    <w:multiLevelType w:val="hybridMultilevel"/>
    <w:tmpl w:val="63E26262"/>
    <w:lvl w:ilvl="0" w:tplc="CB12ED7E">
      <w:start w:val="1"/>
      <w:numFmt w:val="bullet"/>
      <w:lvlText w:val=""/>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65DB3DDE"/>
    <w:multiLevelType w:val="hybridMultilevel"/>
    <w:tmpl w:val="7F4E5F28"/>
    <w:lvl w:ilvl="0" w:tplc="FAF6606A">
      <w:start w:val="1"/>
      <w:numFmt w:val="decimal"/>
      <w:pStyle w:val="TableNumb-List"/>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 w15:restartNumberingAfterBreak="0">
    <w:nsid w:val="660F1B88"/>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 w15:restartNumberingAfterBreak="0">
    <w:nsid w:val="66226496"/>
    <w:multiLevelType w:val="hybridMultilevel"/>
    <w:tmpl w:val="236A1D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6495BF5"/>
    <w:multiLevelType w:val="multilevel"/>
    <w:tmpl w:val="229E82A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6B712AAF"/>
    <w:multiLevelType w:val="multilevel"/>
    <w:tmpl w:val="8B48B9BE"/>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 w15:restartNumberingAfterBreak="0">
    <w:nsid w:val="6C5E17D7"/>
    <w:multiLevelType w:val="multilevel"/>
    <w:tmpl w:val="B3904D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990960"/>
    <w:multiLevelType w:val="multilevel"/>
    <w:tmpl w:val="A56A49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6E5A42F0"/>
    <w:multiLevelType w:val="multilevel"/>
    <w:tmpl w:val="59928A8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73931F0E"/>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79F05203"/>
    <w:multiLevelType w:val="hybridMultilevel"/>
    <w:tmpl w:val="DA98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720B89"/>
    <w:multiLevelType w:val="hybridMultilevel"/>
    <w:tmpl w:val="911AFD9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7F5B1058"/>
    <w:multiLevelType w:val="multilevel"/>
    <w:tmpl w:val="41E66F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38"/>
  </w:num>
  <w:num w:numId="3">
    <w:abstractNumId w:val="34"/>
  </w:num>
  <w:num w:numId="4">
    <w:abstractNumId w:val="39"/>
  </w:num>
  <w:num w:numId="5">
    <w:abstractNumId w:val="50"/>
  </w:num>
  <w:num w:numId="6">
    <w:abstractNumId w:val="20"/>
  </w:num>
  <w:num w:numId="7">
    <w:abstractNumId w:val="72"/>
  </w:num>
  <w:num w:numId="8">
    <w:abstractNumId w:val="13"/>
  </w:num>
  <w:num w:numId="9">
    <w:abstractNumId w:val="26"/>
  </w:num>
  <w:num w:numId="10">
    <w:abstractNumId w:val="44"/>
  </w:num>
  <w:num w:numId="11">
    <w:abstractNumId w:val="17"/>
  </w:num>
  <w:num w:numId="12">
    <w:abstractNumId w:val="5"/>
  </w:num>
  <w:num w:numId="13">
    <w:abstractNumId w:val="65"/>
  </w:num>
  <w:num w:numId="14">
    <w:abstractNumId w:val="71"/>
  </w:num>
  <w:num w:numId="15">
    <w:abstractNumId w:val="8"/>
  </w:num>
  <w:num w:numId="16">
    <w:abstractNumId w:val="74"/>
  </w:num>
  <w:num w:numId="17">
    <w:abstractNumId w:val="82"/>
  </w:num>
  <w:num w:numId="18">
    <w:abstractNumId w:val="52"/>
  </w:num>
  <w:num w:numId="19">
    <w:abstractNumId w:val="33"/>
  </w:num>
  <w:num w:numId="20">
    <w:abstractNumId w:val="14"/>
  </w:num>
  <w:num w:numId="21">
    <w:abstractNumId w:val="31"/>
  </w:num>
  <w:num w:numId="22">
    <w:abstractNumId w:val="56"/>
  </w:num>
  <w:num w:numId="23">
    <w:abstractNumId w:val="21"/>
  </w:num>
  <w:num w:numId="24">
    <w:abstractNumId w:val="30"/>
  </w:num>
  <w:num w:numId="25">
    <w:abstractNumId w:val="0"/>
  </w:num>
  <w:num w:numId="26">
    <w:abstractNumId w:val="49"/>
  </w:num>
  <w:num w:numId="27">
    <w:abstractNumId w:val="29"/>
  </w:num>
  <w:num w:numId="28">
    <w:abstractNumId w:val="28"/>
  </w:num>
  <w:num w:numId="29">
    <w:abstractNumId w:val="25"/>
  </w:num>
  <w:num w:numId="30">
    <w:abstractNumId w:val="37"/>
  </w:num>
  <w:num w:numId="31">
    <w:abstractNumId w:val="9"/>
  </w:num>
  <w:num w:numId="32">
    <w:abstractNumId w:val="79"/>
  </w:num>
  <w:num w:numId="33">
    <w:abstractNumId w:val="62"/>
  </w:num>
  <w:num w:numId="34">
    <w:abstractNumId w:val="58"/>
  </w:num>
  <w:num w:numId="35">
    <w:abstractNumId w:val="42"/>
  </w:num>
  <w:num w:numId="36">
    <w:abstractNumId w:val="40"/>
  </w:num>
  <w:num w:numId="37">
    <w:abstractNumId w:val="45"/>
  </w:num>
  <w:num w:numId="38">
    <w:abstractNumId w:val="53"/>
  </w:num>
  <w:num w:numId="39">
    <w:abstractNumId w:val="23"/>
  </w:num>
  <w:num w:numId="40">
    <w:abstractNumId w:val="77"/>
  </w:num>
  <w:num w:numId="41">
    <w:abstractNumId w:val="24"/>
  </w:num>
  <w:num w:numId="42">
    <w:abstractNumId w:val="55"/>
  </w:num>
  <w:num w:numId="43">
    <w:abstractNumId w:val="7"/>
  </w:num>
  <w:num w:numId="44">
    <w:abstractNumId w:val="47"/>
  </w:num>
  <w:num w:numId="45">
    <w:abstractNumId w:val="36"/>
  </w:num>
  <w:num w:numId="46">
    <w:abstractNumId w:val="61"/>
  </w:num>
  <w:num w:numId="47">
    <w:abstractNumId w:val="81"/>
  </w:num>
  <w:num w:numId="48">
    <w:abstractNumId w:val="11"/>
  </w:num>
  <w:num w:numId="49">
    <w:abstractNumId w:val="22"/>
  </w:num>
  <w:num w:numId="50">
    <w:abstractNumId w:val="78"/>
  </w:num>
  <w:num w:numId="51">
    <w:abstractNumId w:val="60"/>
  </w:num>
  <w:num w:numId="52">
    <w:abstractNumId w:val="75"/>
  </w:num>
  <w:num w:numId="53">
    <w:abstractNumId w:val="64"/>
  </w:num>
  <w:num w:numId="54">
    <w:abstractNumId w:val="76"/>
  </w:num>
  <w:num w:numId="55">
    <w:abstractNumId w:val="54"/>
  </w:num>
  <w:num w:numId="56">
    <w:abstractNumId w:val="27"/>
  </w:num>
  <w:num w:numId="57">
    <w:abstractNumId w:val="12"/>
  </w:num>
  <w:num w:numId="58">
    <w:abstractNumId w:val="66"/>
  </w:num>
  <w:num w:numId="59">
    <w:abstractNumId w:val="32"/>
  </w:num>
  <w:num w:numId="60">
    <w:abstractNumId w:val="83"/>
  </w:num>
  <w:num w:numId="61">
    <w:abstractNumId w:val="70"/>
  </w:num>
  <w:num w:numId="62">
    <w:abstractNumId w:val="10"/>
  </w:num>
  <w:num w:numId="63">
    <w:abstractNumId w:val="43"/>
  </w:num>
  <w:num w:numId="64">
    <w:abstractNumId w:val="4"/>
  </w:num>
  <w:num w:numId="65">
    <w:abstractNumId w:val="1"/>
  </w:num>
  <w:num w:numId="66">
    <w:abstractNumId w:val="68"/>
  </w:num>
  <w:num w:numId="67">
    <w:abstractNumId w:val="15"/>
  </w:num>
  <w:num w:numId="68">
    <w:abstractNumId w:val="59"/>
  </w:num>
  <w:num w:numId="69">
    <w:abstractNumId w:val="46"/>
  </w:num>
  <w:num w:numId="70">
    <w:abstractNumId w:val="18"/>
  </w:num>
  <w:num w:numId="71">
    <w:abstractNumId w:val="69"/>
  </w:num>
  <w:num w:numId="72">
    <w:abstractNumId w:val="2"/>
  </w:num>
  <w:num w:numId="73">
    <w:abstractNumId w:val="51"/>
  </w:num>
  <w:num w:numId="74">
    <w:abstractNumId w:val="73"/>
  </w:num>
  <w:num w:numId="75">
    <w:abstractNumId w:val="35"/>
  </w:num>
  <w:num w:numId="76">
    <w:abstractNumId w:val="16"/>
  </w:num>
  <w:num w:numId="77">
    <w:abstractNumId w:val="80"/>
  </w:num>
  <w:num w:numId="78">
    <w:abstractNumId w:val="48"/>
  </w:num>
  <w:num w:numId="79">
    <w:abstractNumId w:val="57"/>
  </w:num>
  <w:num w:numId="80">
    <w:abstractNumId w:val="63"/>
  </w:num>
  <w:num w:numId="81">
    <w:abstractNumId w:val="41"/>
  </w:num>
  <w:num w:numId="82">
    <w:abstractNumId w:val="67"/>
  </w:num>
  <w:num w:numId="83">
    <w:abstractNumId w:val="6"/>
  </w:num>
  <w:num w:numId="84">
    <w:abstractNumId w:val="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removePersonalInformation/>
  <w:removeDateAndTime/>
  <w:displayBackgroundShape/>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xMjAyMzU0NzC2MDZX0lEKTi0uzszPAykwNK8FAMkPnoctAAAA"/>
  </w:docVars>
  <w:rsids>
    <w:rsidRoot w:val="00F42026"/>
    <w:rsid w:val="00001772"/>
    <w:rsid w:val="0000281C"/>
    <w:rsid w:val="00003CE5"/>
    <w:rsid w:val="00003F7E"/>
    <w:rsid w:val="000049AD"/>
    <w:rsid w:val="00004D61"/>
    <w:rsid w:val="00004D9E"/>
    <w:rsid w:val="000056FC"/>
    <w:rsid w:val="00006F29"/>
    <w:rsid w:val="00010F0F"/>
    <w:rsid w:val="0001269D"/>
    <w:rsid w:val="0001359C"/>
    <w:rsid w:val="00013A72"/>
    <w:rsid w:val="0001488B"/>
    <w:rsid w:val="0002100F"/>
    <w:rsid w:val="00022207"/>
    <w:rsid w:val="0002323C"/>
    <w:rsid w:val="000248D0"/>
    <w:rsid w:val="00024A06"/>
    <w:rsid w:val="00026390"/>
    <w:rsid w:val="00026B05"/>
    <w:rsid w:val="00026B24"/>
    <w:rsid w:val="00030ED0"/>
    <w:rsid w:val="00031392"/>
    <w:rsid w:val="00031441"/>
    <w:rsid w:val="000314E4"/>
    <w:rsid w:val="000345D7"/>
    <w:rsid w:val="00035BAB"/>
    <w:rsid w:val="0003684E"/>
    <w:rsid w:val="00037B86"/>
    <w:rsid w:val="00037F78"/>
    <w:rsid w:val="00042088"/>
    <w:rsid w:val="00042339"/>
    <w:rsid w:val="0004333F"/>
    <w:rsid w:val="000511D5"/>
    <w:rsid w:val="000524F1"/>
    <w:rsid w:val="000533A7"/>
    <w:rsid w:val="00054758"/>
    <w:rsid w:val="00056B74"/>
    <w:rsid w:val="000605B8"/>
    <w:rsid w:val="000605DD"/>
    <w:rsid w:val="00060CC5"/>
    <w:rsid w:val="000627CB"/>
    <w:rsid w:val="00063680"/>
    <w:rsid w:val="00064BF3"/>
    <w:rsid w:val="00064C84"/>
    <w:rsid w:val="00064E02"/>
    <w:rsid w:val="000653BC"/>
    <w:rsid w:val="000724C4"/>
    <w:rsid w:val="00074B39"/>
    <w:rsid w:val="00075F82"/>
    <w:rsid w:val="000778DF"/>
    <w:rsid w:val="00077DF8"/>
    <w:rsid w:val="00082CEF"/>
    <w:rsid w:val="00083062"/>
    <w:rsid w:val="00083608"/>
    <w:rsid w:val="00084567"/>
    <w:rsid w:val="00085C24"/>
    <w:rsid w:val="00086A95"/>
    <w:rsid w:val="0009055A"/>
    <w:rsid w:val="00091003"/>
    <w:rsid w:val="00091220"/>
    <w:rsid w:val="00091275"/>
    <w:rsid w:val="000929B6"/>
    <w:rsid w:val="0009368E"/>
    <w:rsid w:val="0009535C"/>
    <w:rsid w:val="000953D5"/>
    <w:rsid w:val="000976EE"/>
    <w:rsid w:val="00097CA1"/>
    <w:rsid w:val="000A11A3"/>
    <w:rsid w:val="000A1404"/>
    <w:rsid w:val="000A340D"/>
    <w:rsid w:val="000A434B"/>
    <w:rsid w:val="000A4804"/>
    <w:rsid w:val="000A4F32"/>
    <w:rsid w:val="000B14FD"/>
    <w:rsid w:val="000B4FF1"/>
    <w:rsid w:val="000B551C"/>
    <w:rsid w:val="000C2985"/>
    <w:rsid w:val="000C2E8D"/>
    <w:rsid w:val="000C37FD"/>
    <w:rsid w:val="000C725D"/>
    <w:rsid w:val="000D044E"/>
    <w:rsid w:val="000D074B"/>
    <w:rsid w:val="000D0B22"/>
    <w:rsid w:val="000D33E9"/>
    <w:rsid w:val="000D5680"/>
    <w:rsid w:val="000D5787"/>
    <w:rsid w:val="000D6527"/>
    <w:rsid w:val="000D6B63"/>
    <w:rsid w:val="000D6FDC"/>
    <w:rsid w:val="000E1241"/>
    <w:rsid w:val="000E22FF"/>
    <w:rsid w:val="000E2C55"/>
    <w:rsid w:val="000E3347"/>
    <w:rsid w:val="000E4609"/>
    <w:rsid w:val="000F15A1"/>
    <w:rsid w:val="000F32EC"/>
    <w:rsid w:val="000F424E"/>
    <w:rsid w:val="000F558A"/>
    <w:rsid w:val="0010268F"/>
    <w:rsid w:val="0010377B"/>
    <w:rsid w:val="0010421E"/>
    <w:rsid w:val="001055D0"/>
    <w:rsid w:val="001105FD"/>
    <w:rsid w:val="00114A24"/>
    <w:rsid w:val="00115C2F"/>
    <w:rsid w:val="00116E2E"/>
    <w:rsid w:val="0011700D"/>
    <w:rsid w:val="00121938"/>
    <w:rsid w:val="00122AD9"/>
    <w:rsid w:val="00122E25"/>
    <w:rsid w:val="00125ABE"/>
    <w:rsid w:val="0012625E"/>
    <w:rsid w:val="001264EE"/>
    <w:rsid w:val="00126DE9"/>
    <w:rsid w:val="001301DF"/>
    <w:rsid w:val="001345E4"/>
    <w:rsid w:val="00134DC3"/>
    <w:rsid w:val="0013572C"/>
    <w:rsid w:val="001402E6"/>
    <w:rsid w:val="00140DE3"/>
    <w:rsid w:val="001411B0"/>
    <w:rsid w:val="001429EF"/>
    <w:rsid w:val="00142A09"/>
    <w:rsid w:val="00143DEB"/>
    <w:rsid w:val="00143FD4"/>
    <w:rsid w:val="00145F21"/>
    <w:rsid w:val="00146199"/>
    <w:rsid w:val="0014658E"/>
    <w:rsid w:val="0014752A"/>
    <w:rsid w:val="00152F10"/>
    <w:rsid w:val="00153DFD"/>
    <w:rsid w:val="001558DD"/>
    <w:rsid w:val="00155C0B"/>
    <w:rsid w:val="0015747C"/>
    <w:rsid w:val="0015779E"/>
    <w:rsid w:val="001602F8"/>
    <w:rsid w:val="00161608"/>
    <w:rsid w:val="0016422F"/>
    <w:rsid w:val="00164F5E"/>
    <w:rsid w:val="00166200"/>
    <w:rsid w:val="00166C46"/>
    <w:rsid w:val="00167276"/>
    <w:rsid w:val="00171399"/>
    <w:rsid w:val="0017178F"/>
    <w:rsid w:val="00172EFA"/>
    <w:rsid w:val="00176402"/>
    <w:rsid w:val="00176B29"/>
    <w:rsid w:val="001774DC"/>
    <w:rsid w:val="00180664"/>
    <w:rsid w:val="00180BE8"/>
    <w:rsid w:val="00182D13"/>
    <w:rsid w:val="00183A94"/>
    <w:rsid w:val="001843BC"/>
    <w:rsid w:val="00186594"/>
    <w:rsid w:val="00187EEB"/>
    <w:rsid w:val="00190738"/>
    <w:rsid w:val="0019299C"/>
    <w:rsid w:val="00192F7B"/>
    <w:rsid w:val="001954F2"/>
    <w:rsid w:val="00196DD4"/>
    <w:rsid w:val="001A3B4F"/>
    <w:rsid w:val="001A3C91"/>
    <w:rsid w:val="001A5B47"/>
    <w:rsid w:val="001A6758"/>
    <w:rsid w:val="001B0248"/>
    <w:rsid w:val="001B0B29"/>
    <w:rsid w:val="001B0C35"/>
    <w:rsid w:val="001B1594"/>
    <w:rsid w:val="001B2594"/>
    <w:rsid w:val="001B30F0"/>
    <w:rsid w:val="001B5B3D"/>
    <w:rsid w:val="001B65B2"/>
    <w:rsid w:val="001B6752"/>
    <w:rsid w:val="001C3671"/>
    <w:rsid w:val="001C5107"/>
    <w:rsid w:val="001C595B"/>
    <w:rsid w:val="001C6AD8"/>
    <w:rsid w:val="001D1701"/>
    <w:rsid w:val="001D1E89"/>
    <w:rsid w:val="001D2795"/>
    <w:rsid w:val="001D305B"/>
    <w:rsid w:val="001D341C"/>
    <w:rsid w:val="001D405E"/>
    <w:rsid w:val="001D653F"/>
    <w:rsid w:val="001D693C"/>
    <w:rsid w:val="001D6EEC"/>
    <w:rsid w:val="001D7157"/>
    <w:rsid w:val="001D768C"/>
    <w:rsid w:val="001D76AF"/>
    <w:rsid w:val="001E055F"/>
    <w:rsid w:val="001E481D"/>
    <w:rsid w:val="001E59DF"/>
    <w:rsid w:val="001E7272"/>
    <w:rsid w:val="001F17FF"/>
    <w:rsid w:val="001F4252"/>
    <w:rsid w:val="001F5FCC"/>
    <w:rsid w:val="001F73AE"/>
    <w:rsid w:val="00200E96"/>
    <w:rsid w:val="0020140A"/>
    <w:rsid w:val="00203A90"/>
    <w:rsid w:val="00203E56"/>
    <w:rsid w:val="0020408E"/>
    <w:rsid w:val="00204B65"/>
    <w:rsid w:val="002067A7"/>
    <w:rsid w:val="00207D1E"/>
    <w:rsid w:val="002129B3"/>
    <w:rsid w:val="00213F60"/>
    <w:rsid w:val="00214286"/>
    <w:rsid w:val="00214A41"/>
    <w:rsid w:val="00217FC3"/>
    <w:rsid w:val="002202DE"/>
    <w:rsid w:val="00222030"/>
    <w:rsid w:val="002235C7"/>
    <w:rsid w:val="002236E4"/>
    <w:rsid w:val="00223807"/>
    <w:rsid w:val="002240E4"/>
    <w:rsid w:val="00225286"/>
    <w:rsid w:val="00225312"/>
    <w:rsid w:val="002270CD"/>
    <w:rsid w:val="00227507"/>
    <w:rsid w:val="0023031D"/>
    <w:rsid w:val="002303B8"/>
    <w:rsid w:val="00230450"/>
    <w:rsid w:val="0023051B"/>
    <w:rsid w:val="00231531"/>
    <w:rsid w:val="002341E1"/>
    <w:rsid w:val="00235350"/>
    <w:rsid w:val="0023631C"/>
    <w:rsid w:val="00240D28"/>
    <w:rsid w:val="00243E8B"/>
    <w:rsid w:val="00245D07"/>
    <w:rsid w:val="00247F4B"/>
    <w:rsid w:val="00250A9F"/>
    <w:rsid w:val="00254FC7"/>
    <w:rsid w:val="0025626C"/>
    <w:rsid w:val="0026064E"/>
    <w:rsid w:val="00261E59"/>
    <w:rsid w:val="002624C9"/>
    <w:rsid w:val="00263F16"/>
    <w:rsid w:val="002644DD"/>
    <w:rsid w:val="002651AE"/>
    <w:rsid w:val="00265512"/>
    <w:rsid w:val="0026687F"/>
    <w:rsid w:val="00273088"/>
    <w:rsid w:val="00274EFE"/>
    <w:rsid w:val="002754E8"/>
    <w:rsid w:val="0027689F"/>
    <w:rsid w:val="002770ED"/>
    <w:rsid w:val="00277C22"/>
    <w:rsid w:val="0028151A"/>
    <w:rsid w:val="00281D3B"/>
    <w:rsid w:val="0028235C"/>
    <w:rsid w:val="00283411"/>
    <w:rsid w:val="00283D4C"/>
    <w:rsid w:val="00283DBB"/>
    <w:rsid w:val="00284D0E"/>
    <w:rsid w:val="00284E59"/>
    <w:rsid w:val="00285AD1"/>
    <w:rsid w:val="002866CD"/>
    <w:rsid w:val="00287242"/>
    <w:rsid w:val="00287388"/>
    <w:rsid w:val="00287CB5"/>
    <w:rsid w:val="00290F92"/>
    <w:rsid w:val="00291A31"/>
    <w:rsid w:val="0029236B"/>
    <w:rsid w:val="002927A9"/>
    <w:rsid w:val="00293D3F"/>
    <w:rsid w:val="0029595B"/>
    <w:rsid w:val="002A3BDE"/>
    <w:rsid w:val="002A4CE0"/>
    <w:rsid w:val="002A4D61"/>
    <w:rsid w:val="002A4DDF"/>
    <w:rsid w:val="002A5D07"/>
    <w:rsid w:val="002A6286"/>
    <w:rsid w:val="002A67F5"/>
    <w:rsid w:val="002A6839"/>
    <w:rsid w:val="002A69E8"/>
    <w:rsid w:val="002B045F"/>
    <w:rsid w:val="002B0476"/>
    <w:rsid w:val="002B0BDA"/>
    <w:rsid w:val="002B160E"/>
    <w:rsid w:val="002B1969"/>
    <w:rsid w:val="002B3617"/>
    <w:rsid w:val="002B62D7"/>
    <w:rsid w:val="002B711C"/>
    <w:rsid w:val="002B7A20"/>
    <w:rsid w:val="002C0D85"/>
    <w:rsid w:val="002C1970"/>
    <w:rsid w:val="002C243F"/>
    <w:rsid w:val="002C42C4"/>
    <w:rsid w:val="002C4BE8"/>
    <w:rsid w:val="002C4D40"/>
    <w:rsid w:val="002C501C"/>
    <w:rsid w:val="002C59E2"/>
    <w:rsid w:val="002C649B"/>
    <w:rsid w:val="002C663F"/>
    <w:rsid w:val="002C7324"/>
    <w:rsid w:val="002C7CD5"/>
    <w:rsid w:val="002D0409"/>
    <w:rsid w:val="002D064D"/>
    <w:rsid w:val="002D1175"/>
    <w:rsid w:val="002D1CAF"/>
    <w:rsid w:val="002D2156"/>
    <w:rsid w:val="002D2325"/>
    <w:rsid w:val="002D2547"/>
    <w:rsid w:val="002D3192"/>
    <w:rsid w:val="002D625D"/>
    <w:rsid w:val="002E01E1"/>
    <w:rsid w:val="002E1049"/>
    <w:rsid w:val="002E314E"/>
    <w:rsid w:val="002E3A7A"/>
    <w:rsid w:val="002E3DAE"/>
    <w:rsid w:val="002E6299"/>
    <w:rsid w:val="002E7660"/>
    <w:rsid w:val="002F10C8"/>
    <w:rsid w:val="002F2B1C"/>
    <w:rsid w:val="002F2B71"/>
    <w:rsid w:val="002F3298"/>
    <w:rsid w:val="002F4559"/>
    <w:rsid w:val="002F4799"/>
    <w:rsid w:val="002F4900"/>
    <w:rsid w:val="002F5196"/>
    <w:rsid w:val="002F6509"/>
    <w:rsid w:val="002F658E"/>
    <w:rsid w:val="002F7F93"/>
    <w:rsid w:val="003006F1"/>
    <w:rsid w:val="00300947"/>
    <w:rsid w:val="00301E1F"/>
    <w:rsid w:val="00302A8C"/>
    <w:rsid w:val="0030582E"/>
    <w:rsid w:val="00306C59"/>
    <w:rsid w:val="00306DDB"/>
    <w:rsid w:val="0030770E"/>
    <w:rsid w:val="003077C4"/>
    <w:rsid w:val="00310205"/>
    <w:rsid w:val="003104D2"/>
    <w:rsid w:val="00312680"/>
    <w:rsid w:val="003127E4"/>
    <w:rsid w:val="0031404B"/>
    <w:rsid w:val="00314EE9"/>
    <w:rsid w:val="00317187"/>
    <w:rsid w:val="00317974"/>
    <w:rsid w:val="00317A2A"/>
    <w:rsid w:val="0032156E"/>
    <w:rsid w:val="003224A8"/>
    <w:rsid w:val="00323FB8"/>
    <w:rsid w:val="003241A8"/>
    <w:rsid w:val="00325380"/>
    <w:rsid w:val="00325B3B"/>
    <w:rsid w:val="0032697F"/>
    <w:rsid w:val="00326D08"/>
    <w:rsid w:val="00327FF4"/>
    <w:rsid w:val="00330D46"/>
    <w:rsid w:val="00333854"/>
    <w:rsid w:val="00334CF8"/>
    <w:rsid w:val="00335C13"/>
    <w:rsid w:val="003362D6"/>
    <w:rsid w:val="00336C06"/>
    <w:rsid w:val="00337E98"/>
    <w:rsid w:val="003441EE"/>
    <w:rsid w:val="00351119"/>
    <w:rsid w:val="00351189"/>
    <w:rsid w:val="003517A9"/>
    <w:rsid w:val="003517E7"/>
    <w:rsid w:val="003569FB"/>
    <w:rsid w:val="003572A2"/>
    <w:rsid w:val="0035788A"/>
    <w:rsid w:val="00361A93"/>
    <w:rsid w:val="00361EF2"/>
    <w:rsid w:val="0036645C"/>
    <w:rsid w:val="00366587"/>
    <w:rsid w:val="00366C6A"/>
    <w:rsid w:val="00367B65"/>
    <w:rsid w:val="00367E8D"/>
    <w:rsid w:val="00370653"/>
    <w:rsid w:val="00375012"/>
    <w:rsid w:val="00375655"/>
    <w:rsid w:val="00375785"/>
    <w:rsid w:val="003765FB"/>
    <w:rsid w:val="003767C8"/>
    <w:rsid w:val="00377C26"/>
    <w:rsid w:val="003800F9"/>
    <w:rsid w:val="00380E52"/>
    <w:rsid w:val="00381861"/>
    <w:rsid w:val="0038253B"/>
    <w:rsid w:val="003865B2"/>
    <w:rsid w:val="00387A58"/>
    <w:rsid w:val="00392729"/>
    <w:rsid w:val="003939C5"/>
    <w:rsid w:val="00393D00"/>
    <w:rsid w:val="00394168"/>
    <w:rsid w:val="003957E6"/>
    <w:rsid w:val="00395EFA"/>
    <w:rsid w:val="00397BA2"/>
    <w:rsid w:val="003A152C"/>
    <w:rsid w:val="003A186A"/>
    <w:rsid w:val="003A38F7"/>
    <w:rsid w:val="003A3C09"/>
    <w:rsid w:val="003A632D"/>
    <w:rsid w:val="003A7CE2"/>
    <w:rsid w:val="003B1904"/>
    <w:rsid w:val="003B411A"/>
    <w:rsid w:val="003B63FF"/>
    <w:rsid w:val="003B6A72"/>
    <w:rsid w:val="003B7188"/>
    <w:rsid w:val="003B75F3"/>
    <w:rsid w:val="003C0972"/>
    <w:rsid w:val="003C1A57"/>
    <w:rsid w:val="003C46A6"/>
    <w:rsid w:val="003C56FA"/>
    <w:rsid w:val="003C6311"/>
    <w:rsid w:val="003C65C7"/>
    <w:rsid w:val="003C7401"/>
    <w:rsid w:val="003C7843"/>
    <w:rsid w:val="003D18AF"/>
    <w:rsid w:val="003D29E1"/>
    <w:rsid w:val="003D2ED8"/>
    <w:rsid w:val="003D34D4"/>
    <w:rsid w:val="003D3CA3"/>
    <w:rsid w:val="003D4937"/>
    <w:rsid w:val="003D49B5"/>
    <w:rsid w:val="003D5701"/>
    <w:rsid w:val="003D5979"/>
    <w:rsid w:val="003D6E24"/>
    <w:rsid w:val="003D71EB"/>
    <w:rsid w:val="003D75AB"/>
    <w:rsid w:val="003E25E0"/>
    <w:rsid w:val="003E2CDD"/>
    <w:rsid w:val="003E3A9A"/>
    <w:rsid w:val="003E51C3"/>
    <w:rsid w:val="003E55C2"/>
    <w:rsid w:val="003E6AAD"/>
    <w:rsid w:val="003E798C"/>
    <w:rsid w:val="003F20EC"/>
    <w:rsid w:val="003F34CE"/>
    <w:rsid w:val="003F4B5D"/>
    <w:rsid w:val="003F62B3"/>
    <w:rsid w:val="003F66ED"/>
    <w:rsid w:val="003F736A"/>
    <w:rsid w:val="00400143"/>
    <w:rsid w:val="00401AF5"/>
    <w:rsid w:val="0040272C"/>
    <w:rsid w:val="0040489C"/>
    <w:rsid w:val="00404A4B"/>
    <w:rsid w:val="00404BD8"/>
    <w:rsid w:val="00406F06"/>
    <w:rsid w:val="004074A7"/>
    <w:rsid w:val="00407AC1"/>
    <w:rsid w:val="00410FC8"/>
    <w:rsid w:val="00411C88"/>
    <w:rsid w:val="0041330B"/>
    <w:rsid w:val="00413C95"/>
    <w:rsid w:val="00416A8C"/>
    <w:rsid w:val="004170FF"/>
    <w:rsid w:val="004238CB"/>
    <w:rsid w:val="00423D70"/>
    <w:rsid w:val="00425542"/>
    <w:rsid w:val="00425612"/>
    <w:rsid w:val="00427D81"/>
    <w:rsid w:val="00427F00"/>
    <w:rsid w:val="00430992"/>
    <w:rsid w:val="004334C4"/>
    <w:rsid w:val="004356B2"/>
    <w:rsid w:val="004368A5"/>
    <w:rsid w:val="00436DD9"/>
    <w:rsid w:val="004376E4"/>
    <w:rsid w:val="004379A0"/>
    <w:rsid w:val="00440092"/>
    <w:rsid w:val="00441DD7"/>
    <w:rsid w:val="0044214A"/>
    <w:rsid w:val="00442E3E"/>
    <w:rsid w:val="0044394F"/>
    <w:rsid w:val="00443E8B"/>
    <w:rsid w:val="00444893"/>
    <w:rsid w:val="00445366"/>
    <w:rsid w:val="004454B5"/>
    <w:rsid w:val="00446040"/>
    <w:rsid w:val="00446DFE"/>
    <w:rsid w:val="00447158"/>
    <w:rsid w:val="004472BB"/>
    <w:rsid w:val="00451A60"/>
    <w:rsid w:val="004520FB"/>
    <w:rsid w:val="00452C97"/>
    <w:rsid w:val="00454845"/>
    <w:rsid w:val="00455753"/>
    <w:rsid w:val="00455950"/>
    <w:rsid w:val="004564FC"/>
    <w:rsid w:val="00460B2C"/>
    <w:rsid w:val="004616BC"/>
    <w:rsid w:val="004621A6"/>
    <w:rsid w:val="00462D29"/>
    <w:rsid w:val="0046356B"/>
    <w:rsid w:val="00464D77"/>
    <w:rsid w:val="0046614E"/>
    <w:rsid w:val="00472E82"/>
    <w:rsid w:val="00473202"/>
    <w:rsid w:val="00473836"/>
    <w:rsid w:val="00473ADC"/>
    <w:rsid w:val="004746A6"/>
    <w:rsid w:val="00475514"/>
    <w:rsid w:val="00475540"/>
    <w:rsid w:val="004759EE"/>
    <w:rsid w:val="00475EBC"/>
    <w:rsid w:val="00475FDD"/>
    <w:rsid w:val="00477518"/>
    <w:rsid w:val="004817E0"/>
    <w:rsid w:val="00481C8E"/>
    <w:rsid w:val="0048225B"/>
    <w:rsid w:val="00482AAA"/>
    <w:rsid w:val="004839BC"/>
    <w:rsid w:val="00483DCF"/>
    <w:rsid w:val="00485AD9"/>
    <w:rsid w:val="00485C70"/>
    <w:rsid w:val="00490027"/>
    <w:rsid w:val="00491C1C"/>
    <w:rsid w:val="00492216"/>
    <w:rsid w:val="00492742"/>
    <w:rsid w:val="00494A2B"/>
    <w:rsid w:val="00494D52"/>
    <w:rsid w:val="00494FB3"/>
    <w:rsid w:val="0049534C"/>
    <w:rsid w:val="004A0054"/>
    <w:rsid w:val="004A0659"/>
    <w:rsid w:val="004A077E"/>
    <w:rsid w:val="004A2599"/>
    <w:rsid w:val="004A27DF"/>
    <w:rsid w:val="004A4854"/>
    <w:rsid w:val="004A6D80"/>
    <w:rsid w:val="004A6FEF"/>
    <w:rsid w:val="004B06E7"/>
    <w:rsid w:val="004B20F8"/>
    <w:rsid w:val="004B233B"/>
    <w:rsid w:val="004B5C74"/>
    <w:rsid w:val="004B5E7C"/>
    <w:rsid w:val="004B64B7"/>
    <w:rsid w:val="004B7C44"/>
    <w:rsid w:val="004C0808"/>
    <w:rsid w:val="004C0B81"/>
    <w:rsid w:val="004C0DC5"/>
    <w:rsid w:val="004C0DE3"/>
    <w:rsid w:val="004C1A53"/>
    <w:rsid w:val="004C2052"/>
    <w:rsid w:val="004C30D1"/>
    <w:rsid w:val="004C3DBA"/>
    <w:rsid w:val="004C44E4"/>
    <w:rsid w:val="004C5609"/>
    <w:rsid w:val="004C6038"/>
    <w:rsid w:val="004C7723"/>
    <w:rsid w:val="004D26A1"/>
    <w:rsid w:val="004D2CA6"/>
    <w:rsid w:val="004D3D8A"/>
    <w:rsid w:val="004D3DF7"/>
    <w:rsid w:val="004D5115"/>
    <w:rsid w:val="004D6A00"/>
    <w:rsid w:val="004E14C7"/>
    <w:rsid w:val="004E3CB4"/>
    <w:rsid w:val="004E4127"/>
    <w:rsid w:val="004E5DCF"/>
    <w:rsid w:val="004E65BB"/>
    <w:rsid w:val="004E7446"/>
    <w:rsid w:val="004F0644"/>
    <w:rsid w:val="004F1663"/>
    <w:rsid w:val="004F298D"/>
    <w:rsid w:val="004F395E"/>
    <w:rsid w:val="004F4B60"/>
    <w:rsid w:val="004F5EF6"/>
    <w:rsid w:val="004F651E"/>
    <w:rsid w:val="004F6959"/>
    <w:rsid w:val="004F7601"/>
    <w:rsid w:val="004F76E8"/>
    <w:rsid w:val="00500E8F"/>
    <w:rsid w:val="00500EB4"/>
    <w:rsid w:val="0050408C"/>
    <w:rsid w:val="00506619"/>
    <w:rsid w:val="0051182B"/>
    <w:rsid w:val="00511F9F"/>
    <w:rsid w:val="0051262A"/>
    <w:rsid w:val="005127CE"/>
    <w:rsid w:val="00513413"/>
    <w:rsid w:val="00513706"/>
    <w:rsid w:val="00517079"/>
    <w:rsid w:val="0051759C"/>
    <w:rsid w:val="00521057"/>
    <w:rsid w:val="005213F7"/>
    <w:rsid w:val="005239F4"/>
    <w:rsid w:val="005245AF"/>
    <w:rsid w:val="00524AC8"/>
    <w:rsid w:val="0052771D"/>
    <w:rsid w:val="00530092"/>
    <w:rsid w:val="00530126"/>
    <w:rsid w:val="005319C2"/>
    <w:rsid w:val="00531DCE"/>
    <w:rsid w:val="005336E9"/>
    <w:rsid w:val="00535B0F"/>
    <w:rsid w:val="00535E79"/>
    <w:rsid w:val="0053628A"/>
    <w:rsid w:val="00536D2D"/>
    <w:rsid w:val="00540393"/>
    <w:rsid w:val="005434AD"/>
    <w:rsid w:val="00544E40"/>
    <w:rsid w:val="00546736"/>
    <w:rsid w:val="00550A73"/>
    <w:rsid w:val="00551A44"/>
    <w:rsid w:val="00552245"/>
    <w:rsid w:val="005534BA"/>
    <w:rsid w:val="0055447F"/>
    <w:rsid w:val="005545C5"/>
    <w:rsid w:val="00554EBB"/>
    <w:rsid w:val="00555CDE"/>
    <w:rsid w:val="0055624D"/>
    <w:rsid w:val="005571DE"/>
    <w:rsid w:val="0056051F"/>
    <w:rsid w:val="005610BA"/>
    <w:rsid w:val="00561577"/>
    <w:rsid w:val="005615E5"/>
    <w:rsid w:val="00563F2B"/>
    <w:rsid w:val="005644B6"/>
    <w:rsid w:val="0056472C"/>
    <w:rsid w:val="00565227"/>
    <w:rsid w:val="005658F3"/>
    <w:rsid w:val="00565A11"/>
    <w:rsid w:val="00565E62"/>
    <w:rsid w:val="00565E9E"/>
    <w:rsid w:val="00565EB8"/>
    <w:rsid w:val="00565F3B"/>
    <w:rsid w:val="00566578"/>
    <w:rsid w:val="005670F3"/>
    <w:rsid w:val="00567CF2"/>
    <w:rsid w:val="00570710"/>
    <w:rsid w:val="0057536A"/>
    <w:rsid w:val="0057693B"/>
    <w:rsid w:val="00581924"/>
    <w:rsid w:val="00582D3B"/>
    <w:rsid w:val="00586974"/>
    <w:rsid w:val="00586A66"/>
    <w:rsid w:val="00587570"/>
    <w:rsid w:val="005922CB"/>
    <w:rsid w:val="00592301"/>
    <w:rsid w:val="0059231C"/>
    <w:rsid w:val="00592532"/>
    <w:rsid w:val="00593CBB"/>
    <w:rsid w:val="005948A0"/>
    <w:rsid w:val="00594CA9"/>
    <w:rsid w:val="0059669B"/>
    <w:rsid w:val="005975C2"/>
    <w:rsid w:val="005A0983"/>
    <w:rsid w:val="005A22AC"/>
    <w:rsid w:val="005A2FFA"/>
    <w:rsid w:val="005A33C4"/>
    <w:rsid w:val="005A3AD8"/>
    <w:rsid w:val="005B16BF"/>
    <w:rsid w:val="005B3245"/>
    <w:rsid w:val="005B4246"/>
    <w:rsid w:val="005B51AF"/>
    <w:rsid w:val="005B74DD"/>
    <w:rsid w:val="005B74ED"/>
    <w:rsid w:val="005C0A8F"/>
    <w:rsid w:val="005C23BD"/>
    <w:rsid w:val="005C41A7"/>
    <w:rsid w:val="005C4A03"/>
    <w:rsid w:val="005C4AB8"/>
    <w:rsid w:val="005C5DA1"/>
    <w:rsid w:val="005D0518"/>
    <w:rsid w:val="005D0E58"/>
    <w:rsid w:val="005D1215"/>
    <w:rsid w:val="005D1A2C"/>
    <w:rsid w:val="005D268B"/>
    <w:rsid w:val="005D27E2"/>
    <w:rsid w:val="005D3BDD"/>
    <w:rsid w:val="005D43E9"/>
    <w:rsid w:val="005D57A6"/>
    <w:rsid w:val="005D5EF5"/>
    <w:rsid w:val="005E3B64"/>
    <w:rsid w:val="005E3EB1"/>
    <w:rsid w:val="005E672A"/>
    <w:rsid w:val="005F0730"/>
    <w:rsid w:val="005F111D"/>
    <w:rsid w:val="005F1B54"/>
    <w:rsid w:val="005F27EA"/>
    <w:rsid w:val="005F4F1C"/>
    <w:rsid w:val="005F5360"/>
    <w:rsid w:val="00601DBD"/>
    <w:rsid w:val="0060253E"/>
    <w:rsid w:val="00604B87"/>
    <w:rsid w:val="00605864"/>
    <w:rsid w:val="00606282"/>
    <w:rsid w:val="0060746E"/>
    <w:rsid w:val="00610710"/>
    <w:rsid w:val="00610A60"/>
    <w:rsid w:val="00610D8D"/>
    <w:rsid w:val="00611B5E"/>
    <w:rsid w:val="00613169"/>
    <w:rsid w:val="006137BF"/>
    <w:rsid w:val="00614B0A"/>
    <w:rsid w:val="006163BD"/>
    <w:rsid w:val="00616F71"/>
    <w:rsid w:val="00617141"/>
    <w:rsid w:val="006173B8"/>
    <w:rsid w:val="0061773B"/>
    <w:rsid w:val="0062079E"/>
    <w:rsid w:val="006226E8"/>
    <w:rsid w:val="00623781"/>
    <w:rsid w:val="006246C7"/>
    <w:rsid w:val="00625A7B"/>
    <w:rsid w:val="00625F25"/>
    <w:rsid w:val="00627A2E"/>
    <w:rsid w:val="00630666"/>
    <w:rsid w:val="006309BB"/>
    <w:rsid w:val="00634E26"/>
    <w:rsid w:val="0063509E"/>
    <w:rsid w:val="00635301"/>
    <w:rsid w:val="00637142"/>
    <w:rsid w:val="00637CCD"/>
    <w:rsid w:val="0064014B"/>
    <w:rsid w:val="00640527"/>
    <w:rsid w:val="00641850"/>
    <w:rsid w:val="00642DB9"/>
    <w:rsid w:val="00643764"/>
    <w:rsid w:val="00644F33"/>
    <w:rsid w:val="00645E36"/>
    <w:rsid w:val="00646C00"/>
    <w:rsid w:val="00651C1D"/>
    <w:rsid w:val="006523E1"/>
    <w:rsid w:val="00652668"/>
    <w:rsid w:val="00652689"/>
    <w:rsid w:val="00654981"/>
    <w:rsid w:val="00655202"/>
    <w:rsid w:val="0065672E"/>
    <w:rsid w:val="00660D69"/>
    <w:rsid w:val="00662576"/>
    <w:rsid w:val="00663421"/>
    <w:rsid w:val="00664079"/>
    <w:rsid w:val="006641C1"/>
    <w:rsid w:val="00664A81"/>
    <w:rsid w:val="00664DFC"/>
    <w:rsid w:val="006662E1"/>
    <w:rsid w:val="00674E66"/>
    <w:rsid w:val="00677D87"/>
    <w:rsid w:val="00682A05"/>
    <w:rsid w:val="0068446E"/>
    <w:rsid w:val="00684DE9"/>
    <w:rsid w:val="00685808"/>
    <w:rsid w:val="006862CE"/>
    <w:rsid w:val="0068640D"/>
    <w:rsid w:val="00690FF2"/>
    <w:rsid w:val="00691C12"/>
    <w:rsid w:val="00691E4B"/>
    <w:rsid w:val="006931E6"/>
    <w:rsid w:val="0069346F"/>
    <w:rsid w:val="0069523F"/>
    <w:rsid w:val="00695838"/>
    <w:rsid w:val="00695EAE"/>
    <w:rsid w:val="00696847"/>
    <w:rsid w:val="006A0DC9"/>
    <w:rsid w:val="006A155B"/>
    <w:rsid w:val="006A3AF7"/>
    <w:rsid w:val="006A4C07"/>
    <w:rsid w:val="006A768C"/>
    <w:rsid w:val="006B271E"/>
    <w:rsid w:val="006B2EBB"/>
    <w:rsid w:val="006B36F7"/>
    <w:rsid w:val="006B43E4"/>
    <w:rsid w:val="006B5A62"/>
    <w:rsid w:val="006B77A6"/>
    <w:rsid w:val="006B7CDE"/>
    <w:rsid w:val="006C3C53"/>
    <w:rsid w:val="006C410D"/>
    <w:rsid w:val="006C7C44"/>
    <w:rsid w:val="006C7CD9"/>
    <w:rsid w:val="006D2AD9"/>
    <w:rsid w:val="006D4B0A"/>
    <w:rsid w:val="006D5517"/>
    <w:rsid w:val="006D56BE"/>
    <w:rsid w:val="006D6CAB"/>
    <w:rsid w:val="006D73D2"/>
    <w:rsid w:val="006E2168"/>
    <w:rsid w:val="006E25B8"/>
    <w:rsid w:val="006E2A9A"/>
    <w:rsid w:val="006E44D9"/>
    <w:rsid w:val="006E455D"/>
    <w:rsid w:val="006E4C39"/>
    <w:rsid w:val="006E603E"/>
    <w:rsid w:val="006E6428"/>
    <w:rsid w:val="006E70F9"/>
    <w:rsid w:val="006F02DF"/>
    <w:rsid w:val="006F120B"/>
    <w:rsid w:val="006F5BF9"/>
    <w:rsid w:val="006F7950"/>
    <w:rsid w:val="007011D1"/>
    <w:rsid w:val="00703BF8"/>
    <w:rsid w:val="00704070"/>
    <w:rsid w:val="00704AB0"/>
    <w:rsid w:val="007100BB"/>
    <w:rsid w:val="00710269"/>
    <w:rsid w:val="007103F5"/>
    <w:rsid w:val="00711560"/>
    <w:rsid w:val="0071170F"/>
    <w:rsid w:val="00711C2C"/>
    <w:rsid w:val="00713C9A"/>
    <w:rsid w:val="00714492"/>
    <w:rsid w:val="0071569A"/>
    <w:rsid w:val="007178EE"/>
    <w:rsid w:val="007204C3"/>
    <w:rsid w:val="0072205A"/>
    <w:rsid w:val="00722307"/>
    <w:rsid w:val="00722757"/>
    <w:rsid w:val="00722C2D"/>
    <w:rsid w:val="00725A6F"/>
    <w:rsid w:val="00726724"/>
    <w:rsid w:val="007316E0"/>
    <w:rsid w:val="00732049"/>
    <w:rsid w:val="00732864"/>
    <w:rsid w:val="00734211"/>
    <w:rsid w:val="00735668"/>
    <w:rsid w:val="00737DD7"/>
    <w:rsid w:val="00741404"/>
    <w:rsid w:val="007421C0"/>
    <w:rsid w:val="0074284F"/>
    <w:rsid w:val="00742E1B"/>
    <w:rsid w:val="007431C6"/>
    <w:rsid w:val="007439CC"/>
    <w:rsid w:val="00743A94"/>
    <w:rsid w:val="00743EE0"/>
    <w:rsid w:val="007440D7"/>
    <w:rsid w:val="00746F49"/>
    <w:rsid w:val="00747374"/>
    <w:rsid w:val="00750075"/>
    <w:rsid w:val="00750449"/>
    <w:rsid w:val="0075092D"/>
    <w:rsid w:val="0075128B"/>
    <w:rsid w:val="00752DDC"/>
    <w:rsid w:val="007560C6"/>
    <w:rsid w:val="00757252"/>
    <w:rsid w:val="0075732B"/>
    <w:rsid w:val="007605FA"/>
    <w:rsid w:val="00761BD8"/>
    <w:rsid w:val="00761E61"/>
    <w:rsid w:val="00762410"/>
    <w:rsid w:val="00763ACB"/>
    <w:rsid w:val="00763BE9"/>
    <w:rsid w:val="0076410B"/>
    <w:rsid w:val="00764DDD"/>
    <w:rsid w:val="00765A60"/>
    <w:rsid w:val="00767C20"/>
    <w:rsid w:val="00771AEF"/>
    <w:rsid w:val="0077215B"/>
    <w:rsid w:val="0077312A"/>
    <w:rsid w:val="0077599D"/>
    <w:rsid w:val="00776262"/>
    <w:rsid w:val="00776F9C"/>
    <w:rsid w:val="007809F0"/>
    <w:rsid w:val="00781CB6"/>
    <w:rsid w:val="00786D53"/>
    <w:rsid w:val="00787334"/>
    <w:rsid w:val="00792BB9"/>
    <w:rsid w:val="0079454F"/>
    <w:rsid w:val="00794BCD"/>
    <w:rsid w:val="00796224"/>
    <w:rsid w:val="007A0E43"/>
    <w:rsid w:val="007A12B1"/>
    <w:rsid w:val="007A19DB"/>
    <w:rsid w:val="007A1E7D"/>
    <w:rsid w:val="007A3C45"/>
    <w:rsid w:val="007A718E"/>
    <w:rsid w:val="007A7615"/>
    <w:rsid w:val="007A7632"/>
    <w:rsid w:val="007A7848"/>
    <w:rsid w:val="007B0E8E"/>
    <w:rsid w:val="007B10F4"/>
    <w:rsid w:val="007B2FFE"/>
    <w:rsid w:val="007B3202"/>
    <w:rsid w:val="007B420B"/>
    <w:rsid w:val="007B6775"/>
    <w:rsid w:val="007B6930"/>
    <w:rsid w:val="007B6EB2"/>
    <w:rsid w:val="007B703A"/>
    <w:rsid w:val="007B7555"/>
    <w:rsid w:val="007C38AA"/>
    <w:rsid w:val="007C75B7"/>
    <w:rsid w:val="007D02F8"/>
    <w:rsid w:val="007D031D"/>
    <w:rsid w:val="007D40AA"/>
    <w:rsid w:val="007D5E06"/>
    <w:rsid w:val="007D5E2B"/>
    <w:rsid w:val="007D68D6"/>
    <w:rsid w:val="007D7440"/>
    <w:rsid w:val="007D79C3"/>
    <w:rsid w:val="007E018E"/>
    <w:rsid w:val="007E0246"/>
    <w:rsid w:val="007E0308"/>
    <w:rsid w:val="007E066A"/>
    <w:rsid w:val="007E33B1"/>
    <w:rsid w:val="007E6003"/>
    <w:rsid w:val="007E754A"/>
    <w:rsid w:val="007F2DD2"/>
    <w:rsid w:val="007F5B96"/>
    <w:rsid w:val="007F5EFF"/>
    <w:rsid w:val="007F6762"/>
    <w:rsid w:val="007F7870"/>
    <w:rsid w:val="00800C12"/>
    <w:rsid w:val="008010D6"/>
    <w:rsid w:val="008011B6"/>
    <w:rsid w:val="00801989"/>
    <w:rsid w:val="008044CF"/>
    <w:rsid w:val="00804B69"/>
    <w:rsid w:val="00805641"/>
    <w:rsid w:val="008111DF"/>
    <w:rsid w:val="00811BF6"/>
    <w:rsid w:val="00813073"/>
    <w:rsid w:val="0081496E"/>
    <w:rsid w:val="0082256D"/>
    <w:rsid w:val="0082640D"/>
    <w:rsid w:val="00826B72"/>
    <w:rsid w:val="00827436"/>
    <w:rsid w:val="0082790D"/>
    <w:rsid w:val="0083103C"/>
    <w:rsid w:val="008321B0"/>
    <w:rsid w:val="008328E8"/>
    <w:rsid w:val="00832EF6"/>
    <w:rsid w:val="008339E8"/>
    <w:rsid w:val="00835F1B"/>
    <w:rsid w:val="00836194"/>
    <w:rsid w:val="00836868"/>
    <w:rsid w:val="00840412"/>
    <w:rsid w:val="00840418"/>
    <w:rsid w:val="00841239"/>
    <w:rsid w:val="008441DB"/>
    <w:rsid w:val="00844292"/>
    <w:rsid w:val="00845B12"/>
    <w:rsid w:val="00845B2C"/>
    <w:rsid w:val="00851DEA"/>
    <w:rsid w:val="00852113"/>
    <w:rsid w:val="00853B81"/>
    <w:rsid w:val="00860138"/>
    <w:rsid w:val="00863CEE"/>
    <w:rsid w:val="0086401F"/>
    <w:rsid w:val="00864021"/>
    <w:rsid w:val="00864418"/>
    <w:rsid w:val="008646F4"/>
    <w:rsid w:val="0086507E"/>
    <w:rsid w:val="008651AD"/>
    <w:rsid w:val="008656FD"/>
    <w:rsid w:val="00867768"/>
    <w:rsid w:val="00871ACC"/>
    <w:rsid w:val="0087378C"/>
    <w:rsid w:val="008739F5"/>
    <w:rsid w:val="00873D1D"/>
    <w:rsid w:val="008741AC"/>
    <w:rsid w:val="00875E7A"/>
    <w:rsid w:val="00880E8D"/>
    <w:rsid w:val="008822FA"/>
    <w:rsid w:val="008826D6"/>
    <w:rsid w:val="0088298C"/>
    <w:rsid w:val="008837AA"/>
    <w:rsid w:val="008849C0"/>
    <w:rsid w:val="008854DA"/>
    <w:rsid w:val="00886864"/>
    <w:rsid w:val="0088711D"/>
    <w:rsid w:val="008905F3"/>
    <w:rsid w:val="0089381D"/>
    <w:rsid w:val="00893B83"/>
    <w:rsid w:val="008948B1"/>
    <w:rsid w:val="00895390"/>
    <w:rsid w:val="008967A6"/>
    <w:rsid w:val="00897121"/>
    <w:rsid w:val="008A025C"/>
    <w:rsid w:val="008A0820"/>
    <w:rsid w:val="008A1BF8"/>
    <w:rsid w:val="008A4500"/>
    <w:rsid w:val="008A534C"/>
    <w:rsid w:val="008A535F"/>
    <w:rsid w:val="008A5B08"/>
    <w:rsid w:val="008A679F"/>
    <w:rsid w:val="008A6997"/>
    <w:rsid w:val="008A769F"/>
    <w:rsid w:val="008B42E6"/>
    <w:rsid w:val="008B52EF"/>
    <w:rsid w:val="008B656F"/>
    <w:rsid w:val="008C20F4"/>
    <w:rsid w:val="008C795C"/>
    <w:rsid w:val="008C7B33"/>
    <w:rsid w:val="008D07A4"/>
    <w:rsid w:val="008D0C2C"/>
    <w:rsid w:val="008D232F"/>
    <w:rsid w:val="008D35BF"/>
    <w:rsid w:val="008D4203"/>
    <w:rsid w:val="008D5DCE"/>
    <w:rsid w:val="008D6926"/>
    <w:rsid w:val="008D7BAA"/>
    <w:rsid w:val="008E1602"/>
    <w:rsid w:val="008E161B"/>
    <w:rsid w:val="008E593B"/>
    <w:rsid w:val="008E5CBF"/>
    <w:rsid w:val="008E696D"/>
    <w:rsid w:val="008F0349"/>
    <w:rsid w:val="008F2F40"/>
    <w:rsid w:val="008F2FF7"/>
    <w:rsid w:val="008F3512"/>
    <w:rsid w:val="008F3B7F"/>
    <w:rsid w:val="008F4237"/>
    <w:rsid w:val="008F6145"/>
    <w:rsid w:val="008F6D50"/>
    <w:rsid w:val="008F71B0"/>
    <w:rsid w:val="008F76E3"/>
    <w:rsid w:val="008F78CD"/>
    <w:rsid w:val="00900D25"/>
    <w:rsid w:val="00901014"/>
    <w:rsid w:val="00901984"/>
    <w:rsid w:val="00901DBB"/>
    <w:rsid w:val="00902B18"/>
    <w:rsid w:val="00903223"/>
    <w:rsid w:val="00905321"/>
    <w:rsid w:val="0090704D"/>
    <w:rsid w:val="00907709"/>
    <w:rsid w:val="0091435C"/>
    <w:rsid w:val="00914C64"/>
    <w:rsid w:val="00920658"/>
    <w:rsid w:val="00922952"/>
    <w:rsid w:val="009234A3"/>
    <w:rsid w:val="009238B3"/>
    <w:rsid w:val="0092433D"/>
    <w:rsid w:val="00924E70"/>
    <w:rsid w:val="00925B5A"/>
    <w:rsid w:val="00925D9E"/>
    <w:rsid w:val="00925DA3"/>
    <w:rsid w:val="00926168"/>
    <w:rsid w:val="00927086"/>
    <w:rsid w:val="0092746F"/>
    <w:rsid w:val="009332FC"/>
    <w:rsid w:val="00933CC8"/>
    <w:rsid w:val="00934AB6"/>
    <w:rsid w:val="00935E36"/>
    <w:rsid w:val="0093654B"/>
    <w:rsid w:val="0094184C"/>
    <w:rsid w:val="00943001"/>
    <w:rsid w:val="00943948"/>
    <w:rsid w:val="00944EDE"/>
    <w:rsid w:val="009469EB"/>
    <w:rsid w:val="00947BAD"/>
    <w:rsid w:val="0095011A"/>
    <w:rsid w:val="009504F1"/>
    <w:rsid w:val="009509D2"/>
    <w:rsid w:val="009524CF"/>
    <w:rsid w:val="00953FC6"/>
    <w:rsid w:val="009540E1"/>
    <w:rsid w:val="00954C78"/>
    <w:rsid w:val="00956DE9"/>
    <w:rsid w:val="00957DA0"/>
    <w:rsid w:val="00963692"/>
    <w:rsid w:val="00965823"/>
    <w:rsid w:val="00971223"/>
    <w:rsid w:val="009733C0"/>
    <w:rsid w:val="00973F90"/>
    <w:rsid w:val="009755FA"/>
    <w:rsid w:val="0097584E"/>
    <w:rsid w:val="00975CDF"/>
    <w:rsid w:val="0098057D"/>
    <w:rsid w:val="00981037"/>
    <w:rsid w:val="009810F7"/>
    <w:rsid w:val="009812FD"/>
    <w:rsid w:val="0098216C"/>
    <w:rsid w:val="009821E4"/>
    <w:rsid w:val="00983E69"/>
    <w:rsid w:val="00986CFA"/>
    <w:rsid w:val="00987D2F"/>
    <w:rsid w:val="00990C7C"/>
    <w:rsid w:val="00991DBA"/>
    <w:rsid w:val="009929DA"/>
    <w:rsid w:val="00992EED"/>
    <w:rsid w:val="00993A2B"/>
    <w:rsid w:val="00993E7B"/>
    <w:rsid w:val="009949BB"/>
    <w:rsid w:val="00995BE8"/>
    <w:rsid w:val="00996C34"/>
    <w:rsid w:val="009A147E"/>
    <w:rsid w:val="009A15E4"/>
    <w:rsid w:val="009A2030"/>
    <w:rsid w:val="009A28F7"/>
    <w:rsid w:val="009A2961"/>
    <w:rsid w:val="009A3984"/>
    <w:rsid w:val="009A4A68"/>
    <w:rsid w:val="009A55AA"/>
    <w:rsid w:val="009A55B9"/>
    <w:rsid w:val="009A7983"/>
    <w:rsid w:val="009B0783"/>
    <w:rsid w:val="009B4002"/>
    <w:rsid w:val="009B53E1"/>
    <w:rsid w:val="009B56FE"/>
    <w:rsid w:val="009B59CE"/>
    <w:rsid w:val="009C0393"/>
    <w:rsid w:val="009C0B60"/>
    <w:rsid w:val="009C29C7"/>
    <w:rsid w:val="009C3DED"/>
    <w:rsid w:val="009C4FD9"/>
    <w:rsid w:val="009C6052"/>
    <w:rsid w:val="009C6A63"/>
    <w:rsid w:val="009C6AE8"/>
    <w:rsid w:val="009C7FDE"/>
    <w:rsid w:val="009D1024"/>
    <w:rsid w:val="009D4306"/>
    <w:rsid w:val="009D489D"/>
    <w:rsid w:val="009D4D30"/>
    <w:rsid w:val="009D4F41"/>
    <w:rsid w:val="009D6EE9"/>
    <w:rsid w:val="009D757C"/>
    <w:rsid w:val="009E0E9D"/>
    <w:rsid w:val="009E2797"/>
    <w:rsid w:val="009E67F7"/>
    <w:rsid w:val="009E7523"/>
    <w:rsid w:val="009F0347"/>
    <w:rsid w:val="009F0774"/>
    <w:rsid w:val="009F5C38"/>
    <w:rsid w:val="009F76D0"/>
    <w:rsid w:val="00A012AB"/>
    <w:rsid w:val="00A015EA"/>
    <w:rsid w:val="00A0187C"/>
    <w:rsid w:val="00A01890"/>
    <w:rsid w:val="00A02946"/>
    <w:rsid w:val="00A0373A"/>
    <w:rsid w:val="00A03DDE"/>
    <w:rsid w:val="00A04750"/>
    <w:rsid w:val="00A04B9E"/>
    <w:rsid w:val="00A05525"/>
    <w:rsid w:val="00A0629B"/>
    <w:rsid w:val="00A062A4"/>
    <w:rsid w:val="00A1105F"/>
    <w:rsid w:val="00A13968"/>
    <w:rsid w:val="00A13B81"/>
    <w:rsid w:val="00A16AF9"/>
    <w:rsid w:val="00A24292"/>
    <w:rsid w:val="00A2551F"/>
    <w:rsid w:val="00A25596"/>
    <w:rsid w:val="00A2604B"/>
    <w:rsid w:val="00A270A8"/>
    <w:rsid w:val="00A300AA"/>
    <w:rsid w:val="00A305EB"/>
    <w:rsid w:val="00A308CE"/>
    <w:rsid w:val="00A30D5C"/>
    <w:rsid w:val="00A31E75"/>
    <w:rsid w:val="00A34CF1"/>
    <w:rsid w:val="00A3522D"/>
    <w:rsid w:val="00A3544E"/>
    <w:rsid w:val="00A35AA7"/>
    <w:rsid w:val="00A361FB"/>
    <w:rsid w:val="00A40CB4"/>
    <w:rsid w:val="00A429BA"/>
    <w:rsid w:val="00A42A11"/>
    <w:rsid w:val="00A4365D"/>
    <w:rsid w:val="00A45A4A"/>
    <w:rsid w:val="00A46419"/>
    <w:rsid w:val="00A46A14"/>
    <w:rsid w:val="00A50545"/>
    <w:rsid w:val="00A52A37"/>
    <w:rsid w:val="00A53D34"/>
    <w:rsid w:val="00A55BC0"/>
    <w:rsid w:val="00A577D5"/>
    <w:rsid w:val="00A579EE"/>
    <w:rsid w:val="00A630CE"/>
    <w:rsid w:val="00A632B4"/>
    <w:rsid w:val="00A654DC"/>
    <w:rsid w:val="00A65D0D"/>
    <w:rsid w:val="00A6672C"/>
    <w:rsid w:val="00A74322"/>
    <w:rsid w:val="00A75BAC"/>
    <w:rsid w:val="00A75F20"/>
    <w:rsid w:val="00A80B72"/>
    <w:rsid w:val="00A83760"/>
    <w:rsid w:val="00A8418C"/>
    <w:rsid w:val="00A848C5"/>
    <w:rsid w:val="00A854C3"/>
    <w:rsid w:val="00A85839"/>
    <w:rsid w:val="00A86F85"/>
    <w:rsid w:val="00A87EAB"/>
    <w:rsid w:val="00A92CF0"/>
    <w:rsid w:val="00A93C95"/>
    <w:rsid w:val="00A940F1"/>
    <w:rsid w:val="00A94170"/>
    <w:rsid w:val="00A94654"/>
    <w:rsid w:val="00A955ED"/>
    <w:rsid w:val="00A967D2"/>
    <w:rsid w:val="00A97601"/>
    <w:rsid w:val="00AA04EE"/>
    <w:rsid w:val="00AA11EF"/>
    <w:rsid w:val="00AA2C7B"/>
    <w:rsid w:val="00AA3155"/>
    <w:rsid w:val="00AA32FC"/>
    <w:rsid w:val="00AA3FA5"/>
    <w:rsid w:val="00AA45C3"/>
    <w:rsid w:val="00AA47D9"/>
    <w:rsid w:val="00AA5331"/>
    <w:rsid w:val="00AA5903"/>
    <w:rsid w:val="00AA6867"/>
    <w:rsid w:val="00AB0C66"/>
    <w:rsid w:val="00AB34EE"/>
    <w:rsid w:val="00AB4581"/>
    <w:rsid w:val="00AC04FA"/>
    <w:rsid w:val="00AC0C84"/>
    <w:rsid w:val="00AC16CE"/>
    <w:rsid w:val="00AC5F03"/>
    <w:rsid w:val="00AC6A49"/>
    <w:rsid w:val="00AC6C1B"/>
    <w:rsid w:val="00AD3079"/>
    <w:rsid w:val="00AD4A88"/>
    <w:rsid w:val="00AD6C67"/>
    <w:rsid w:val="00AE16F8"/>
    <w:rsid w:val="00AE6676"/>
    <w:rsid w:val="00AE7E6A"/>
    <w:rsid w:val="00AF0AA2"/>
    <w:rsid w:val="00AF1525"/>
    <w:rsid w:val="00AF2DDF"/>
    <w:rsid w:val="00AF3F94"/>
    <w:rsid w:val="00AF49F4"/>
    <w:rsid w:val="00AF7E98"/>
    <w:rsid w:val="00AF7F7F"/>
    <w:rsid w:val="00B0126A"/>
    <w:rsid w:val="00B04E03"/>
    <w:rsid w:val="00B06394"/>
    <w:rsid w:val="00B07F4D"/>
    <w:rsid w:val="00B1286D"/>
    <w:rsid w:val="00B12BFF"/>
    <w:rsid w:val="00B13216"/>
    <w:rsid w:val="00B166E8"/>
    <w:rsid w:val="00B1735C"/>
    <w:rsid w:val="00B17EDA"/>
    <w:rsid w:val="00B211A5"/>
    <w:rsid w:val="00B237E4"/>
    <w:rsid w:val="00B24687"/>
    <w:rsid w:val="00B24AAA"/>
    <w:rsid w:val="00B26533"/>
    <w:rsid w:val="00B30859"/>
    <w:rsid w:val="00B30D1F"/>
    <w:rsid w:val="00B328B5"/>
    <w:rsid w:val="00B33BDF"/>
    <w:rsid w:val="00B37160"/>
    <w:rsid w:val="00B37ABE"/>
    <w:rsid w:val="00B37DBF"/>
    <w:rsid w:val="00B37E66"/>
    <w:rsid w:val="00B40675"/>
    <w:rsid w:val="00B414FA"/>
    <w:rsid w:val="00B4240B"/>
    <w:rsid w:val="00B450B8"/>
    <w:rsid w:val="00B45FE4"/>
    <w:rsid w:val="00B46014"/>
    <w:rsid w:val="00B527F7"/>
    <w:rsid w:val="00B538AD"/>
    <w:rsid w:val="00B53EAE"/>
    <w:rsid w:val="00B547AE"/>
    <w:rsid w:val="00B54989"/>
    <w:rsid w:val="00B57150"/>
    <w:rsid w:val="00B6182E"/>
    <w:rsid w:val="00B63FA3"/>
    <w:rsid w:val="00B65D0C"/>
    <w:rsid w:val="00B677B2"/>
    <w:rsid w:val="00B70176"/>
    <w:rsid w:val="00B7084D"/>
    <w:rsid w:val="00B71A0E"/>
    <w:rsid w:val="00B71A2C"/>
    <w:rsid w:val="00B71F2A"/>
    <w:rsid w:val="00B74582"/>
    <w:rsid w:val="00B76AA8"/>
    <w:rsid w:val="00B7784F"/>
    <w:rsid w:val="00B820DB"/>
    <w:rsid w:val="00B82ED0"/>
    <w:rsid w:val="00B86E84"/>
    <w:rsid w:val="00B90E5B"/>
    <w:rsid w:val="00B92EF2"/>
    <w:rsid w:val="00B934AA"/>
    <w:rsid w:val="00B939BD"/>
    <w:rsid w:val="00B9442B"/>
    <w:rsid w:val="00B95588"/>
    <w:rsid w:val="00B962C9"/>
    <w:rsid w:val="00B964A1"/>
    <w:rsid w:val="00B97A93"/>
    <w:rsid w:val="00BA0607"/>
    <w:rsid w:val="00BA0812"/>
    <w:rsid w:val="00BA1D72"/>
    <w:rsid w:val="00BA282B"/>
    <w:rsid w:val="00BA5A54"/>
    <w:rsid w:val="00BA6BB6"/>
    <w:rsid w:val="00BA78CA"/>
    <w:rsid w:val="00BB14F9"/>
    <w:rsid w:val="00BB1723"/>
    <w:rsid w:val="00BB31C8"/>
    <w:rsid w:val="00BB452E"/>
    <w:rsid w:val="00BB45CA"/>
    <w:rsid w:val="00BB7F1C"/>
    <w:rsid w:val="00BC058B"/>
    <w:rsid w:val="00BC0FFD"/>
    <w:rsid w:val="00BC14BB"/>
    <w:rsid w:val="00BC1A72"/>
    <w:rsid w:val="00BC3234"/>
    <w:rsid w:val="00BC3CEE"/>
    <w:rsid w:val="00BD0BB0"/>
    <w:rsid w:val="00BD1FC7"/>
    <w:rsid w:val="00BD4D79"/>
    <w:rsid w:val="00BD6688"/>
    <w:rsid w:val="00BD6F4D"/>
    <w:rsid w:val="00BE0E61"/>
    <w:rsid w:val="00BE1610"/>
    <w:rsid w:val="00BE2CCF"/>
    <w:rsid w:val="00BE3E39"/>
    <w:rsid w:val="00BE527E"/>
    <w:rsid w:val="00BE5435"/>
    <w:rsid w:val="00BE592F"/>
    <w:rsid w:val="00BE63CA"/>
    <w:rsid w:val="00BE69D4"/>
    <w:rsid w:val="00BE6DB0"/>
    <w:rsid w:val="00BF05C8"/>
    <w:rsid w:val="00BF3524"/>
    <w:rsid w:val="00BF44F3"/>
    <w:rsid w:val="00BF7BA3"/>
    <w:rsid w:val="00BF7D14"/>
    <w:rsid w:val="00C00681"/>
    <w:rsid w:val="00C007DD"/>
    <w:rsid w:val="00C0158B"/>
    <w:rsid w:val="00C020CE"/>
    <w:rsid w:val="00C03F55"/>
    <w:rsid w:val="00C056DC"/>
    <w:rsid w:val="00C10800"/>
    <w:rsid w:val="00C114A2"/>
    <w:rsid w:val="00C11BBC"/>
    <w:rsid w:val="00C12AFB"/>
    <w:rsid w:val="00C13316"/>
    <w:rsid w:val="00C15549"/>
    <w:rsid w:val="00C15BDD"/>
    <w:rsid w:val="00C20023"/>
    <w:rsid w:val="00C218CB"/>
    <w:rsid w:val="00C2210D"/>
    <w:rsid w:val="00C22299"/>
    <w:rsid w:val="00C2282D"/>
    <w:rsid w:val="00C22DC0"/>
    <w:rsid w:val="00C23B4D"/>
    <w:rsid w:val="00C24420"/>
    <w:rsid w:val="00C253A3"/>
    <w:rsid w:val="00C25A48"/>
    <w:rsid w:val="00C27611"/>
    <w:rsid w:val="00C31C31"/>
    <w:rsid w:val="00C31EA9"/>
    <w:rsid w:val="00C323D6"/>
    <w:rsid w:val="00C3291A"/>
    <w:rsid w:val="00C33483"/>
    <w:rsid w:val="00C33A14"/>
    <w:rsid w:val="00C3402D"/>
    <w:rsid w:val="00C3528A"/>
    <w:rsid w:val="00C35B6E"/>
    <w:rsid w:val="00C36B36"/>
    <w:rsid w:val="00C37CA1"/>
    <w:rsid w:val="00C42B3D"/>
    <w:rsid w:val="00C42D43"/>
    <w:rsid w:val="00C431EF"/>
    <w:rsid w:val="00C43645"/>
    <w:rsid w:val="00C43C25"/>
    <w:rsid w:val="00C44F4A"/>
    <w:rsid w:val="00C456DE"/>
    <w:rsid w:val="00C47EDE"/>
    <w:rsid w:val="00C49677"/>
    <w:rsid w:val="00C5057F"/>
    <w:rsid w:val="00C5089C"/>
    <w:rsid w:val="00C50E5E"/>
    <w:rsid w:val="00C50E88"/>
    <w:rsid w:val="00C5346C"/>
    <w:rsid w:val="00C54D83"/>
    <w:rsid w:val="00C55D03"/>
    <w:rsid w:val="00C60524"/>
    <w:rsid w:val="00C628D0"/>
    <w:rsid w:val="00C66762"/>
    <w:rsid w:val="00C671D2"/>
    <w:rsid w:val="00C67462"/>
    <w:rsid w:val="00C67999"/>
    <w:rsid w:val="00C70EF7"/>
    <w:rsid w:val="00C71641"/>
    <w:rsid w:val="00C74DE5"/>
    <w:rsid w:val="00C76634"/>
    <w:rsid w:val="00C80989"/>
    <w:rsid w:val="00C80EC4"/>
    <w:rsid w:val="00C82F48"/>
    <w:rsid w:val="00C846FC"/>
    <w:rsid w:val="00C85112"/>
    <w:rsid w:val="00C853F0"/>
    <w:rsid w:val="00C86D53"/>
    <w:rsid w:val="00C86E9E"/>
    <w:rsid w:val="00C878C9"/>
    <w:rsid w:val="00C93EF0"/>
    <w:rsid w:val="00C94A6B"/>
    <w:rsid w:val="00C9697E"/>
    <w:rsid w:val="00C96F22"/>
    <w:rsid w:val="00C97B6B"/>
    <w:rsid w:val="00CA01B3"/>
    <w:rsid w:val="00CA1BF1"/>
    <w:rsid w:val="00CA2BC7"/>
    <w:rsid w:val="00CA2D0B"/>
    <w:rsid w:val="00CA30E8"/>
    <w:rsid w:val="00CA3A12"/>
    <w:rsid w:val="00CA6D0C"/>
    <w:rsid w:val="00CB126B"/>
    <w:rsid w:val="00CB1546"/>
    <w:rsid w:val="00CB18CC"/>
    <w:rsid w:val="00CB19ED"/>
    <w:rsid w:val="00CB3185"/>
    <w:rsid w:val="00CB417F"/>
    <w:rsid w:val="00CB6C0D"/>
    <w:rsid w:val="00CB6C61"/>
    <w:rsid w:val="00CB7584"/>
    <w:rsid w:val="00CC1550"/>
    <w:rsid w:val="00CC4548"/>
    <w:rsid w:val="00CC4677"/>
    <w:rsid w:val="00CC4A54"/>
    <w:rsid w:val="00CC5867"/>
    <w:rsid w:val="00CC623E"/>
    <w:rsid w:val="00CC65E1"/>
    <w:rsid w:val="00CC6C09"/>
    <w:rsid w:val="00CC6D46"/>
    <w:rsid w:val="00CC7B73"/>
    <w:rsid w:val="00CD2072"/>
    <w:rsid w:val="00CD2841"/>
    <w:rsid w:val="00CD2BF9"/>
    <w:rsid w:val="00CD30F1"/>
    <w:rsid w:val="00CD391B"/>
    <w:rsid w:val="00CD4D45"/>
    <w:rsid w:val="00CD567D"/>
    <w:rsid w:val="00CD575A"/>
    <w:rsid w:val="00CD5D81"/>
    <w:rsid w:val="00CD5ECD"/>
    <w:rsid w:val="00CD608C"/>
    <w:rsid w:val="00CD671D"/>
    <w:rsid w:val="00CD6727"/>
    <w:rsid w:val="00CE21B0"/>
    <w:rsid w:val="00CE7670"/>
    <w:rsid w:val="00CF0A7C"/>
    <w:rsid w:val="00CF0A8C"/>
    <w:rsid w:val="00CF442B"/>
    <w:rsid w:val="00CF6C24"/>
    <w:rsid w:val="00CF7FDC"/>
    <w:rsid w:val="00D0032D"/>
    <w:rsid w:val="00D003B3"/>
    <w:rsid w:val="00D00DB6"/>
    <w:rsid w:val="00D01B9C"/>
    <w:rsid w:val="00D02642"/>
    <w:rsid w:val="00D02D2C"/>
    <w:rsid w:val="00D05E63"/>
    <w:rsid w:val="00D07539"/>
    <w:rsid w:val="00D11E13"/>
    <w:rsid w:val="00D12075"/>
    <w:rsid w:val="00D123E6"/>
    <w:rsid w:val="00D135A7"/>
    <w:rsid w:val="00D14012"/>
    <w:rsid w:val="00D14B98"/>
    <w:rsid w:val="00D14C3C"/>
    <w:rsid w:val="00D16305"/>
    <w:rsid w:val="00D17C70"/>
    <w:rsid w:val="00D230E6"/>
    <w:rsid w:val="00D25E22"/>
    <w:rsid w:val="00D26574"/>
    <w:rsid w:val="00D26A09"/>
    <w:rsid w:val="00D26C4F"/>
    <w:rsid w:val="00D31B12"/>
    <w:rsid w:val="00D31EBE"/>
    <w:rsid w:val="00D32B0B"/>
    <w:rsid w:val="00D33504"/>
    <w:rsid w:val="00D347BB"/>
    <w:rsid w:val="00D3581D"/>
    <w:rsid w:val="00D36404"/>
    <w:rsid w:val="00D402BE"/>
    <w:rsid w:val="00D40355"/>
    <w:rsid w:val="00D427F7"/>
    <w:rsid w:val="00D43256"/>
    <w:rsid w:val="00D43517"/>
    <w:rsid w:val="00D44068"/>
    <w:rsid w:val="00D452A7"/>
    <w:rsid w:val="00D46581"/>
    <w:rsid w:val="00D50C98"/>
    <w:rsid w:val="00D50ED7"/>
    <w:rsid w:val="00D52097"/>
    <w:rsid w:val="00D52C9D"/>
    <w:rsid w:val="00D5326B"/>
    <w:rsid w:val="00D54739"/>
    <w:rsid w:val="00D558C4"/>
    <w:rsid w:val="00D57D9B"/>
    <w:rsid w:val="00D601B3"/>
    <w:rsid w:val="00D61C8F"/>
    <w:rsid w:val="00D62F41"/>
    <w:rsid w:val="00D639DB"/>
    <w:rsid w:val="00D63D05"/>
    <w:rsid w:val="00D63E79"/>
    <w:rsid w:val="00D66204"/>
    <w:rsid w:val="00D66F27"/>
    <w:rsid w:val="00D70745"/>
    <w:rsid w:val="00D71C85"/>
    <w:rsid w:val="00D71F3D"/>
    <w:rsid w:val="00D72C29"/>
    <w:rsid w:val="00D73427"/>
    <w:rsid w:val="00D73C7D"/>
    <w:rsid w:val="00D748D3"/>
    <w:rsid w:val="00D766B1"/>
    <w:rsid w:val="00D7688F"/>
    <w:rsid w:val="00D777F6"/>
    <w:rsid w:val="00D81752"/>
    <w:rsid w:val="00D821A1"/>
    <w:rsid w:val="00D822B2"/>
    <w:rsid w:val="00D8232C"/>
    <w:rsid w:val="00D8287C"/>
    <w:rsid w:val="00D85073"/>
    <w:rsid w:val="00D8553A"/>
    <w:rsid w:val="00D865BF"/>
    <w:rsid w:val="00D86D7A"/>
    <w:rsid w:val="00D86E90"/>
    <w:rsid w:val="00D87E55"/>
    <w:rsid w:val="00D91AA3"/>
    <w:rsid w:val="00D91FD7"/>
    <w:rsid w:val="00D9210D"/>
    <w:rsid w:val="00D92D2E"/>
    <w:rsid w:val="00D92FA7"/>
    <w:rsid w:val="00D94F80"/>
    <w:rsid w:val="00D954C1"/>
    <w:rsid w:val="00D956B2"/>
    <w:rsid w:val="00D958D3"/>
    <w:rsid w:val="00D959F5"/>
    <w:rsid w:val="00D95F7E"/>
    <w:rsid w:val="00D965CD"/>
    <w:rsid w:val="00D96945"/>
    <w:rsid w:val="00D97AC3"/>
    <w:rsid w:val="00DA0F0A"/>
    <w:rsid w:val="00DA15E9"/>
    <w:rsid w:val="00DA2486"/>
    <w:rsid w:val="00DA39D3"/>
    <w:rsid w:val="00DA4894"/>
    <w:rsid w:val="00DA65A7"/>
    <w:rsid w:val="00DB0268"/>
    <w:rsid w:val="00DB249D"/>
    <w:rsid w:val="00DB383B"/>
    <w:rsid w:val="00DB4628"/>
    <w:rsid w:val="00DB73CE"/>
    <w:rsid w:val="00DB769E"/>
    <w:rsid w:val="00DB78EF"/>
    <w:rsid w:val="00DB7DF6"/>
    <w:rsid w:val="00DC1E84"/>
    <w:rsid w:val="00DC1EA8"/>
    <w:rsid w:val="00DC4854"/>
    <w:rsid w:val="00DC63BC"/>
    <w:rsid w:val="00DC7DC4"/>
    <w:rsid w:val="00DD0BBE"/>
    <w:rsid w:val="00DD1644"/>
    <w:rsid w:val="00DD44DE"/>
    <w:rsid w:val="00DD5D6C"/>
    <w:rsid w:val="00DD6055"/>
    <w:rsid w:val="00DE161A"/>
    <w:rsid w:val="00DE1B04"/>
    <w:rsid w:val="00DE1F2B"/>
    <w:rsid w:val="00DE3C3C"/>
    <w:rsid w:val="00DE3FD4"/>
    <w:rsid w:val="00DE51FE"/>
    <w:rsid w:val="00DE6AC0"/>
    <w:rsid w:val="00DF0175"/>
    <w:rsid w:val="00DF2AB9"/>
    <w:rsid w:val="00DF35F6"/>
    <w:rsid w:val="00DF5343"/>
    <w:rsid w:val="00DF56E2"/>
    <w:rsid w:val="00E00D21"/>
    <w:rsid w:val="00E041E4"/>
    <w:rsid w:val="00E0424A"/>
    <w:rsid w:val="00E04F9F"/>
    <w:rsid w:val="00E058B0"/>
    <w:rsid w:val="00E07244"/>
    <w:rsid w:val="00E105DF"/>
    <w:rsid w:val="00E12AA6"/>
    <w:rsid w:val="00E14F57"/>
    <w:rsid w:val="00E1577B"/>
    <w:rsid w:val="00E1582A"/>
    <w:rsid w:val="00E17B1A"/>
    <w:rsid w:val="00E222D5"/>
    <w:rsid w:val="00E23A36"/>
    <w:rsid w:val="00E23A6F"/>
    <w:rsid w:val="00E25A43"/>
    <w:rsid w:val="00E26975"/>
    <w:rsid w:val="00E27C8B"/>
    <w:rsid w:val="00E27DFD"/>
    <w:rsid w:val="00E30043"/>
    <w:rsid w:val="00E30F1B"/>
    <w:rsid w:val="00E34498"/>
    <w:rsid w:val="00E34AFE"/>
    <w:rsid w:val="00E35821"/>
    <w:rsid w:val="00E35D96"/>
    <w:rsid w:val="00E36B22"/>
    <w:rsid w:val="00E407E2"/>
    <w:rsid w:val="00E42B0F"/>
    <w:rsid w:val="00E45188"/>
    <w:rsid w:val="00E46AD2"/>
    <w:rsid w:val="00E50600"/>
    <w:rsid w:val="00E51638"/>
    <w:rsid w:val="00E51794"/>
    <w:rsid w:val="00E548EC"/>
    <w:rsid w:val="00E55C0A"/>
    <w:rsid w:val="00E55C2E"/>
    <w:rsid w:val="00E5719C"/>
    <w:rsid w:val="00E60CB0"/>
    <w:rsid w:val="00E60D7B"/>
    <w:rsid w:val="00E6151A"/>
    <w:rsid w:val="00E623D1"/>
    <w:rsid w:val="00E6369C"/>
    <w:rsid w:val="00E63A36"/>
    <w:rsid w:val="00E65025"/>
    <w:rsid w:val="00E65080"/>
    <w:rsid w:val="00E6607F"/>
    <w:rsid w:val="00E667DE"/>
    <w:rsid w:val="00E66DBD"/>
    <w:rsid w:val="00E66E91"/>
    <w:rsid w:val="00E67640"/>
    <w:rsid w:val="00E67C49"/>
    <w:rsid w:val="00E71C20"/>
    <w:rsid w:val="00E76066"/>
    <w:rsid w:val="00E76B9A"/>
    <w:rsid w:val="00E774D5"/>
    <w:rsid w:val="00E776B7"/>
    <w:rsid w:val="00E81811"/>
    <w:rsid w:val="00E82009"/>
    <w:rsid w:val="00E8225E"/>
    <w:rsid w:val="00E82B30"/>
    <w:rsid w:val="00E83D13"/>
    <w:rsid w:val="00E84409"/>
    <w:rsid w:val="00E85811"/>
    <w:rsid w:val="00E862BF"/>
    <w:rsid w:val="00E865EB"/>
    <w:rsid w:val="00E93205"/>
    <w:rsid w:val="00E9598A"/>
    <w:rsid w:val="00E96CC2"/>
    <w:rsid w:val="00EA08AD"/>
    <w:rsid w:val="00EA0E00"/>
    <w:rsid w:val="00EA114B"/>
    <w:rsid w:val="00EA2ADD"/>
    <w:rsid w:val="00EA44E8"/>
    <w:rsid w:val="00EA6864"/>
    <w:rsid w:val="00EB118C"/>
    <w:rsid w:val="00EB2414"/>
    <w:rsid w:val="00EB29DA"/>
    <w:rsid w:val="00EB47EF"/>
    <w:rsid w:val="00EB4F19"/>
    <w:rsid w:val="00EB691F"/>
    <w:rsid w:val="00EB6D5D"/>
    <w:rsid w:val="00EC06F4"/>
    <w:rsid w:val="00EC0B91"/>
    <w:rsid w:val="00EC5433"/>
    <w:rsid w:val="00EC60E4"/>
    <w:rsid w:val="00EC624B"/>
    <w:rsid w:val="00EC6ED2"/>
    <w:rsid w:val="00ED2893"/>
    <w:rsid w:val="00ED485D"/>
    <w:rsid w:val="00ED7279"/>
    <w:rsid w:val="00EE0486"/>
    <w:rsid w:val="00EE1146"/>
    <w:rsid w:val="00EE1CDD"/>
    <w:rsid w:val="00EE2256"/>
    <w:rsid w:val="00EE2D65"/>
    <w:rsid w:val="00EE2EC2"/>
    <w:rsid w:val="00EE3A11"/>
    <w:rsid w:val="00EE3FD6"/>
    <w:rsid w:val="00EE5C94"/>
    <w:rsid w:val="00EE63C1"/>
    <w:rsid w:val="00EE69A1"/>
    <w:rsid w:val="00EE69C6"/>
    <w:rsid w:val="00EF01AB"/>
    <w:rsid w:val="00EF0787"/>
    <w:rsid w:val="00EF0788"/>
    <w:rsid w:val="00EF4622"/>
    <w:rsid w:val="00F0195E"/>
    <w:rsid w:val="00F02268"/>
    <w:rsid w:val="00F029E0"/>
    <w:rsid w:val="00F0486D"/>
    <w:rsid w:val="00F04D99"/>
    <w:rsid w:val="00F06C90"/>
    <w:rsid w:val="00F07639"/>
    <w:rsid w:val="00F10908"/>
    <w:rsid w:val="00F10F3C"/>
    <w:rsid w:val="00F12C60"/>
    <w:rsid w:val="00F12F22"/>
    <w:rsid w:val="00F138A9"/>
    <w:rsid w:val="00F14FA0"/>
    <w:rsid w:val="00F15055"/>
    <w:rsid w:val="00F178BE"/>
    <w:rsid w:val="00F2117D"/>
    <w:rsid w:val="00F2128A"/>
    <w:rsid w:val="00F23C17"/>
    <w:rsid w:val="00F24667"/>
    <w:rsid w:val="00F24977"/>
    <w:rsid w:val="00F2648B"/>
    <w:rsid w:val="00F273BF"/>
    <w:rsid w:val="00F31331"/>
    <w:rsid w:val="00F31339"/>
    <w:rsid w:val="00F32788"/>
    <w:rsid w:val="00F33481"/>
    <w:rsid w:val="00F33E76"/>
    <w:rsid w:val="00F354E6"/>
    <w:rsid w:val="00F37D27"/>
    <w:rsid w:val="00F400C3"/>
    <w:rsid w:val="00F40498"/>
    <w:rsid w:val="00F41639"/>
    <w:rsid w:val="00F42026"/>
    <w:rsid w:val="00F44573"/>
    <w:rsid w:val="00F50720"/>
    <w:rsid w:val="00F53E3C"/>
    <w:rsid w:val="00F54E2D"/>
    <w:rsid w:val="00F5598B"/>
    <w:rsid w:val="00F55C7B"/>
    <w:rsid w:val="00F56732"/>
    <w:rsid w:val="00F569A8"/>
    <w:rsid w:val="00F577E0"/>
    <w:rsid w:val="00F6065B"/>
    <w:rsid w:val="00F63135"/>
    <w:rsid w:val="00F631F4"/>
    <w:rsid w:val="00F6663D"/>
    <w:rsid w:val="00F6786A"/>
    <w:rsid w:val="00F706F0"/>
    <w:rsid w:val="00F72152"/>
    <w:rsid w:val="00F72645"/>
    <w:rsid w:val="00F731D6"/>
    <w:rsid w:val="00F8080B"/>
    <w:rsid w:val="00F80B24"/>
    <w:rsid w:val="00F819B9"/>
    <w:rsid w:val="00F838BF"/>
    <w:rsid w:val="00F846BF"/>
    <w:rsid w:val="00F859D0"/>
    <w:rsid w:val="00F86A8D"/>
    <w:rsid w:val="00F87321"/>
    <w:rsid w:val="00F8766A"/>
    <w:rsid w:val="00F87FCE"/>
    <w:rsid w:val="00F9031F"/>
    <w:rsid w:val="00F912D4"/>
    <w:rsid w:val="00F91CF5"/>
    <w:rsid w:val="00F91F38"/>
    <w:rsid w:val="00F96374"/>
    <w:rsid w:val="00FA07FA"/>
    <w:rsid w:val="00FA1F6F"/>
    <w:rsid w:val="00FA35AF"/>
    <w:rsid w:val="00FA38D1"/>
    <w:rsid w:val="00FA4775"/>
    <w:rsid w:val="00FA4832"/>
    <w:rsid w:val="00FA5EF4"/>
    <w:rsid w:val="00FA6477"/>
    <w:rsid w:val="00FB0B08"/>
    <w:rsid w:val="00FB283D"/>
    <w:rsid w:val="00FB2BCD"/>
    <w:rsid w:val="00FB3CD1"/>
    <w:rsid w:val="00FB4564"/>
    <w:rsid w:val="00FB5969"/>
    <w:rsid w:val="00FB7A4D"/>
    <w:rsid w:val="00FC236D"/>
    <w:rsid w:val="00FC45D5"/>
    <w:rsid w:val="00FC4B52"/>
    <w:rsid w:val="00FC4F59"/>
    <w:rsid w:val="00FC5245"/>
    <w:rsid w:val="00FC65C0"/>
    <w:rsid w:val="00FC68FE"/>
    <w:rsid w:val="00FD1FAA"/>
    <w:rsid w:val="00FD36A9"/>
    <w:rsid w:val="00FD3B63"/>
    <w:rsid w:val="00FD3D92"/>
    <w:rsid w:val="00FD6570"/>
    <w:rsid w:val="00FD6BA0"/>
    <w:rsid w:val="00FE085E"/>
    <w:rsid w:val="00FE21CE"/>
    <w:rsid w:val="00FE28AE"/>
    <w:rsid w:val="00FE33F1"/>
    <w:rsid w:val="00FE55E2"/>
    <w:rsid w:val="00FE6872"/>
    <w:rsid w:val="00FF0228"/>
    <w:rsid w:val="00FF1B97"/>
    <w:rsid w:val="00FF4B83"/>
    <w:rsid w:val="00FF4D9F"/>
    <w:rsid w:val="00FF5701"/>
    <w:rsid w:val="00FF79B4"/>
    <w:rsid w:val="02528012"/>
    <w:rsid w:val="02BEA0E0"/>
    <w:rsid w:val="0457E81F"/>
    <w:rsid w:val="0519FBE7"/>
    <w:rsid w:val="0946FB11"/>
    <w:rsid w:val="0B2B5F62"/>
    <w:rsid w:val="0B3D93D3"/>
    <w:rsid w:val="0BDA8D88"/>
    <w:rsid w:val="0CCF3664"/>
    <w:rsid w:val="0DF5A439"/>
    <w:rsid w:val="113376CA"/>
    <w:rsid w:val="12EE1DD4"/>
    <w:rsid w:val="1306957A"/>
    <w:rsid w:val="138B58B5"/>
    <w:rsid w:val="138DE197"/>
    <w:rsid w:val="14854AA4"/>
    <w:rsid w:val="15328BEA"/>
    <w:rsid w:val="166B4BA8"/>
    <w:rsid w:val="168C51DB"/>
    <w:rsid w:val="16B14E23"/>
    <w:rsid w:val="1A3C76F0"/>
    <w:rsid w:val="1C664A02"/>
    <w:rsid w:val="1D63D4DD"/>
    <w:rsid w:val="20C591EA"/>
    <w:rsid w:val="218EEDD7"/>
    <w:rsid w:val="222929D8"/>
    <w:rsid w:val="22A6B2F5"/>
    <w:rsid w:val="22F6AE8C"/>
    <w:rsid w:val="23517C13"/>
    <w:rsid w:val="237C9E59"/>
    <w:rsid w:val="25372661"/>
    <w:rsid w:val="254AC23D"/>
    <w:rsid w:val="27351853"/>
    <w:rsid w:val="287FD119"/>
    <w:rsid w:val="297358BA"/>
    <w:rsid w:val="2B9BCAD4"/>
    <w:rsid w:val="2DD0ABBA"/>
    <w:rsid w:val="2F46AC2B"/>
    <w:rsid w:val="311485F0"/>
    <w:rsid w:val="318E74DD"/>
    <w:rsid w:val="33AEF40D"/>
    <w:rsid w:val="33B6158B"/>
    <w:rsid w:val="343D3BE3"/>
    <w:rsid w:val="36E81FD0"/>
    <w:rsid w:val="3785299A"/>
    <w:rsid w:val="3902DBC5"/>
    <w:rsid w:val="3987662C"/>
    <w:rsid w:val="3CBFE28B"/>
    <w:rsid w:val="403447BD"/>
    <w:rsid w:val="413D7626"/>
    <w:rsid w:val="427391F7"/>
    <w:rsid w:val="458245C0"/>
    <w:rsid w:val="458BEDBF"/>
    <w:rsid w:val="459695D0"/>
    <w:rsid w:val="45A19AD4"/>
    <w:rsid w:val="47AEF20D"/>
    <w:rsid w:val="47EE16EE"/>
    <w:rsid w:val="48E49256"/>
    <w:rsid w:val="49F04E17"/>
    <w:rsid w:val="4AEF6A00"/>
    <w:rsid w:val="4B646E34"/>
    <w:rsid w:val="4BD2DDE8"/>
    <w:rsid w:val="4C3EF43D"/>
    <w:rsid w:val="4DF96D98"/>
    <w:rsid w:val="4F73FEC8"/>
    <w:rsid w:val="505EB5FE"/>
    <w:rsid w:val="5158378A"/>
    <w:rsid w:val="518EBD6F"/>
    <w:rsid w:val="5239AE80"/>
    <w:rsid w:val="5282165D"/>
    <w:rsid w:val="52C1CD14"/>
    <w:rsid w:val="52C6E198"/>
    <w:rsid w:val="538BFDC3"/>
    <w:rsid w:val="5410E294"/>
    <w:rsid w:val="54279538"/>
    <w:rsid w:val="558BFE54"/>
    <w:rsid w:val="55D5CB43"/>
    <w:rsid w:val="568CA354"/>
    <w:rsid w:val="57AA280D"/>
    <w:rsid w:val="581B6757"/>
    <w:rsid w:val="58C92934"/>
    <w:rsid w:val="5B09BE8C"/>
    <w:rsid w:val="5B39C4C3"/>
    <w:rsid w:val="5D0F172C"/>
    <w:rsid w:val="5D2FA64E"/>
    <w:rsid w:val="5DD650B1"/>
    <w:rsid w:val="5E7BC616"/>
    <w:rsid w:val="5EAEDB06"/>
    <w:rsid w:val="5EC17C71"/>
    <w:rsid w:val="5EED87B6"/>
    <w:rsid w:val="61239513"/>
    <w:rsid w:val="614019F4"/>
    <w:rsid w:val="678FE7FF"/>
    <w:rsid w:val="68984744"/>
    <w:rsid w:val="6B529CFE"/>
    <w:rsid w:val="6CC3A441"/>
    <w:rsid w:val="6D788197"/>
    <w:rsid w:val="6E73B008"/>
    <w:rsid w:val="70B5BF4C"/>
    <w:rsid w:val="70F0DE65"/>
    <w:rsid w:val="715692F8"/>
    <w:rsid w:val="72395460"/>
    <w:rsid w:val="7343B0BE"/>
    <w:rsid w:val="743A7659"/>
    <w:rsid w:val="74EA4B18"/>
    <w:rsid w:val="75A04DCA"/>
    <w:rsid w:val="7891C70D"/>
    <w:rsid w:val="78B1C014"/>
    <w:rsid w:val="7AA7351D"/>
    <w:rsid w:val="7D2C2777"/>
    <w:rsid w:val="7E362C24"/>
    <w:rsid w:val="7E452BBB"/>
    <w:rsid w:val="7E6DAB85"/>
    <w:rsid w:val="7FD67EE0"/>
  </w:rsids>
  <m:mathPr>
    <m:mathFont m:val="Cambria Math"/>
    <m:brkBin m:val="before"/>
    <m:brkBinSub m:val="--"/>
    <m:smallFrac/>
    <m:dispDef/>
    <m:lMargin m:val="0"/>
    <m:rMargin m:val="0"/>
    <m:defJc m:val="centerGroup"/>
    <m:wrapIndent m:val="1440"/>
    <m:intLim m:val="subSup"/>
    <m:naryLim m:val="undOvr"/>
  </m:mathPr>
  <w:themeFontLang w:val="en-AU" w:eastAsia="ja-JP" w:bidi="bo-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03F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0281C"/>
  </w:style>
  <w:style w:type="paragraph" w:styleId="Heading1">
    <w:name w:val="heading 1"/>
    <w:basedOn w:val="Normal"/>
    <w:next w:val="Normal"/>
    <w:link w:val="Heading1Char"/>
    <w:uiPriority w:val="9"/>
    <w:qFormat/>
    <w:rsid w:val="00327FF4"/>
    <w:pPr>
      <w:keepNext/>
      <w:keepLines/>
      <w:spacing w:before="120" w:after="0"/>
      <w:ind w:left="720" w:hanging="360"/>
      <w:outlineLvl w:val="0"/>
    </w:pPr>
    <w:rPr>
      <w:rFonts w:asciiTheme="minorHAnsi" w:eastAsiaTheme="majorEastAsia" w:hAnsiTheme="minorHAnsi" w:cstheme="majorBidi"/>
      <w:b/>
      <w:bCs/>
      <w:noProof/>
      <w:sz w:val="40"/>
      <w:szCs w:val="28"/>
      <w:lang w:val="en-US" w:eastAsia="ja-JP"/>
    </w:rPr>
  </w:style>
  <w:style w:type="paragraph" w:styleId="Heading2">
    <w:name w:val="heading 2"/>
    <w:basedOn w:val="Heading11"/>
    <w:next w:val="Normal"/>
    <w:link w:val="Heading2Char"/>
    <w:uiPriority w:val="9"/>
    <w:unhideWhenUsed/>
    <w:qFormat/>
    <w:rsid w:val="00327FF4"/>
    <w:pPr>
      <w:ind w:left="0" w:firstLine="0"/>
      <w:outlineLvl w:val="1"/>
    </w:pPr>
    <w:rPr>
      <w:b w:val="0"/>
      <w:color w:val="2D739F"/>
    </w:rPr>
  </w:style>
  <w:style w:type="paragraph" w:styleId="Heading3">
    <w:name w:val="heading 3"/>
    <w:basedOn w:val="Coverunittitle"/>
    <w:next w:val="Normal"/>
    <w:link w:val="Heading3Char"/>
    <w:uiPriority w:val="9"/>
    <w:unhideWhenUsed/>
    <w:qFormat/>
    <w:rsid w:val="00D02D2C"/>
    <w:pPr>
      <w:spacing w:before="240" w:after="120" w:afterAutospacing="0" w:line="240" w:lineRule="auto"/>
      <w:outlineLvl w:val="2"/>
    </w:pPr>
    <w:rPr>
      <w:rFonts w:asciiTheme="minorHAnsi" w:hAnsiTheme="minorHAnsi"/>
      <w:color w:val="2D739F"/>
      <w:sz w:val="28"/>
      <w:szCs w:val="32"/>
    </w:rPr>
  </w:style>
  <w:style w:type="paragraph" w:styleId="Heading4">
    <w:name w:val="heading 4"/>
    <w:basedOn w:val="Heading3"/>
    <w:next w:val="Normal"/>
    <w:link w:val="Heading4Char"/>
    <w:uiPriority w:val="9"/>
    <w:unhideWhenUsed/>
    <w:qFormat/>
    <w:rsid w:val="00D02D2C"/>
    <w:pPr>
      <w:outlineLvl w:val="3"/>
    </w:pPr>
    <w:rPr>
      <w:b/>
      <w:color w:val="FFFFFF" w:themeColor="background1"/>
    </w:rPr>
  </w:style>
  <w:style w:type="paragraph" w:styleId="Heading5">
    <w:name w:val="heading 5"/>
    <w:basedOn w:val="Heading1"/>
    <w:next w:val="Normal"/>
    <w:link w:val="Heading5Char"/>
    <w:uiPriority w:val="9"/>
    <w:unhideWhenUsed/>
    <w:qFormat/>
    <w:rsid w:val="001D1E89"/>
    <w:pPr>
      <w:outlineLvl w:val="4"/>
    </w:pPr>
    <w:rPr>
      <w:rFonts w:ascii="Calibri" w:eastAsiaTheme="minorHAnsi" w:hAnsi="Calibri" w:cstheme="minorBidi"/>
      <w:bCs w:val="0"/>
      <w:noProof w:val="0"/>
      <w:sz w:val="24"/>
      <w:szCs w:val="24"/>
      <w:lang w:eastAsia="en-US"/>
    </w:rPr>
  </w:style>
  <w:style w:type="paragraph" w:styleId="Heading6">
    <w:name w:val="heading 6"/>
    <w:basedOn w:val="Heading5"/>
    <w:next w:val="Normal"/>
    <w:link w:val="Heading6Char"/>
    <w:uiPriority w:val="9"/>
    <w:unhideWhenUsed/>
    <w:qFormat/>
    <w:rsid w:val="000E4609"/>
    <w:pPr>
      <w:outlineLvl w:val="5"/>
    </w:pPr>
    <w:rPr>
      <w:color w:val="464749"/>
      <w:szCs w:val="20"/>
    </w:rPr>
  </w:style>
  <w:style w:type="paragraph" w:styleId="Heading7">
    <w:name w:val="heading 7"/>
    <w:basedOn w:val="Normal"/>
    <w:next w:val="Normal"/>
    <w:link w:val="Heading7Char"/>
    <w:uiPriority w:val="9"/>
    <w:unhideWhenUsed/>
    <w:qFormat/>
    <w:rsid w:val="000E460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27EA"/>
    <w:pPr>
      <w:keepNext/>
      <w:keepLines/>
      <w:spacing w:before="40" w:after="0" w:line="264" w:lineRule="auto"/>
      <w:outlineLvl w:val="7"/>
    </w:pPr>
    <w:rPr>
      <w:rFonts w:asciiTheme="majorHAnsi" w:eastAsiaTheme="majorEastAsia" w:hAnsiTheme="majorHAnsi" w:cstheme="majorBidi"/>
      <w:b/>
      <w:bCs/>
      <w:color w:val="1F497D" w:themeColor="text2"/>
      <w:sz w:val="20"/>
      <w:szCs w:val="20"/>
    </w:rPr>
  </w:style>
  <w:style w:type="paragraph" w:styleId="Heading9">
    <w:name w:val="heading 9"/>
    <w:basedOn w:val="Normal"/>
    <w:next w:val="Normal"/>
    <w:link w:val="Heading9Char"/>
    <w:uiPriority w:val="9"/>
    <w:semiHidden/>
    <w:unhideWhenUsed/>
    <w:qFormat/>
    <w:rsid w:val="005F27EA"/>
    <w:pPr>
      <w:keepNext/>
      <w:keepLines/>
      <w:spacing w:before="40" w:after="0" w:line="264" w:lineRule="auto"/>
      <w:outlineLvl w:val="8"/>
    </w:pPr>
    <w:rPr>
      <w:rFonts w:asciiTheme="majorHAnsi" w:eastAsiaTheme="majorEastAsia" w:hAnsiTheme="majorHAnsi" w:cstheme="majorBidi"/>
      <w:b/>
      <w:bCs/>
      <w:i/>
      <w:iCs/>
      <w:color w:val="1F497D"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next w:val="Normal"/>
    <w:autoRedefine/>
    <w:qFormat/>
    <w:rsid w:val="00D135A7"/>
    <w:pPr>
      <w:tabs>
        <w:tab w:val="left" w:pos="-567"/>
      </w:tabs>
      <w:spacing w:after="440"/>
      <w:jc w:val="center"/>
    </w:pPr>
    <w:rPr>
      <w:rFonts w:eastAsia="Times New Roman" w:cstheme="minorHAnsi"/>
      <w:noProof/>
      <w:color w:val="000000" w:themeColor="text1"/>
      <w:spacing w:val="-4"/>
      <w:kern w:val="22"/>
      <w:sz w:val="72"/>
      <w:szCs w:val="64"/>
      <w:u w:color="000004"/>
    </w:rPr>
  </w:style>
  <w:style w:type="character" w:customStyle="1" w:styleId="Heading1Char">
    <w:name w:val="Heading 1 Char"/>
    <w:basedOn w:val="DefaultParagraphFont"/>
    <w:link w:val="Heading1"/>
    <w:uiPriority w:val="9"/>
    <w:rsid w:val="00327FF4"/>
    <w:rPr>
      <w:rFonts w:asciiTheme="minorHAnsi" w:eastAsiaTheme="majorEastAsia" w:hAnsiTheme="minorHAnsi" w:cstheme="majorBidi"/>
      <w:b/>
      <w:bCs/>
      <w:noProof/>
      <w:sz w:val="40"/>
      <w:szCs w:val="28"/>
      <w:lang w:val="en-US" w:eastAsia="ja-JP"/>
    </w:rPr>
  </w:style>
  <w:style w:type="paragraph" w:customStyle="1" w:styleId="Coversubtitle2">
    <w:name w:val="Cover subtitle2"/>
    <w:basedOn w:val="Covertitle"/>
    <w:rsid w:val="000E4609"/>
    <w:pPr>
      <w:tabs>
        <w:tab w:val="clear" w:pos="-567"/>
      </w:tabs>
    </w:pPr>
    <w:rPr>
      <w:noProof w:val="0"/>
      <w:color w:val="464749"/>
      <w:sz w:val="28"/>
    </w:rPr>
  </w:style>
  <w:style w:type="character" w:styleId="Hyperlink">
    <w:name w:val="Hyperlink"/>
    <w:uiPriority w:val="99"/>
    <w:unhideWhenUsed/>
    <w:rsid w:val="000E4609"/>
    <w:rPr>
      <w:color w:val="0000C0"/>
      <w:u w:val="single"/>
    </w:rPr>
  </w:style>
  <w:style w:type="paragraph" w:customStyle="1" w:styleId="Footer-DocumentTitleLeft">
    <w:name w:val="Footer - Document Title Left"/>
    <w:next w:val="Normal"/>
    <w:link w:val="Footer-DocumentTitleLeftCharChar"/>
    <w:autoRedefine/>
    <w:qFormat/>
    <w:rsid w:val="000E4609"/>
    <w:pPr>
      <w:tabs>
        <w:tab w:val="left" w:pos="0"/>
        <w:tab w:val="center" w:pos="6804"/>
        <w:tab w:val="right" w:pos="10206"/>
      </w:tabs>
      <w:suppressAutoHyphens/>
      <w:spacing w:after="0" w:line="360" w:lineRule="auto"/>
      <w:jc w:val="center"/>
    </w:pPr>
    <w:rPr>
      <w:rFonts w:ascii="Arial" w:eastAsia="Times New Roman" w:hAnsi="Arial" w:cs="Times New Roman"/>
      <w:noProof/>
      <w:color w:val="464749"/>
      <w:kern w:val="22"/>
      <w:sz w:val="14"/>
      <w:szCs w:val="18"/>
      <w:lang w:val="en-US"/>
    </w:rPr>
  </w:style>
  <w:style w:type="paragraph" w:customStyle="1" w:styleId="Coverunittitle">
    <w:name w:val="Cover unit title"/>
    <w:next w:val="Normal"/>
    <w:autoRedefine/>
    <w:rsid w:val="000E4609"/>
    <w:pPr>
      <w:spacing w:before="480" w:after="100" w:afterAutospacing="1" w:line="360" w:lineRule="auto"/>
      <w:contextualSpacing/>
    </w:pPr>
    <w:rPr>
      <w:rFonts w:eastAsia="Times New Roman" w:cstheme="minorHAnsi"/>
      <w:noProof/>
      <w:color w:val="464748"/>
      <w:kern w:val="22"/>
      <w:sz w:val="32"/>
      <w:lang w:eastAsia="en-AU"/>
    </w:rPr>
  </w:style>
  <w:style w:type="character" w:customStyle="1" w:styleId="Footer-DocumentTitleLeftCharChar">
    <w:name w:val="Footer - Document Title Left Char Char"/>
    <w:basedOn w:val="DefaultParagraphFont"/>
    <w:link w:val="Footer-DocumentTitleLeft"/>
    <w:rsid w:val="000E4609"/>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C2210D"/>
    <w:pPr>
      <w:spacing w:before="200" w:after="160"/>
    </w:pPr>
    <w:rPr>
      <w:rFonts w:eastAsia="Times New Roman" w:cstheme="minorHAnsi"/>
      <w:bCs/>
      <w:kern w:val="22"/>
      <w:sz w:val="44"/>
      <w:szCs w:val="28"/>
    </w:rPr>
  </w:style>
  <w:style w:type="character" w:customStyle="1" w:styleId="CoversubtitleChar">
    <w:name w:val="Cover subtitle Char"/>
    <w:basedOn w:val="DefaultParagraphFont"/>
    <w:link w:val="Coversubtitle"/>
    <w:rsid w:val="00C2210D"/>
    <w:rPr>
      <w:rFonts w:eastAsia="Times New Roman" w:cstheme="minorHAnsi"/>
      <w:bCs/>
      <w:kern w:val="22"/>
      <w:sz w:val="44"/>
      <w:szCs w:val="28"/>
    </w:rPr>
  </w:style>
  <w:style w:type="paragraph" w:customStyle="1" w:styleId="Header-SectionTitle">
    <w:name w:val="Header - Section Title"/>
    <w:basedOn w:val="Body"/>
    <w:autoRedefine/>
    <w:rsid w:val="00D8553A"/>
    <w:pPr>
      <w:ind w:right="-46"/>
      <w:jc w:val="right"/>
    </w:pPr>
    <w:rPr>
      <w:color w:val="7F7F7F" w:themeColor="text1" w:themeTint="80"/>
      <w:sz w:val="16"/>
      <w:szCs w:val="16"/>
    </w:rPr>
  </w:style>
  <w:style w:type="paragraph" w:styleId="TOC3">
    <w:name w:val="toc 3"/>
    <w:basedOn w:val="Heading6"/>
    <w:next w:val="Normal"/>
    <w:uiPriority w:val="39"/>
    <w:rsid w:val="000B551C"/>
    <w:pPr>
      <w:spacing w:before="0" w:line="240" w:lineRule="auto"/>
      <w:ind w:left="567"/>
    </w:pPr>
    <w:rPr>
      <w:b w:val="0"/>
      <w:color w:val="2D739F"/>
    </w:rPr>
  </w:style>
  <w:style w:type="paragraph" w:styleId="TOC2">
    <w:name w:val="toc 2"/>
    <w:basedOn w:val="Heading5"/>
    <w:next w:val="Normal"/>
    <w:autoRedefine/>
    <w:uiPriority w:val="39"/>
    <w:unhideWhenUsed/>
    <w:rsid w:val="000E4609"/>
    <w:pPr>
      <w:tabs>
        <w:tab w:val="right" w:leader="dot" w:pos="10196"/>
      </w:tabs>
      <w:spacing w:before="60" w:line="240" w:lineRule="auto"/>
      <w:ind w:left="284"/>
    </w:pPr>
    <w:rPr>
      <w:b w:val="0"/>
      <w:color w:val="717679"/>
    </w:rPr>
  </w:style>
  <w:style w:type="character" w:customStyle="1" w:styleId="Heading2Char">
    <w:name w:val="Heading 2 Char"/>
    <w:basedOn w:val="DefaultParagraphFont"/>
    <w:link w:val="Heading2"/>
    <w:uiPriority w:val="9"/>
    <w:rsid w:val="00327FF4"/>
    <w:rPr>
      <w:rFonts w:asciiTheme="minorHAnsi" w:eastAsiaTheme="majorEastAsia" w:hAnsiTheme="minorHAnsi" w:cstheme="majorBidi"/>
      <w:bCs/>
      <w:noProof/>
      <w:color w:val="2D739F"/>
      <w:sz w:val="36"/>
      <w:szCs w:val="28"/>
      <w:lang w:val="en-US" w:eastAsia="ja-JP"/>
    </w:rPr>
  </w:style>
  <w:style w:type="paragraph" w:customStyle="1" w:styleId="Body">
    <w:name w:val="Body"/>
    <w:basedOn w:val="Normal"/>
    <w:link w:val="BodyChar"/>
    <w:qFormat/>
    <w:rsid w:val="000E4609"/>
  </w:style>
  <w:style w:type="character" w:customStyle="1" w:styleId="Heading3Char">
    <w:name w:val="Heading 3 Char"/>
    <w:basedOn w:val="DefaultParagraphFont"/>
    <w:link w:val="Heading3"/>
    <w:uiPriority w:val="9"/>
    <w:rsid w:val="00D02D2C"/>
    <w:rPr>
      <w:rFonts w:asciiTheme="minorHAnsi" w:eastAsia="Times New Roman" w:hAnsiTheme="minorHAnsi" w:cstheme="minorHAnsi"/>
      <w:noProof/>
      <w:color w:val="2D739F"/>
      <w:kern w:val="22"/>
      <w:sz w:val="28"/>
      <w:szCs w:val="32"/>
      <w:lang w:eastAsia="en-AU"/>
    </w:rPr>
  </w:style>
  <w:style w:type="character" w:customStyle="1" w:styleId="Heading4Char">
    <w:name w:val="Heading 4 Char"/>
    <w:basedOn w:val="DefaultParagraphFont"/>
    <w:link w:val="Heading4"/>
    <w:uiPriority w:val="9"/>
    <w:rsid w:val="00D02D2C"/>
    <w:rPr>
      <w:rFonts w:asciiTheme="minorHAnsi" w:eastAsia="Times New Roman" w:hAnsiTheme="minorHAnsi" w:cstheme="minorHAnsi"/>
      <w:b/>
      <w:noProof/>
      <w:color w:val="FFFFFF" w:themeColor="background1"/>
      <w:kern w:val="22"/>
      <w:sz w:val="28"/>
      <w:szCs w:val="32"/>
      <w:lang w:eastAsia="en-AU"/>
    </w:rPr>
  </w:style>
  <w:style w:type="character" w:customStyle="1" w:styleId="Heading5Char">
    <w:name w:val="Heading 5 Char"/>
    <w:basedOn w:val="DefaultParagraphFont"/>
    <w:link w:val="Heading5"/>
    <w:uiPriority w:val="9"/>
    <w:rsid w:val="001D1E89"/>
    <w:rPr>
      <w:bCs/>
      <w:kern w:val="22"/>
    </w:rPr>
  </w:style>
  <w:style w:type="character" w:customStyle="1" w:styleId="Heading6Char">
    <w:name w:val="Heading 6 Char"/>
    <w:basedOn w:val="DefaultParagraphFont"/>
    <w:link w:val="Heading6"/>
    <w:uiPriority w:val="9"/>
    <w:rsid w:val="000E4609"/>
    <w:rPr>
      <w:rFonts w:eastAsia="Times New Roman" w:cstheme="minorHAnsi"/>
      <w:b/>
      <w:noProof/>
      <w:color w:val="464749"/>
      <w:kern w:val="22"/>
      <w:szCs w:val="20"/>
      <w:lang w:eastAsia="en-AU"/>
    </w:rPr>
  </w:style>
  <w:style w:type="paragraph" w:customStyle="1" w:styleId="feature">
    <w:name w:val="feature"/>
    <w:basedOn w:val="Body"/>
    <w:qFormat/>
    <w:rsid w:val="000E4609"/>
    <w:pPr>
      <w:spacing w:before="240"/>
    </w:pPr>
    <w:rPr>
      <w:color w:val="2D739F"/>
    </w:rPr>
  </w:style>
  <w:style w:type="paragraph" w:styleId="Quote">
    <w:name w:val="Quote"/>
    <w:basedOn w:val="feature"/>
    <w:next w:val="Normal"/>
    <w:link w:val="QuoteChar"/>
    <w:uiPriority w:val="29"/>
    <w:qFormat/>
    <w:rsid w:val="000E4609"/>
    <w:pPr>
      <w:ind w:left="567" w:right="567"/>
    </w:pPr>
    <w:rPr>
      <w:i/>
      <w:color w:val="auto"/>
    </w:rPr>
  </w:style>
  <w:style w:type="character" w:customStyle="1" w:styleId="QuoteChar">
    <w:name w:val="Quote Char"/>
    <w:basedOn w:val="DefaultParagraphFont"/>
    <w:link w:val="Quote"/>
    <w:uiPriority w:val="29"/>
    <w:rsid w:val="000E4609"/>
    <w:rPr>
      <w:i/>
    </w:rPr>
  </w:style>
  <w:style w:type="character" w:styleId="Emphasis">
    <w:name w:val="Emphasis"/>
    <w:uiPriority w:val="20"/>
    <w:qFormat/>
    <w:rsid w:val="000E4609"/>
    <w:rPr>
      <w:rFonts w:ascii="Arial" w:hAnsi="Arial"/>
      <w:b w:val="0"/>
      <w:i/>
      <w:color w:val="auto"/>
      <w:sz w:val="20"/>
    </w:rPr>
  </w:style>
  <w:style w:type="paragraph" w:customStyle="1" w:styleId="Bulletlist">
    <w:name w:val="Bullet list"/>
    <w:basedOn w:val="Body"/>
    <w:autoRedefine/>
    <w:rsid w:val="000E4609"/>
    <w:pPr>
      <w:numPr>
        <w:numId w:val="1"/>
      </w:numPr>
    </w:pPr>
  </w:style>
  <w:style w:type="table" w:customStyle="1" w:styleId="eHUBTable-WithTopandSideHeadings">
    <w:name w:val="eHUB Table - With Top and Side Headings"/>
    <w:basedOn w:val="TableNormal"/>
    <w:rsid w:val="000E46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0E4609"/>
  </w:style>
  <w:style w:type="paragraph" w:customStyle="1" w:styleId="Numberedlist">
    <w:name w:val="Numbered list"/>
    <w:basedOn w:val="ListNumber"/>
    <w:autoRedefine/>
    <w:rsid w:val="000E4609"/>
  </w:style>
  <w:style w:type="paragraph" w:customStyle="1" w:styleId="ReferenceCaption">
    <w:name w:val="Reference / Caption"/>
    <w:basedOn w:val="Body"/>
    <w:qFormat/>
    <w:rsid w:val="000E4609"/>
    <w:pPr>
      <w:spacing w:before="240" w:after="240"/>
    </w:pPr>
    <w:rPr>
      <w:color w:val="747679"/>
      <w:sz w:val="16"/>
      <w:szCs w:val="16"/>
    </w:rPr>
  </w:style>
  <w:style w:type="table" w:customStyle="1" w:styleId="eHUBTable-WithTopHeadings">
    <w:name w:val="eHUB Table - With Top Headings"/>
    <w:basedOn w:val="TableNormal"/>
    <w:rsid w:val="000E46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character" w:customStyle="1" w:styleId="Tableheading1">
    <w:name w:val="Table heading 1"/>
    <w:uiPriority w:val="1"/>
    <w:rsid w:val="000E4609"/>
    <w:rPr>
      <w:rFonts w:ascii="Arial" w:hAnsi="Arial"/>
      <w:b/>
      <w:color w:val="auto"/>
      <w:sz w:val="22"/>
      <w:szCs w:val="22"/>
      <w:lang w:eastAsia="en-AU"/>
    </w:rPr>
  </w:style>
  <w:style w:type="table" w:styleId="TableGrid">
    <w:name w:val="Table Grid"/>
    <w:aliases w:val="UB Table Grid,Table 1,ARA Table"/>
    <w:basedOn w:val="TableNormal"/>
    <w:uiPriority w:val="39"/>
    <w:rsid w:val="000B551C"/>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0E46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paragraph" w:customStyle="1" w:styleId="Tableheading10">
    <w:name w:val="Table heading1"/>
    <w:basedOn w:val="Heading5"/>
    <w:rsid w:val="000E4609"/>
    <w:pPr>
      <w:spacing w:beforeLines="60" w:afterLines="60"/>
      <w:ind w:left="170" w:right="170"/>
    </w:pPr>
  </w:style>
  <w:style w:type="table" w:customStyle="1" w:styleId="Style1">
    <w:name w:val="Style1"/>
    <w:basedOn w:val="TableNormal"/>
    <w:uiPriority w:val="99"/>
    <w:rsid w:val="000E4609"/>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
    <w:name w:val="Style2"/>
    <w:basedOn w:val="TableGrid"/>
    <w:uiPriority w:val="99"/>
    <w:rsid w:val="000E4609"/>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
    <w:name w:val="Style3"/>
    <w:basedOn w:val="TableNormal"/>
    <w:uiPriority w:val="99"/>
    <w:rsid w:val="000E4609"/>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0E4609"/>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basedOn w:val="Heading3"/>
    <w:next w:val="Normal"/>
    <w:autoRedefine/>
    <w:uiPriority w:val="39"/>
    <w:unhideWhenUsed/>
    <w:qFormat/>
    <w:rsid w:val="000E4609"/>
    <w:pPr>
      <w:tabs>
        <w:tab w:val="right" w:leader="dot" w:pos="10206"/>
      </w:tabs>
      <w:spacing w:before="120" w:after="0"/>
      <w:contextualSpacing w:val="0"/>
    </w:pPr>
    <w:rPr>
      <w:b/>
      <w:sz w:val="24"/>
    </w:rPr>
  </w:style>
  <w:style w:type="paragraph" w:styleId="BalloonText">
    <w:name w:val="Balloon Text"/>
    <w:basedOn w:val="Normal"/>
    <w:link w:val="BalloonTextChar"/>
    <w:uiPriority w:val="99"/>
    <w:unhideWhenUsed/>
    <w:rsid w:val="000E4609"/>
    <w:rPr>
      <w:rFonts w:ascii="Tahoma" w:hAnsi="Tahoma" w:cs="Tahoma"/>
      <w:sz w:val="16"/>
      <w:szCs w:val="16"/>
    </w:rPr>
  </w:style>
  <w:style w:type="character" w:customStyle="1" w:styleId="BalloonTextChar">
    <w:name w:val="Balloon Text Char"/>
    <w:basedOn w:val="DefaultParagraphFont"/>
    <w:link w:val="BalloonText"/>
    <w:uiPriority w:val="99"/>
    <w:rsid w:val="000E4609"/>
    <w:rPr>
      <w:rFonts w:ascii="Tahoma" w:hAnsi="Tahoma" w:cs="Tahoma"/>
      <w:sz w:val="16"/>
      <w:szCs w:val="16"/>
    </w:rPr>
  </w:style>
  <w:style w:type="paragraph" w:styleId="TOCHeading">
    <w:name w:val="TOC Heading"/>
    <w:basedOn w:val="Heading1"/>
    <w:next w:val="Normal"/>
    <w:uiPriority w:val="39"/>
    <w:unhideWhenUsed/>
    <w:qFormat/>
    <w:rsid w:val="000E4609"/>
    <w:pPr>
      <w:outlineLvl w:val="9"/>
    </w:pPr>
    <w:rPr>
      <w:bCs w:val="0"/>
      <w:sz w:val="28"/>
    </w:rPr>
  </w:style>
  <w:style w:type="character" w:customStyle="1" w:styleId="Heading7Char">
    <w:name w:val="Heading 7 Char"/>
    <w:basedOn w:val="DefaultParagraphFont"/>
    <w:link w:val="Heading7"/>
    <w:uiPriority w:val="9"/>
    <w:rsid w:val="000E4609"/>
    <w:rPr>
      <w:rFonts w:asciiTheme="majorHAnsi" w:eastAsiaTheme="majorEastAsia" w:hAnsiTheme="majorHAnsi" w:cstheme="majorBidi"/>
      <w:i/>
      <w:iCs/>
      <w:color w:val="404040" w:themeColor="text1" w:themeTint="BF"/>
    </w:rPr>
  </w:style>
  <w:style w:type="paragraph" w:styleId="Header">
    <w:name w:val="header"/>
    <w:basedOn w:val="Normal"/>
    <w:link w:val="HeaderChar"/>
    <w:unhideWhenUsed/>
    <w:rsid w:val="000E4609"/>
    <w:pPr>
      <w:tabs>
        <w:tab w:val="center" w:pos="4513"/>
        <w:tab w:val="right" w:pos="9026"/>
      </w:tabs>
    </w:pPr>
  </w:style>
  <w:style w:type="character" w:customStyle="1" w:styleId="HeaderChar">
    <w:name w:val="Header Char"/>
    <w:basedOn w:val="DefaultParagraphFont"/>
    <w:link w:val="Header"/>
    <w:rsid w:val="000E4609"/>
  </w:style>
  <w:style w:type="paragraph" w:styleId="Footer">
    <w:name w:val="footer"/>
    <w:basedOn w:val="Normal"/>
    <w:link w:val="FooterChar"/>
    <w:uiPriority w:val="99"/>
    <w:unhideWhenUsed/>
    <w:rsid w:val="000E4609"/>
    <w:pPr>
      <w:tabs>
        <w:tab w:val="center" w:pos="4513"/>
        <w:tab w:val="right" w:pos="9026"/>
      </w:tabs>
    </w:pPr>
  </w:style>
  <w:style w:type="character" w:customStyle="1" w:styleId="FooterChar">
    <w:name w:val="Footer Char"/>
    <w:basedOn w:val="DefaultParagraphFont"/>
    <w:link w:val="Footer"/>
    <w:uiPriority w:val="99"/>
    <w:rsid w:val="000E4609"/>
  </w:style>
  <w:style w:type="paragraph" w:styleId="Caption">
    <w:name w:val="caption"/>
    <w:basedOn w:val="ReferenceCaption"/>
    <w:next w:val="Normal"/>
    <w:link w:val="CaptionChar"/>
    <w:uiPriority w:val="35"/>
    <w:unhideWhenUsed/>
    <w:qFormat/>
    <w:rsid w:val="000E4609"/>
  </w:style>
  <w:style w:type="paragraph" w:styleId="Revision">
    <w:name w:val="Revision"/>
    <w:hidden/>
    <w:uiPriority w:val="99"/>
    <w:semiHidden/>
    <w:rsid w:val="006B36F7"/>
    <w:pPr>
      <w:spacing w:after="0" w:line="240" w:lineRule="auto"/>
    </w:pPr>
  </w:style>
  <w:style w:type="paragraph" w:styleId="Title">
    <w:name w:val="Title"/>
    <w:basedOn w:val="Normal"/>
    <w:next w:val="Normal"/>
    <w:link w:val="TitleChar"/>
    <w:uiPriority w:val="10"/>
    <w:qFormat/>
    <w:rsid w:val="000E4609"/>
    <w:pPr>
      <w:pBdr>
        <w:bottom w:val="single" w:sz="8" w:space="4" w:color="4F81BD" w:themeColor="accent1"/>
      </w:pBdr>
      <w:spacing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0E4609"/>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0E4609"/>
    <w:rPr>
      <w:b w:val="0"/>
      <w:color w:val="0057B8"/>
      <w:sz w:val="14"/>
    </w:rPr>
  </w:style>
  <w:style w:type="character" w:styleId="FollowedHyperlink">
    <w:name w:val="FollowedHyperlink"/>
    <w:basedOn w:val="DefaultParagraphFont"/>
    <w:uiPriority w:val="99"/>
    <w:semiHidden/>
    <w:unhideWhenUsed/>
    <w:rsid w:val="000E4609"/>
    <w:rPr>
      <w:color w:val="800080" w:themeColor="followedHyperlink"/>
      <w:u w:val="single"/>
    </w:rPr>
  </w:style>
  <w:style w:type="paragraph" w:styleId="ListNumber">
    <w:name w:val="List Number"/>
    <w:basedOn w:val="Bulletlist"/>
    <w:uiPriority w:val="99"/>
    <w:unhideWhenUsed/>
    <w:rsid w:val="000E4609"/>
    <w:pPr>
      <w:numPr>
        <w:numId w:val="3"/>
      </w:numPr>
    </w:pPr>
  </w:style>
  <w:style w:type="paragraph" w:customStyle="1" w:styleId="Bodyfooter">
    <w:name w:val="Body footer"/>
    <w:basedOn w:val="Normal"/>
    <w:autoRedefine/>
    <w:qFormat/>
    <w:rsid w:val="00D965CD"/>
    <w:pPr>
      <w:tabs>
        <w:tab w:val="left" w:pos="7938"/>
        <w:tab w:val="left" w:pos="13041"/>
      </w:tabs>
      <w:spacing w:after="0" w:line="240" w:lineRule="auto"/>
      <w:jc w:val="right"/>
    </w:pPr>
    <w:rPr>
      <w:rFonts w:eastAsiaTheme="minorEastAsia" w:cs="Arial"/>
      <w:color w:val="262626" w:themeColor="text1" w:themeTint="D9"/>
      <w:kern w:val="22"/>
      <w:sz w:val="16"/>
      <w:szCs w:val="16"/>
      <w:lang w:bidi="en-US"/>
    </w:rPr>
  </w:style>
  <w:style w:type="character" w:customStyle="1" w:styleId="CaptionChar">
    <w:name w:val="Caption Char"/>
    <w:basedOn w:val="DefaultParagraphFont"/>
    <w:link w:val="Caption"/>
    <w:uiPriority w:val="35"/>
    <w:rsid w:val="000E4609"/>
    <w:rPr>
      <w:color w:val="747679"/>
      <w:sz w:val="16"/>
      <w:szCs w:val="16"/>
    </w:rPr>
  </w:style>
  <w:style w:type="paragraph" w:customStyle="1" w:styleId="Bulletslist">
    <w:name w:val="Bullets list"/>
    <w:basedOn w:val="Normal"/>
    <w:link w:val="BulletslistChar"/>
    <w:rsid w:val="000E4609"/>
    <w:pPr>
      <w:numPr>
        <w:numId w:val="4"/>
      </w:numPr>
      <w:spacing w:after="40"/>
      <w:textboxTightWrap w:val="allLines"/>
    </w:pPr>
    <w:rPr>
      <w:rFonts w:eastAsiaTheme="minorEastAsia"/>
      <w:lang w:val="en-US" w:bidi="en-US"/>
    </w:rPr>
  </w:style>
  <w:style w:type="character" w:customStyle="1" w:styleId="BulletslistChar">
    <w:name w:val="Bullets list Char"/>
    <w:basedOn w:val="DefaultParagraphFont"/>
    <w:link w:val="Bulletslist"/>
    <w:rsid w:val="000E4609"/>
    <w:rPr>
      <w:rFonts w:eastAsiaTheme="minorEastAsia"/>
      <w:lang w:val="en-US" w:bidi="en-US"/>
    </w:rPr>
  </w:style>
  <w:style w:type="paragraph" w:customStyle="1" w:styleId="Sectionname">
    <w:name w:val="Section name"/>
    <w:basedOn w:val="Normal"/>
    <w:link w:val="SectionnameChar"/>
    <w:qFormat/>
    <w:rsid w:val="000E4609"/>
    <w:pPr>
      <w:textboxTightWrap w:val="allLines"/>
    </w:pPr>
    <w:rPr>
      <w:rFonts w:eastAsiaTheme="minorEastAsia" w:cstheme="minorHAnsi"/>
      <w:b/>
      <w:noProof/>
      <w:color w:val="000000" w:themeColor="text1"/>
      <w:spacing w:val="20"/>
      <w:kern w:val="22"/>
      <w:sz w:val="66"/>
      <w:szCs w:val="40"/>
      <w:lang w:val="en-US" w:eastAsia="en-AU" w:bidi="en-US"/>
    </w:rPr>
  </w:style>
  <w:style w:type="character" w:customStyle="1" w:styleId="SectionnameChar">
    <w:name w:val="Section name Char"/>
    <w:basedOn w:val="Heading1Char"/>
    <w:link w:val="Sectionname"/>
    <w:rsid w:val="000E4609"/>
    <w:rPr>
      <w:rFonts w:asciiTheme="minorHAnsi" w:eastAsiaTheme="minorEastAsia" w:hAnsiTheme="minorHAnsi" w:cstheme="minorHAnsi"/>
      <w:b w:val="0"/>
      <w:bCs/>
      <w:noProof/>
      <w:color w:val="000000" w:themeColor="text1"/>
      <w:spacing w:val="20"/>
      <w:kern w:val="22"/>
      <w:sz w:val="66"/>
      <w:szCs w:val="40"/>
      <w:lang w:val="en-US" w:eastAsia="en-AU" w:bidi="en-US"/>
    </w:rPr>
  </w:style>
  <w:style w:type="paragraph" w:styleId="ListParagraph">
    <w:name w:val="List Paragraph"/>
    <w:aliases w:val="List Paragraph1,Single bullet style,Bullets,Table numbering,List Paragraph 2,Bullet,Questions and numbered lists,List Number_1,Recommendation"/>
    <w:basedOn w:val="Normal"/>
    <w:link w:val="ListParagraphChar"/>
    <w:uiPriority w:val="34"/>
    <w:qFormat/>
    <w:rsid w:val="000E4609"/>
    <w:pPr>
      <w:ind w:left="720"/>
      <w:contextualSpacing/>
    </w:pPr>
  </w:style>
  <w:style w:type="paragraph" w:styleId="EndnoteText">
    <w:name w:val="endnote text"/>
    <w:basedOn w:val="Normal"/>
    <w:link w:val="EndnoteTextChar"/>
    <w:uiPriority w:val="99"/>
    <w:semiHidden/>
    <w:unhideWhenUsed/>
    <w:rsid w:val="000E4609"/>
    <w:rPr>
      <w:sz w:val="20"/>
    </w:rPr>
  </w:style>
  <w:style w:type="character" w:customStyle="1" w:styleId="EndnoteTextChar">
    <w:name w:val="Endnote Text Char"/>
    <w:basedOn w:val="DefaultParagraphFont"/>
    <w:link w:val="EndnoteText"/>
    <w:uiPriority w:val="99"/>
    <w:semiHidden/>
    <w:rsid w:val="000E4609"/>
    <w:rPr>
      <w:sz w:val="20"/>
    </w:rPr>
  </w:style>
  <w:style w:type="character" w:styleId="EndnoteReference">
    <w:name w:val="endnote reference"/>
    <w:basedOn w:val="DefaultParagraphFont"/>
    <w:uiPriority w:val="99"/>
    <w:semiHidden/>
    <w:unhideWhenUsed/>
    <w:rsid w:val="000E4609"/>
    <w:rPr>
      <w:vertAlign w:val="superscript"/>
    </w:rPr>
  </w:style>
  <w:style w:type="paragraph" w:styleId="FootnoteText">
    <w:name w:val="footnote text"/>
    <w:basedOn w:val="Normal"/>
    <w:link w:val="FootnoteTextChar"/>
    <w:uiPriority w:val="99"/>
    <w:semiHidden/>
    <w:unhideWhenUsed/>
    <w:rsid w:val="000E4609"/>
    <w:rPr>
      <w:sz w:val="20"/>
    </w:rPr>
  </w:style>
  <w:style w:type="character" w:customStyle="1" w:styleId="FootnoteTextChar">
    <w:name w:val="Footnote Text Char"/>
    <w:basedOn w:val="DefaultParagraphFont"/>
    <w:link w:val="FootnoteText"/>
    <w:uiPriority w:val="99"/>
    <w:semiHidden/>
    <w:rsid w:val="000E4609"/>
    <w:rPr>
      <w:sz w:val="20"/>
    </w:rPr>
  </w:style>
  <w:style w:type="character" w:styleId="FootnoteReference">
    <w:name w:val="footnote reference"/>
    <w:basedOn w:val="DefaultParagraphFont"/>
    <w:uiPriority w:val="99"/>
    <w:semiHidden/>
    <w:unhideWhenUsed/>
    <w:rsid w:val="000E4609"/>
    <w:rPr>
      <w:vertAlign w:val="superscript"/>
    </w:rPr>
  </w:style>
  <w:style w:type="character" w:styleId="CommentReference">
    <w:name w:val="annotation reference"/>
    <w:basedOn w:val="DefaultParagraphFont"/>
    <w:uiPriority w:val="99"/>
    <w:semiHidden/>
    <w:unhideWhenUsed/>
    <w:rsid w:val="000E4609"/>
    <w:rPr>
      <w:sz w:val="16"/>
      <w:szCs w:val="16"/>
    </w:rPr>
  </w:style>
  <w:style w:type="paragraph" w:styleId="CommentText">
    <w:name w:val="annotation text"/>
    <w:basedOn w:val="Normal"/>
    <w:link w:val="CommentTextChar"/>
    <w:uiPriority w:val="99"/>
    <w:unhideWhenUsed/>
    <w:rsid w:val="000E4609"/>
    <w:pPr>
      <w:spacing w:line="240" w:lineRule="auto"/>
    </w:pPr>
    <w:rPr>
      <w:sz w:val="20"/>
    </w:rPr>
  </w:style>
  <w:style w:type="character" w:customStyle="1" w:styleId="CommentTextChar">
    <w:name w:val="Comment Text Char"/>
    <w:basedOn w:val="DefaultParagraphFont"/>
    <w:link w:val="CommentText"/>
    <w:uiPriority w:val="99"/>
    <w:rsid w:val="000E4609"/>
    <w:rPr>
      <w:sz w:val="20"/>
    </w:rPr>
  </w:style>
  <w:style w:type="paragraph" w:styleId="CommentSubject">
    <w:name w:val="annotation subject"/>
    <w:basedOn w:val="CommentText"/>
    <w:next w:val="CommentText"/>
    <w:link w:val="CommentSubjectChar"/>
    <w:uiPriority w:val="99"/>
    <w:semiHidden/>
    <w:unhideWhenUsed/>
    <w:rsid w:val="000E4609"/>
    <w:rPr>
      <w:b/>
      <w:bCs/>
    </w:rPr>
  </w:style>
  <w:style w:type="character" w:customStyle="1" w:styleId="CommentSubjectChar">
    <w:name w:val="Comment Subject Char"/>
    <w:basedOn w:val="CommentTextChar"/>
    <w:link w:val="CommentSubject"/>
    <w:uiPriority w:val="99"/>
    <w:semiHidden/>
    <w:rsid w:val="000E4609"/>
    <w:rPr>
      <w:b/>
      <w:bCs/>
      <w:sz w:val="20"/>
    </w:rPr>
  </w:style>
  <w:style w:type="table" w:customStyle="1" w:styleId="StyleTD">
    <w:name w:val="StyleTD"/>
    <w:basedOn w:val="TableNormal"/>
    <w:uiPriority w:val="99"/>
    <w:rsid w:val="000E4609"/>
    <w:pPr>
      <w:spacing w:before="120" w:after="120" w:line="300" w:lineRule="auto"/>
    </w:pPr>
    <w:tblPr/>
    <w:tcPr>
      <w:vAlign w:val="center"/>
    </w:tcPr>
  </w:style>
  <w:style w:type="table" w:styleId="GridTable1Light">
    <w:name w:val="Grid Table 1 Light"/>
    <w:basedOn w:val="TableNormal"/>
    <w:uiPriority w:val="46"/>
    <w:rsid w:val="000E46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0E4609"/>
    <w:pPr>
      <w:spacing w:after="0" w:line="240" w:lineRule="auto"/>
    </w:pPr>
    <w:tblPr/>
  </w:style>
  <w:style w:type="paragraph" w:customStyle="1" w:styleId="Guidetext">
    <w:name w:val="Guide text"/>
    <w:basedOn w:val="Normal"/>
    <w:link w:val="GuidetextChar"/>
    <w:qFormat/>
    <w:rsid w:val="000E4609"/>
    <w:rPr>
      <w:i/>
      <w:color w:val="FF0000"/>
    </w:rPr>
  </w:style>
  <w:style w:type="table" w:styleId="TableGridLight">
    <w:name w:val="Grid Table Light"/>
    <w:basedOn w:val="TableNormal"/>
    <w:uiPriority w:val="99"/>
    <w:rsid w:val="000E46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uidetextChar">
    <w:name w:val="Guide text Char"/>
    <w:basedOn w:val="DefaultParagraphFont"/>
    <w:link w:val="Guidetext"/>
    <w:rsid w:val="000E4609"/>
    <w:rPr>
      <w:i/>
      <w:color w:val="FF0000"/>
    </w:rPr>
  </w:style>
  <w:style w:type="table" w:styleId="TableGrid1">
    <w:name w:val="Table Grid 1"/>
    <w:basedOn w:val="TableNormal"/>
    <w:uiPriority w:val="99"/>
    <w:semiHidden/>
    <w:unhideWhenUsed/>
    <w:rsid w:val="000E4609"/>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0E4609"/>
    <w:pPr>
      <w:autoSpaceDE w:val="0"/>
      <w:autoSpaceDN w:val="0"/>
      <w:adjustRightInd w:val="0"/>
      <w:spacing w:after="0" w:line="240" w:lineRule="auto"/>
    </w:pPr>
    <w:rPr>
      <w:rFonts w:ascii="Arial" w:hAnsi="Arial" w:cs="Arial"/>
      <w:color w:val="000000"/>
    </w:rPr>
  </w:style>
  <w:style w:type="character" w:customStyle="1" w:styleId="BodyChar">
    <w:name w:val="Body Char"/>
    <w:basedOn w:val="DefaultParagraphFont"/>
    <w:link w:val="Body"/>
    <w:rsid w:val="000E4609"/>
  </w:style>
  <w:style w:type="paragraph" w:customStyle="1" w:styleId="BulletListLevel1">
    <w:name w:val="Bullet List Level 1"/>
    <w:basedOn w:val="Body"/>
    <w:link w:val="BulletListLevel1Char"/>
    <w:qFormat/>
    <w:rsid w:val="005E3B64"/>
    <w:pPr>
      <w:spacing w:after="120"/>
      <w:ind w:left="714" w:hanging="357"/>
    </w:pPr>
  </w:style>
  <w:style w:type="paragraph" w:customStyle="1" w:styleId="BulletlistLevel2">
    <w:name w:val="Bullet list Level 2"/>
    <w:basedOn w:val="Body"/>
    <w:link w:val="BulletlistLevel2Char"/>
    <w:qFormat/>
    <w:rsid w:val="005E3B64"/>
    <w:pPr>
      <w:spacing w:after="120"/>
      <w:ind w:left="1434" w:hanging="357"/>
    </w:pPr>
  </w:style>
  <w:style w:type="character" w:customStyle="1" w:styleId="BulletListLevel1Char">
    <w:name w:val="Bullet List Level 1 Char"/>
    <w:basedOn w:val="BodyChar"/>
    <w:link w:val="BulletListLevel1"/>
    <w:rsid w:val="005E3B64"/>
  </w:style>
  <w:style w:type="paragraph" w:customStyle="1" w:styleId="BulletListLevel3">
    <w:name w:val="Bullet List Level 3"/>
    <w:basedOn w:val="Body"/>
    <w:link w:val="BulletListLevel3Char"/>
    <w:qFormat/>
    <w:rsid w:val="005E3B64"/>
    <w:pPr>
      <w:spacing w:after="120"/>
      <w:ind w:left="2154" w:hanging="357"/>
    </w:pPr>
  </w:style>
  <w:style w:type="character" w:customStyle="1" w:styleId="BulletlistLevel2Char">
    <w:name w:val="Bullet list Level 2 Char"/>
    <w:basedOn w:val="BodyChar"/>
    <w:link w:val="BulletlistLevel2"/>
    <w:rsid w:val="005E3B64"/>
  </w:style>
  <w:style w:type="character" w:customStyle="1" w:styleId="BulletListLevel3Char">
    <w:name w:val="Bullet List Level 3 Char"/>
    <w:basedOn w:val="BodyChar"/>
    <w:link w:val="BulletListLevel3"/>
    <w:rsid w:val="005E3B64"/>
  </w:style>
  <w:style w:type="paragraph" w:customStyle="1" w:styleId="Coverunitnumbername">
    <w:name w:val="Cover unit number name"/>
    <w:basedOn w:val="Body"/>
    <w:link w:val="CoverunitnumbernameChar"/>
    <w:qFormat/>
    <w:rsid w:val="00C2210D"/>
    <w:rPr>
      <w:color w:val="000000" w:themeColor="text1"/>
      <w:sz w:val="32"/>
    </w:rPr>
  </w:style>
  <w:style w:type="paragraph" w:customStyle="1" w:styleId="SmallerText-Black">
    <w:name w:val="Smaller Text - Black"/>
    <w:basedOn w:val="Normal"/>
    <w:link w:val="SmallerText-BlackChar"/>
    <w:qFormat/>
    <w:rsid w:val="00FC65C0"/>
    <w:pPr>
      <w:textboxTightWrap w:val="allLines"/>
    </w:pPr>
    <w:rPr>
      <w:rFonts w:eastAsiaTheme="minorEastAsia"/>
      <w:sz w:val="20"/>
      <w:lang w:val="en-US" w:eastAsia="en-AU" w:bidi="en-US"/>
    </w:rPr>
  </w:style>
  <w:style w:type="character" w:customStyle="1" w:styleId="CoverunitnumbernameChar">
    <w:name w:val="Cover unit number name Char"/>
    <w:basedOn w:val="BodyChar"/>
    <w:link w:val="Coverunitnumbername"/>
    <w:rsid w:val="00C2210D"/>
    <w:rPr>
      <w:color w:val="000000" w:themeColor="text1"/>
      <w:sz w:val="32"/>
    </w:rPr>
  </w:style>
  <w:style w:type="character" w:customStyle="1" w:styleId="SmallerText-BlackChar">
    <w:name w:val="Smaller Text - Black Char"/>
    <w:basedOn w:val="DefaultParagraphFont"/>
    <w:link w:val="SmallerText-Black"/>
    <w:rsid w:val="00FC65C0"/>
    <w:rPr>
      <w:rFonts w:eastAsiaTheme="minorEastAsia"/>
      <w:sz w:val="20"/>
      <w:lang w:val="en-US" w:eastAsia="en-AU" w:bidi="en-US"/>
    </w:rPr>
  </w:style>
  <w:style w:type="paragraph" w:customStyle="1" w:styleId="Sectionnumber">
    <w:name w:val="Section number"/>
    <w:basedOn w:val="Normal"/>
    <w:link w:val="SectionnumberChar"/>
    <w:qFormat/>
    <w:rsid w:val="00C20023"/>
    <w:pPr>
      <w:spacing w:before="4080"/>
    </w:pPr>
    <w:rPr>
      <w:color w:val="464748"/>
      <w:sz w:val="40"/>
    </w:rPr>
  </w:style>
  <w:style w:type="character" w:customStyle="1" w:styleId="SectionnumberChar">
    <w:name w:val="Section number Char"/>
    <w:basedOn w:val="DefaultParagraphFont"/>
    <w:link w:val="Sectionnumber"/>
    <w:rsid w:val="00C20023"/>
    <w:rPr>
      <w:color w:val="464748"/>
      <w:sz w:val="40"/>
    </w:rPr>
  </w:style>
  <w:style w:type="character" w:customStyle="1" w:styleId="ListParagraphChar">
    <w:name w:val="List Paragraph Char"/>
    <w:aliases w:val="List Paragraph1 Char,Single bullet style Char,Bullets Char,Table numbering Char,List Paragraph 2 Char,Bullet Char,Questions and numbered lists Char,List Number_1 Char,Recommendation Char"/>
    <w:basedOn w:val="DefaultParagraphFont"/>
    <w:link w:val="ListParagraph"/>
    <w:uiPriority w:val="34"/>
    <w:qFormat/>
    <w:rsid w:val="00C20023"/>
  </w:style>
  <w:style w:type="paragraph" w:styleId="BodyText">
    <w:name w:val="Body Text"/>
    <w:basedOn w:val="Normal"/>
    <w:link w:val="BodyTextChar"/>
    <w:uiPriority w:val="1"/>
    <w:qFormat/>
    <w:rsid w:val="00445366"/>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character" w:customStyle="1" w:styleId="BodyTextChar">
    <w:name w:val="Body Text Char"/>
    <w:basedOn w:val="DefaultParagraphFont"/>
    <w:link w:val="BodyText"/>
    <w:uiPriority w:val="1"/>
    <w:rsid w:val="00445366"/>
    <w:rPr>
      <w:rFonts w:ascii="Calibri Light" w:eastAsia="Calibri Light" w:hAnsi="Calibri Light" w:cs="Calibri Light"/>
      <w:sz w:val="22"/>
      <w:szCs w:val="22"/>
      <w:lang w:eastAsia="en-AU" w:bidi="en-AU"/>
    </w:rPr>
  </w:style>
  <w:style w:type="paragraph" w:customStyle="1" w:styleId="TableParagraph">
    <w:name w:val="Table Paragraph"/>
    <w:basedOn w:val="Normal"/>
    <w:uiPriority w:val="1"/>
    <w:qFormat/>
    <w:rsid w:val="00B71A0E"/>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table" w:customStyle="1" w:styleId="TableGrid10">
    <w:name w:val="Table Grid1"/>
    <w:basedOn w:val="TableNormal"/>
    <w:next w:val="TableGrid"/>
    <w:uiPriority w:val="59"/>
    <w:rsid w:val="00741404"/>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
    <w:name w:val="StyleTD1"/>
    <w:basedOn w:val="TableNormal"/>
    <w:uiPriority w:val="99"/>
    <w:rsid w:val="00741404"/>
    <w:pPr>
      <w:spacing w:before="120" w:after="120" w:line="300" w:lineRule="auto"/>
    </w:pPr>
    <w:tblPr/>
    <w:tcPr>
      <w:vAlign w:val="center"/>
    </w:tcPr>
  </w:style>
  <w:style w:type="paragraph" w:styleId="NormalWeb">
    <w:name w:val="Normal (Web)"/>
    <w:basedOn w:val="Normal"/>
    <w:uiPriority w:val="99"/>
    <w:unhideWhenUsed/>
    <w:rsid w:val="000F424E"/>
    <w:pPr>
      <w:spacing w:after="150" w:line="360" w:lineRule="atLeast"/>
    </w:pPr>
    <w:rPr>
      <w:rFonts w:ascii="Times New Roman" w:eastAsia="Times New Roman" w:hAnsi="Times New Roman" w:cs="Times New Roman"/>
      <w:lang w:eastAsia="en-AU"/>
    </w:rPr>
  </w:style>
  <w:style w:type="numbering" w:customStyle="1" w:styleId="Body-ListNumbered1">
    <w:name w:val="Body - List Numbered1"/>
    <w:rsid w:val="000A434B"/>
  </w:style>
  <w:style w:type="paragraph" w:customStyle="1" w:styleId="TNBullet">
    <w:name w:val="TN Bullet"/>
    <w:basedOn w:val="Normal"/>
    <w:qFormat/>
    <w:rsid w:val="00490027"/>
    <w:pPr>
      <w:keepLines/>
      <w:numPr>
        <w:numId w:val="5"/>
      </w:numPr>
      <w:spacing w:before="120" w:after="120" w:line="312" w:lineRule="auto"/>
      <w:ind w:left="425" w:hanging="425"/>
    </w:pPr>
    <w:rPr>
      <w:rFonts w:ascii="Myriad Pro" w:eastAsia="Calibri" w:hAnsi="Myriad Pro" w:cs="Times New Roman"/>
      <w:sz w:val="21"/>
      <w:szCs w:val="22"/>
    </w:rPr>
  </w:style>
  <w:style w:type="table" w:customStyle="1" w:styleId="TableGrid3">
    <w:name w:val="Table Grid3"/>
    <w:basedOn w:val="TableNormal"/>
    <w:next w:val="TableGrid"/>
    <w:uiPriority w:val="39"/>
    <w:rsid w:val="0049002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
    <w:name w:val="No List1"/>
    <w:next w:val="NoList"/>
    <w:uiPriority w:val="99"/>
    <w:semiHidden/>
    <w:unhideWhenUsed/>
    <w:rsid w:val="00AA3FA5"/>
  </w:style>
  <w:style w:type="table" w:customStyle="1" w:styleId="eHUBTable-WithTopandSideHeadings1">
    <w:name w:val="eHUB Table - With Top and Side Headings1"/>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table" w:customStyle="1" w:styleId="eHUBTable-WithTopHeadings1">
    <w:name w:val="eHUB Table - With Top Headings1"/>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ARATable1">
    <w:name w:val="ARA Table1"/>
    <w:basedOn w:val="TableNormal"/>
    <w:next w:val="TableGrid"/>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1">
    <w:name w:val="eHUB Table - With Side Headings1"/>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1">
    <w:name w:val="Style11"/>
    <w:basedOn w:val="TableNormal"/>
    <w:uiPriority w:val="99"/>
    <w:rsid w:val="00AA3FA5"/>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1">
    <w:name w:val="Style21"/>
    <w:basedOn w:val="TableGrid"/>
    <w:uiPriority w:val="99"/>
    <w:rsid w:val="00AA3FA5"/>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
    <w:name w:val="Style31"/>
    <w:basedOn w:val="TableNormal"/>
    <w:uiPriority w:val="99"/>
    <w:rsid w:val="00AA3FA5"/>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
    <w:name w:val="Style41"/>
    <w:basedOn w:val="TableNormal"/>
    <w:uiPriority w:val="99"/>
    <w:rsid w:val="00AA3FA5"/>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
    <w:name w:val="StyleTD3"/>
    <w:basedOn w:val="TableNormal"/>
    <w:uiPriority w:val="99"/>
    <w:rsid w:val="00AA3FA5"/>
    <w:pPr>
      <w:spacing w:before="120" w:after="120" w:line="300" w:lineRule="auto"/>
    </w:pPr>
    <w:tblPr/>
    <w:tcPr>
      <w:vAlign w:val="center"/>
    </w:tcPr>
  </w:style>
  <w:style w:type="table" w:customStyle="1" w:styleId="GridTable1Light1">
    <w:name w:val="Grid Table 1 Light1"/>
    <w:basedOn w:val="TableNormal"/>
    <w:next w:val="GridTable1Light"/>
    <w:uiPriority w:val="46"/>
    <w:rsid w:val="00AA3F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
    <w:name w:val="StyleTD21"/>
    <w:basedOn w:val="TableNormal"/>
    <w:uiPriority w:val="99"/>
    <w:rsid w:val="00AA3FA5"/>
    <w:pPr>
      <w:spacing w:after="0" w:line="240" w:lineRule="auto"/>
    </w:pPr>
    <w:tblPr/>
  </w:style>
  <w:style w:type="table" w:customStyle="1" w:styleId="TableGridLight1">
    <w:name w:val="Table Grid Light1"/>
    <w:basedOn w:val="TableNormal"/>
    <w:next w:val="TableGridLight"/>
    <w:uiPriority w:val="40"/>
    <w:rsid w:val="00AA3F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
    <w:name w:val="Table Grid 11"/>
    <w:basedOn w:val="TableNormal"/>
    <w:next w:val="TableGrid1"/>
    <w:uiPriority w:val="99"/>
    <w:semiHidden/>
    <w:unhideWhenUsed/>
    <w:rsid w:val="00AA3FA5"/>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10">
    <w:name w:val="Table Grid11"/>
    <w:basedOn w:val="TableNormal"/>
    <w:next w:val="TableGrid"/>
    <w:uiPriority w:val="39"/>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1">
    <w:name w:val="StyleTD11"/>
    <w:basedOn w:val="TableNormal"/>
    <w:uiPriority w:val="99"/>
    <w:rsid w:val="00AA3FA5"/>
    <w:pPr>
      <w:spacing w:before="120" w:after="120" w:line="300" w:lineRule="auto"/>
    </w:pPr>
    <w:tblPr/>
    <w:tcPr>
      <w:vAlign w:val="center"/>
    </w:tcPr>
  </w:style>
  <w:style w:type="numbering" w:customStyle="1" w:styleId="Body-ListNumbered11">
    <w:name w:val="Body - List Numbered11"/>
    <w:rsid w:val="00AA3FA5"/>
  </w:style>
  <w:style w:type="table" w:customStyle="1" w:styleId="TableGrid31">
    <w:name w:val="Table Grid31"/>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1">
    <w:name w:val="No List11"/>
    <w:next w:val="NoList"/>
    <w:uiPriority w:val="99"/>
    <w:semiHidden/>
    <w:unhideWhenUsed/>
    <w:rsid w:val="00AA3FA5"/>
  </w:style>
  <w:style w:type="numbering" w:customStyle="1" w:styleId="Body-ListNumbered2">
    <w:name w:val="Body - List Numbered2"/>
    <w:rsid w:val="00AA3FA5"/>
  </w:style>
  <w:style w:type="table" w:customStyle="1" w:styleId="UBTableGrid1">
    <w:name w:val="UB Table Grid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11">
    <w:name w:val="Style111"/>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11">
    <w:name w:val="Style211"/>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1">
    <w:name w:val="Style311"/>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1">
    <w:name w:val="Style411"/>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1">
    <w:name w:val="StyleTD31"/>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11">
    <w:name w:val="Grid Table 1 Light11"/>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1">
    <w:name w:val="StyleTD211"/>
    <w:basedOn w:val="TableNormal"/>
    <w:uiPriority w:val="99"/>
    <w:rsid w:val="00AA3FA5"/>
    <w:pPr>
      <w:spacing w:after="0" w:line="240" w:lineRule="auto"/>
    </w:pPr>
    <w:rPr>
      <w:rFonts w:asciiTheme="minorHAnsi" w:hAnsiTheme="minorHAnsi"/>
      <w:sz w:val="22"/>
      <w:szCs w:val="22"/>
    </w:rPr>
    <w:tblPr/>
  </w:style>
  <w:style w:type="table" w:customStyle="1" w:styleId="TableGridLight11">
    <w:name w:val="Table Grid Light11"/>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1">
    <w:name w:val="Table Grid 111"/>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AA3FA5"/>
    <w:rPr>
      <w:color w:val="808080"/>
    </w:rPr>
  </w:style>
  <w:style w:type="table" w:customStyle="1" w:styleId="TableGrid1110">
    <w:name w:val="Table Grid1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eop">
    <w:name w:val="eop"/>
    <w:basedOn w:val="DefaultParagraphFont"/>
    <w:rsid w:val="00AA3FA5"/>
  </w:style>
  <w:style w:type="table" w:customStyle="1" w:styleId="TableGrid51">
    <w:name w:val="Table Grid5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
    <w:name w:val="Table Grid5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
    <w:name w:val="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paragraph">
    <w:name w:val="paragraph"/>
    <w:basedOn w:val="Normal"/>
    <w:rsid w:val="00AA3FA5"/>
    <w:pPr>
      <w:spacing w:after="0" w:line="240" w:lineRule="auto"/>
    </w:pPr>
    <w:rPr>
      <w:rFonts w:ascii="Times New Roman" w:eastAsia="Times New Roman" w:hAnsi="Times New Roman" w:cs="Times New Roman"/>
      <w:lang w:eastAsia="en-AU"/>
    </w:rPr>
  </w:style>
  <w:style w:type="paragraph" w:customStyle="1" w:styleId="NormalTextDarkBackground">
    <w:name w:val="Normal Text Dark Background"/>
    <w:basedOn w:val="Normal"/>
    <w:qFormat/>
    <w:rsid w:val="00AA3FA5"/>
    <w:pPr>
      <w:spacing w:after="220" w:line="240" w:lineRule="auto"/>
    </w:pPr>
    <w:rPr>
      <w:rFonts w:asciiTheme="minorHAnsi" w:hAnsiTheme="minorHAnsi"/>
      <w:color w:val="FFFFFF" w:themeColor="background1"/>
      <w:sz w:val="22"/>
      <w:szCs w:val="22"/>
      <w:lang w:val="en-US"/>
    </w:rPr>
  </w:style>
  <w:style w:type="character" w:customStyle="1" w:styleId="normaltextrun1">
    <w:name w:val="normaltextrun1"/>
    <w:basedOn w:val="DefaultParagraphFont"/>
    <w:rsid w:val="00AA3FA5"/>
  </w:style>
  <w:style w:type="numbering" w:customStyle="1" w:styleId="NoList2">
    <w:name w:val="No List2"/>
    <w:next w:val="NoList"/>
    <w:uiPriority w:val="99"/>
    <w:semiHidden/>
    <w:unhideWhenUsed/>
    <w:rsid w:val="00AA3FA5"/>
  </w:style>
  <w:style w:type="table" w:customStyle="1" w:styleId="eHUBTable-WithTopandSideHeadings2">
    <w:name w:val="eHUB Table - With Top and Side Headings2"/>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3">
    <w:name w:val="Body - List Numbered3"/>
    <w:rsid w:val="00AA3FA5"/>
  </w:style>
  <w:style w:type="table" w:customStyle="1" w:styleId="eHUBTable-WithTopHeadings2">
    <w:name w:val="eHUB Table - With Top Headings2"/>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2">
    <w:name w:val="UB 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2">
    <w:name w:val="eHUB Table - With Side Headings2"/>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2">
    <w:name w:val="Style12"/>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2">
    <w:name w:val="Style22"/>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2">
    <w:name w:val="Style32"/>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2">
    <w:name w:val="Style42"/>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4">
    <w:name w:val="StyleTD4"/>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2">
    <w:name w:val="Grid Table 1 Light2"/>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2">
    <w:name w:val="StyleTD22"/>
    <w:basedOn w:val="TableNormal"/>
    <w:uiPriority w:val="99"/>
    <w:rsid w:val="00AA3FA5"/>
    <w:pPr>
      <w:spacing w:after="0" w:line="240" w:lineRule="auto"/>
    </w:pPr>
    <w:rPr>
      <w:rFonts w:asciiTheme="minorHAnsi" w:hAnsiTheme="minorHAnsi"/>
      <w:sz w:val="22"/>
      <w:szCs w:val="22"/>
    </w:rPr>
    <w:tblPr/>
  </w:style>
  <w:style w:type="table" w:customStyle="1" w:styleId="TableGridLight2">
    <w:name w:val="Table Grid Light2"/>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2">
    <w:name w:val="Table Grid 12"/>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2">
    <w:name w:val="Table Grid5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1">
    <w:name w:val="UB Table Grid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msonormal0">
    <w:name w:val="msonormal"/>
    <w:basedOn w:val="Normal"/>
    <w:rsid w:val="00AA3FA5"/>
    <w:pPr>
      <w:spacing w:before="100" w:beforeAutospacing="1" w:after="100" w:afterAutospacing="1" w:line="240" w:lineRule="auto"/>
    </w:pPr>
    <w:rPr>
      <w:rFonts w:ascii="Times New Roman" w:eastAsia="Times New Roman" w:hAnsi="Times New Roman" w:cs="Times New Roman"/>
      <w:lang w:eastAsia="en-AU"/>
    </w:rPr>
  </w:style>
  <w:style w:type="paragraph" w:customStyle="1" w:styleId="body0">
    <w:name w:val="body"/>
    <w:basedOn w:val="Normal"/>
    <w:uiPriority w:val="99"/>
    <w:rsid w:val="00AA3FA5"/>
    <w:pPr>
      <w:spacing w:after="0" w:line="240" w:lineRule="auto"/>
    </w:pPr>
    <w:rPr>
      <w:rFonts w:ascii="Times New Roman" w:hAnsi="Times New Roman" w:cs="Times New Roman"/>
      <w:lang w:eastAsia="en-AU"/>
    </w:rPr>
  </w:style>
  <w:style w:type="paragraph" w:customStyle="1" w:styleId="AHPRAPreTableCopy">
    <w:name w:val="AHPRA Pre Table Copy"/>
    <w:basedOn w:val="Normal"/>
    <w:qFormat/>
    <w:rsid w:val="00AA3FA5"/>
    <w:pPr>
      <w:spacing w:after="40" w:line="240" w:lineRule="auto"/>
      <w:jc w:val="both"/>
    </w:pPr>
    <w:rPr>
      <w:rFonts w:asciiTheme="minorHAnsi" w:eastAsia="Times" w:hAnsiTheme="minorHAnsi" w:cs="Times New Roman"/>
      <w:sz w:val="18"/>
      <w:szCs w:val="18"/>
    </w:rPr>
  </w:style>
  <w:style w:type="character" w:customStyle="1" w:styleId="normaltextrun">
    <w:name w:val="normaltextrun"/>
    <w:basedOn w:val="DefaultParagraphFont"/>
    <w:rsid w:val="00AA3FA5"/>
  </w:style>
  <w:style w:type="character" w:customStyle="1" w:styleId="contextualspellingandgrammarerror">
    <w:name w:val="contextualspellingandgrammarerror"/>
    <w:basedOn w:val="DefaultParagraphFont"/>
    <w:rsid w:val="00AA3FA5"/>
  </w:style>
  <w:style w:type="table" w:customStyle="1" w:styleId="TableGrid20">
    <w:name w:val="Table Grid20"/>
    <w:basedOn w:val="TableNormal"/>
    <w:uiPriority w:val="39"/>
    <w:rsid w:val="00AA3FA5"/>
    <w:pPr>
      <w:spacing w:after="0" w:line="240" w:lineRule="auto"/>
    </w:pPr>
    <w:rPr>
      <w:rFonts w:eastAsia="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3FA5"/>
    <w:pPr>
      <w:spacing w:after="0" w:line="240" w:lineRule="auto"/>
    </w:pPr>
    <w:rPr>
      <w:rFonts w:asciiTheme="minorHAnsi" w:hAnsiTheme="minorHAnsi"/>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ssessmentTable">
    <w:name w:val="Assessment Table"/>
    <w:basedOn w:val="TableNormal"/>
    <w:uiPriority w:val="99"/>
    <w:rsid w:val="00AA3FA5"/>
    <w:pPr>
      <w:spacing w:after="0" w:line="240" w:lineRule="auto"/>
    </w:pPr>
    <w:rPr>
      <w:rFonts w:asciiTheme="minorHAnsi" w:hAnsiTheme="minorHAnsi"/>
      <w:szCs w:val="22"/>
    </w:rPr>
    <w:tblPr>
      <w:tblInd w:w="0" w:type="nil"/>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numbering" w:customStyle="1" w:styleId="NoList3">
    <w:name w:val="No List3"/>
    <w:next w:val="NoList"/>
    <w:uiPriority w:val="99"/>
    <w:semiHidden/>
    <w:unhideWhenUsed/>
    <w:rsid w:val="00AA3FA5"/>
  </w:style>
  <w:style w:type="table" w:customStyle="1" w:styleId="eHUBTable-WithTopandSideHeadings3">
    <w:name w:val="eHUB Table - With Top and Side Headings3"/>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4">
    <w:name w:val="Body - List Numbered4"/>
    <w:rsid w:val="00AA3FA5"/>
  </w:style>
  <w:style w:type="table" w:customStyle="1" w:styleId="eHUBTable-WithTopHeadings3">
    <w:name w:val="eHUB Table - With Top Headings3"/>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3">
    <w:name w:val="UB Table Grid3"/>
    <w:basedOn w:val="TableNormal"/>
    <w:next w:val="TableGrid"/>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3">
    <w:name w:val="eHUB Table - With Side Headings3"/>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3">
    <w:name w:val="Style13"/>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3">
    <w:name w:val="Style23"/>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3">
    <w:name w:val="Style33"/>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3">
    <w:name w:val="Style43"/>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5">
    <w:name w:val="StyleTD5"/>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3">
    <w:name w:val="Grid Table 1 Light3"/>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3">
    <w:name w:val="StyleTD23"/>
    <w:basedOn w:val="TableNormal"/>
    <w:uiPriority w:val="99"/>
    <w:rsid w:val="00AA3FA5"/>
    <w:pPr>
      <w:spacing w:after="0" w:line="240" w:lineRule="auto"/>
    </w:pPr>
    <w:rPr>
      <w:rFonts w:asciiTheme="minorHAnsi" w:hAnsiTheme="minorHAnsi"/>
      <w:sz w:val="22"/>
      <w:szCs w:val="22"/>
    </w:rPr>
    <w:tblPr/>
  </w:style>
  <w:style w:type="table" w:customStyle="1" w:styleId="TableGridLight3">
    <w:name w:val="Table Grid Light3"/>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3">
    <w:name w:val="Table Grid 13"/>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20">
    <w:name w:val="Table Grid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1">
    <w:name w:val="Plain Table 11"/>
    <w:basedOn w:val="TableNormal"/>
    <w:next w:val="PlainTable1"/>
    <w:uiPriority w:val="99"/>
    <w:rsid w:val="00AA3FA5"/>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13">
    <w:name w:val="Table Grid513"/>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4">
    <w:name w:val="Table Grid4"/>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2">
    <w:name w:val="Table Grid Light12"/>
    <w:basedOn w:val="TableNormal"/>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4">
    <w:name w:val="No List4"/>
    <w:next w:val="NoList"/>
    <w:uiPriority w:val="99"/>
    <w:semiHidden/>
    <w:unhideWhenUsed/>
    <w:rsid w:val="00AA3FA5"/>
  </w:style>
  <w:style w:type="numbering" w:customStyle="1" w:styleId="Body-ListNumbered5">
    <w:name w:val="Body - List Numbered5"/>
    <w:rsid w:val="00AA3FA5"/>
  </w:style>
  <w:style w:type="table" w:customStyle="1" w:styleId="UBTableGrid4">
    <w:name w:val="UB Table Grid4"/>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4">
    <w:name w:val="Style14"/>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4">
    <w:name w:val="Style24"/>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4">
    <w:name w:val="Style34"/>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4">
    <w:name w:val="Style44"/>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6">
    <w:name w:val="StyleTD6"/>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StyleTD24">
    <w:name w:val="StyleTD24"/>
    <w:basedOn w:val="TableNormal"/>
    <w:uiPriority w:val="99"/>
    <w:rsid w:val="00AA3FA5"/>
    <w:pPr>
      <w:spacing w:after="0" w:line="240" w:lineRule="auto"/>
    </w:pPr>
    <w:rPr>
      <w:rFonts w:asciiTheme="minorHAnsi" w:hAnsiTheme="minorHAnsi"/>
      <w:sz w:val="22"/>
      <w:szCs w:val="22"/>
    </w:rPr>
    <w:tblPr/>
  </w:style>
  <w:style w:type="table" w:customStyle="1" w:styleId="TableGrid14">
    <w:name w:val="Table Grid 14"/>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3frnv7v1">
    <w:name w:val="_3frnv7v1"/>
    <w:basedOn w:val="DefaultParagraphFont"/>
    <w:rsid w:val="00AA3FA5"/>
    <w:rPr>
      <w:vanish/>
      <w:webHidden w:val="0"/>
      <w:specVanish/>
    </w:rPr>
  </w:style>
  <w:style w:type="character" w:customStyle="1" w:styleId="y2haltb">
    <w:name w:val="y2haltb"/>
    <w:basedOn w:val="DefaultParagraphFont"/>
    <w:rsid w:val="00AA3FA5"/>
  </w:style>
  <w:style w:type="character" w:customStyle="1" w:styleId="eadjc1o">
    <w:name w:val="eadjc1o"/>
    <w:basedOn w:val="DefaultParagraphFont"/>
    <w:rsid w:val="00AA3FA5"/>
  </w:style>
  <w:style w:type="character" w:customStyle="1" w:styleId="lwhbt6d1">
    <w:name w:val="lwhbt6d1"/>
    <w:basedOn w:val="DefaultParagraphFont"/>
    <w:rsid w:val="00AA3FA5"/>
    <w:rPr>
      <w:b/>
      <w:bCs/>
    </w:rPr>
  </w:style>
  <w:style w:type="character" w:customStyle="1" w:styleId="2ytngy2">
    <w:name w:val="_2ytngy2"/>
    <w:basedOn w:val="DefaultParagraphFont"/>
    <w:rsid w:val="00AA3FA5"/>
  </w:style>
  <w:style w:type="character" w:customStyle="1" w:styleId="2njvnpa">
    <w:name w:val="_2njvnpa"/>
    <w:basedOn w:val="DefaultParagraphFont"/>
    <w:rsid w:val="00AA3FA5"/>
  </w:style>
  <w:style w:type="character" w:styleId="Strong">
    <w:name w:val="Strong"/>
    <w:basedOn w:val="DefaultParagraphFont"/>
    <w:uiPriority w:val="22"/>
    <w:qFormat/>
    <w:rsid w:val="00AA3FA5"/>
    <w:rPr>
      <w:b/>
      <w:bCs/>
    </w:rPr>
  </w:style>
  <w:style w:type="character" w:styleId="HTMLCite">
    <w:name w:val="HTML Cite"/>
    <w:basedOn w:val="DefaultParagraphFont"/>
    <w:uiPriority w:val="99"/>
    <w:semiHidden/>
    <w:unhideWhenUsed/>
    <w:rsid w:val="00AA3FA5"/>
    <w:rPr>
      <w:i/>
      <w:iCs/>
    </w:rPr>
  </w:style>
  <w:style w:type="paragraph" w:customStyle="1" w:styleId="TableText">
    <w:name w:val="Table Text"/>
    <w:basedOn w:val="Normal"/>
    <w:uiPriority w:val="1"/>
    <w:qFormat/>
    <w:rsid w:val="00AA3FA5"/>
    <w:pPr>
      <w:spacing w:after="120" w:line="264" w:lineRule="auto"/>
    </w:pPr>
    <w:rPr>
      <w:rFonts w:asciiTheme="majorHAnsi" w:hAnsiTheme="majorHAnsi"/>
      <w:color w:val="404040" w:themeColor="text1" w:themeTint="BF"/>
      <w:sz w:val="22"/>
      <w:szCs w:val="22"/>
      <w:lang w:val="en-US"/>
    </w:rPr>
  </w:style>
  <w:style w:type="paragraph" w:customStyle="1" w:styleId="TableNumb-List">
    <w:name w:val="Table Numb-List"/>
    <w:autoRedefine/>
    <w:uiPriority w:val="1"/>
    <w:qFormat/>
    <w:rsid w:val="00AA3FA5"/>
    <w:pPr>
      <w:numPr>
        <w:numId w:val="7"/>
      </w:numPr>
      <w:spacing w:after="120" w:line="264" w:lineRule="auto"/>
      <w:contextualSpacing/>
      <w:textboxTightWrap w:val="allLines"/>
    </w:pPr>
    <w:rPr>
      <w:rFonts w:asciiTheme="majorHAnsi" w:hAnsiTheme="majorHAnsi"/>
      <w:color w:val="404040" w:themeColor="text1" w:themeTint="BF"/>
      <w:sz w:val="22"/>
      <w:szCs w:val="22"/>
      <w:lang w:val="en-US"/>
    </w:rPr>
  </w:style>
  <w:style w:type="paragraph" w:customStyle="1" w:styleId="TableRowHead">
    <w:name w:val="Table Row Head"/>
    <w:basedOn w:val="Normal"/>
    <w:uiPriority w:val="1"/>
    <w:qFormat/>
    <w:rsid w:val="00AA3FA5"/>
    <w:pPr>
      <w:spacing w:after="0" w:line="240" w:lineRule="auto"/>
      <w:contextualSpacing/>
    </w:pPr>
    <w:rPr>
      <w:rFonts w:ascii="Cambria" w:hAnsi="Cambria"/>
      <w:b/>
      <w:color w:val="434953"/>
      <w:sz w:val="22"/>
      <w:szCs w:val="22"/>
      <w:lang w:val="en-US"/>
    </w:rPr>
  </w:style>
  <w:style w:type="table" w:customStyle="1" w:styleId="TableGridLight4">
    <w:name w:val="Table Grid Light4"/>
    <w:basedOn w:val="TableNormal"/>
    <w:next w:val="TableGridLight"/>
    <w:uiPriority w:val="99"/>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5">
    <w:name w:val="No List5"/>
    <w:next w:val="NoList"/>
    <w:uiPriority w:val="99"/>
    <w:semiHidden/>
    <w:unhideWhenUsed/>
    <w:rsid w:val="00AA3FA5"/>
  </w:style>
  <w:style w:type="table" w:customStyle="1" w:styleId="ARATable11">
    <w:name w:val="ARA Table11"/>
    <w:basedOn w:val="TableNormal"/>
    <w:next w:val="TableGrid"/>
    <w:rsid w:val="00AA3FA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1">
    <w:name w:val="ARA Table111"/>
    <w:basedOn w:val="TableNormal"/>
    <w:next w:val="TableGrid"/>
    <w:rsid w:val="00AA3FA5"/>
    <w:pPr>
      <w:spacing w:before="120" w:after="120" w:line="240" w:lineRule="auto"/>
    </w:pPr>
    <w:rPr>
      <w:rFonts w:cs="Microsoft Himalaya"/>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numbering" w:customStyle="1" w:styleId="NoList111">
    <w:name w:val="No List111"/>
    <w:next w:val="NoList"/>
    <w:uiPriority w:val="99"/>
    <w:semiHidden/>
    <w:unhideWhenUsed/>
    <w:rsid w:val="00AA3FA5"/>
  </w:style>
  <w:style w:type="paragraph" w:customStyle="1" w:styleId="Heading11">
    <w:name w:val="Heading 11"/>
    <w:basedOn w:val="Heading1"/>
    <w:next w:val="Normal"/>
    <w:uiPriority w:val="9"/>
    <w:qFormat/>
    <w:rsid w:val="001F73AE"/>
    <w:rPr>
      <w:sz w:val="36"/>
    </w:rPr>
  </w:style>
  <w:style w:type="paragraph" w:customStyle="1" w:styleId="Heading71">
    <w:name w:val="Heading 71"/>
    <w:basedOn w:val="Normal"/>
    <w:next w:val="Normal"/>
    <w:uiPriority w:val="9"/>
    <w:unhideWhenUsed/>
    <w:rsid w:val="00AA3FA5"/>
    <w:pPr>
      <w:keepNext/>
      <w:keepLines/>
      <w:spacing w:before="200"/>
      <w:outlineLvl w:val="6"/>
    </w:pPr>
    <w:rPr>
      <w:rFonts w:ascii="Cambria" w:eastAsia="MS Gothic" w:hAnsi="Cambria" w:cs="Microsoft Himalaya"/>
      <w:i/>
      <w:iCs/>
      <w:color w:val="404040"/>
    </w:rPr>
  </w:style>
  <w:style w:type="numbering" w:customStyle="1" w:styleId="NoList1111">
    <w:name w:val="No List1111"/>
    <w:next w:val="NoList"/>
    <w:uiPriority w:val="99"/>
    <w:semiHidden/>
    <w:unhideWhenUsed/>
    <w:rsid w:val="00AA3FA5"/>
  </w:style>
  <w:style w:type="table" w:customStyle="1" w:styleId="eHUBTable-WithTopandSideHeadings4">
    <w:name w:val="eHUB Table - With Top and Side Headings4"/>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insideV w:val="single" w:sz="2" w:space="0" w:color="A6A6A6"/>
        </w:tcBorders>
        <w:shd w:val="clear" w:color="auto" w:fill="D3E6F5"/>
      </w:tcPr>
    </w:tblStylePr>
    <w:tblStylePr w:type="firstCol">
      <w:rPr>
        <w:rFonts w:ascii="Arial" w:hAnsi="Arial"/>
        <w:b/>
        <w:color w:val="808080"/>
        <w:sz w:val="22"/>
      </w:rPr>
    </w:tblStylePr>
  </w:style>
  <w:style w:type="numbering" w:customStyle="1" w:styleId="Body-ListNumbered6">
    <w:name w:val="Body - List Numbered6"/>
    <w:rsid w:val="00AA3FA5"/>
  </w:style>
  <w:style w:type="table" w:customStyle="1" w:styleId="eHUBTable-WithTopHeadings4">
    <w:name w:val="eHUB Table - With Top Headings4"/>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insideH w:val="single" w:sz="2" w:space="0" w:color="D9D9D9"/>
        <w:insideV w:val="single" w:sz="2" w:space="0" w:color="D9D9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TableGrid130">
    <w:name w:val="Table Grid13"/>
    <w:basedOn w:val="TableNormal"/>
    <w:next w:val="TableGrid"/>
    <w:uiPriority w:val="39"/>
    <w:rsid w:val="00AA3FA5"/>
    <w:pPr>
      <w:spacing w:before="120" w:after="120" w:line="240" w:lineRule="auto"/>
    </w:pPr>
    <w:rPr>
      <w:rFonts w:cs="Times New Roman"/>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table" w:customStyle="1" w:styleId="eHUBTable-WithSideHeadings4">
    <w:name w:val="eHUB Table - With Side Headings4"/>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insideV w:val="single" w:sz="2" w:space="0" w:color="A6A6A6"/>
        </w:tcBorders>
        <w:shd w:val="clear" w:color="auto" w:fill="FFFFFF"/>
      </w:tcPr>
    </w:tblStylePr>
    <w:tblStylePr w:type="firstCol">
      <w:rPr>
        <w:b/>
        <w:color w:val="687C56"/>
      </w:rPr>
      <w:tblPr/>
      <w:tcPr>
        <w:tcBorders>
          <w:right w:val="single" w:sz="2" w:space="0" w:color="A6A6A6"/>
          <w:insideH w:val="single" w:sz="2" w:space="0" w:color="A6A6A6"/>
        </w:tcBorders>
        <w:shd w:val="clear" w:color="auto" w:fill="D3E6F5"/>
      </w:tcPr>
    </w:tblStylePr>
    <w:tblStylePr w:type="neCell">
      <w:tblPr/>
      <w:tcPr>
        <w:tcBorders>
          <w:top w:val="single" w:sz="2" w:space="0" w:color="0076B8"/>
          <w:left w:val="single" w:sz="2" w:space="0" w:color="D9D9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insideH w:val="single" w:sz="2" w:space="0" w:color="A6A6A6"/>
        </w:tcBorders>
        <w:shd w:val="clear" w:color="auto" w:fill="D3E6F5"/>
      </w:tcPr>
    </w:tblStylePr>
  </w:style>
  <w:style w:type="table" w:customStyle="1" w:styleId="Style15">
    <w:name w:val="Style15"/>
    <w:basedOn w:val="TableNormal"/>
    <w:uiPriority w:val="99"/>
    <w:rsid w:val="00AA3FA5"/>
    <w:pPr>
      <w:spacing w:after="0" w:line="240" w:lineRule="auto"/>
    </w:pPr>
    <w:rPr>
      <w:rFonts w:ascii="Arial" w:hAnsi="Arial" w:cs="Times New Roman"/>
      <w:sz w:val="20"/>
    </w:rPr>
    <w:tblPr/>
    <w:tblStylePr w:type="firstCol">
      <w:rPr>
        <w:rFonts w:ascii="Arial" w:hAnsi="Arial"/>
        <w:b/>
        <w:sz w:val="20"/>
      </w:rPr>
      <w:tblPr/>
      <w:tcPr>
        <w:shd w:val="clear" w:color="auto" w:fill="8DB3E2"/>
      </w:tcPr>
    </w:tblStylePr>
  </w:style>
  <w:style w:type="table" w:customStyle="1" w:styleId="Style25">
    <w:name w:val="Style25"/>
    <w:basedOn w:val="TableGrid"/>
    <w:uiPriority w:val="99"/>
    <w:rsid w:val="00AA3FA5"/>
    <w:rPr>
      <w:rFonts w:eastAsia="Calibri" w:cs="Times New Roman"/>
      <w:lang w:eastAsia="en-AU"/>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spacing w:beforeLines="0" w:before="120" w:beforeAutospacing="0" w:afterLines="0" w:after="120" w:afterAutospacing="0" w:line="300" w:lineRule="auto"/>
        <w:jc w:val="center"/>
      </w:pPr>
      <w:rPr>
        <w:rFonts w:ascii="Arial" w:hAnsi="Arial"/>
        <w:b w:val="0"/>
        <w:color w:val="FFFFFF"/>
        <w:sz w:val="20"/>
      </w:rPr>
      <w:tblPr/>
      <w:trPr>
        <w:tblHeader/>
      </w:trPr>
      <w:tcPr>
        <w:shd w:val="clear" w:color="auto" w:fill="8DB3E2"/>
      </w:tcPr>
    </w:tblStylePr>
    <w:tblStylePr w:type="lastRow">
      <w:rPr>
        <w:rFonts w:ascii="Calibri" w:hAnsi="Calibri"/>
        <w:sz w:val="22"/>
      </w:rPr>
    </w:tblStylePr>
    <w:tblStylePr w:type="firstCol">
      <w:rPr>
        <w:rFonts w:ascii="Arial" w:hAnsi="Arial"/>
        <w:b/>
        <w:sz w:val="20"/>
      </w:rPr>
      <w:tblPr/>
      <w:tcPr>
        <w:shd w:val="clear" w:color="auto" w:fill="8DB3E2"/>
      </w:tcPr>
    </w:tblStylePr>
  </w:style>
  <w:style w:type="table" w:customStyle="1" w:styleId="Style35">
    <w:name w:val="Style35"/>
    <w:basedOn w:val="TableNormal"/>
    <w:uiPriority w:val="99"/>
    <w:rsid w:val="00AA3FA5"/>
    <w:pPr>
      <w:spacing w:before="40" w:after="100" w:afterAutospacing="1" w:line="240" w:lineRule="auto"/>
      <w:contextualSpacing/>
    </w:pPr>
    <w:rPr>
      <w:rFonts w:ascii="Arial" w:hAnsi="Arial" w:cs="Times New Roman"/>
      <w:sz w:val="20"/>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Col">
      <w:pPr>
        <w:wordWrap/>
        <w:jc w:val="center"/>
      </w:pPr>
      <w:rPr>
        <w:rFonts w:ascii="Arial" w:hAnsi="Arial"/>
        <w:b/>
        <w:sz w:val="20"/>
      </w:rPr>
      <w:tblPr/>
      <w:tcPr>
        <w:shd w:val="clear" w:color="auto" w:fill="F2F2F2"/>
      </w:tcPr>
    </w:tblStylePr>
    <w:tblStylePr w:type="band1Vert">
      <w:pPr>
        <w:wordWrap/>
        <w:spacing w:beforeLines="0" w:beforeAutospacing="0"/>
      </w:pPr>
    </w:tblStylePr>
  </w:style>
  <w:style w:type="table" w:customStyle="1" w:styleId="Style45">
    <w:name w:val="Style45"/>
    <w:basedOn w:val="TableNormal"/>
    <w:uiPriority w:val="99"/>
    <w:rsid w:val="00AA3FA5"/>
    <w:pPr>
      <w:spacing w:before="80" w:after="100" w:afterAutospacing="1" w:line="240" w:lineRule="auto"/>
    </w:pPr>
    <w:rPr>
      <w:rFonts w:ascii="Arial" w:hAnsi="Arial" w:cs="Times New Roman"/>
      <w:sz w:val="20"/>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jc w:val="center"/>
      </w:pPr>
      <w:rPr>
        <w:rFonts w:ascii="Arial" w:hAnsi="Arial"/>
        <w:b/>
        <w:sz w:val="20"/>
      </w:rPr>
      <w:tblPr/>
      <w:tcPr>
        <w:shd w:val="clear" w:color="auto" w:fill="F2F2F2"/>
      </w:tcPr>
    </w:tblStylePr>
    <w:tblStylePr w:type="firstCol">
      <w:pPr>
        <w:wordWrap/>
        <w:jc w:val="center"/>
      </w:pPr>
      <w:rPr>
        <w:rFonts w:ascii="Arial" w:hAnsi="Arial"/>
        <w:b/>
        <w:sz w:val="20"/>
      </w:rPr>
      <w:tblPr/>
      <w:tcPr>
        <w:shd w:val="clear" w:color="auto" w:fill="F2F2F2"/>
      </w:tcPr>
    </w:tblStylePr>
  </w:style>
  <w:style w:type="paragraph" w:customStyle="1" w:styleId="TOCHeading1">
    <w:name w:val="TOC Heading1"/>
    <w:basedOn w:val="Heading1"/>
    <w:next w:val="Normal"/>
    <w:uiPriority w:val="39"/>
    <w:unhideWhenUsed/>
    <w:qFormat/>
    <w:rsid w:val="00AA3FA5"/>
    <w:pPr>
      <w:spacing w:before="240" w:line="259" w:lineRule="auto"/>
    </w:pPr>
    <w:rPr>
      <w:rFonts w:cs="Calibri"/>
    </w:rPr>
  </w:style>
  <w:style w:type="paragraph" w:customStyle="1" w:styleId="Title1">
    <w:name w:val="Title1"/>
    <w:basedOn w:val="Normal"/>
    <w:next w:val="Normal"/>
    <w:uiPriority w:val="10"/>
    <w:rsid w:val="00AA3FA5"/>
    <w:pPr>
      <w:pBdr>
        <w:bottom w:val="single" w:sz="8" w:space="4" w:color="4F81BD"/>
      </w:pBdr>
      <w:spacing w:after="300"/>
      <w:contextualSpacing/>
    </w:pPr>
    <w:rPr>
      <w:rFonts w:ascii="Cambria" w:eastAsia="MS Gothic" w:hAnsi="Cambria" w:cs="Microsoft Himalaya"/>
      <w:color w:val="0057B8"/>
      <w:spacing w:val="5"/>
      <w:kern w:val="28"/>
      <w:sz w:val="52"/>
      <w:szCs w:val="52"/>
    </w:rPr>
  </w:style>
  <w:style w:type="character" w:customStyle="1" w:styleId="FollowedHyperlink1">
    <w:name w:val="FollowedHyperlink1"/>
    <w:basedOn w:val="DefaultParagraphFont"/>
    <w:uiPriority w:val="99"/>
    <w:semiHidden/>
    <w:unhideWhenUsed/>
    <w:rsid w:val="00AA3FA5"/>
    <w:rPr>
      <w:color w:val="800080"/>
      <w:u w:val="single"/>
    </w:rPr>
  </w:style>
  <w:style w:type="table" w:customStyle="1" w:styleId="StyleTD7">
    <w:name w:val="StyleTD7"/>
    <w:basedOn w:val="TableNormal"/>
    <w:uiPriority w:val="99"/>
    <w:rsid w:val="00AA3FA5"/>
    <w:pPr>
      <w:spacing w:before="120" w:after="120" w:line="300" w:lineRule="auto"/>
    </w:pPr>
    <w:rPr>
      <w:rFonts w:cs="Times New Roman"/>
    </w:rPr>
    <w:tblPr/>
    <w:tcPr>
      <w:vAlign w:val="center"/>
    </w:tcPr>
  </w:style>
  <w:style w:type="table" w:customStyle="1" w:styleId="GridTable1Light111">
    <w:name w:val="Grid Table 1 Light111"/>
    <w:basedOn w:val="TableNormal"/>
    <w:next w:val="GridTable1Light"/>
    <w:uiPriority w:val="46"/>
    <w:rsid w:val="00AA3FA5"/>
    <w:pPr>
      <w:spacing w:after="0" w:line="240" w:lineRule="auto"/>
    </w:pPr>
    <w:rPr>
      <w:rFonts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StyleTD25">
    <w:name w:val="StyleTD25"/>
    <w:basedOn w:val="TableNormal"/>
    <w:uiPriority w:val="99"/>
    <w:rsid w:val="00AA3FA5"/>
    <w:pPr>
      <w:spacing w:after="0" w:line="240" w:lineRule="auto"/>
    </w:pPr>
    <w:rPr>
      <w:rFonts w:cs="Times New Roman"/>
    </w:rPr>
    <w:tblPr/>
  </w:style>
  <w:style w:type="table" w:customStyle="1" w:styleId="TableGridLight13">
    <w:name w:val="Table Grid Light13"/>
    <w:basedOn w:val="TableNormal"/>
    <w:next w:val="TableGridLight"/>
    <w:uiPriority w:val="40"/>
    <w:rsid w:val="00AA3FA5"/>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5">
    <w:name w:val="Table Grid 15"/>
    <w:basedOn w:val="TableNormal"/>
    <w:next w:val="TableGrid1"/>
    <w:uiPriority w:val="99"/>
    <w:semiHidden/>
    <w:unhideWhenUsed/>
    <w:rsid w:val="00AA3FA5"/>
    <w:pPr>
      <w:tabs>
        <w:tab w:val="left" w:pos="284"/>
      </w:tabs>
      <w:spacing w:before="120" w:after="120" w:line="300" w:lineRule="auto"/>
    </w:pPr>
    <w:rPr>
      <w:rFonts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4">
    <w:name w:val="toc 4"/>
    <w:basedOn w:val="Normal"/>
    <w:next w:val="Normal"/>
    <w:autoRedefine/>
    <w:uiPriority w:val="39"/>
    <w:unhideWhenUsed/>
    <w:rsid w:val="00AA3FA5"/>
    <w:pPr>
      <w:tabs>
        <w:tab w:val="right" w:leader="dot" w:pos="9016"/>
      </w:tabs>
      <w:spacing w:after="100"/>
      <w:ind w:left="720"/>
    </w:pPr>
    <w:rPr>
      <w:rFonts w:cs="Times New Roman"/>
      <w:bCs/>
      <w:noProof/>
    </w:rPr>
  </w:style>
  <w:style w:type="paragraph" w:customStyle="1" w:styleId="AHPRASource">
    <w:name w:val="AHPRA Source"/>
    <w:basedOn w:val="Normal"/>
    <w:qFormat/>
    <w:rsid w:val="00AA3FA5"/>
    <w:pPr>
      <w:spacing w:after="120" w:line="240" w:lineRule="auto"/>
      <w:ind w:left="3969"/>
      <w:jc w:val="right"/>
    </w:pPr>
    <w:rPr>
      <w:rFonts w:eastAsia="Times" w:cs="Times New Roman"/>
      <w:sz w:val="16"/>
      <w:szCs w:val="22"/>
    </w:rPr>
  </w:style>
  <w:style w:type="table" w:customStyle="1" w:styleId="AHPRATAblewithgrid">
    <w:name w:val="AHPRA TAble with grid"/>
    <w:basedOn w:val="TableNormal"/>
    <w:uiPriority w:val="99"/>
    <w:rsid w:val="00AA3FA5"/>
    <w:pPr>
      <w:spacing w:before="60" w:after="60" w:line="360" w:lineRule="auto"/>
      <w:ind w:left="57" w:right="57"/>
    </w:pPr>
    <w:rPr>
      <w:rFonts w:ascii="Gotham" w:hAnsi="Gotham" w:cs="Times New Roman"/>
      <w:b/>
      <w:bCs/>
      <w:sz w:val="20"/>
      <w:szCs w:val="22"/>
    </w:rPr>
    <w:tblPr>
      <w:tblBorders>
        <w:top w:val="single" w:sz="8" w:space="0" w:color="0057B8"/>
        <w:left w:val="single" w:sz="8" w:space="0" w:color="0057B8"/>
        <w:bottom w:val="single" w:sz="8" w:space="0" w:color="0057B8"/>
        <w:right w:val="single" w:sz="8" w:space="0" w:color="0057B8"/>
        <w:insideH w:val="single" w:sz="8" w:space="0" w:color="0057B8"/>
        <w:insideV w:val="single" w:sz="8" w:space="0" w:color="0057B8"/>
      </w:tblBorders>
      <w:tblCellMar>
        <w:left w:w="28" w:type="dxa"/>
        <w:right w:w="28" w:type="dxa"/>
      </w:tblCellMar>
    </w:tblPr>
    <w:tcPr>
      <w:shd w:val="clear" w:color="auto" w:fill="FFFFFF"/>
      <w:tcMar>
        <w:top w:w="57" w:type="dxa"/>
        <w:bottom w:w="57" w:type="dxa"/>
      </w:tcMar>
      <w:vAlign w:val="center"/>
    </w:tcPr>
    <w:tblStylePr w:type="firstRow">
      <w:pPr>
        <w:wordWrap/>
        <w:spacing w:beforeLines="60" w:before="60" w:beforeAutospacing="0" w:afterLines="60" w:after="60" w:afterAutospacing="0"/>
        <w:ind w:leftChars="0" w:left="57" w:rightChars="0" w:right="57"/>
      </w:pPr>
      <w:rPr>
        <w:rFonts w:ascii="Gotham" w:hAnsi="Gotham"/>
        <w:b/>
        <w:bCs/>
        <w:i w:val="0"/>
        <w:iCs w:val="0"/>
        <w:caps/>
        <w:smallCaps w:val="0"/>
        <w:strike w:val="0"/>
        <w:dstrike w:val="0"/>
        <w:vanish w:val="0"/>
        <w:color w:val="FFFFFF"/>
        <w:sz w:val="28"/>
        <w:vertAlign w:val="baseline"/>
      </w:rPr>
      <w:tblPr/>
      <w:tcPr>
        <w:shd w:val="clear" w:color="auto" w:fill="0057B8"/>
      </w:tcPr>
    </w:tblStylePr>
  </w:style>
  <w:style w:type="character" w:customStyle="1" w:styleId="Heading1Char1">
    <w:name w:val="Heading 1 Char1"/>
    <w:basedOn w:val="DefaultParagraphFont"/>
    <w:uiPriority w:val="9"/>
    <w:rsid w:val="00AA3FA5"/>
    <w:rPr>
      <w:rFonts w:ascii="Calibri Light" w:eastAsia="Times New Roman" w:hAnsi="Calibri Light" w:cs="Times New Roman"/>
      <w:color w:val="2E74B5"/>
      <w:sz w:val="32"/>
      <w:szCs w:val="32"/>
    </w:rPr>
  </w:style>
  <w:style w:type="table" w:customStyle="1" w:styleId="ARATable2">
    <w:name w:val="ARA Table2"/>
    <w:basedOn w:val="TableNormal"/>
    <w:next w:val="TableGrid"/>
    <w:rsid w:val="00AA3FA5"/>
    <w:pPr>
      <w:spacing w:after="0" w:line="240" w:lineRule="auto"/>
    </w:pPr>
    <w:rPr>
      <w:rFonts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AA3FA5"/>
    <w:rPr>
      <w:rFonts w:ascii="Calibri Light" w:eastAsia="Times New Roman" w:hAnsi="Calibri Light" w:cs="Times New Roman"/>
      <w:i/>
      <w:iCs/>
      <w:color w:val="1F4D78"/>
    </w:rPr>
  </w:style>
  <w:style w:type="character" w:customStyle="1" w:styleId="TitleChar1">
    <w:name w:val="Title Char1"/>
    <w:basedOn w:val="DefaultParagraphFont"/>
    <w:uiPriority w:val="10"/>
    <w:rsid w:val="00AA3FA5"/>
    <w:rPr>
      <w:rFonts w:ascii="Cambria" w:eastAsia="Times New Roman" w:hAnsi="Cambria" w:cs="Times New Roman"/>
      <w:spacing w:val="-10"/>
      <w:kern w:val="28"/>
      <w:sz w:val="56"/>
      <w:szCs w:val="56"/>
      <w:lang w:eastAsia="zh-CN"/>
    </w:rPr>
  </w:style>
  <w:style w:type="character" w:customStyle="1" w:styleId="FollowedHyperlink2">
    <w:name w:val="FollowedHyperlink2"/>
    <w:basedOn w:val="DefaultParagraphFont"/>
    <w:uiPriority w:val="99"/>
    <w:semiHidden/>
    <w:unhideWhenUsed/>
    <w:rsid w:val="00AA3FA5"/>
    <w:rPr>
      <w:color w:val="954F72"/>
      <w:u w:val="single"/>
    </w:rPr>
  </w:style>
  <w:style w:type="table" w:customStyle="1" w:styleId="GridTable1Light21">
    <w:name w:val="Grid Table 1 Light21"/>
    <w:basedOn w:val="TableNormal"/>
    <w:next w:val="GridTable1Light"/>
    <w:uiPriority w:val="46"/>
    <w:rsid w:val="00AA3FA5"/>
    <w:pPr>
      <w:spacing w:after="0" w:line="240" w:lineRule="auto"/>
    </w:pPr>
    <w:rPr>
      <w:rFonts w:cs="Times New Roman"/>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21">
    <w:name w:val="Table Grid Light21"/>
    <w:basedOn w:val="TableNormal"/>
    <w:next w:val="TableGridLight"/>
    <w:uiPriority w:val="40"/>
    <w:rsid w:val="00AA3FA5"/>
    <w:pPr>
      <w:spacing w:after="0" w:line="240" w:lineRule="auto"/>
    </w:pPr>
    <w:rPr>
      <w:rFonts w:cs="Times New Roman"/>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OCHeading2">
    <w:name w:val="TOC Heading2"/>
    <w:basedOn w:val="Heading1"/>
    <w:next w:val="Normal"/>
    <w:uiPriority w:val="39"/>
    <w:unhideWhenUsed/>
    <w:qFormat/>
    <w:rsid w:val="00AA3FA5"/>
    <w:pPr>
      <w:spacing w:before="240" w:line="259" w:lineRule="auto"/>
      <w:outlineLvl w:val="9"/>
    </w:pPr>
    <w:rPr>
      <w:rFonts w:ascii="Calibri Light" w:hAnsi="Calibri Light" w:cs="Times New Roman"/>
      <w:noProof w:val="0"/>
      <w:color w:val="2E74B5"/>
      <w:sz w:val="32"/>
      <w:szCs w:val="32"/>
      <w:lang w:eastAsia="en-US"/>
    </w:rPr>
  </w:style>
  <w:style w:type="paragraph" w:customStyle="1" w:styleId="Bodycopy">
    <w:name w:val="Bodycopy"/>
    <w:link w:val="BodycopyChar"/>
    <w:qFormat/>
    <w:rsid w:val="00AA3FA5"/>
    <w:pPr>
      <w:spacing w:after="120" w:line="240" w:lineRule="auto"/>
    </w:pPr>
    <w:rPr>
      <w:rFonts w:eastAsia="Calibri" w:cs="Times New Roman"/>
      <w:color w:val="404040"/>
      <w:sz w:val="22"/>
      <w:szCs w:val="22"/>
    </w:rPr>
  </w:style>
  <w:style w:type="character" w:customStyle="1" w:styleId="BodycopyChar">
    <w:name w:val="Bodycopy Char"/>
    <w:link w:val="Bodycopy"/>
    <w:rsid w:val="00AA3FA5"/>
    <w:rPr>
      <w:rFonts w:eastAsia="Calibri" w:cs="Times New Roman"/>
      <w:color w:val="404040"/>
      <w:sz w:val="22"/>
      <w:szCs w:val="22"/>
    </w:rPr>
  </w:style>
  <w:style w:type="table" w:customStyle="1" w:styleId="GridTable1Light4">
    <w:name w:val="Grid Table 1 Light4"/>
    <w:basedOn w:val="TableNormal"/>
    <w:next w:val="GridTable1Light"/>
    <w:uiPriority w:val="46"/>
    <w:rsid w:val="00AA3FA5"/>
    <w:pPr>
      <w:spacing w:after="0" w:line="240" w:lineRule="auto"/>
    </w:pPr>
    <w:rPr>
      <w:rFonts w:ascii="Times New Roman" w:hAnsi="Times New Roman" w:cs="Times New Roman"/>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5">
    <w:name w:val="Table Grid Light5"/>
    <w:basedOn w:val="TableNormal"/>
    <w:next w:val="TableGridLight"/>
    <w:uiPriority w:val="40"/>
    <w:rsid w:val="00AA3FA5"/>
    <w:pPr>
      <w:spacing w:after="0" w:line="240" w:lineRule="auto"/>
    </w:pPr>
    <w:rPr>
      <w:rFonts w:ascii="Times New Roma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Body-ListNumbered7">
    <w:name w:val="Body - List Numbered7"/>
    <w:rsid w:val="00BB31C8"/>
  </w:style>
  <w:style w:type="table" w:customStyle="1" w:styleId="UBTableGrid5">
    <w:name w:val="UB Table Grid5"/>
    <w:basedOn w:val="TableNormal"/>
    <w:next w:val="TableGrid"/>
    <w:uiPriority w:val="39"/>
    <w:rsid w:val="00AC16C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6">
    <w:name w:val="UB Table Grid6"/>
    <w:basedOn w:val="TableNormal"/>
    <w:next w:val="TableGrid"/>
    <w:uiPriority w:val="39"/>
    <w:rsid w:val="0009122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7">
    <w:name w:val="UB Table Grid7"/>
    <w:basedOn w:val="TableNormal"/>
    <w:next w:val="TableGrid"/>
    <w:uiPriority w:val="39"/>
    <w:rsid w:val="00CD2B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8">
    <w:name w:val="UB Table Grid8"/>
    <w:basedOn w:val="TableNormal"/>
    <w:next w:val="TableGrid"/>
    <w:uiPriority w:val="39"/>
    <w:rsid w:val="0061316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9">
    <w:name w:val="UB Table Grid9"/>
    <w:basedOn w:val="TableNormal"/>
    <w:next w:val="TableGrid"/>
    <w:uiPriority w:val="39"/>
    <w:rsid w:val="00B30D1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0">
    <w:name w:val="UB Table Grid10"/>
    <w:basedOn w:val="TableNormal"/>
    <w:next w:val="TableGrid"/>
    <w:uiPriority w:val="39"/>
    <w:rsid w:val="004170F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4">
    <w:name w:val="Table Grid Light14"/>
    <w:basedOn w:val="TableNormal"/>
    <w:uiPriority w:val="40"/>
    <w:rsid w:val="00EE1CD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5">
    <w:name w:val="Table Grid Light15"/>
    <w:basedOn w:val="TableNormal"/>
    <w:uiPriority w:val="40"/>
    <w:rsid w:val="00743A94"/>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6">
    <w:name w:val="Table Grid Light6"/>
    <w:basedOn w:val="TableNormal"/>
    <w:next w:val="TableGridLight"/>
    <w:uiPriority w:val="99"/>
    <w:rsid w:val="00D8287C"/>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12">
    <w:name w:val="UB Table Grid12"/>
    <w:basedOn w:val="TableNormal"/>
    <w:next w:val="TableGrid"/>
    <w:uiPriority w:val="39"/>
    <w:rsid w:val="00614B0A"/>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3">
    <w:name w:val="UB Table Grid13"/>
    <w:basedOn w:val="TableNormal"/>
    <w:next w:val="TableGrid"/>
    <w:uiPriority w:val="39"/>
    <w:rsid w:val="0023535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4">
    <w:name w:val="UB Table Grid14"/>
    <w:basedOn w:val="TableNormal"/>
    <w:next w:val="TableGrid"/>
    <w:uiPriority w:val="39"/>
    <w:rsid w:val="00BB14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5">
    <w:name w:val="UB Table Grid15"/>
    <w:basedOn w:val="TableNormal"/>
    <w:next w:val="TableGrid"/>
    <w:uiPriority w:val="39"/>
    <w:rsid w:val="0082256D"/>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1">
    <w:name w:val="Assessment Table1"/>
    <w:basedOn w:val="TableNormal"/>
    <w:uiPriority w:val="99"/>
    <w:rsid w:val="002C4BE8"/>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TableGridLight16">
    <w:name w:val="Table Grid Light16"/>
    <w:basedOn w:val="TableNormal"/>
    <w:uiPriority w:val="40"/>
    <w:rsid w:val="00153DF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1">
    <w:name w:val="Table 11"/>
    <w:basedOn w:val="TableNormal"/>
    <w:next w:val="TableGrid"/>
    <w:uiPriority w:val="39"/>
    <w:rsid w:val="00A270A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2">
    <w:name w:val="Table 12"/>
    <w:basedOn w:val="TableNormal"/>
    <w:next w:val="TableGrid"/>
    <w:uiPriority w:val="39"/>
    <w:rsid w:val="00AB34E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3">
    <w:name w:val="Table 13"/>
    <w:basedOn w:val="TableNormal"/>
    <w:next w:val="TableGrid"/>
    <w:uiPriority w:val="39"/>
    <w:rsid w:val="002236E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2">
    <w:name w:val="Assessment Table2"/>
    <w:basedOn w:val="TableNormal"/>
    <w:uiPriority w:val="99"/>
    <w:rsid w:val="00176B2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3">
    <w:name w:val="Assessment Table3"/>
    <w:basedOn w:val="TableNormal"/>
    <w:uiPriority w:val="99"/>
    <w:rsid w:val="00D66F27"/>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6">
    <w:name w:val="UB Table Grid16"/>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7">
    <w:name w:val="Table Grid Light17"/>
    <w:basedOn w:val="TableNormal"/>
    <w:uiPriority w:val="40"/>
    <w:rsid w:val="00F400C3"/>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40">
    <w:name w:val="Table Grid14"/>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7">
    <w:name w:val="UB Table Grid17"/>
    <w:basedOn w:val="TableNormal"/>
    <w:next w:val="TableGrid"/>
    <w:uiPriority w:val="39"/>
    <w:rsid w:val="002B160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8">
    <w:name w:val="Table Grid Light18"/>
    <w:basedOn w:val="TableNormal"/>
    <w:uiPriority w:val="40"/>
    <w:rsid w:val="002B160E"/>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111">
    <w:name w:val="Table Grid5111"/>
    <w:basedOn w:val="TableNormal"/>
    <w:next w:val="TableGrid"/>
    <w:uiPriority w:val="39"/>
    <w:rsid w:val="0069346F"/>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22">
    <w:name w:val="Table Grid Light22"/>
    <w:basedOn w:val="TableNormal"/>
    <w:uiPriority w:val="40"/>
    <w:rsid w:val="0069346F"/>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ssessmentTable4">
    <w:name w:val="Assessment Table4"/>
    <w:basedOn w:val="TableNormal"/>
    <w:uiPriority w:val="99"/>
    <w:rsid w:val="00D62F41"/>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3">
    <w:name w:val="ARA Table3"/>
    <w:basedOn w:val="TableNormal"/>
    <w:next w:val="TableGrid"/>
    <w:rsid w:val="00EF078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2">
    <w:name w:val="Plain Table 12"/>
    <w:basedOn w:val="TableNormal"/>
    <w:next w:val="PlainTable1"/>
    <w:uiPriority w:val="99"/>
    <w:rsid w:val="00EF0788"/>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RATable4">
    <w:name w:val="ARA Table4"/>
    <w:basedOn w:val="TableNormal"/>
    <w:next w:val="TableGrid"/>
    <w:rsid w:val="00401AF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5">
    <w:name w:val="Assessment Table5"/>
    <w:basedOn w:val="TableNormal"/>
    <w:uiPriority w:val="99"/>
    <w:rsid w:val="00BB7F1C"/>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6">
    <w:name w:val="Assessment Table6"/>
    <w:basedOn w:val="TableNormal"/>
    <w:uiPriority w:val="99"/>
    <w:rsid w:val="00222030"/>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5">
    <w:name w:val="ARA Table5"/>
    <w:basedOn w:val="TableNormal"/>
    <w:next w:val="TableGrid"/>
    <w:rsid w:val="005A098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6">
    <w:name w:val="ARA Table6"/>
    <w:basedOn w:val="TableNormal"/>
    <w:next w:val="TableGrid"/>
    <w:rsid w:val="008A534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7">
    <w:name w:val="ARA Table7"/>
    <w:basedOn w:val="TableNormal"/>
    <w:next w:val="TableGrid"/>
    <w:rsid w:val="0040014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7">
    <w:name w:val="Assessment Table7"/>
    <w:basedOn w:val="TableNormal"/>
    <w:uiPriority w:val="99"/>
    <w:rsid w:val="00377C26"/>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8">
    <w:name w:val="ARA Table8"/>
    <w:basedOn w:val="TableNormal"/>
    <w:next w:val="TableGrid"/>
    <w:uiPriority w:val="39"/>
    <w:rsid w:val="00485AD9"/>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Heading8Char">
    <w:name w:val="Heading 8 Char"/>
    <w:basedOn w:val="DefaultParagraphFont"/>
    <w:link w:val="Heading8"/>
    <w:uiPriority w:val="9"/>
    <w:semiHidden/>
    <w:rsid w:val="005F27EA"/>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5F27EA"/>
    <w:rPr>
      <w:rFonts w:asciiTheme="majorHAnsi" w:eastAsiaTheme="majorEastAsia" w:hAnsiTheme="majorHAnsi" w:cstheme="majorBidi"/>
      <w:b/>
      <w:bCs/>
      <w:i/>
      <w:iCs/>
      <w:color w:val="1F497D" w:themeColor="text2"/>
      <w:sz w:val="20"/>
      <w:szCs w:val="20"/>
    </w:rPr>
  </w:style>
  <w:style w:type="table" w:customStyle="1" w:styleId="TableGrid6">
    <w:name w:val="Table Grid6"/>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rsid w:val="005F27EA"/>
    <w:pPr>
      <w:keepLines/>
      <w:spacing w:after="0" w:line="240" w:lineRule="auto"/>
    </w:pPr>
    <w:rPr>
      <w:rFonts w:ascii="Arial" w:eastAsia="Calibri" w:hAnsi="Arial" w:cs="Times New Roman"/>
      <w:color w:val="595959"/>
      <w:sz w:val="20"/>
      <w:szCs w:val="20"/>
    </w:rPr>
  </w:style>
  <w:style w:type="character" w:styleId="HTMLDefinition">
    <w:name w:val="HTML Definition"/>
    <w:basedOn w:val="DefaultParagraphFont"/>
    <w:uiPriority w:val="99"/>
    <w:semiHidden/>
    <w:unhideWhenUsed/>
    <w:rsid w:val="005F27EA"/>
    <w:rPr>
      <w:i/>
      <w:iCs/>
    </w:rPr>
  </w:style>
  <w:style w:type="character" w:customStyle="1" w:styleId="visuallyhidden">
    <w:name w:val="visuallyhidden"/>
    <w:basedOn w:val="DefaultParagraphFont"/>
    <w:rsid w:val="005F27EA"/>
  </w:style>
  <w:style w:type="character" w:customStyle="1" w:styleId="UnresolvedMention1">
    <w:name w:val="Unresolved Mention1"/>
    <w:basedOn w:val="DefaultParagraphFont"/>
    <w:uiPriority w:val="99"/>
    <w:semiHidden/>
    <w:unhideWhenUsed/>
    <w:rsid w:val="005F27EA"/>
    <w:rPr>
      <w:color w:val="605E5C"/>
      <w:shd w:val="clear" w:color="auto" w:fill="E1DFDD"/>
    </w:rPr>
  </w:style>
  <w:style w:type="character" w:customStyle="1" w:styleId="spellingerror">
    <w:name w:val="spellingerror"/>
    <w:basedOn w:val="DefaultParagraphFont"/>
    <w:rsid w:val="005F27EA"/>
  </w:style>
  <w:style w:type="paragraph" w:styleId="Subtitle">
    <w:name w:val="Subtitle"/>
    <w:basedOn w:val="Normal"/>
    <w:next w:val="Normal"/>
    <w:link w:val="SubtitleChar"/>
    <w:uiPriority w:val="11"/>
    <w:qFormat/>
    <w:rsid w:val="005F27EA"/>
    <w:pPr>
      <w:numPr>
        <w:ilvl w:val="1"/>
      </w:numPr>
      <w:spacing w:after="12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F27EA"/>
    <w:rPr>
      <w:rFonts w:asciiTheme="majorHAnsi" w:eastAsiaTheme="majorEastAsia" w:hAnsiTheme="majorHAnsi" w:cstheme="majorBidi"/>
    </w:rPr>
  </w:style>
  <w:style w:type="paragraph" w:styleId="NoSpacing">
    <w:name w:val="No Spacing"/>
    <w:link w:val="NoSpacingChar"/>
    <w:uiPriority w:val="1"/>
    <w:qFormat/>
    <w:rsid w:val="005F27EA"/>
    <w:pPr>
      <w:spacing w:after="0" w:line="240" w:lineRule="auto"/>
    </w:pPr>
    <w:rPr>
      <w:rFonts w:asciiTheme="minorHAnsi" w:eastAsiaTheme="minorEastAsia" w:hAnsiTheme="minorHAnsi"/>
      <w:sz w:val="20"/>
      <w:szCs w:val="20"/>
    </w:rPr>
  </w:style>
  <w:style w:type="paragraph" w:styleId="IntenseQuote">
    <w:name w:val="Intense Quote"/>
    <w:basedOn w:val="Normal"/>
    <w:next w:val="Normal"/>
    <w:link w:val="IntenseQuoteChar"/>
    <w:uiPriority w:val="30"/>
    <w:qFormat/>
    <w:rsid w:val="005F27EA"/>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F27EA"/>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F27EA"/>
    <w:rPr>
      <w:i/>
      <w:iCs/>
      <w:color w:val="404040" w:themeColor="text1" w:themeTint="BF"/>
    </w:rPr>
  </w:style>
  <w:style w:type="character" w:styleId="IntenseEmphasis">
    <w:name w:val="Intense Emphasis"/>
    <w:basedOn w:val="DefaultParagraphFont"/>
    <w:uiPriority w:val="21"/>
    <w:qFormat/>
    <w:rsid w:val="005F27EA"/>
    <w:rPr>
      <w:b/>
      <w:bCs/>
      <w:i/>
      <w:iCs/>
    </w:rPr>
  </w:style>
  <w:style w:type="character" w:styleId="SubtleReference">
    <w:name w:val="Subtle Reference"/>
    <w:basedOn w:val="DefaultParagraphFont"/>
    <w:uiPriority w:val="31"/>
    <w:qFormat/>
    <w:rsid w:val="005F27E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27EA"/>
    <w:rPr>
      <w:b/>
      <w:bCs/>
      <w:smallCaps/>
      <w:spacing w:val="5"/>
      <w:u w:val="single"/>
    </w:rPr>
  </w:style>
  <w:style w:type="character" w:styleId="BookTitle">
    <w:name w:val="Book Title"/>
    <w:basedOn w:val="DefaultParagraphFont"/>
    <w:uiPriority w:val="33"/>
    <w:qFormat/>
    <w:rsid w:val="005F27EA"/>
    <w:rPr>
      <w:b/>
      <w:bCs/>
      <w:smallCaps/>
    </w:rPr>
  </w:style>
  <w:style w:type="numbering" w:customStyle="1" w:styleId="NoList6">
    <w:name w:val="No List6"/>
    <w:next w:val="NoList"/>
    <w:uiPriority w:val="99"/>
    <w:semiHidden/>
    <w:unhideWhenUsed/>
    <w:rsid w:val="003A3C09"/>
  </w:style>
  <w:style w:type="table" w:customStyle="1" w:styleId="eHUBTable-WithTopandSideHeadings5">
    <w:name w:val="eHUB Table - With Top and Side Headings5"/>
    <w:basedOn w:val="TableNormal"/>
    <w:rsid w:val="003A3C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8">
    <w:name w:val="Body - List Numbered8"/>
    <w:rsid w:val="003A3C09"/>
  </w:style>
  <w:style w:type="table" w:customStyle="1" w:styleId="eHUBTable-WithTopHeadings5">
    <w:name w:val="eHUB Table - With Top Headings5"/>
    <w:basedOn w:val="TableNormal"/>
    <w:rsid w:val="003A3C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18">
    <w:name w:val="UB Table Grid18"/>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5">
    <w:name w:val="eHUB Table - With Side Headings5"/>
    <w:basedOn w:val="TableNormal"/>
    <w:rsid w:val="003A3C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6">
    <w:name w:val="Style16"/>
    <w:basedOn w:val="TableNormal"/>
    <w:uiPriority w:val="99"/>
    <w:rsid w:val="003A3C09"/>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6">
    <w:name w:val="Style26"/>
    <w:basedOn w:val="TableGrid"/>
    <w:uiPriority w:val="99"/>
    <w:rsid w:val="003A3C09"/>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6">
    <w:name w:val="Style36"/>
    <w:basedOn w:val="TableNormal"/>
    <w:uiPriority w:val="99"/>
    <w:rsid w:val="003A3C09"/>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6">
    <w:name w:val="Style46"/>
    <w:basedOn w:val="TableNormal"/>
    <w:uiPriority w:val="99"/>
    <w:rsid w:val="003A3C09"/>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8">
    <w:name w:val="StyleTD8"/>
    <w:basedOn w:val="TableNormal"/>
    <w:uiPriority w:val="99"/>
    <w:rsid w:val="003A3C09"/>
    <w:pPr>
      <w:spacing w:before="120" w:after="120" w:line="300" w:lineRule="auto"/>
    </w:pPr>
    <w:rPr>
      <w:rFonts w:asciiTheme="minorHAnsi" w:hAnsiTheme="minorHAnsi"/>
      <w:sz w:val="22"/>
      <w:szCs w:val="22"/>
    </w:rPr>
    <w:tblPr/>
    <w:tcPr>
      <w:vAlign w:val="center"/>
    </w:tcPr>
  </w:style>
  <w:style w:type="table" w:customStyle="1" w:styleId="GridTable1Light5">
    <w:name w:val="Grid Table 1 Light5"/>
    <w:basedOn w:val="TableNormal"/>
    <w:next w:val="GridTable1Light"/>
    <w:uiPriority w:val="46"/>
    <w:rsid w:val="003A3C09"/>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6">
    <w:name w:val="StyleTD26"/>
    <w:basedOn w:val="TableNormal"/>
    <w:uiPriority w:val="99"/>
    <w:rsid w:val="003A3C09"/>
    <w:pPr>
      <w:spacing w:after="0" w:line="240" w:lineRule="auto"/>
    </w:pPr>
    <w:rPr>
      <w:rFonts w:asciiTheme="minorHAnsi" w:hAnsiTheme="minorHAnsi"/>
      <w:sz w:val="22"/>
      <w:szCs w:val="22"/>
    </w:rPr>
    <w:tblPr/>
  </w:style>
  <w:style w:type="table" w:customStyle="1" w:styleId="TableGridLight7">
    <w:name w:val="Table Grid Light7"/>
    <w:basedOn w:val="TableNormal"/>
    <w:next w:val="TableGridLight"/>
    <w:uiPriority w:val="40"/>
    <w:rsid w:val="003A3C09"/>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6">
    <w:name w:val="Table Grid 16"/>
    <w:basedOn w:val="TableNormal"/>
    <w:next w:val="TableGrid1"/>
    <w:uiPriority w:val="99"/>
    <w:semiHidden/>
    <w:unhideWhenUsed/>
    <w:rsid w:val="003A3C09"/>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4">
    <w:name w:val="Table Grid514"/>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2">
    <w:name w:val="Table Grid5112"/>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8">
    <w:name w:val="Assessment Table8"/>
    <w:basedOn w:val="TableNormal"/>
    <w:uiPriority w:val="99"/>
    <w:rsid w:val="003A3C0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9">
    <w:name w:val="UB Table Grid19"/>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0">
    <w:name w:val="UB Table Grid20"/>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
    <w:name w:val="Table Grid5"/>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9">
    <w:name w:val="Table Grid9"/>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1">
    <w:name w:val="UB Table Grid21"/>
    <w:basedOn w:val="TableNormal"/>
    <w:next w:val="TableGrid"/>
    <w:uiPriority w:val="39"/>
    <w:rsid w:val="00F91F38"/>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styleId="PlainTable3">
    <w:name w:val="Plain Table 3"/>
    <w:basedOn w:val="TableNormal"/>
    <w:uiPriority w:val="43"/>
    <w:rsid w:val="00F91F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UBTableGrid22">
    <w:name w:val="UB Table Grid22"/>
    <w:basedOn w:val="TableNormal"/>
    <w:next w:val="TableGrid"/>
    <w:uiPriority w:val="39"/>
    <w:rsid w:val="003E25E0"/>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00">
    <w:name w:val="Table Grid10"/>
    <w:basedOn w:val="TableNormal"/>
    <w:next w:val="TableGrid"/>
    <w:uiPriority w:val="3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3">
    <w:name w:val="UB Table Grid23"/>
    <w:basedOn w:val="TableNormal"/>
    <w:next w:val="TableGrid"/>
    <w:uiPriority w:val="5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Stem">
    <w:name w:val="Stem"/>
    <w:basedOn w:val="Normal"/>
    <w:qFormat/>
    <w:rsid w:val="00605864"/>
    <w:pPr>
      <w:keepNext/>
      <w:spacing w:after="260" w:line="280" w:lineRule="exact"/>
      <w:ind w:left="227"/>
      <w:contextualSpacing/>
    </w:pPr>
    <w:rPr>
      <w:rFonts w:ascii="Arial" w:eastAsia="PMingLiU" w:hAnsi="Arial" w:cs="Times New Roman"/>
      <w:sz w:val="20"/>
      <w:szCs w:val="22"/>
      <w:lang w:eastAsia="zh-TW"/>
    </w:rPr>
  </w:style>
  <w:style w:type="character" w:customStyle="1" w:styleId="UnresolvedMention2">
    <w:name w:val="Unresolved Mention2"/>
    <w:basedOn w:val="DefaultParagraphFont"/>
    <w:uiPriority w:val="99"/>
    <w:semiHidden/>
    <w:unhideWhenUsed/>
    <w:rsid w:val="00605864"/>
    <w:rPr>
      <w:color w:val="605E5C"/>
      <w:shd w:val="clear" w:color="auto" w:fill="E1DFDD"/>
    </w:rPr>
  </w:style>
  <w:style w:type="character" w:customStyle="1" w:styleId="NoSpacingChar">
    <w:name w:val="No Spacing Char"/>
    <w:basedOn w:val="DefaultParagraphFont"/>
    <w:link w:val="NoSpacing"/>
    <w:uiPriority w:val="1"/>
    <w:rsid w:val="004C44E4"/>
    <w:rPr>
      <w:rFonts w:asciiTheme="minorHAnsi" w:eastAsiaTheme="minorEastAsia" w:hAnsiTheme="minorHAnsi"/>
      <w:sz w:val="20"/>
      <w:szCs w:val="20"/>
    </w:rPr>
  </w:style>
  <w:style w:type="table" w:customStyle="1" w:styleId="TableGridLight8">
    <w:name w:val="Table Grid Light8"/>
    <w:basedOn w:val="TableNormal"/>
    <w:next w:val="TableGridLight"/>
    <w:uiPriority w:val="99"/>
    <w:rsid w:val="002235C7"/>
    <w:pPr>
      <w:spacing w:after="0" w:line="240" w:lineRule="auto"/>
    </w:pPr>
    <w:rPr>
      <w:rFonts w:eastAsia="Calibri" w:cs="Microsoft Himalaya"/>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
    <w:name w:val="UB Table Grid24"/>
    <w:basedOn w:val="TableNormal"/>
    <w:next w:val="TableGrid"/>
    <w:uiPriority w:val="39"/>
    <w:rsid w:val="002235C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
    <w:name w:val="Table 14"/>
    <w:basedOn w:val="TableNormal"/>
    <w:rsid w:val="002235C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41">
    <w:name w:val="Table 141"/>
    <w:basedOn w:val="TableNormal"/>
    <w:next w:val="TableGrid"/>
    <w:uiPriority w:val="39"/>
    <w:rsid w:val="002202D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
    <w:name w:val="Table Grid Light9"/>
    <w:basedOn w:val="TableNormal"/>
    <w:next w:val="TableGridLight"/>
    <w:uiPriority w:val="99"/>
    <w:rsid w:val="00934A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1">
    <w:name w:val="UB Table Grid241"/>
    <w:basedOn w:val="TableNormal"/>
    <w:uiPriority w:val="39"/>
    <w:rsid w:val="00934AB6"/>
    <w:pPr>
      <w:spacing w:before="120" w:after="120" w:line="240" w:lineRule="auto"/>
    </w:pPr>
    <w:rPr>
      <w:rFonts w:asciiTheme="minorHAnsi" w:hAnsiTheme="minorHAnsi" w:cs="Calibri"/>
      <w:szCs w:val="22"/>
    </w:r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TableGridLight81">
    <w:name w:val="Table Grid Light81"/>
    <w:basedOn w:val="TableNormal"/>
    <w:next w:val="TableGridLight"/>
    <w:uiPriority w:val="99"/>
    <w:rsid w:val="00CB75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2">
    <w:name w:val="Table Grid Light82"/>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
    <w:name w:val="Table Grid Light10"/>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2">
    <w:name w:val="Table 142"/>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5">
    <w:name w:val="Table 15"/>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5">
    <w:name w:val="UB Table Grid25"/>
    <w:basedOn w:val="TableNormal"/>
    <w:next w:val="TableGrid"/>
    <w:uiPriority w:val="39"/>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6">
    <w:name w:val="UB Table Grid26"/>
    <w:basedOn w:val="TableNormal"/>
    <w:next w:val="TableGrid"/>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GridTable1Light10">
    <w:name w:val="Grid Table 1 Light10"/>
    <w:basedOn w:val="TableNormal"/>
    <w:next w:val="GridTable1Light1"/>
    <w:uiPriority w:val="46"/>
    <w:rsid w:val="00607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0">
    <w:name w:val="Plain Table 110"/>
    <w:basedOn w:val="TableNormal"/>
    <w:next w:val="PlainTable11"/>
    <w:uiPriority w:val="99"/>
    <w:rsid w:val="0060746E"/>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0746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Body11ptLeft063cmBoxSinglesolidlineCustom1">
    <w:name w:val="Style Body + 11 pt Left:  0.63 cm Box: (Single solid line Custom...1"/>
    <w:basedOn w:val="Body"/>
    <w:rsid w:val="0060746E"/>
    <w:pPr>
      <w:pBdr>
        <w:top w:val="single" w:sz="4" w:space="1" w:color="7F7F7F"/>
        <w:left w:val="single" w:sz="4" w:space="4" w:color="7F7F7F"/>
        <w:bottom w:val="single" w:sz="4" w:space="1" w:color="7F7F7F"/>
        <w:right w:val="single" w:sz="4" w:space="4" w:color="7F7F7F"/>
      </w:pBdr>
      <w:tabs>
        <w:tab w:val="left" w:pos="284"/>
      </w:tabs>
      <w:spacing w:before="120" w:after="120" w:line="300" w:lineRule="auto"/>
      <w:ind w:left="360"/>
    </w:pPr>
    <w:rPr>
      <w:rFonts w:asciiTheme="minorHAnsi" w:eastAsia="Times New Roman" w:hAnsiTheme="minorHAnsi" w:cs="Times New Roman"/>
      <w:sz w:val="22"/>
      <w:szCs w:val="20"/>
    </w:rPr>
  </w:style>
  <w:style w:type="table" w:customStyle="1" w:styleId="TableGridLight19">
    <w:name w:val="Table Grid Light19"/>
    <w:basedOn w:val="TableNormal"/>
    <w:uiPriority w:val="99"/>
    <w:rsid w:val="006074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2">
    <w:name w:val="Table Grid52"/>
    <w:basedOn w:val="TableNormal"/>
    <w:next w:val="TableGrid"/>
    <w:uiPriority w:val="39"/>
    <w:rsid w:val="0060746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3">
    <w:name w:val="Table 143"/>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4">
    <w:name w:val="Table 144"/>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7">
    <w:name w:val="No List7"/>
    <w:next w:val="NoList"/>
    <w:uiPriority w:val="99"/>
    <w:semiHidden/>
    <w:unhideWhenUsed/>
    <w:rsid w:val="00031441"/>
  </w:style>
  <w:style w:type="numbering" w:customStyle="1" w:styleId="Body-ListNumbered9">
    <w:name w:val="Body - List Numbered9"/>
    <w:rsid w:val="00031441"/>
    <w:pPr>
      <w:numPr>
        <w:numId w:val="2"/>
      </w:numPr>
    </w:pPr>
  </w:style>
  <w:style w:type="numbering" w:customStyle="1" w:styleId="Body-ListNumbered12">
    <w:name w:val="Body - List Numbered12"/>
    <w:rsid w:val="00031441"/>
  </w:style>
  <w:style w:type="numbering" w:customStyle="1" w:styleId="NoList12">
    <w:name w:val="No List12"/>
    <w:next w:val="NoList"/>
    <w:uiPriority w:val="99"/>
    <w:semiHidden/>
    <w:unhideWhenUsed/>
    <w:rsid w:val="00031441"/>
  </w:style>
  <w:style w:type="numbering" w:customStyle="1" w:styleId="Body-ListNumbered111">
    <w:name w:val="Body - List Numbered111"/>
    <w:rsid w:val="00031441"/>
  </w:style>
  <w:style w:type="numbering" w:customStyle="1" w:styleId="NoList112">
    <w:name w:val="No List112"/>
    <w:next w:val="NoList"/>
    <w:uiPriority w:val="99"/>
    <w:semiHidden/>
    <w:unhideWhenUsed/>
    <w:rsid w:val="00031441"/>
  </w:style>
  <w:style w:type="numbering" w:customStyle="1" w:styleId="Body-ListNumbered21">
    <w:name w:val="Body - List Numbered21"/>
    <w:rsid w:val="00031441"/>
  </w:style>
  <w:style w:type="numbering" w:customStyle="1" w:styleId="NoList21">
    <w:name w:val="No List21"/>
    <w:next w:val="NoList"/>
    <w:uiPriority w:val="99"/>
    <w:semiHidden/>
    <w:unhideWhenUsed/>
    <w:rsid w:val="00031441"/>
  </w:style>
  <w:style w:type="numbering" w:customStyle="1" w:styleId="Body-ListNumbered31">
    <w:name w:val="Body - List Numbered31"/>
    <w:rsid w:val="00031441"/>
  </w:style>
  <w:style w:type="numbering" w:customStyle="1" w:styleId="NoList31">
    <w:name w:val="No List31"/>
    <w:next w:val="NoList"/>
    <w:uiPriority w:val="99"/>
    <w:semiHidden/>
    <w:unhideWhenUsed/>
    <w:rsid w:val="00031441"/>
  </w:style>
  <w:style w:type="numbering" w:customStyle="1" w:styleId="Body-ListNumbered41">
    <w:name w:val="Body - List Numbered41"/>
    <w:rsid w:val="00031441"/>
  </w:style>
  <w:style w:type="numbering" w:customStyle="1" w:styleId="NoList41">
    <w:name w:val="No List41"/>
    <w:next w:val="NoList"/>
    <w:uiPriority w:val="99"/>
    <w:semiHidden/>
    <w:unhideWhenUsed/>
    <w:rsid w:val="00031441"/>
  </w:style>
  <w:style w:type="numbering" w:customStyle="1" w:styleId="Body-ListNumbered51">
    <w:name w:val="Body - List Numbered51"/>
    <w:rsid w:val="00031441"/>
  </w:style>
  <w:style w:type="numbering" w:customStyle="1" w:styleId="NoList51">
    <w:name w:val="No List51"/>
    <w:next w:val="NoList"/>
    <w:uiPriority w:val="99"/>
    <w:semiHidden/>
    <w:unhideWhenUsed/>
    <w:rsid w:val="00031441"/>
  </w:style>
  <w:style w:type="numbering" w:customStyle="1" w:styleId="NoList1112">
    <w:name w:val="No List1112"/>
    <w:next w:val="NoList"/>
    <w:uiPriority w:val="99"/>
    <w:semiHidden/>
    <w:unhideWhenUsed/>
    <w:rsid w:val="00031441"/>
  </w:style>
  <w:style w:type="numbering" w:customStyle="1" w:styleId="NoList11111">
    <w:name w:val="No List11111"/>
    <w:next w:val="NoList"/>
    <w:uiPriority w:val="99"/>
    <w:semiHidden/>
    <w:unhideWhenUsed/>
    <w:rsid w:val="00031441"/>
  </w:style>
  <w:style w:type="numbering" w:customStyle="1" w:styleId="Body-ListNumbered61">
    <w:name w:val="Body - List Numbered61"/>
    <w:rsid w:val="00031441"/>
    <w:pPr>
      <w:numPr>
        <w:numId w:val="6"/>
      </w:numPr>
    </w:pPr>
  </w:style>
  <w:style w:type="numbering" w:customStyle="1" w:styleId="Body-ListNumbered71">
    <w:name w:val="Body - List Numbered71"/>
    <w:rsid w:val="00031441"/>
    <w:pPr>
      <w:numPr>
        <w:numId w:val="1"/>
      </w:numPr>
    </w:pPr>
  </w:style>
  <w:style w:type="numbering" w:customStyle="1" w:styleId="NoList61">
    <w:name w:val="No List61"/>
    <w:next w:val="NoList"/>
    <w:uiPriority w:val="99"/>
    <w:semiHidden/>
    <w:unhideWhenUsed/>
    <w:rsid w:val="00031441"/>
  </w:style>
  <w:style w:type="numbering" w:customStyle="1" w:styleId="Body-ListNumbered81">
    <w:name w:val="Body - List Numbered81"/>
    <w:rsid w:val="00031441"/>
    <w:pPr>
      <w:numPr>
        <w:numId w:val="3"/>
      </w:numPr>
    </w:pPr>
  </w:style>
  <w:style w:type="character" w:customStyle="1" w:styleId="pagebreaktextspan">
    <w:name w:val="pagebreaktextspan"/>
    <w:basedOn w:val="DefaultParagraphFont"/>
    <w:rsid w:val="00031441"/>
  </w:style>
  <w:style w:type="character" w:customStyle="1" w:styleId="contentcontrolboundarysink">
    <w:name w:val="contentcontrolboundarysink"/>
    <w:basedOn w:val="DefaultParagraphFont"/>
    <w:rsid w:val="00031441"/>
  </w:style>
  <w:style w:type="table" w:customStyle="1" w:styleId="TableGrid17">
    <w:name w:val="Table Grid17"/>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8">
    <w:name w:val="Table Grid18"/>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3">
    <w:name w:val="Table Grid Light83"/>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50">
    <w:name w:val="Table Grid15"/>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1">
    <w:name w:val="Table Grid Light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1">
    <w:name w:val="Table Grid Light10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91">
    <w:name w:val="Table Grid Light1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031441"/>
    <w:pPr>
      <w:spacing w:after="0" w:line="240" w:lineRule="auto"/>
    </w:pPr>
    <w:rPr>
      <w:rFonts w:asciiTheme="minorHAnsi" w:hAnsiTheme="minorHAns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160">
    <w:name w:val="Table Grid16"/>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styleId="Bibliography">
    <w:name w:val="Bibliography"/>
    <w:basedOn w:val="Normal"/>
    <w:next w:val="Normal"/>
    <w:uiPriority w:val="37"/>
    <w:unhideWhenUsed/>
    <w:rsid w:val="00031441"/>
    <w:pPr>
      <w:tabs>
        <w:tab w:val="left" w:pos="284"/>
      </w:tabs>
      <w:spacing w:before="120" w:after="120" w:line="300" w:lineRule="auto"/>
    </w:pPr>
    <w:rPr>
      <w:rFonts w:asciiTheme="minorHAnsi" w:hAnsiTheme="minorHAnsi" w:cstheme="minorHAnsi"/>
      <w:szCs w:val="20"/>
    </w:rPr>
  </w:style>
  <w:style w:type="table" w:customStyle="1" w:styleId="TableGrid19">
    <w:name w:val="Table Grid19"/>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1">
    <w:name w:val="Table Grid21"/>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textrun">
    <w:name w:val="textrun"/>
    <w:basedOn w:val="DefaultParagraphFont"/>
    <w:rsid w:val="00031441"/>
  </w:style>
  <w:style w:type="character" w:customStyle="1" w:styleId="contentcontrol">
    <w:name w:val="contentcontrol"/>
    <w:basedOn w:val="DefaultParagraphFont"/>
    <w:rsid w:val="00031441"/>
  </w:style>
  <w:style w:type="paragraph" w:customStyle="1" w:styleId="outlineelement">
    <w:name w:val="outlineelement"/>
    <w:basedOn w:val="Normal"/>
    <w:rsid w:val="00031441"/>
    <w:pPr>
      <w:spacing w:before="100" w:beforeAutospacing="1" w:after="100" w:afterAutospacing="1" w:line="240" w:lineRule="auto"/>
    </w:pPr>
    <w:rPr>
      <w:rFonts w:ascii="Times New Roman" w:eastAsia="Times New Roman" w:hAnsi="Times New Roman" w:cs="Times New Roman"/>
      <w:lang w:eastAsia="en-GB"/>
    </w:rPr>
  </w:style>
  <w:style w:type="table" w:customStyle="1" w:styleId="Table145">
    <w:name w:val="Table 145"/>
    <w:basedOn w:val="TableNormal"/>
    <w:next w:val="TableGrid"/>
    <w:rsid w:val="00031441"/>
    <w:pPr>
      <w:spacing w:before="120" w:after="120" w:line="240" w:lineRule="auto"/>
    </w:p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UBTableGrid231">
    <w:name w:val="UB Table Grid231"/>
    <w:basedOn w:val="TableNormal"/>
    <w:next w:val="TableGrid"/>
    <w:uiPriority w:val="39"/>
    <w:rsid w:val="00F8080B"/>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4">
    <w:name w:val="Table Grid Light84"/>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6">
    <w:name w:val="Table 146"/>
    <w:basedOn w:val="TableNormal"/>
    <w:next w:val="TableGrid"/>
    <w:uiPriority w:val="39"/>
    <w:rsid w:val="00F8080B"/>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5">
    <w:name w:val="Table Grid Light85"/>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0">
    <w:name w:val="Table Grid Light20"/>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6">
    <w:name w:val="Table Grid Light86"/>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3">
    <w:name w:val="Table Grid Light23"/>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7">
    <w:name w:val="Table Grid Light87"/>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3">
    <w:name w:val="Unresolved Mention3"/>
    <w:basedOn w:val="DefaultParagraphFont"/>
    <w:uiPriority w:val="99"/>
    <w:semiHidden/>
    <w:unhideWhenUsed/>
    <w:rsid w:val="00F80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710336">
      <w:bodyDiv w:val="1"/>
      <w:marLeft w:val="0"/>
      <w:marRight w:val="0"/>
      <w:marTop w:val="0"/>
      <w:marBottom w:val="0"/>
      <w:divBdr>
        <w:top w:val="none" w:sz="0" w:space="0" w:color="auto"/>
        <w:left w:val="none" w:sz="0" w:space="0" w:color="auto"/>
        <w:bottom w:val="none" w:sz="0" w:space="0" w:color="auto"/>
        <w:right w:val="none" w:sz="0" w:space="0" w:color="auto"/>
      </w:divBdr>
    </w:div>
    <w:div w:id="587273793">
      <w:bodyDiv w:val="1"/>
      <w:marLeft w:val="0"/>
      <w:marRight w:val="0"/>
      <w:marTop w:val="0"/>
      <w:marBottom w:val="0"/>
      <w:divBdr>
        <w:top w:val="none" w:sz="0" w:space="0" w:color="auto"/>
        <w:left w:val="none" w:sz="0" w:space="0" w:color="auto"/>
        <w:bottom w:val="none" w:sz="0" w:space="0" w:color="auto"/>
        <w:right w:val="none" w:sz="0" w:space="0" w:color="auto"/>
      </w:divBdr>
    </w:div>
    <w:div w:id="919483085">
      <w:bodyDiv w:val="1"/>
      <w:marLeft w:val="0"/>
      <w:marRight w:val="0"/>
      <w:marTop w:val="0"/>
      <w:marBottom w:val="0"/>
      <w:divBdr>
        <w:top w:val="none" w:sz="0" w:space="0" w:color="auto"/>
        <w:left w:val="none" w:sz="0" w:space="0" w:color="auto"/>
        <w:bottom w:val="none" w:sz="0" w:space="0" w:color="auto"/>
        <w:right w:val="none" w:sz="0" w:space="0" w:color="auto"/>
      </w:divBdr>
    </w:div>
    <w:div w:id="1623029765">
      <w:bodyDiv w:val="1"/>
      <w:marLeft w:val="0"/>
      <w:marRight w:val="0"/>
      <w:marTop w:val="0"/>
      <w:marBottom w:val="0"/>
      <w:divBdr>
        <w:top w:val="none" w:sz="0" w:space="0" w:color="auto"/>
        <w:left w:val="none" w:sz="0" w:space="0" w:color="auto"/>
        <w:bottom w:val="none" w:sz="0" w:space="0" w:color="auto"/>
        <w:right w:val="none" w:sz="0" w:space="0" w:color="auto"/>
      </w:divBdr>
    </w:div>
    <w:div w:id="1889100506">
      <w:bodyDiv w:val="1"/>
      <w:marLeft w:val="0"/>
      <w:marRight w:val="0"/>
      <w:marTop w:val="0"/>
      <w:marBottom w:val="0"/>
      <w:divBdr>
        <w:top w:val="none" w:sz="0" w:space="0" w:color="auto"/>
        <w:left w:val="none" w:sz="0" w:space="0" w:color="auto"/>
        <w:bottom w:val="none" w:sz="0" w:space="0" w:color="auto"/>
        <w:right w:val="none" w:sz="0" w:space="0" w:color="auto"/>
      </w:divBdr>
    </w:div>
    <w:div w:id="2040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4.xml"/><Relationship Id="rId42" Type="http://schemas.openxmlformats.org/officeDocument/2006/relationships/footer" Target="footer13.xml"/><Relationship Id="rId47" Type="http://schemas.openxmlformats.org/officeDocument/2006/relationships/header" Target="header18.xml"/><Relationship Id="rId63" Type="http://schemas.openxmlformats.org/officeDocument/2006/relationships/header" Target="header22.xml"/><Relationship Id="rId68"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hyperlink" Target="https://tafensw.libguides.com/research/referencing" TargetMode="External"/><Relationship Id="rId40" Type="http://schemas.openxmlformats.org/officeDocument/2006/relationships/footer" Target="footer12.xml"/><Relationship Id="rId45" Type="http://schemas.openxmlformats.org/officeDocument/2006/relationships/header" Target="header17.xml"/><Relationship Id="rId53" Type="http://schemas.openxmlformats.org/officeDocument/2006/relationships/header" Target="header21.xml"/><Relationship Id="rId58" Type="http://schemas.openxmlformats.org/officeDocument/2006/relationships/hyperlink" Target="https://www.acecqa.gov.au" TargetMode="External"/><Relationship Id="rId66" Type="http://schemas.openxmlformats.org/officeDocument/2006/relationships/header" Target="header24.xm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emf"/><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header" Target="header12.xml"/><Relationship Id="rId43" Type="http://schemas.openxmlformats.org/officeDocument/2006/relationships/hyperlink" Target="https://tafensw.libguides.com/research/referencing" TargetMode="External"/><Relationship Id="rId48" Type="http://schemas.openxmlformats.org/officeDocument/2006/relationships/footer" Target="footer15.xml"/><Relationship Id="rId56" Type="http://schemas.openxmlformats.org/officeDocument/2006/relationships/hyperlink" Target="http://www.netoosh.org.au" TargetMode="External"/><Relationship Id="rId64" Type="http://schemas.openxmlformats.org/officeDocument/2006/relationships/header" Target="header23.xml"/><Relationship Id="rId69" Type="http://schemas.openxmlformats.org/officeDocument/2006/relationships/hyperlink" Target="http://www.austlii.edu.au/au/legis/nsw/consol_act/papipa1998464/" TargetMode="External"/><Relationship Id="rId8" Type="http://schemas.openxmlformats.org/officeDocument/2006/relationships/webSettings" Target="webSettings.xml"/><Relationship Id="rId51" Type="http://schemas.openxmlformats.org/officeDocument/2006/relationships/header" Target="header20.xml"/><Relationship Id="rId72" Type="http://schemas.openxmlformats.org/officeDocument/2006/relationships/hyperlink" Target="https://aus01.safelinks.protection.outlook.com/?url=https%3A%2F%2Fteams.microsoft.com%2Fl%2Fteam%2F19%253a0dffc745c9c64d28b37447fcf455c99f%2540thread.tacv2%2Fconversations%3FgroupId%3Db74d2926-6709-4820-bf9f-8458434d46ae%26tenantId%3D19537222-55d7-4581-84fb-c2da6e835c74&amp;data=02%7C01%7CVicki.Shearer%40tafensw.edu.au%7C5149536fa4444b93af5d08d829ec7105%7C1953722255d7458184fbc2da6e835c74%7C0%7C0%7C637305442766669623&amp;sdata=SkejluMRpO1SBYwaZvWMaMuOB6JByiW3vDgrueTnt7I%3D&amp;reserved=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footer" Target="footer14.xml"/><Relationship Id="rId59" Type="http://schemas.openxmlformats.org/officeDocument/2006/relationships/hyperlink" Target="https://www.acecqa.gov.au/assessment/quality-improvement-plans" TargetMode="External"/><Relationship Id="rId67" Type="http://schemas.openxmlformats.org/officeDocument/2006/relationships/footer" Target="footer19.xml"/><Relationship Id="rId20" Type="http://schemas.openxmlformats.org/officeDocument/2006/relationships/header" Target="header5.xml"/><Relationship Id="rId41" Type="http://schemas.openxmlformats.org/officeDocument/2006/relationships/header" Target="header15.xml"/><Relationship Id="rId54" Type="http://schemas.openxmlformats.org/officeDocument/2006/relationships/footer" Target="footer17.xml"/><Relationship Id="rId62" Type="http://schemas.openxmlformats.org/officeDocument/2006/relationships/package" Target="embeddings/Microsoft_Word_Document.docx"/><Relationship Id="rId70" Type="http://schemas.openxmlformats.org/officeDocument/2006/relationships/hyperlink" Target="mailto:karen.mclaren@tafensw.edu.a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1.xml"/><Relationship Id="rId49" Type="http://schemas.openxmlformats.org/officeDocument/2006/relationships/hyperlink" Target="https://tafensw.libguides.com/research/referencing" TargetMode="External"/><Relationship Id="rId57" Type="http://schemas.openxmlformats.org/officeDocument/2006/relationships/hyperlink" Target="https://tafensw.libguides.com/research/referencing" TargetMode="External"/><Relationship Id="rId10" Type="http://schemas.openxmlformats.org/officeDocument/2006/relationships/endnotes" Target="endnotes.xml"/><Relationship Id="rId31" Type="http://schemas.openxmlformats.org/officeDocument/2006/relationships/hyperlink" Target="https://tafensw.libguides.com/research/referencing" TargetMode="External"/><Relationship Id="rId44" Type="http://schemas.openxmlformats.org/officeDocument/2006/relationships/header" Target="header16.xml"/><Relationship Id="rId52" Type="http://schemas.openxmlformats.org/officeDocument/2006/relationships/footer" Target="footer16.xml"/><Relationship Id="rId60" Type="http://schemas.openxmlformats.org/officeDocument/2006/relationships/hyperlink" Target="https://www.acecqa.gov.au/sites/default/files/2020-01/Guide-to-the-NQF_2.pdf" TargetMode="External"/><Relationship Id="rId65" Type="http://schemas.openxmlformats.org/officeDocument/2006/relationships/footer" Target="footer18.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header" Target="header14.xml"/><Relationship Id="rId34" Type="http://schemas.openxmlformats.org/officeDocument/2006/relationships/footer" Target="footer10.xml"/><Relationship Id="rId50" Type="http://schemas.openxmlformats.org/officeDocument/2006/relationships/header" Target="header19.xml"/><Relationship Id="rId55" Type="http://schemas.openxmlformats.org/officeDocument/2006/relationships/image" Target="media/image4.tiff"/><Relationship Id="rId7" Type="http://schemas.openxmlformats.org/officeDocument/2006/relationships/settings" Target="settings.xml"/><Relationship Id="rId71" Type="http://schemas.openxmlformats.org/officeDocument/2006/relationships/hyperlink" Target="mailto:Jane.Smith8@tafensw.edu.au" TargetMode="External"/></Relationships>
</file>

<file path=word/_rels/footer19.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rullo2.000\Downloads\Unit%20Code_SW_20181017_Azure%20Blue.dotx" TargetMode="External"/></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9D9984D30122346A184E1A77F0B2279" ma:contentTypeVersion="4" ma:contentTypeDescription="Create a new document." ma:contentTypeScope="" ma:versionID="31ba77e1b5302fa099d750e47ca074f2">
  <xsd:schema xmlns:xsd="http://www.w3.org/2001/XMLSchema" xmlns:xs="http://www.w3.org/2001/XMLSchema" xmlns:p="http://schemas.microsoft.com/office/2006/metadata/properties" xmlns:ns2="3fd46a86-044f-466d-924e-60b76b48b86a" targetNamespace="http://schemas.microsoft.com/office/2006/metadata/properties" ma:root="true" ma:fieldsID="f39fff11993e9e5121013e88288db1a3" ns2:_="">
    <xsd:import namespace="3fd46a86-044f-466d-924e-60b76b48b8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46a86-044f-466d-924e-60b76b48b8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83A086E-6341-4041-9A5E-1FF20637433B}">
  <ds:schemaRefs>
    <ds:schemaRef ds:uri="http://schemas.microsoft.com/sharepoint/v3/contenttype/forms"/>
  </ds:schemaRefs>
</ds:datastoreItem>
</file>

<file path=customXml/itemProps2.xml><?xml version="1.0" encoding="utf-8"?>
<ds:datastoreItem xmlns:ds="http://schemas.openxmlformats.org/officeDocument/2006/customXml" ds:itemID="{C8377DE6-A835-47F1-9BA6-6DF247CFAC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46a86-044f-466d-924e-60b76b48b8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4AF483-C5F5-440F-9C5D-A8B67252DDD3}">
  <ds:schemaRefs>
    <ds:schemaRef ds:uri="http://schemas.openxmlformats.org/officeDocument/2006/bibliography"/>
  </ds:schemaRefs>
</ds:datastoreItem>
</file>

<file path=customXml/itemProps4.xml><?xml version="1.0" encoding="utf-8"?>
<ds:datastoreItem xmlns:ds="http://schemas.openxmlformats.org/officeDocument/2006/customXml" ds:itemID="{CCF58D16-A835-4BDB-A50F-CD88A88BBFE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C:\Users\lrullo2.000\Downloads\Unit Code_SW_20181017_Azure Blue.dotx</Template>
  <TotalTime>0</TotalTime>
  <Pages>126</Pages>
  <Words>20392</Words>
  <Characters>116235</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2020-11-22T08:14:00Z</dcterms:created>
  <dcterms:modified xsi:type="dcterms:W3CDTF">2020-11-22T12:54:00Z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0x010100E9D9984D30122346A184E1A77F0B2279</vt:lpwstr>
  </property>
  <property fmtid="{D5CDD505-2E9C-101B-9397-08002B2CF9AE}" pid="3" name="MSIP_Label_1124e982-4ed1-4819-8c70-4a27f3d38393_Enabled">
    <vt:lpwstr>true</vt:lpwstr>
  </property>
  <property fmtid="{D5CDD505-2E9C-101B-9397-08002B2CF9AE}" pid="4" name="MSIP_Label_1124e982-4ed1-4819-8c70-4a27f3d38393_SetDate">
    <vt:lpwstr>2020-02-25T03:29:06Z</vt:lpwstr>
  </property>
  <property fmtid="{D5CDD505-2E9C-101B-9397-08002B2CF9AE}" pid="5" name="MSIP_Label_1124e982-4ed1-4819-8c70-4a27f3d38393_Method">
    <vt:lpwstr>Standard</vt:lpwstr>
  </property>
  <property fmtid="{D5CDD505-2E9C-101B-9397-08002B2CF9AE}" pid="6" name="MSIP_Label_1124e982-4ed1-4819-8c70-4a27f3d38393_Name">
    <vt:lpwstr>No DLM Required</vt:lpwstr>
  </property>
  <property fmtid="{D5CDD505-2E9C-101B-9397-08002B2CF9AE}" pid="7" name="MSIP_Label_1124e982-4ed1-4819-8c70-4a27f3d38393_SiteId">
    <vt:lpwstr>19537222-55d7-4581-84fb-c2da6e835c74</vt:lpwstr>
  </property>
  <property fmtid="{D5CDD505-2E9C-101B-9397-08002B2CF9AE}" pid="8" name="MSIP_Label_1124e982-4ed1-4819-8c70-4a27f3d38393_ActionId">
    <vt:lpwstr>29963d2e-9559-404c-ad4a-00009ddb644b</vt:lpwstr>
  </property>
  <property fmtid="{D5CDD505-2E9C-101B-9397-08002B2CF9AE}" pid="9" name="MSIP_Label_1124e982-4ed1-4819-8c70-4a27f3d38393_ContentBits">
    <vt:lpwstr>0</vt:lpwstr>
  </property>
  <property fmtid="{D5CDD505-2E9C-101B-9397-08002B2CF9AE}" pid="10" name="_dlc_DocIdItemGuid">
    <vt:lpwstr>bec20909-fd35-451e-93f5-478a461e7183</vt:lpwstr>
  </property>
</Properties>
</file>